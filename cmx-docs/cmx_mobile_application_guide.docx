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E2C72A" w14:textId="77777777" w:rsidR="00D7691C" w:rsidRDefault="00D7691C" w:rsidP="00F6118C">
      <w:pPr>
        <w:pStyle w:val="Heading3"/>
      </w:pPr>
    </w:p>
    <w:p w14:paraId="6EFF618F" w14:textId="77777777" w:rsidR="00A86E4F" w:rsidRPr="00AD390F" w:rsidRDefault="000B6515" w:rsidP="00A86E4F">
      <w:pPr>
        <w:pStyle w:val="CiscoProposalTitle"/>
      </w:pPr>
      <w:r>
        <w:rPr>
          <w:noProof/>
        </w:rPr>
        <w:drawing>
          <wp:anchor distT="0" distB="0" distL="114300" distR="114300" simplePos="0" relativeHeight="251656704" behindDoc="1" locked="0" layoutInCell="1" allowOverlap="1" wp14:anchorId="2AB80788" wp14:editId="5166BC29">
            <wp:simplePos x="0" y="0"/>
            <wp:positionH relativeFrom="column">
              <wp:posOffset>-99060</wp:posOffset>
            </wp:positionH>
            <wp:positionV relativeFrom="paragraph">
              <wp:posOffset>-571500</wp:posOffset>
            </wp:positionV>
            <wp:extent cx="1356995" cy="782320"/>
            <wp:effectExtent l="19050" t="0" r="0" b="0"/>
            <wp:wrapTight wrapText="bothSides">
              <wp:wrapPolygon edited="0">
                <wp:start x="4548" y="0"/>
                <wp:lineTo x="0" y="4734"/>
                <wp:lineTo x="-303" y="8416"/>
                <wp:lineTo x="1213" y="16831"/>
                <wp:lineTo x="2426" y="18935"/>
                <wp:lineTo x="21529" y="18935"/>
                <wp:lineTo x="19710" y="16831"/>
                <wp:lineTo x="21226" y="8942"/>
                <wp:lineTo x="21226" y="8416"/>
                <wp:lineTo x="21529" y="5786"/>
                <wp:lineTo x="16374" y="0"/>
                <wp:lineTo x="4548" y="0"/>
              </wp:wrapPolygon>
            </wp:wrapTight>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b="26840"/>
                    <a:stretch>
                      <a:fillRect/>
                    </a:stretch>
                  </pic:blipFill>
                  <pic:spPr bwMode="auto">
                    <a:xfrm>
                      <a:off x="0" y="0"/>
                      <a:ext cx="1356995" cy="782320"/>
                    </a:xfrm>
                    <a:prstGeom prst="rect">
                      <a:avLst/>
                    </a:prstGeom>
                    <a:noFill/>
                    <a:ln w="9525">
                      <a:noFill/>
                      <a:miter lim="800000"/>
                      <a:headEnd/>
                      <a:tailEnd/>
                    </a:ln>
                  </pic:spPr>
                </pic:pic>
              </a:graphicData>
            </a:graphic>
          </wp:anchor>
        </w:drawing>
      </w:r>
      <w:r>
        <w:rPr>
          <w:noProof/>
        </w:rPr>
        <w:drawing>
          <wp:anchor distT="0" distB="0" distL="114300" distR="114300" simplePos="0" relativeHeight="251652608" behindDoc="1" locked="0" layoutInCell="1" allowOverlap="1" wp14:anchorId="059050B1" wp14:editId="26FCDF24">
            <wp:simplePos x="0" y="0"/>
            <wp:positionH relativeFrom="column">
              <wp:posOffset>4290695</wp:posOffset>
            </wp:positionH>
            <wp:positionV relativeFrom="paragraph">
              <wp:posOffset>-1877695</wp:posOffset>
            </wp:positionV>
            <wp:extent cx="1845945" cy="3311525"/>
            <wp:effectExtent l="19050" t="0" r="1905" b="3175"/>
            <wp:wrapNone/>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lum contrast="20000"/>
                    </a:blip>
                    <a:srcRect b="13943"/>
                    <a:stretch>
                      <a:fillRect/>
                    </a:stretch>
                  </pic:blipFill>
                  <pic:spPr bwMode="auto">
                    <a:xfrm rot="10800000">
                      <a:off x="0" y="0"/>
                      <a:ext cx="1845945" cy="3311525"/>
                    </a:xfrm>
                    <a:prstGeom prst="rect">
                      <a:avLst/>
                    </a:prstGeom>
                    <a:noFill/>
                    <a:ln w="9525">
                      <a:noFill/>
                      <a:miter lim="800000"/>
                      <a:headEnd/>
                      <a:tailEnd/>
                    </a:ln>
                  </pic:spPr>
                </pic:pic>
              </a:graphicData>
            </a:graphic>
          </wp:anchor>
        </w:drawing>
      </w:r>
      <w:r w:rsidR="003717A5">
        <w:t xml:space="preserve"> </w:t>
      </w:r>
      <w:r w:rsidR="00D7691C">
        <w:br/>
      </w:r>
      <w:r w:rsidR="00EB77B9">
        <w:t>CMX Mobile Application SDK Guide</w:t>
      </w:r>
    </w:p>
    <w:p w14:paraId="564E99D8" w14:textId="77777777" w:rsidR="00A86E4F" w:rsidRPr="00AD390F" w:rsidRDefault="00CF6EB1" w:rsidP="00F6118C">
      <w:pPr>
        <w:pStyle w:val="Caption"/>
      </w:pPr>
      <w:r>
        <w:t xml:space="preserve">Cisco Systems, Inc. </w:t>
      </w:r>
    </w:p>
    <w:p w14:paraId="2070C6B7" w14:textId="77777777" w:rsidR="006740E5" w:rsidRDefault="006740E5" w:rsidP="00A86E4F">
      <w:pPr>
        <w:pStyle w:val="CiscoProposalDate"/>
      </w:pPr>
    </w:p>
    <w:p w14:paraId="21842CC1" w14:textId="331C0766" w:rsidR="00A86E4F" w:rsidRPr="008F5105" w:rsidRDefault="000B6515" w:rsidP="00A86E4F">
      <w:pPr>
        <w:pStyle w:val="CiscoProposalDate"/>
      </w:pPr>
      <w:r>
        <w:rPr>
          <w:noProof/>
        </w:rPr>
        <w:drawing>
          <wp:anchor distT="0" distB="0" distL="114300" distR="114300" simplePos="0" relativeHeight="251643392" behindDoc="0" locked="0" layoutInCell="1" allowOverlap="1" wp14:anchorId="64CEE27F" wp14:editId="4E0923A5">
            <wp:simplePos x="0" y="0"/>
            <wp:positionH relativeFrom="column">
              <wp:posOffset>13734</wp:posOffset>
            </wp:positionH>
            <wp:positionV relativeFrom="paragraph">
              <wp:posOffset>530240</wp:posOffset>
            </wp:positionV>
            <wp:extent cx="5233433" cy="3756324"/>
            <wp:effectExtent l="19050" t="0" r="5317" b="0"/>
            <wp:wrapNone/>
            <wp:docPr id="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cstate="print"/>
                    <a:srcRect l="3294" t="11877" r="2965" b="9962"/>
                    <a:stretch>
                      <a:fillRect/>
                    </a:stretch>
                  </pic:blipFill>
                  <pic:spPr bwMode="auto">
                    <a:xfrm>
                      <a:off x="0" y="0"/>
                      <a:ext cx="5231712" cy="3755089"/>
                    </a:xfrm>
                    <a:prstGeom prst="rect">
                      <a:avLst/>
                    </a:prstGeom>
                    <a:noFill/>
                    <a:ln w="9525">
                      <a:noFill/>
                      <a:miter lim="800000"/>
                      <a:headEnd/>
                      <a:tailEnd/>
                    </a:ln>
                  </pic:spPr>
                </pic:pic>
              </a:graphicData>
            </a:graphic>
          </wp:anchor>
        </w:drawing>
      </w:r>
      <w:r>
        <w:rPr>
          <w:noProof/>
        </w:rPr>
        <w:drawing>
          <wp:anchor distT="0" distB="0" distL="114300" distR="114300" simplePos="0" relativeHeight="251658752" behindDoc="1" locked="0" layoutInCell="0" allowOverlap="0" wp14:anchorId="3602CEA0" wp14:editId="4FA95A4A">
            <wp:simplePos x="0" y="0"/>
            <wp:positionH relativeFrom="column">
              <wp:posOffset>-720090</wp:posOffset>
            </wp:positionH>
            <wp:positionV relativeFrom="page">
              <wp:posOffset>8325485</wp:posOffset>
            </wp:positionV>
            <wp:extent cx="1894840" cy="1956435"/>
            <wp:effectExtent l="19050" t="0" r="0" b="0"/>
            <wp:wrapNone/>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1894840" cy="1956435"/>
                    </a:xfrm>
                    <a:prstGeom prst="rect">
                      <a:avLst/>
                    </a:prstGeom>
                    <a:noFill/>
                    <a:ln w="9525">
                      <a:noFill/>
                      <a:miter lim="800000"/>
                      <a:headEnd/>
                      <a:tailEnd/>
                    </a:ln>
                  </pic:spPr>
                </pic:pic>
              </a:graphicData>
            </a:graphic>
          </wp:anchor>
        </w:drawing>
      </w:r>
      <w:r>
        <w:rPr>
          <w:noProof/>
        </w:rPr>
        <w:drawing>
          <wp:anchor distT="0" distB="0" distL="114300" distR="114300" simplePos="0" relativeHeight="251654656" behindDoc="1" locked="0" layoutInCell="1" allowOverlap="1" wp14:anchorId="1B73374D" wp14:editId="2EF9B18F">
            <wp:simplePos x="0" y="0"/>
            <wp:positionH relativeFrom="column">
              <wp:posOffset>-15240</wp:posOffset>
            </wp:positionH>
            <wp:positionV relativeFrom="paragraph">
              <wp:posOffset>405765</wp:posOffset>
            </wp:positionV>
            <wp:extent cx="5415280" cy="130810"/>
            <wp:effectExtent l="19050" t="0" r="0" b="0"/>
            <wp:wrapSquare wrapText="bothSides"/>
            <wp:docPr id="60"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1"/>
                    <pic:cNvPicPr>
                      <a:picLocks noChangeAspect="1" noChangeArrowheads="1"/>
                    </pic:cNvPicPr>
                  </pic:nvPicPr>
                  <pic:blipFill>
                    <a:blip r:embed="rId12" cstate="print"/>
                    <a:srcRect/>
                    <a:stretch>
                      <a:fillRect/>
                    </a:stretch>
                  </pic:blipFill>
                  <pic:spPr bwMode="auto">
                    <a:xfrm>
                      <a:off x="0" y="0"/>
                      <a:ext cx="5415280" cy="130810"/>
                    </a:xfrm>
                    <a:prstGeom prst="rect">
                      <a:avLst/>
                    </a:prstGeom>
                    <a:noFill/>
                    <a:ln w="9525">
                      <a:noFill/>
                      <a:miter lim="800000"/>
                      <a:headEnd/>
                      <a:tailEnd/>
                    </a:ln>
                  </pic:spPr>
                </pic:pic>
              </a:graphicData>
            </a:graphic>
          </wp:anchor>
        </w:drawing>
      </w:r>
      <w:r w:rsidR="00EB77B9">
        <w:t xml:space="preserve">Version </w:t>
      </w:r>
      <w:r w:rsidR="008C7301">
        <w:t>1.0.1</w:t>
      </w:r>
      <w:r w:rsidR="00F6118C">
        <w:t>4</w:t>
      </w:r>
    </w:p>
    <w:p w14:paraId="66B5AC85" w14:textId="77777777" w:rsidR="00A86E4F" w:rsidRDefault="00A86E4F" w:rsidP="00A86E4F">
      <w:pPr>
        <w:sectPr w:rsidR="00A86E4F">
          <w:headerReference w:type="first" r:id="rId13"/>
          <w:pgSz w:w="12240" w:h="15840"/>
          <w:pgMar w:top="0" w:right="1440" w:bottom="0" w:left="1800" w:header="1440" w:footer="0" w:gutter="0"/>
          <w:cols w:space="708"/>
          <w:docGrid w:linePitch="360"/>
        </w:sectPr>
      </w:pPr>
    </w:p>
    <w:sdt>
      <w:sdtPr>
        <w:rPr>
          <w:rFonts w:ascii="Times New Roman" w:eastAsia="Times New Roman" w:hAnsi="Times New Roman" w:cs="Times New Roman"/>
          <w:color w:val="auto"/>
          <w:sz w:val="24"/>
          <w:szCs w:val="24"/>
        </w:rPr>
        <w:id w:val="1315534118"/>
        <w:docPartObj>
          <w:docPartGallery w:val="Table of Contents"/>
          <w:docPartUnique/>
        </w:docPartObj>
      </w:sdtPr>
      <w:sdtEndPr>
        <w:rPr>
          <w:b/>
          <w:bCs/>
          <w:noProof/>
        </w:rPr>
      </w:sdtEndPr>
      <w:sdtContent>
        <w:p w14:paraId="62A8644C" w14:textId="77777777" w:rsidR="00710E42" w:rsidRDefault="00710E42">
          <w:pPr>
            <w:pStyle w:val="TOCHeading"/>
          </w:pPr>
          <w:r>
            <w:t>Table of Contents</w:t>
          </w:r>
        </w:p>
        <w:p w14:paraId="564ADF44" w14:textId="77777777" w:rsidR="0099303E" w:rsidRDefault="00710E42">
          <w:pPr>
            <w:pStyle w:val="TOC1"/>
            <w:tabs>
              <w:tab w:val="left" w:pos="480"/>
            </w:tabs>
            <w:rPr>
              <w:rFonts w:asciiTheme="minorHAnsi" w:eastAsiaTheme="minorEastAsia" w:hAnsiTheme="minorHAnsi" w:cstheme="minorBidi"/>
              <w:b w:val="0"/>
              <w:bCs w:val="0"/>
              <w:caps w:val="0"/>
              <w:noProof/>
              <w:sz w:val="22"/>
              <w:szCs w:val="22"/>
            </w:rPr>
          </w:pPr>
          <w:r>
            <w:fldChar w:fldCharType="begin"/>
          </w:r>
          <w:r>
            <w:instrText xml:space="preserve"> TOC \o "1-3" \h \z \u </w:instrText>
          </w:r>
          <w:r>
            <w:fldChar w:fldCharType="separate"/>
          </w:r>
          <w:hyperlink w:anchor="_Toc392006550" w:history="1">
            <w:r w:rsidR="0099303E" w:rsidRPr="00A233B3">
              <w:rPr>
                <w:rStyle w:val="Hyperlink"/>
                <w:noProof/>
              </w:rPr>
              <w:t>1.</w:t>
            </w:r>
            <w:r w:rsidR="0099303E">
              <w:rPr>
                <w:rFonts w:asciiTheme="minorHAnsi" w:eastAsiaTheme="minorEastAsia" w:hAnsiTheme="minorHAnsi" w:cstheme="minorBidi"/>
                <w:b w:val="0"/>
                <w:bCs w:val="0"/>
                <w:caps w:val="0"/>
                <w:noProof/>
                <w:sz w:val="22"/>
                <w:szCs w:val="22"/>
              </w:rPr>
              <w:tab/>
            </w:r>
            <w:r w:rsidR="0099303E" w:rsidRPr="00A233B3">
              <w:rPr>
                <w:rStyle w:val="Hyperlink"/>
                <w:noProof/>
              </w:rPr>
              <w:t>Introduction</w:t>
            </w:r>
            <w:r w:rsidR="0099303E">
              <w:rPr>
                <w:noProof/>
                <w:webHidden/>
              </w:rPr>
              <w:tab/>
            </w:r>
            <w:r w:rsidR="0099303E">
              <w:rPr>
                <w:noProof/>
                <w:webHidden/>
              </w:rPr>
              <w:fldChar w:fldCharType="begin"/>
            </w:r>
            <w:r w:rsidR="0099303E">
              <w:rPr>
                <w:noProof/>
                <w:webHidden/>
              </w:rPr>
              <w:instrText xml:space="preserve"> PAGEREF _Toc392006550 \h </w:instrText>
            </w:r>
            <w:r w:rsidR="0099303E">
              <w:rPr>
                <w:noProof/>
                <w:webHidden/>
              </w:rPr>
            </w:r>
            <w:r w:rsidR="0099303E">
              <w:rPr>
                <w:noProof/>
                <w:webHidden/>
              </w:rPr>
              <w:fldChar w:fldCharType="separate"/>
            </w:r>
            <w:r w:rsidR="0099303E">
              <w:rPr>
                <w:noProof/>
                <w:webHidden/>
              </w:rPr>
              <w:t>1</w:t>
            </w:r>
            <w:r w:rsidR="0099303E">
              <w:rPr>
                <w:noProof/>
                <w:webHidden/>
              </w:rPr>
              <w:fldChar w:fldCharType="end"/>
            </w:r>
          </w:hyperlink>
        </w:p>
        <w:p w14:paraId="11642573" w14:textId="77777777" w:rsidR="0099303E" w:rsidRDefault="0099303E">
          <w:pPr>
            <w:pStyle w:val="TOC1"/>
            <w:tabs>
              <w:tab w:val="left" w:pos="480"/>
            </w:tabs>
            <w:rPr>
              <w:rFonts w:asciiTheme="minorHAnsi" w:eastAsiaTheme="minorEastAsia" w:hAnsiTheme="minorHAnsi" w:cstheme="minorBidi"/>
              <w:b w:val="0"/>
              <w:bCs w:val="0"/>
              <w:caps w:val="0"/>
              <w:noProof/>
              <w:sz w:val="22"/>
              <w:szCs w:val="22"/>
            </w:rPr>
          </w:pPr>
          <w:hyperlink w:anchor="_Toc392006551" w:history="1">
            <w:r w:rsidRPr="00A233B3">
              <w:rPr>
                <w:rStyle w:val="Hyperlink"/>
                <w:noProof/>
              </w:rPr>
              <w:t>2.</w:t>
            </w:r>
            <w:r>
              <w:rPr>
                <w:rFonts w:asciiTheme="minorHAnsi" w:eastAsiaTheme="minorEastAsia" w:hAnsiTheme="minorHAnsi" w:cstheme="minorBidi"/>
                <w:b w:val="0"/>
                <w:bCs w:val="0"/>
                <w:caps w:val="0"/>
                <w:noProof/>
                <w:sz w:val="22"/>
                <w:szCs w:val="22"/>
              </w:rPr>
              <w:tab/>
            </w:r>
            <w:r w:rsidRPr="00A233B3">
              <w:rPr>
                <w:rStyle w:val="Hyperlink"/>
                <w:noProof/>
              </w:rPr>
              <w:t>Audience</w:t>
            </w:r>
            <w:r>
              <w:rPr>
                <w:noProof/>
                <w:webHidden/>
              </w:rPr>
              <w:tab/>
            </w:r>
            <w:r>
              <w:rPr>
                <w:noProof/>
                <w:webHidden/>
              </w:rPr>
              <w:fldChar w:fldCharType="begin"/>
            </w:r>
            <w:r>
              <w:rPr>
                <w:noProof/>
                <w:webHidden/>
              </w:rPr>
              <w:instrText xml:space="preserve"> PAGEREF _Toc392006551 \h </w:instrText>
            </w:r>
            <w:r>
              <w:rPr>
                <w:noProof/>
                <w:webHidden/>
              </w:rPr>
            </w:r>
            <w:r>
              <w:rPr>
                <w:noProof/>
                <w:webHidden/>
              </w:rPr>
              <w:fldChar w:fldCharType="separate"/>
            </w:r>
            <w:r>
              <w:rPr>
                <w:noProof/>
                <w:webHidden/>
              </w:rPr>
              <w:t>1</w:t>
            </w:r>
            <w:r>
              <w:rPr>
                <w:noProof/>
                <w:webHidden/>
              </w:rPr>
              <w:fldChar w:fldCharType="end"/>
            </w:r>
          </w:hyperlink>
        </w:p>
        <w:p w14:paraId="49FD55EA" w14:textId="77777777" w:rsidR="0099303E" w:rsidRDefault="0099303E">
          <w:pPr>
            <w:pStyle w:val="TOC1"/>
            <w:tabs>
              <w:tab w:val="left" w:pos="480"/>
            </w:tabs>
            <w:rPr>
              <w:rFonts w:asciiTheme="minorHAnsi" w:eastAsiaTheme="minorEastAsia" w:hAnsiTheme="minorHAnsi" w:cstheme="minorBidi"/>
              <w:b w:val="0"/>
              <w:bCs w:val="0"/>
              <w:caps w:val="0"/>
              <w:noProof/>
              <w:sz w:val="22"/>
              <w:szCs w:val="22"/>
            </w:rPr>
          </w:pPr>
          <w:hyperlink w:anchor="_Toc392006552" w:history="1">
            <w:r w:rsidRPr="00A233B3">
              <w:rPr>
                <w:rStyle w:val="Hyperlink"/>
                <w:noProof/>
              </w:rPr>
              <w:t>3.</w:t>
            </w:r>
            <w:r>
              <w:rPr>
                <w:rFonts w:asciiTheme="minorHAnsi" w:eastAsiaTheme="minorEastAsia" w:hAnsiTheme="minorHAnsi" w:cstheme="minorBidi"/>
                <w:b w:val="0"/>
                <w:bCs w:val="0"/>
                <w:caps w:val="0"/>
                <w:noProof/>
                <w:sz w:val="22"/>
                <w:szCs w:val="22"/>
              </w:rPr>
              <w:tab/>
            </w:r>
            <w:r w:rsidRPr="00A233B3">
              <w:rPr>
                <w:rStyle w:val="Hyperlink"/>
                <w:noProof/>
              </w:rPr>
              <w:t>Overview</w:t>
            </w:r>
            <w:r>
              <w:rPr>
                <w:noProof/>
                <w:webHidden/>
              </w:rPr>
              <w:tab/>
            </w:r>
            <w:r>
              <w:rPr>
                <w:noProof/>
                <w:webHidden/>
              </w:rPr>
              <w:fldChar w:fldCharType="begin"/>
            </w:r>
            <w:r>
              <w:rPr>
                <w:noProof/>
                <w:webHidden/>
              </w:rPr>
              <w:instrText xml:space="preserve"> PAGEREF _Toc392006552 \h </w:instrText>
            </w:r>
            <w:r>
              <w:rPr>
                <w:noProof/>
                <w:webHidden/>
              </w:rPr>
            </w:r>
            <w:r>
              <w:rPr>
                <w:noProof/>
                <w:webHidden/>
              </w:rPr>
              <w:fldChar w:fldCharType="separate"/>
            </w:r>
            <w:r>
              <w:rPr>
                <w:noProof/>
                <w:webHidden/>
              </w:rPr>
              <w:t>1</w:t>
            </w:r>
            <w:r>
              <w:rPr>
                <w:noProof/>
                <w:webHidden/>
              </w:rPr>
              <w:fldChar w:fldCharType="end"/>
            </w:r>
          </w:hyperlink>
        </w:p>
        <w:p w14:paraId="16D5C123"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553" w:history="1">
            <w:r w:rsidRPr="00A233B3">
              <w:rPr>
                <w:rStyle w:val="Hyperlink"/>
                <w:noProof/>
              </w:rPr>
              <w:t>3.1.</w:t>
            </w:r>
            <w:r>
              <w:rPr>
                <w:rFonts w:asciiTheme="minorHAnsi" w:eastAsiaTheme="minorEastAsia" w:hAnsiTheme="minorHAnsi" w:cstheme="minorBidi"/>
                <w:smallCaps w:val="0"/>
                <w:noProof/>
                <w:sz w:val="22"/>
                <w:szCs w:val="22"/>
              </w:rPr>
              <w:tab/>
            </w:r>
            <w:r w:rsidRPr="00A233B3">
              <w:rPr>
                <w:rStyle w:val="Hyperlink"/>
                <w:noProof/>
              </w:rPr>
              <w:t>CMX Mobile Application SDK Features</w:t>
            </w:r>
            <w:r>
              <w:rPr>
                <w:noProof/>
                <w:webHidden/>
              </w:rPr>
              <w:tab/>
            </w:r>
            <w:r>
              <w:rPr>
                <w:noProof/>
                <w:webHidden/>
              </w:rPr>
              <w:fldChar w:fldCharType="begin"/>
            </w:r>
            <w:r>
              <w:rPr>
                <w:noProof/>
                <w:webHidden/>
              </w:rPr>
              <w:instrText xml:space="preserve"> PAGEREF _Toc392006553 \h </w:instrText>
            </w:r>
            <w:r>
              <w:rPr>
                <w:noProof/>
                <w:webHidden/>
              </w:rPr>
            </w:r>
            <w:r>
              <w:rPr>
                <w:noProof/>
                <w:webHidden/>
              </w:rPr>
              <w:fldChar w:fldCharType="separate"/>
            </w:r>
            <w:r>
              <w:rPr>
                <w:noProof/>
                <w:webHidden/>
              </w:rPr>
              <w:t>2</w:t>
            </w:r>
            <w:r>
              <w:rPr>
                <w:noProof/>
                <w:webHidden/>
              </w:rPr>
              <w:fldChar w:fldCharType="end"/>
            </w:r>
          </w:hyperlink>
        </w:p>
        <w:p w14:paraId="215F0800"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54" w:history="1">
            <w:r w:rsidRPr="00A233B3">
              <w:rPr>
                <w:rStyle w:val="Hyperlink"/>
                <w:noProof/>
              </w:rPr>
              <w:t>3.1.1.</w:t>
            </w:r>
            <w:r>
              <w:rPr>
                <w:rFonts w:asciiTheme="minorHAnsi" w:eastAsiaTheme="minorEastAsia" w:hAnsiTheme="minorHAnsi" w:cstheme="minorBidi"/>
                <w:i w:val="0"/>
                <w:iCs w:val="0"/>
                <w:noProof/>
                <w:sz w:val="22"/>
                <w:szCs w:val="22"/>
              </w:rPr>
              <w:tab/>
            </w:r>
            <w:r w:rsidRPr="00A233B3">
              <w:rPr>
                <w:rStyle w:val="Hyperlink"/>
                <w:noProof/>
              </w:rPr>
              <w:t>Indoor Location</w:t>
            </w:r>
            <w:r>
              <w:rPr>
                <w:noProof/>
                <w:webHidden/>
              </w:rPr>
              <w:tab/>
            </w:r>
            <w:r>
              <w:rPr>
                <w:noProof/>
                <w:webHidden/>
              </w:rPr>
              <w:fldChar w:fldCharType="begin"/>
            </w:r>
            <w:r>
              <w:rPr>
                <w:noProof/>
                <w:webHidden/>
              </w:rPr>
              <w:instrText xml:space="preserve"> PAGEREF _Toc392006554 \h </w:instrText>
            </w:r>
            <w:r>
              <w:rPr>
                <w:noProof/>
                <w:webHidden/>
              </w:rPr>
            </w:r>
            <w:r>
              <w:rPr>
                <w:noProof/>
                <w:webHidden/>
              </w:rPr>
              <w:fldChar w:fldCharType="separate"/>
            </w:r>
            <w:r>
              <w:rPr>
                <w:noProof/>
                <w:webHidden/>
              </w:rPr>
              <w:t>2</w:t>
            </w:r>
            <w:r>
              <w:rPr>
                <w:noProof/>
                <w:webHidden/>
              </w:rPr>
              <w:fldChar w:fldCharType="end"/>
            </w:r>
          </w:hyperlink>
        </w:p>
        <w:p w14:paraId="55C2A8E3"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55" w:history="1">
            <w:r w:rsidRPr="00A233B3">
              <w:rPr>
                <w:rStyle w:val="Hyperlink"/>
                <w:noProof/>
              </w:rPr>
              <w:t>3.1.2.</w:t>
            </w:r>
            <w:r>
              <w:rPr>
                <w:rFonts w:asciiTheme="minorHAnsi" w:eastAsiaTheme="minorEastAsia" w:hAnsiTheme="minorHAnsi" w:cstheme="minorBidi"/>
                <w:i w:val="0"/>
                <w:iCs w:val="0"/>
                <w:noProof/>
                <w:sz w:val="22"/>
                <w:szCs w:val="22"/>
              </w:rPr>
              <w:tab/>
            </w:r>
            <w:r w:rsidRPr="00A233B3">
              <w:rPr>
                <w:rStyle w:val="Hyperlink"/>
                <w:noProof/>
              </w:rPr>
              <w:t>Indoor Map View</w:t>
            </w:r>
            <w:r>
              <w:rPr>
                <w:noProof/>
                <w:webHidden/>
              </w:rPr>
              <w:tab/>
            </w:r>
            <w:r>
              <w:rPr>
                <w:noProof/>
                <w:webHidden/>
              </w:rPr>
              <w:fldChar w:fldCharType="begin"/>
            </w:r>
            <w:r>
              <w:rPr>
                <w:noProof/>
                <w:webHidden/>
              </w:rPr>
              <w:instrText xml:space="preserve"> PAGEREF _Toc392006555 \h </w:instrText>
            </w:r>
            <w:r>
              <w:rPr>
                <w:noProof/>
                <w:webHidden/>
              </w:rPr>
            </w:r>
            <w:r>
              <w:rPr>
                <w:noProof/>
                <w:webHidden/>
              </w:rPr>
              <w:fldChar w:fldCharType="separate"/>
            </w:r>
            <w:r>
              <w:rPr>
                <w:noProof/>
                <w:webHidden/>
              </w:rPr>
              <w:t>2</w:t>
            </w:r>
            <w:r>
              <w:rPr>
                <w:noProof/>
                <w:webHidden/>
              </w:rPr>
              <w:fldChar w:fldCharType="end"/>
            </w:r>
          </w:hyperlink>
        </w:p>
        <w:p w14:paraId="27D5F1D8"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56" w:history="1">
            <w:r w:rsidRPr="00A233B3">
              <w:rPr>
                <w:rStyle w:val="Hyperlink"/>
                <w:noProof/>
              </w:rPr>
              <w:t>3.1.3.</w:t>
            </w:r>
            <w:r>
              <w:rPr>
                <w:rFonts w:asciiTheme="minorHAnsi" w:eastAsiaTheme="minorEastAsia" w:hAnsiTheme="minorHAnsi" w:cstheme="minorBidi"/>
                <w:i w:val="0"/>
                <w:iCs w:val="0"/>
                <w:noProof/>
                <w:sz w:val="22"/>
                <w:szCs w:val="22"/>
              </w:rPr>
              <w:tab/>
            </w:r>
            <w:r w:rsidRPr="00A233B3">
              <w:rPr>
                <w:rStyle w:val="Hyperlink"/>
                <w:noProof/>
              </w:rPr>
              <w:t>Wifi Onboarding</w:t>
            </w:r>
            <w:r>
              <w:rPr>
                <w:noProof/>
                <w:webHidden/>
              </w:rPr>
              <w:tab/>
            </w:r>
            <w:r>
              <w:rPr>
                <w:noProof/>
                <w:webHidden/>
              </w:rPr>
              <w:fldChar w:fldCharType="begin"/>
            </w:r>
            <w:r>
              <w:rPr>
                <w:noProof/>
                <w:webHidden/>
              </w:rPr>
              <w:instrText xml:space="preserve"> PAGEREF _Toc392006556 \h </w:instrText>
            </w:r>
            <w:r>
              <w:rPr>
                <w:noProof/>
                <w:webHidden/>
              </w:rPr>
            </w:r>
            <w:r>
              <w:rPr>
                <w:noProof/>
                <w:webHidden/>
              </w:rPr>
              <w:fldChar w:fldCharType="separate"/>
            </w:r>
            <w:r>
              <w:rPr>
                <w:noProof/>
                <w:webHidden/>
              </w:rPr>
              <w:t>3</w:t>
            </w:r>
            <w:r>
              <w:rPr>
                <w:noProof/>
                <w:webHidden/>
              </w:rPr>
              <w:fldChar w:fldCharType="end"/>
            </w:r>
          </w:hyperlink>
        </w:p>
        <w:p w14:paraId="55ABBC17" w14:textId="77777777" w:rsidR="0099303E" w:rsidRDefault="0099303E">
          <w:pPr>
            <w:pStyle w:val="TOC1"/>
            <w:tabs>
              <w:tab w:val="left" w:pos="480"/>
            </w:tabs>
            <w:rPr>
              <w:rFonts w:asciiTheme="minorHAnsi" w:eastAsiaTheme="minorEastAsia" w:hAnsiTheme="minorHAnsi" w:cstheme="minorBidi"/>
              <w:b w:val="0"/>
              <w:bCs w:val="0"/>
              <w:caps w:val="0"/>
              <w:noProof/>
              <w:sz w:val="22"/>
              <w:szCs w:val="22"/>
            </w:rPr>
          </w:pPr>
          <w:hyperlink w:anchor="_Toc392006557" w:history="1">
            <w:r w:rsidRPr="00A233B3">
              <w:rPr>
                <w:rStyle w:val="Hyperlink"/>
                <w:noProof/>
              </w:rPr>
              <w:t>4.</w:t>
            </w:r>
            <w:r>
              <w:rPr>
                <w:rFonts w:asciiTheme="minorHAnsi" w:eastAsiaTheme="minorEastAsia" w:hAnsiTheme="minorHAnsi" w:cstheme="minorBidi"/>
                <w:b w:val="0"/>
                <w:bCs w:val="0"/>
                <w:caps w:val="0"/>
                <w:noProof/>
                <w:sz w:val="22"/>
                <w:szCs w:val="22"/>
              </w:rPr>
              <w:tab/>
            </w:r>
            <w:r w:rsidRPr="00A233B3">
              <w:rPr>
                <w:rStyle w:val="Hyperlink"/>
                <w:noProof/>
              </w:rPr>
              <w:t>Installation</w:t>
            </w:r>
            <w:r>
              <w:rPr>
                <w:noProof/>
                <w:webHidden/>
              </w:rPr>
              <w:tab/>
            </w:r>
            <w:r>
              <w:rPr>
                <w:noProof/>
                <w:webHidden/>
              </w:rPr>
              <w:fldChar w:fldCharType="begin"/>
            </w:r>
            <w:r>
              <w:rPr>
                <w:noProof/>
                <w:webHidden/>
              </w:rPr>
              <w:instrText xml:space="preserve"> PAGEREF _Toc392006557 \h </w:instrText>
            </w:r>
            <w:r>
              <w:rPr>
                <w:noProof/>
                <w:webHidden/>
              </w:rPr>
            </w:r>
            <w:r>
              <w:rPr>
                <w:noProof/>
                <w:webHidden/>
              </w:rPr>
              <w:fldChar w:fldCharType="separate"/>
            </w:r>
            <w:r>
              <w:rPr>
                <w:noProof/>
                <w:webHidden/>
              </w:rPr>
              <w:t>3</w:t>
            </w:r>
            <w:r>
              <w:rPr>
                <w:noProof/>
                <w:webHidden/>
              </w:rPr>
              <w:fldChar w:fldCharType="end"/>
            </w:r>
          </w:hyperlink>
        </w:p>
        <w:p w14:paraId="385BA947"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558" w:history="1">
            <w:r w:rsidRPr="00A233B3">
              <w:rPr>
                <w:rStyle w:val="Hyperlink"/>
                <w:noProof/>
              </w:rPr>
              <w:t>4.1.</w:t>
            </w:r>
            <w:r>
              <w:rPr>
                <w:rFonts w:asciiTheme="minorHAnsi" w:eastAsiaTheme="minorEastAsia" w:hAnsiTheme="minorHAnsi" w:cstheme="minorBidi"/>
                <w:smallCaps w:val="0"/>
                <w:noProof/>
                <w:sz w:val="22"/>
                <w:szCs w:val="22"/>
              </w:rPr>
              <w:tab/>
            </w:r>
            <w:r w:rsidRPr="00A233B3">
              <w:rPr>
                <w:rStyle w:val="Hyperlink"/>
                <w:noProof/>
              </w:rPr>
              <w:t>CMX Mobile App Server Installation</w:t>
            </w:r>
            <w:r>
              <w:rPr>
                <w:noProof/>
                <w:webHidden/>
              </w:rPr>
              <w:tab/>
            </w:r>
            <w:r>
              <w:rPr>
                <w:noProof/>
                <w:webHidden/>
              </w:rPr>
              <w:fldChar w:fldCharType="begin"/>
            </w:r>
            <w:r>
              <w:rPr>
                <w:noProof/>
                <w:webHidden/>
              </w:rPr>
              <w:instrText xml:space="preserve"> PAGEREF _Toc392006558 \h </w:instrText>
            </w:r>
            <w:r>
              <w:rPr>
                <w:noProof/>
                <w:webHidden/>
              </w:rPr>
            </w:r>
            <w:r>
              <w:rPr>
                <w:noProof/>
                <w:webHidden/>
              </w:rPr>
              <w:fldChar w:fldCharType="separate"/>
            </w:r>
            <w:r>
              <w:rPr>
                <w:noProof/>
                <w:webHidden/>
              </w:rPr>
              <w:t>3</w:t>
            </w:r>
            <w:r>
              <w:rPr>
                <w:noProof/>
                <w:webHidden/>
              </w:rPr>
              <w:fldChar w:fldCharType="end"/>
            </w:r>
          </w:hyperlink>
        </w:p>
        <w:p w14:paraId="2F79EA5A"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59" w:history="1">
            <w:r w:rsidRPr="00A233B3">
              <w:rPr>
                <w:rStyle w:val="Hyperlink"/>
                <w:noProof/>
              </w:rPr>
              <w:t>4.1.1.</w:t>
            </w:r>
            <w:r>
              <w:rPr>
                <w:rFonts w:asciiTheme="minorHAnsi" w:eastAsiaTheme="minorEastAsia" w:hAnsiTheme="minorHAnsi" w:cstheme="minorBidi"/>
                <w:i w:val="0"/>
                <w:iCs w:val="0"/>
                <w:noProof/>
                <w:sz w:val="22"/>
                <w:szCs w:val="22"/>
              </w:rPr>
              <w:tab/>
            </w:r>
            <w:r w:rsidRPr="00A233B3">
              <w:rPr>
                <w:rStyle w:val="Hyperlink"/>
                <w:noProof/>
              </w:rPr>
              <w:t>SDK Credentials</w:t>
            </w:r>
            <w:r>
              <w:rPr>
                <w:noProof/>
                <w:webHidden/>
              </w:rPr>
              <w:tab/>
            </w:r>
            <w:r>
              <w:rPr>
                <w:noProof/>
                <w:webHidden/>
              </w:rPr>
              <w:fldChar w:fldCharType="begin"/>
            </w:r>
            <w:r>
              <w:rPr>
                <w:noProof/>
                <w:webHidden/>
              </w:rPr>
              <w:instrText xml:space="preserve"> PAGEREF _Toc392006559 \h </w:instrText>
            </w:r>
            <w:r>
              <w:rPr>
                <w:noProof/>
                <w:webHidden/>
              </w:rPr>
            </w:r>
            <w:r>
              <w:rPr>
                <w:noProof/>
                <w:webHidden/>
              </w:rPr>
              <w:fldChar w:fldCharType="separate"/>
            </w:r>
            <w:r>
              <w:rPr>
                <w:noProof/>
                <w:webHidden/>
              </w:rPr>
              <w:t>5</w:t>
            </w:r>
            <w:r>
              <w:rPr>
                <w:noProof/>
                <w:webHidden/>
              </w:rPr>
              <w:fldChar w:fldCharType="end"/>
            </w:r>
          </w:hyperlink>
        </w:p>
        <w:p w14:paraId="73204533"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560" w:history="1">
            <w:r w:rsidRPr="00A233B3">
              <w:rPr>
                <w:rStyle w:val="Hyperlink"/>
                <w:noProof/>
              </w:rPr>
              <w:t>4.2.</w:t>
            </w:r>
            <w:r>
              <w:rPr>
                <w:rFonts w:asciiTheme="minorHAnsi" w:eastAsiaTheme="minorEastAsia" w:hAnsiTheme="minorHAnsi" w:cstheme="minorBidi"/>
                <w:smallCaps w:val="0"/>
                <w:noProof/>
                <w:sz w:val="22"/>
                <w:szCs w:val="22"/>
              </w:rPr>
              <w:tab/>
            </w:r>
            <w:r w:rsidRPr="00A233B3">
              <w:rPr>
                <w:rStyle w:val="Hyperlink"/>
                <w:noProof/>
              </w:rPr>
              <w:t>Prime Infrastructure</w:t>
            </w:r>
            <w:r>
              <w:rPr>
                <w:noProof/>
                <w:webHidden/>
              </w:rPr>
              <w:tab/>
            </w:r>
            <w:r>
              <w:rPr>
                <w:noProof/>
                <w:webHidden/>
              </w:rPr>
              <w:fldChar w:fldCharType="begin"/>
            </w:r>
            <w:r>
              <w:rPr>
                <w:noProof/>
                <w:webHidden/>
              </w:rPr>
              <w:instrText xml:space="preserve"> PAGEREF _Toc392006560 \h </w:instrText>
            </w:r>
            <w:r>
              <w:rPr>
                <w:noProof/>
                <w:webHidden/>
              </w:rPr>
            </w:r>
            <w:r>
              <w:rPr>
                <w:noProof/>
                <w:webHidden/>
              </w:rPr>
              <w:fldChar w:fldCharType="separate"/>
            </w:r>
            <w:r>
              <w:rPr>
                <w:noProof/>
                <w:webHidden/>
              </w:rPr>
              <w:t>6</w:t>
            </w:r>
            <w:r>
              <w:rPr>
                <w:noProof/>
                <w:webHidden/>
              </w:rPr>
              <w:fldChar w:fldCharType="end"/>
            </w:r>
          </w:hyperlink>
        </w:p>
        <w:p w14:paraId="380BB2CF"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561" w:history="1">
            <w:r w:rsidRPr="00A233B3">
              <w:rPr>
                <w:rStyle w:val="Hyperlink"/>
                <w:noProof/>
              </w:rPr>
              <w:t>4.3.</w:t>
            </w:r>
            <w:r>
              <w:rPr>
                <w:rFonts w:asciiTheme="minorHAnsi" w:eastAsiaTheme="minorEastAsia" w:hAnsiTheme="minorHAnsi" w:cstheme="minorBidi"/>
                <w:smallCaps w:val="0"/>
                <w:noProof/>
                <w:sz w:val="22"/>
                <w:szCs w:val="22"/>
              </w:rPr>
              <w:tab/>
            </w:r>
            <w:r w:rsidRPr="00A233B3">
              <w:rPr>
                <w:rStyle w:val="Hyperlink"/>
                <w:noProof/>
              </w:rPr>
              <w:t>Mobility Service Engine</w:t>
            </w:r>
            <w:r>
              <w:rPr>
                <w:noProof/>
                <w:webHidden/>
              </w:rPr>
              <w:tab/>
            </w:r>
            <w:r>
              <w:rPr>
                <w:noProof/>
                <w:webHidden/>
              </w:rPr>
              <w:fldChar w:fldCharType="begin"/>
            </w:r>
            <w:r>
              <w:rPr>
                <w:noProof/>
                <w:webHidden/>
              </w:rPr>
              <w:instrText xml:space="preserve"> PAGEREF _Toc392006561 \h </w:instrText>
            </w:r>
            <w:r>
              <w:rPr>
                <w:noProof/>
                <w:webHidden/>
              </w:rPr>
            </w:r>
            <w:r>
              <w:rPr>
                <w:noProof/>
                <w:webHidden/>
              </w:rPr>
              <w:fldChar w:fldCharType="separate"/>
            </w:r>
            <w:r>
              <w:rPr>
                <w:noProof/>
                <w:webHidden/>
              </w:rPr>
              <w:t>6</w:t>
            </w:r>
            <w:r>
              <w:rPr>
                <w:noProof/>
                <w:webHidden/>
              </w:rPr>
              <w:fldChar w:fldCharType="end"/>
            </w:r>
          </w:hyperlink>
        </w:p>
        <w:p w14:paraId="33D77DA6"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562" w:history="1">
            <w:r w:rsidRPr="00A233B3">
              <w:rPr>
                <w:rStyle w:val="Hyperlink"/>
                <w:noProof/>
              </w:rPr>
              <w:t>4.4.</w:t>
            </w:r>
            <w:r>
              <w:rPr>
                <w:rFonts w:asciiTheme="minorHAnsi" w:eastAsiaTheme="minorEastAsia" w:hAnsiTheme="minorHAnsi" w:cstheme="minorBidi"/>
                <w:smallCaps w:val="0"/>
                <w:noProof/>
                <w:sz w:val="22"/>
                <w:szCs w:val="22"/>
              </w:rPr>
              <w:tab/>
            </w:r>
            <w:r w:rsidRPr="00A233B3">
              <w:rPr>
                <w:rStyle w:val="Hyperlink"/>
                <w:noProof/>
              </w:rPr>
              <w:t>CMX Mobile App Server Connection</w:t>
            </w:r>
            <w:r>
              <w:rPr>
                <w:noProof/>
                <w:webHidden/>
              </w:rPr>
              <w:tab/>
            </w:r>
            <w:r>
              <w:rPr>
                <w:noProof/>
                <w:webHidden/>
              </w:rPr>
              <w:fldChar w:fldCharType="begin"/>
            </w:r>
            <w:r>
              <w:rPr>
                <w:noProof/>
                <w:webHidden/>
              </w:rPr>
              <w:instrText xml:space="preserve"> PAGEREF _Toc392006562 \h </w:instrText>
            </w:r>
            <w:r>
              <w:rPr>
                <w:noProof/>
                <w:webHidden/>
              </w:rPr>
            </w:r>
            <w:r>
              <w:rPr>
                <w:noProof/>
                <w:webHidden/>
              </w:rPr>
              <w:fldChar w:fldCharType="separate"/>
            </w:r>
            <w:r>
              <w:rPr>
                <w:noProof/>
                <w:webHidden/>
              </w:rPr>
              <w:t>7</w:t>
            </w:r>
            <w:r>
              <w:rPr>
                <w:noProof/>
                <w:webHidden/>
              </w:rPr>
              <w:fldChar w:fldCharType="end"/>
            </w:r>
          </w:hyperlink>
        </w:p>
        <w:p w14:paraId="6CFC29F6"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63" w:history="1">
            <w:r w:rsidRPr="00A233B3">
              <w:rPr>
                <w:rStyle w:val="Hyperlink"/>
                <w:noProof/>
              </w:rPr>
              <w:t>4.4.1.</w:t>
            </w:r>
            <w:r>
              <w:rPr>
                <w:rFonts w:asciiTheme="minorHAnsi" w:eastAsiaTheme="minorEastAsia" w:hAnsiTheme="minorHAnsi" w:cstheme="minorBidi"/>
                <w:i w:val="0"/>
                <w:iCs w:val="0"/>
                <w:noProof/>
                <w:sz w:val="22"/>
                <w:szCs w:val="22"/>
              </w:rPr>
              <w:tab/>
            </w:r>
            <w:r w:rsidRPr="00A233B3">
              <w:rPr>
                <w:rStyle w:val="Hyperlink"/>
                <w:noProof/>
              </w:rPr>
              <w:t>Do Not Use Browser Engage</w:t>
            </w:r>
            <w:r>
              <w:rPr>
                <w:noProof/>
                <w:webHidden/>
              </w:rPr>
              <w:tab/>
            </w:r>
            <w:r>
              <w:rPr>
                <w:noProof/>
                <w:webHidden/>
              </w:rPr>
              <w:fldChar w:fldCharType="begin"/>
            </w:r>
            <w:r>
              <w:rPr>
                <w:noProof/>
                <w:webHidden/>
              </w:rPr>
              <w:instrText xml:space="preserve"> PAGEREF _Toc392006563 \h </w:instrText>
            </w:r>
            <w:r>
              <w:rPr>
                <w:noProof/>
                <w:webHidden/>
              </w:rPr>
            </w:r>
            <w:r>
              <w:rPr>
                <w:noProof/>
                <w:webHidden/>
              </w:rPr>
              <w:fldChar w:fldCharType="separate"/>
            </w:r>
            <w:r>
              <w:rPr>
                <w:noProof/>
                <w:webHidden/>
              </w:rPr>
              <w:t>8</w:t>
            </w:r>
            <w:r>
              <w:rPr>
                <w:noProof/>
                <w:webHidden/>
              </w:rPr>
              <w:fldChar w:fldCharType="end"/>
            </w:r>
          </w:hyperlink>
        </w:p>
        <w:p w14:paraId="20E2A859"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64" w:history="1">
            <w:r w:rsidRPr="00A233B3">
              <w:rPr>
                <w:rStyle w:val="Hyperlink"/>
                <w:noProof/>
              </w:rPr>
              <w:t>4.4.2.</w:t>
            </w:r>
            <w:r>
              <w:rPr>
                <w:rFonts w:asciiTheme="minorHAnsi" w:eastAsiaTheme="minorEastAsia" w:hAnsiTheme="minorHAnsi" w:cstheme="minorBidi"/>
                <w:i w:val="0"/>
                <w:iCs w:val="0"/>
                <w:noProof/>
                <w:sz w:val="22"/>
                <w:szCs w:val="22"/>
              </w:rPr>
              <w:tab/>
            </w:r>
            <w:r w:rsidRPr="00A233B3">
              <w:rPr>
                <w:rStyle w:val="Hyperlink"/>
                <w:noProof/>
              </w:rPr>
              <w:t>Venue Name</w:t>
            </w:r>
            <w:r>
              <w:rPr>
                <w:noProof/>
                <w:webHidden/>
              </w:rPr>
              <w:tab/>
            </w:r>
            <w:r>
              <w:rPr>
                <w:noProof/>
                <w:webHidden/>
              </w:rPr>
              <w:fldChar w:fldCharType="begin"/>
            </w:r>
            <w:r>
              <w:rPr>
                <w:noProof/>
                <w:webHidden/>
              </w:rPr>
              <w:instrText xml:space="preserve"> PAGEREF _Toc392006564 \h </w:instrText>
            </w:r>
            <w:r>
              <w:rPr>
                <w:noProof/>
                <w:webHidden/>
              </w:rPr>
            </w:r>
            <w:r>
              <w:rPr>
                <w:noProof/>
                <w:webHidden/>
              </w:rPr>
              <w:fldChar w:fldCharType="separate"/>
            </w:r>
            <w:r>
              <w:rPr>
                <w:noProof/>
                <w:webHidden/>
              </w:rPr>
              <w:t>8</w:t>
            </w:r>
            <w:r>
              <w:rPr>
                <w:noProof/>
                <w:webHidden/>
              </w:rPr>
              <w:fldChar w:fldCharType="end"/>
            </w:r>
          </w:hyperlink>
        </w:p>
        <w:p w14:paraId="32611A0D"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65" w:history="1">
            <w:r w:rsidRPr="00A233B3">
              <w:rPr>
                <w:rStyle w:val="Hyperlink"/>
                <w:noProof/>
              </w:rPr>
              <w:t>4.4.3.</w:t>
            </w:r>
            <w:r>
              <w:rPr>
                <w:rFonts w:asciiTheme="minorHAnsi" w:eastAsiaTheme="minorEastAsia" w:hAnsiTheme="minorHAnsi" w:cstheme="minorBidi"/>
                <w:i w:val="0"/>
                <w:iCs w:val="0"/>
                <w:noProof/>
                <w:sz w:val="22"/>
                <w:szCs w:val="22"/>
              </w:rPr>
              <w:tab/>
            </w:r>
            <w:r w:rsidRPr="00A233B3">
              <w:rPr>
                <w:rStyle w:val="Hyperlink"/>
                <w:noProof/>
              </w:rPr>
              <w:t>Email Addresses</w:t>
            </w:r>
            <w:r>
              <w:rPr>
                <w:noProof/>
                <w:webHidden/>
              </w:rPr>
              <w:tab/>
            </w:r>
            <w:r>
              <w:rPr>
                <w:noProof/>
                <w:webHidden/>
              </w:rPr>
              <w:fldChar w:fldCharType="begin"/>
            </w:r>
            <w:r>
              <w:rPr>
                <w:noProof/>
                <w:webHidden/>
              </w:rPr>
              <w:instrText xml:space="preserve"> PAGEREF _Toc392006565 \h </w:instrText>
            </w:r>
            <w:r>
              <w:rPr>
                <w:noProof/>
                <w:webHidden/>
              </w:rPr>
            </w:r>
            <w:r>
              <w:rPr>
                <w:noProof/>
                <w:webHidden/>
              </w:rPr>
              <w:fldChar w:fldCharType="separate"/>
            </w:r>
            <w:r>
              <w:rPr>
                <w:noProof/>
                <w:webHidden/>
              </w:rPr>
              <w:t>8</w:t>
            </w:r>
            <w:r>
              <w:rPr>
                <w:noProof/>
                <w:webHidden/>
              </w:rPr>
              <w:fldChar w:fldCharType="end"/>
            </w:r>
          </w:hyperlink>
        </w:p>
        <w:p w14:paraId="523135A5"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66" w:history="1">
            <w:r w:rsidRPr="00A233B3">
              <w:rPr>
                <w:rStyle w:val="Hyperlink"/>
                <w:noProof/>
              </w:rPr>
              <w:t>4.4.4.</w:t>
            </w:r>
            <w:r>
              <w:rPr>
                <w:rFonts w:asciiTheme="minorHAnsi" w:eastAsiaTheme="minorEastAsia" w:hAnsiTheme="minorHAnsi" w:cstheme="minorBidi"/>
                <w:i w:val="0"/>
                <w:iCs w:val="0"/>
                <w:noProof/>
                <w:sz w:val="22"/>
                <w:szCs w:val="22"/>
              </w:rPr>
              <w:tab/>
            </w:r>
            <w:r w:rsidRPr="00A233B3">
              <w:rPr>
                <w:rStyle w:val="Hyperlink"/>
                <w:noProof/>
              </w:rPr>
              <w:t>CMX Mobile App Server</w:t>
            </w:r>
            <w:r>
              <w:rPr>
                <w:noProof/>
                <w:webHidden/>
              </w:rPr>
              <w:tab/>
            </w:r>
            <w:r>
              <w:rPr>
                <w:noProof/>
                <w:webHidden/>
              </w:rPr>
              <w:fldChar w:fldCharType="begin"/>
            </w:r>
            <w:r>
              <w:rPr>
                <w:noProof/>
                <w:webHidden/>
              </w:rPr>
              <w:instrText xml:space="preserve"> PAGEREF _Toc392006566 \h </w:instrText>
            </w:r>
            <w:r>
              <w:rPr>
                <w:noProof/>
                <w:webHidden/>
              </w:rPr>
            </w:r>
            <w:r>
              <w:rPr>
                <w:noProof/>
                <w:webHidden/>
              </w:rPr>
              <w:fldChar w:fldCharType="separate"/>
            </w:r>
            <w:r>
              <w:rPr>
                <w:noProof/>
                <w:webHidden/>
              </w:rPr>
              <w:t>8</w:t>
            </w:r>
            <w:r>
              <w:rPr>
                <w:noProof/>
                <w:webHidden/>
              </w:rPr>
              <w:fldChar w:fldCharType="end"/>
            </w:r>
          </w:hyperlink>
        </w:p>
        <w:p w14:paraId="44E3DB60"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67" w:history="1">
            <w:r w:rsidRPr="00A233B3">
              <w:rPr>
                <w:rStyle w:val="Hyperlink"/>
                <w:noProof/>
              </w:rPr>
              <w:t>4.4.5.</w:t>
            </w:r>
            <w:r>
              <w:rPr>
                <w:rFonts w:asciiTheme="minorHAnsi" w:eastAsiaTheme="minorEastAsia" w:hAnsiTheme="minorHAnsi" w:cstheme="minorBidi"/>
                <w:i w:val="0"/>
                <w:iCs w:val="0"/>
                <w:noProof/>
                <w:sz w:val="22"/>
                <w:szCs w:val="22"/>
              </w:rPr>
              <w:tab/>
            </w:r>
            <w:r w:rsidRPr="00A233B3">
              <w:rPr>
                <w:rStyle w:val="Hyperlink"/>
                <w:noProof/>
              </w:rPr>
              <w:t>CMX Mobile App Server Port</w:t>
            </w:r>
            <w:r>
              <w:rPr>
                <w:noProof/>
                <w:webHidden/>
              </w:rPr>
              <w:tab/>
            </w:r>
            <w:r>
              <w:rPr>
                <w:noProof/>
                <w:webHidden/>
              </w:rPr>
              <w:fldChar w:fldCharType="begin"/>
            </w:r>
            <w:r>
              <w:rPr>
                <w:noProof/>
                <w:webHidden/>
              </w:rPr>
              <w:instrText xml:space="preserve"> PAGEREF _Toc392006567 \h </w:instrText>
            </w:r>
            <w:r>
              <w:rPr>
                <w:noProof/>
                <w:webHidden/>
              </w:rPr>
            </w:r>
            <w:r>
              <w:rPr>
                <w:noProof/>
                <w:webHidden/>
              </w:rPr>
              <w:fldChar w:fldCharType="separate"/>
            </w:r>
            <w:r>
              <w:rPr>
                <w:noProof/>
                <w:webHidden/>
              </w:rPr>
              <w:t>9</w:t>
            </w:r>
            <w:r>
              <w:rPr>
                <w:noProof/>
                <w:webHidden/>
              </w:rPr>
              <w:fldChar w:fldCharType="end"/>
            </w:r>
          </w:hyperlink>
        </w:p>
        <w:p w14:paraId="7463C2F2"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68" w:history="1">
            <w:r w:rsidRPr="00A233B3">
              <w:rPr>
                <w:rStyle w:val="Hyperlink"/>
                <w:noProof/>
              </w:rPr>
              <w:t>4.4.6.</w:t>
            </w:r>
            <w:r>
              <w:rPr>
                <w:rFonts w:asciiTheme="minorHAnsi" w:eastAsiaTheme="minorEastAsia" w:hAnsiTheme="minorHAnsi" w:cstheme="minorBidi"/>
                <w:i w:val="0"/>
                <w:iCs w:val="0"/>
                <w:noProof/>
                <w:sz w:val="22"/>
                <w:szCs w:val="22"/>
              </w:rPr>
              <w:tab/>
            </w:r>
            <w:r w:rsidRPr="00A233B3">
              <w:rPr>
                <w:rStyle w:val="Hyperlink"/>
                <w:noProof/>
              </w:rPr>
              <w:t>CMX Mobile App Server Username</w:t>
            </w:r>
            <w:r>
              <w:rPr>
                <w:noProof/>
                <w:webHidden/>
              </w:rPr>
              <w:tab/>
            </w:r>
            <w:r>
              <w:rPr>
                <w:noProof/>
                <w:webHidden/>
              </w:rPr>
              <w:fldChar w:fldCharType="begin"/>
            </w:r>
            <w:r>
              <w:rPr>
                <w:noProof/>
                <w:webHidden/>
              </w:rPr>
              <w:instrText xml:space="preserve"> PAGEREF _Toc392006568 \h </w:instrText>
            </w:r>
            <w:r>
              <w:rPr>
                <w:noProof/>
                <w:webHidden/>
              </w:rPr>
            </w:r>
            <w:r>
              <w:rPr>
                <w:noProof/>
                <w:webHidden/>
              </w:rPr>
              <w:fldChar w:fldCharType="separate"/>
            </w:r>
            <w:r>
              <w:rPr>
                <w:noProof/>
                <w:webHidden/>
              </w:rPr>
              <w:t>9</w:t>
            </w:r>
            <w:r>
              <w:rPr>
                <w:noProof/>
                <w:webHidden/>
              </w:rPr>
              <w:fldChar w:fldCharType="end"/>
            </w:r>
          </w:hyperlink>
        </w:p>
        <w:p w14:paraId="323AAC49"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69" w:history="1">
            <w:r w:rsidRPr="00A233B3">
              <w:rPr>
                <w:rStyle w:val="Hyperlink"/>
                <w:noProof/>
              </w:rPr>
              <w:t>4.4.7.</w:t>
            </w:r>
            <w:r>
              <w:rPr>
                <w:rFonts w:asciiTheme="minorHAnsi" w:eastAsiaTheme="minorEastAsia" w:hAnsiTheme="minorHAnsi" w:cstheme="minorBidi"/>
                <w:i w:val="0"/>
                <w:iCs w:val="0"/>
                <w:noProof/>
                <w:sz w:val="22"/>
                <w:szCs w:val="22"/>
              </w:rPr>
              <w:tab/>
            </w:r>
            <w:r w:rsidRPr="00A233B3">
              <w:rPr>
                <w:rStyle w:val="Hyperlink"/>
                <w:noProof/>
              </w:rPr>
              <w:t>CMX Mobile App Server Password</w:t>
            </w:r>
            <w:r>
              <w:rPr>
                <w:noProof/>
                <w:webHidden/>
              </w:rPr>
              <w:tab/>
            </w:r>
            <w:r>
              <w:rPr>
                <w:noProof/>
                <w:webHidden/>
              </w:rPr>
              <w:fldChar w:fldCharType="begin"/>
            </w:r>
            <w:r>
              <w:rPr>
                <w:noProof/>
                <w:webHidden/>
              </w:rPr>
              <w:instrText xml:space="preserve"> PAGEREF _Toc392006569 \h </w:instrText>
            </w:r>
            <w:r>
              <w:rPr>
                <w:noProof/>
                <w:webHidden/>
              </w:rPr>
            </w:r>
            <w:r>
              <w:rPr>
                <w:noProof/>
                <w:webHidden/>
              </w:rPr>
              <w:fldChar w:fldCharType="separate"/>
            </w:r>
            <w:r>
              <w:rPr>
                <w:noProof/>
                <w:webHidden/>
              </w:rPr>
              <w:t>9</w:t>
            </w:r>
            <w:r>
              <w:rPr>
                <w:noProof/>
                <w:webHidden/>
              </w:rPr>
              <w:fldChar w:fldCharType="end"/>
            </w:r>
          </w:hyperlink>
        </w:p>
        <w:p w14:paraId="0FF0356E"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70" w:history="1">
            <w:r w:rsidRPr="00A233B3">
              <w:rPr>
                <w:rStyle w:val="Hyperlink"/>
                <w:noProof/>
              </w:rPr>
              <w:t>4.4.8.</w:t>
            </w:r>
            <w:r>
              <w:rPr>
                <w:rFonts w:asciiTheme="minorHAnsi" w:eastAsiaTheme="minorEastAsia" w:hAnsiTheme="minorHAnsi" w:cstheme="minorBidi"/>
                <w:i w:val="0"/>
                <w:iCs w:val="0"/>
                <w:noProof/>
                <w:sz w:val="22"/>
                <w:szCs w:val="22"/>
              </w:rPr>
              <w:tab/>
            </w:r>
            <w:r w:rsidRPr="00A233B3">
              <w:rPr>
                <w:rStyle w:val="Hyperlink"/>
                <w:noProof/>
              </w:rPr>
              <w:t>Venue Street Address</w:t>
            </w:r>
            <w:r>
              <w:rPr>
                <w:noProof/>
                <w:webHidden/>
              </w:rPr>
              <w:tab/>
            </w:r>
            <w:r>
              <w:rPr>
                <w:noProof/>
                <w:webHidden/>
              </w:rPr>
              <w:fldChar w:fldCharType="begin"/>
            </w:r>
            <w:r>
              <w:rPr>
                <w:noProof/>
                <w:webHidden/>
              </w:rPr>
              <w:instrText xml:space="preserve"> PAGEREF _Toc392006570 \h </w:instrText>
            </w:r>
            <w:r>
              <w:rPr>
                <w:noProof/>
                <w:webHidden/>
              </w:rPr>
            </w:r>
            <w:r>
              <w:rPr>
                <w:noProof/>
                <w:webHidden/>
              </w:rPr>
              <w:fldChar w:fldCharType="separate"/>
            </w:r>
            <w:r>
              <w:rPr>
                <w:noProof/>
                <w:webHidden/>
              </w:rPr>
              <w:t>9</w:t>
            </w:r>
            <w:r>
              <w:rPr>
                <w:noProof/>
                <w:webHidden/>
              </w:rPr>
              <w:fldChar w:fldCharType="end"/>
            </w:r>
          </w:hyperlink>
        </w:p>
        <w:p w14:paraId="0D3E6653"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71" w:history="1">
            <w:r w:rsidRPr="00A233B3">
              <w:rPr>
                <w:rStyle w:val="Hyperlink"/>
                <w:noProof/>
              </w:rPr>
              <w:t>4.4.9.</w:t>
            </w:r>
            <w:r>
              <w:rPr>
                <w:rFonts w:asciiTheme="minorHAnsi" w:eastAsiaTheme="minorEastAsia" w:hAnsiTheme="minorHAnsi" w:cstheme="minorBidi"/>
                <w:i w:val="0"/>
                <w:iCs w:val="0"/>
                <w:noProof/>
                <w:sz w:val="22"/>
                <w:szCs w:val="22"/>
              </w:rPr>
              <w:tab/>
            </w:r>
            <w:r w:rsidRPr="00A233B3">
              <w:rPr>
                <w:rStyle w:val="Hyperlink"/>
                <w:noProof/>
              </w:rPr>
              <w:t>Phone Number</w:t>
            </w:r>
            <w:r>
              <w:rPr>
                <w:noProof/>
                <w:webHidden/>
              </w:rPr>
              <w:tab/>
            </w:r>
            <w:r>
              <w:rPr>
                <w:noProof/>
                <w:webHidden/>
              </w:rPr>
              <w:fldChar w:fldCharType="begin"/>
            </w:r>
            <w:r>
              <w:rPr>
                <w:noProof/>
                <w:webHidden/>
              </w:rPr>
              <w:instrText xml:space="preserve"> PAGEREF _Toc392006571 \h </w:instrText>
            </w:r>
            <w:r>
              <w:rPr>
                <w:noProof/>
                <w:webHidden/>
              </w:rPr>
            </w:r>
            <w:r>
              <w:rPr>
                <w:noProof/>
                <w:webHidden/>
              </w:rPr>
              <w:fldChar w:fldCharType="separate"/>
            </w:r>
            <w:r>
              <w:rPr>
                <w:noProof/>
                <w:webHidden/>
              </w:rPr>
              <w:t>9</w:t>
            </w:r>
            <w:r>
              <w:rPr>
                <w:noProof/>
                <w:webHidden/>
              </w:rPr>
              <w:fldChar w:fldCharType="end"/>
            </w:r>
          </w:hyperlink>
        </w:p>
        <w:p w14:paraId="2DE83BD2"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72" w:history="1">
            <w:r w:rsidRPr="00A233B3">
              <w:rPr>
                <w:rStyle w:val="Hyperlink"/>
                <w:noProof/>
              </w:rPr>
              <w:t>4.4.10.</w:t>
            </w:r>
            <w:r>
              <w:rPr>
                <w:rFonts w:asciiTheme="minorHAnsi" w:eastAsiaTheme="minorEastAsia" w:hAnsiTheme="minorHAnsi" w:cstheme="minorBidi"/>
                <w:i w:val="0"/>
                <w:iCs w:val="0"/>
                <w:noProof/>
                <w:sz w:val="22"/>
                <w:szCs w:val="22"/>
              </w:rPr>
              <w:tab/>
            </w:r>
            <w:r w:rsidRPr="00A233B3">
              <w:rPr>
                <w:rStyle w:val="Hyperlink"/>
                <w:noProof/>
              </w:rPr>
              <w:t>Wifi Connection Mode</w:t>
            </w:r>
            <w:r>
              <w:rPr>
                <w:noProof/>
                <w:webHidden/>
              </w:rPr>
              <w:tab/>
            </w:r>
            <w:r>
              <w:rPr>
                <w:noProof/>
                <w:webHidden/>
              </w:rPr>
              <w:fldChar w:fldCharType="begin"/>
            </w:r>
            <w:r>
              <w:rPr>
                <w:noProof/>
                <w:webHidden/>
              </w:rPr>
              <w:instrText xml:space="preserve"> PAGEREF _Toc392006572 \h </w:instrText>
            </w:r>
            <w:r>
              <w:rPr>
                <w:noProof/>
                <w:webHidden/>
              </w:rPr>
            </w:r>
            <w:r>
              <w:rPr>
                <w:noProof/>
                <w:webHidden/>
              </w:rPr>
              <w:fldChar w:fldCharType="separate"/>
            </w:r>
            <w:r>
              <w:rPr>
                <w:noProof/>
                <w:webHidden/>
              </w:rPr>
              <w:t>9</w:t>
            </w:r>
            <w:r>
              <w:rPr>
                <w:noProof/>
                <w:webHidden/>
              </w:rPr>
              <w:fldChar w:fldCharType="end"/>
            </w:r>
          </w:hyperlink>
        </w:p>
        <w:p w14:paraId="414BAD92"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73" w:history="1">
            <w:r w:rsidRPr="00A233B3">
              <w:rPr>
                <w:rStyle w:val="Hyperlink"/>
                <w:noProof/>
              </w:rPr>
              <w:t>4.4.11.</w:t>
            </w:r>
            <w:r>
              <w:rPr>
                <w:rFonts w:asciiTheme="minorHAnsi" w:eastAsiaTheme="minorEastAsia" w:hAnsiTheme="minorHAnsi" w:cstheme="minorBidi"/>
                <w:i w:val="0"/>
                <w:iCs w:val="0"/>
                <w:noProof/>
                <w:sz w:val="22"/>
                <w:szCs w:val="22"/>
              </w:rPr>
              <w:tab/>
            </w:r>
            <w:r w:rsidRPr="00A233B3">
              <w:rPr>
                <w:rStyle w:val="Hyperlink"/>
                <w:noProof/>
              </w:rPr>
              <w:t>Preferred Networks</w:t>
            </w:r>
            <w:r>
              <w:rPr>
                <w:noProof/>
                <w:webHidden/>
              </w:rPr>
              <w:tab/>
            </w:r>
            <w:r>
              <w:rPr>
                <w:noProof/>
                <w:webHidden/>
              </w:rPr>
              <w:fldChar w:fldCharType="begin"/>
            </w:r>
            <w:r>
              <w:rPr>
                <w:noProof/>
                <w:webHidden/>
              </w:rPr>
              <w:instrText xml:space="preserve"> PAGEREF _Toc392006573 \h </w:instrText>
            </w:r>
            <w:r>
              <w:rPr>
                <w:noProof/>
                <w:webHidden/>
              </w:rPr>
            </w:r>
            <w:r>
              <w:rPr>
                <w:noProof/>
                <w:webHidden/>
              </w:rPr>
              <w:fldChar w:fldCharType="separate"/>
            </w:r>
            <w:r>
              <w:rPr>
                <w:noProof/>
                <w:webHidden/>
              </w:rPr>
              <w:t>9</w:t>
            </w:r>
            <w:r>
              <w:rPr>
                <w:noProof/>
                <w:webHidden/>
              </w:rPr>
              <w:fldChar w:fldCharType="end"/>
            </w:r>
          </w:hyperlink>
        </w:p>
        <w:p w14:paraId="0F4EA26B" w14:textId="77777777" w:rsidR="0099303E" w:rsidRDefault="0099303E">
          <w:pPr>
            <w:pStyle w:val="TOC1"/>
            <w:tabs>
              <w:tab w:val="left" w:pos="480"/>
            </w:tabs>
            <w:rPr>
              <w:rFonts w:asciiTheme="minorHAnsi" w:eastAsiaTheme="minorEastAsia" w:hAnsiTheme="minorHAnsi" w:cstheme="minorBidi"/>
              <w:b w:val="0"/>
              <w:bCs w:val="0"/>
              <w:caps w:val="0"/>
              <w:noProof/>
              <w:sz w:val="22"/>
              <w:szCs w:val="22"/>
            </w:rPr>
          </w:pPr>
          <w:hyperlink w:anchor="_Toc392006574" w:history="1">
            <w:r w:rsidRPr="00A233B3">
              <w:rPr>
                <w:rStyle w:val="Hyperlink"/>
                <w:noProof/>
              </w:rPr>
              <w:t>5.</w:t>
            </w:r>
            <w:r>
              <w:rPr>
                <w:rFonts w:asciiTheme="minorHAnsi" w:eastAsiaTheme="minorEastAsia" w:hAnsiTheme="minorHAnsi" w:cstheme="minorBidi"/>
                <w:b w:val="0"/>
                <w:bCs w:val="0"/>
                <w:caps w:val="0"/>
                <w:noProof/>
                <w:sz w:val="22"/>
                <w:szCs w:val="22"/>
              </w:rPr>
              <w:tab/>
            </w:r>
            <w:r w:rsidRPr="00A233B3">
              <w:rPr>
                <w:rStyle w:val="Hyperlink"/>
                <w:noProof/>
              </w:rPr>
              <w:t>Connect and Engage</w:t>
            </w:r>
            <w:r>
              <w:rPr>
                <w:noProof/>
                <w:webHidden/>
              </w:rPr>
              <w:tab/>
            </w:r>
            <w:r>
              <w:rPr>
                <w:noProof/>
                <w:webHidden/>
              </w:rPr>
              <w:fldChar w:fldCharType="begin"/>
            </w:r>
            <w:r>
              <w:rPr>
                <w:noProof/>
                <w:webHidden/>
              </w:rPr>
              <w:instrText xml:space="preserve"> PAGEREF _Toc392006574 \h </w:instrText>
            </w:r>
            <w:r>
              <w:rPr>
                <w:noProof/>
                <w:webHidden/>
              </w:rPr>
            </w:r>
            <w:r>
              <w:rPr>
                <w:noProof/>
                <w:webHidden/>
              </w:rPr>
              <w:fldChar w:fldCharType="separate"/>
            </w:r>
            <w:r>
              <w:rPr>
                <w:noProof/>
                <w:webHidden/>
              </w:rPr>
              <w:t>9</w:t>
            </w:r>
            <w:r>
              <w:rPr>
                <w:noProof/>
                <w:webHidden/>
              </w:rPr>
              <w:fldChar w:fldCharType="end"/>
            </w:r>
          </w:hyperlink>
        </w:p>
        <w:p w14:paraId="56B99752"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575" w:history="1">
            <w:r w:rsidRPr="00A233B3">
              <w:rPr>
                <w:rStyle w:val="Hyperlink"/>
                <w:noProof/>
              </w:rPr>
              <w:t>5.1.</w:t>
            </w:r>
            <w:r>
              <w:rPr>
                <w:rFonts w:asciiTheme="minorHAnsi" w:eastAsiaTheme="minorEastAsia" w:hAnsiTheme="minorHAnsi" w:cstheme="minorBidi"/>
                <w:smallCaps w:val="0"/>
                <w:noProof/>
                <w:sz w:val="22"/>
                <w:szCs w:val="22"/>
              </w:rPr>
              <w:tab/>
            </w:r>
            <w:r w:rsidRPr="00A233B3">
              <w:rPr>
                <w:rStyle w:val="Hyperlink"/>
                <w:noProof/>
              </w:rPr>
              <w:t>Configuration</w:t>
            </w:r>
            <w:r>
              <w:rPr>
                <w:noProof/>
                <w:webHidden/>
              </w:rPr>
              <w:tab/>
            </w:r>
            <w:r>
              <w:rPr>
                <w:noProof/>
                <w:webHidden/>
              </w:rPr>
              <w:fldChar w:fldCharType="begin"/>
            </w:r>
            <w:r>
              <w:rPr>
                <w:noProof/>
                <w:webHidden/>
              </w:rPr>
              <w:instrText xml:space="preserve"> PAGEREF _Toc392006575 \h </w:instrText>
            </w:r>
            <w:r>
              <w:rPr>
                <w:noProof/>
                <w:webHidden/>
              </w:rPr>
            </w:r>
            <w:r>
              <w:rPr>
                <w:noProof/>
                <w:webHidden/>
              </w:rPr>
              <w:fldChar w:fldCharType="separate"/>
            </w:r>
            <w:r>
              <w:rPr>
                <w:noProof/>
                <w:webHidden/>
              </w:rPr>
              <w:t>9</w:t>
            </w:r>
            <w:r>
              <w:rPr>
                <w:noProof/>
                <w:webHidden/>
              </w:rPr>
              <w:fldChar w:fldCharType="end"/>
            </w:r>
          </w:hyperlink>
        </w:p>
        <w:p w14:paraId="28EF0453"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76" w:history="1">
            <w:r w:rsidRPr="00A233B3">
              <w:rPr>
                <w:rStyle w:val="Hyperlink"/>
                <w:noProof/>
              </w:rPr>
              <w:t>5.1.1.</w:t>
            </w:r>
            <w:r>
              <w:rPr>
                <w:rFonts w:asciiTheme="minorHAnsi" w:eastAsiaTheme="minorEastAsia" w:hAnsiTheme="minorHAnsi" w:cstheme="minorBidi"/>
                <w:i w:val="0"/>
                <w:iCs w:val="0"/>
                <w:noProof/>
                <w:sz w:val="22"/>
                <w:szCs w:val="22"/>
              </w:rPr>
              <w:tab/>
            </w:r>
            <w:r w:rsidRPr="00A233B3">
              <w:rPr>
                <w:rStyle w:val="Hyperlink"/>
                <w:noProof/>
              </w:rPr>
              <w:t>Mobile App Server</w:t>
            </w:r>
            <w:r>
              <w:rPr>
                <w:noProof/>
                <w:webHidden/>
              </w:rPr>
              <w:tab/>
            </w:r>
            <w:r>
              <w:rPr>
                <w:noProof/>
                <w:webHidden/>
              </w:rPr>
              <w:fldChar w:fldCharType="begin"/>
            </w:r>
            <w:r>
              <w:rPr>
                <w:noProof/>
                <w:webHidden/>
              </w:rPr>
              <w:instrText xml:space="preserve"> PAGEREF _Toc392006576 \h </w:instrText>
            </w:r>
            <w:r>
              <w:rPr>
                <w:noProof/>
                <w:webHidden/>
              </w:rPr>
            </w:r>
            <w:r>
              <w:rPr>
                <w:noProof/>
                <w:webHidden/>
              </w:rPr>
              <w:fldChar w:fldCharType="separate"/>
            </w:r>
            <w:r>
              <w:rPr>
                <w:noProof/>
                <w:webHidden/>
              </w:rPr>
              <w:t>11</w:t>
            </w:r>
            <w:r>
              <w:rPr>
                <w:noProof/>
                <w:webHidden/>
              </w:rPr>
              <w:fldChar w:fldCharType="end"/>
            </w:r>
          </w:hyperlink>
        </w:p>
        <w:p w14:paraId="7485AE54"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77" w:history="1">
            <w:r w:rsidRPr="00A233B3">
              <w:rPr>
                <w:rStyle w:val="Hyperlink"/>
                <w:noProof/>
              </w:rPr>
              <w:t>5.1.2.</w:t>
            </w:r>
            <w:r>
              <w:rPr>
                <w:rFonts w:asciiTheme="minorHAnsi" w:eastAsiaTheme="minorEastAsia" w:hAnsiTheme="minorHAnsi" w:cstheme="minorBidi"/>
                <w:i w:val="0"/>
                <w:iCs w:val="0"/>
                <w:noProof/>
                <w:sz w:val="22"/>
                <w:szCs w:val="22"/>
              </w:rPr>
              <w:tab/>
            </w:r>
            <w:r w:rsidRPr="00A233B3">
              <w:rPr>
                <w:rStyle w:val="Hyperlink"/>
                <w:noProof/>
              </w:rPr>
              <w:t>Point Of Interest</w:t>
            </w:r>
            <w:r>
              <w:rPr>
                <w:noProof/>
                <w:webHidden/>
              </w:rPr>
              <w:tab/>
            </w:r>
            <w:r>
              <w:rPr>
                <w:noProof/>
                <w:webHidden/>
              </w:rPr>
              <w:fldChar w:fldCharType="begin"/>
            </w:r>
            <w:r>
              <w:rPr>
                <w:noProof/>
                <w:webHidden/>
              </w:rPr>
              <w:instrText xml:space="preserve"> PAGEREF _Toc392006577 \h </w:instrText>
            </w:r>
            <w:r>
              <w:rPr>
                <w:noProof/>
                <w:webHidden/>
              </w:rPr>
            </w:r>
            <w:r>
              <w:rPr>
                <w:noProof/>
                <w:webHidden/>
              </w:rPr>
              <w:fldChar w:fldCharType="separate"/>
            </w:r>
            <w:r>
              <w:rPr>
                <w:noProof/>
                <w:webHidden/>
              </w:rPr>
              <w:t>11</w:t>
            </w:r>
            <w:r>
              <w:rPr>
                <w:noProof/>
                <w:webHidden/>
              </w:rPr>
              <w:fldChar w:fldCharType="end"/>
            </w:r>
          </w:hyperlink>
        </w:p>
        <w:p w14:paraId="477DC5F9"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78" w:history="1">
            <w:r w:rsidRPr="00A233B3">
              <w:rPr>
                <w:rStyle w:val="Hyperlink"/>
                <w:noProof/>
              </w:rPr>
              <w:t>5.1.3.</w:t>
            </w:r>
            <w:r>
              <w:rPr>
                <w:rFonts w:asciiTheme="minorHAnsi" w:eastAsiaTheme="minorEastAsia" w:hAnsiTheme="minorHAnsi" w:cstheme="minorBidi"/>
                <w:i w:val="0"/>
                <w:iCs w:val="0"/>
                <w:noProof/>
                <w:sz w:val="22"/>
                <w:szCs w:val="22"/>
              </w:rPr>
              <w:tab/>
            </w:r>
            <w:r w:rsidRPr="00A233B3">
              <w:rPr>
                <w:rStyle w:val="Hyperlink"/>
                <w:noProof/>
              </w:rPr>
              <w:t>Floor Navigation</w:t>
            </w:r>
            <w:r>
              <w:rPr>
                <w:noProof/>
                <w:webHidden/>
              </w:rPr>
              <w:tab/>
            </w:r>
            <w:r>
              <w:rPr>
                <w:noProof/>
                <w:webHidden/>
              </w:rPr>
              <w:fldChar w:fldCharType="begin"/>
            </w:r>
            <w:r>
              <w:rPr>
                <w:noProof/>
                <w:webHidden/>
              </w:rPr>
              <w:instrText xml:space="preserve"> PAGEREF _Toc392006578 \h </w:instrText>
            </w:r>
            <w:r>
              <w:rPr>
                <w:noProof/>
                <w:webHidden/>
              </w:rPr>
            </w:r>
            <w:r>
              <w:rPr>
                <w:noProof/>
                <w:webHidden/>
              </w:rPr>
              <w:fldChar w:fldCharType="separate"/>
            </w:r>
            <w:r>
              <w:rPr>
                <w:noProof/>
                <w:webHidden/>
              </w:rPr>
              <w:t>13</w:t>
            </w:r>
            <w:r>
              <w:rPr>
                <w:noProof/>
                <w:webHidden/>
              </w:rPr>
              <w:fldChar w:fldCharType="end"/>
            </w:r>
          </w:hyperlink>
        </w:p>
        <w:p w14:paraId="3F20CC3B"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79" w:history="1">
            <w:r w:rsidRPr="00A233B3">
              <w:rPr>
                <w:rStyle w:val="Hyperlink"/>
                <w:noProof/>
              </w:rPr>
              <w:t>5.1.3.1</w:t>
            </w:r>
            <w:r>
              <w:rPr>
                <w:rFonts w:asciiTheme="minorHAnsi" w:eastAsiaTheme="minorEastAsia" w:hAnsiTheme="minorHAnsi" w:cstheme="minorBidi"/>
                <w:i w:val="0"/>
                <w:iCs w:val="0"/>
                <w:noProof/>
                <w:sz w:val="22"/>
                <w:szCs w:val="22"/>
              </w:rPr>
              <w:tab/>
            </w:r>
            <w:r w:rsidRPr="00A233B3">
              <w:rPr>
                <w:rStyle w:val="Hyperlink"/>
                <w:noProof/>
              </w:rPr>
              <w:t>Routes</w:t>
            </w:r>
            <w:r>
              <w:rPr>
                <w:noProof/>
                <w:webHidden/>
              </w:rPr>
              <w:tab/>
            </w:r>
            <w:r>
              <w:rPr>
                <w:noProof/>
                <w:webHidden/>
              </w:rPr>
              <w:fldChar w:fldCharType="begin"/>
            </w:r>
            <w:r>
              <w:rPr>
                <w:noProof/>
                <w:webHidden/>
              </w:rPr>
              <w:instrText xml:space="preserve"> PAGEREF _Toc392006579 \h </w:instrText>
            </w:r>
            <w:r>
              <w:rPr>
                <w:noProof/>
                <w:webHidden/>
              </w:rPr>
            </w:r>
            <w:r>
              <w:rPr>
                <w:noProof/>
                <w:webHidden/>
              </w:rPr>
              <w:fldChar w:fldCharType="separate"/>
            </w:r>
            <w:r>
              <w:rPr>
                <w:noProof/>
                <w:webHidden/>
              </w:rPr>
              <w:t>13</w:t>
            </w:r>
            <w:r>
              <w:rPr>
                <w:noProof/>
                <w:webHidden/>
              </w:rPr>
              <w:fldChar w:fldCharType="end"/>
            </w:r>
          </w:hyperlink>
        </w:p>
        <w:p w14:paraId="6847C70D"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80" w:history="1">
            <w:r w:rsidRPr="00A233B3">
              <w:rPr>
                <w:rStyle w:val="Hyperlink"/>
                <w:noProof/>
              </w:rPr>
              <w:t>5.1.3.2</w:t>
            </w:r>
            <w:r>
              <w:rPr>
                <w:rFonts w:asciiTheme="minorHAnsi" w:eastAsiaTheme="minorEastAsia" w:hAnsiTheme="minorHAnsi" w:cstheme="minorBidi"/>
                <w:i w:val="0"/>
                <w:iCs w:val="0"/>
                <w:noProof/>
                <w:sz w:val="22"/>
                <w:szCs w:val="22"/>
              </w:rPr>
              <w:tab/>
            </w:r>
            <w:r w:rsidRPr="00A233B3">
              <w:rPr>
                <w:rStyle w:val="Hyperlink"/>
                <w:noProof/>
              </w:rPr>
              <w:t>Points Of Interest</w:t>
            </w:r>
            <w:r>
              <w:rPr>
                <w:noProof/>
                <w:webHidden/>
              </w:rPr>
              <w:tab/>
            </w:r>
            <w:r>
              <w:rPr>
                <w:noProof/>
                <w:webHidden/>
              </w:rPr>
              <w:fldChar w:fldCharType="begin"/>
            </w:r>
            <w:r>
              <w:rPr>
                <w:noProof/>
                <w:webHidden/>
              </w:rPr>
              <w:instrText xml:space="preserve"> PAGEREF _Toc392006580 \h </w:instrText>
            </w:r>
            <w:r>
              <w:rPr>
                <w:noProof/>
                <w:webHidden/>
              </w:rPr>
            </w:r>
            <w:r>
              <w:rPr>
                <w:noProof/>
                <w:webHidden/>
              </w:rPr>
              <w:fldChar w:fldCharType="separate"/>
            </w:r>
            <w:r>
              <w:rPr>
                <w:noProof/>
                <w:webHidden/>
              </w:rPr>
              <w:t>14</w:t>
            </w:r>
            <w:r>
              <w:rPr>
                <w:noProof/>
                <w:webHidden/>
              </w:rPr>
              <w:fldChar w:fldCharType="end"/>
            </w:r>
          </w:hyperlink>
        </w:p>
        <w:p w14:paraId="24AC32D6"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81" w:history="1">
            <w:r w:rsidRPr="00A233B3">
              <w:rPr>
                <w:rStyle w:val="Hyperlink"/>
                <w:noProof/>
              </w:rPr>
              <w:t>5.1.4.</w:t>
            </w:r>
            <w:r>
              <w:rPr>
                <w:rFonts w:asciiTheme="minorHAnsi" w:eastAsiaTheme="minorEastAsia" w:hAnsiTheme="minorHAnsi" w:cstheme="minorBidi"/>
                <w:i w:val="0"/>
                <w:iCs w:val="0"/>
                <w:noProof/>
                <w:sz w:val="22"/>
                <w:szCs w:val="22"/>
              </w:rPr>
              <w:tab/>
            </w:r>
            <w:r w:rsidRPr="00A233B3">
              <w:rPr>
                <w:rStyle w:val="Hyperlink"/>
                <w:noProof/>
              </w:rPr>
              <w:t>Zone Editor</w:t>
            </w:r>
            <w:r>
              <w:rPr>
                <w:noProof/>
                <w:webHidden/>
              </w:rPr>
              <w:tab/>
            </w:r>
            <w:r>
              <w:rPr>
                <w:noProof/>
                <w:webHidden/>
              </w:rPr>
              <w:fldChar w:fldCharType="begin"/>
            </w:r>
            <w:r>
              <w:rPr>
                <w:noProof/>
                <w:webHidden/>
              </w:rPr>
              <w:instrText xml:space="preserve"> PAGEREF _Toc392006581 \h </w:instrText>
            </w:r>
            <w:r>
              <w:rPr>
                <w:noProof/>
                <w:webHidden/>
              </w:rPr>
            </w:r>
            <w:r>
              <w:rPr>
                <w:noProof/>
                <w:webHidden/>
              </w:rPr>
              <w:fldChar w:fldCharType="separate"/>
            </w:r>
            <w:r>
              <w:rPr>
                <w:noProof/>
                <w:webHidden/>
              </w:rPr>
              <w:t>15</w:t>
            </w:r>
            <w:r>
              <w:rPr>
                <w:noProof/>
                <w:webHidden/>
              </w:rPr>
              <w:fldChar w:fldCharType="end"/>
            </w:r>
          </w:hyperlink>
        </w:p>
        <w:p w14:paraId="7D2711E8"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82" w:history="1">
            <w:r w:rsidRPr="00A233B3">
              <w:rPr>
                <w:rStyle w:val="Hyperlink"/>
                <w:noProof/>
              </w:rPr>
              <w:t>5.1.4.1</w:t>
            </w:r>
            <w:r>
              <w:rPr>
                <w:rFonts w:asciiTheme="minorHAnsi" w:eastAsiaTheme="minorEastAsia" w:hAnsiTheme="minorHAnsi" w:cstheme="minorBidi"/>
                <w:i w:val="0"/>
                <w:iCs w:val="0"/>
                <w:noProof/>
                <w:sz w:val="22"/>
                <w:szCs w:val="22"/>
              </w:rPr>
              <w:tab/>
            </w:r>
            <w:r w:rsidRPr="00A233B3">
              <w:rPr>
                <w:rStyle w:val="Hyperlink"/>
                <w:noProof/>
              </w:rPr>
              <w:t>Zone Configuration</w:t>
            </w:r>
            <w:r>
              <w:rPr>
                <w:noProof/>
                <w:webHidden/>
              </w:rPr>
              <w:tab/>
            </w:r>
            <w:r>
              <w:rPr>
                <w:noProof/>
                <w:webHidden/>
              </w:rPr>
              <w:fldChar w:fldCharType="begin"/>
            </w:r>
            <w:r>
              <w:rPr>
                <w:noProof/>
                <w:webHidden/>
              </w:rPr>
              <w:instrText xml:space="preserve"> PAGEREF _Toc392006582 \h </w:instrText>
            </w:r>
            <w:r>
              <w:rPr>
                <w:noProof/>
                <w:webHidden/>
              </w:rPr>
            </w:r>
            <w:r>
              <w:rPr>
                <w:noProof/>
                <w:webHidden/>
              </w:rPr>
              <w:fldChar w:fldCharType="separate"/>
            </w:r>
            <w:r>
              <w:rPr>
                <w:noProof/>
                <w:webHidden/>
              </w:rPr>
              <w:t>16</w:t>
            </w:r>
            <w:r>
              <w:rPr>
                <w:noProof/>
                <w:webHidden/>
              </w:rPr>
              <w:fldChar w:fldCharType="end"/>
            </w:r>
          </w:hyperlink>
        </w:p>
        <w:p w14:paraId="5EE6ED23"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83" w:history="1">
            <w:r w:rsidRPr="00A233B3">
              <w:rPr>
                <w:rStyle w:val="Hyperlink"/>
                <w:noProof/>
              </w:rPr>
              <w:t>5.1.5.</w:t>
            </w:r>
            <w:r>
              <w:rPr>
                <w:rFonts w:asciiTheme="minorHAnsi" w:eastAsiaTheme="minorEastAsia" w:hAnsiTheme="minorHAnsi" w:cstheme="minorBidi"/>
                <w:i w:val="0"/>
                <w:iCs w:val="0"/>
                <w:noProof/>
                <w:sz w:val="22"/>
                <w:szCs w:val="22"/>
              </w:rPr>
              <w:tab/>
            </w:r>
            <w:r w:rsidRPr="00A233B3">
              <w:rPr>
                <w:rStyle w:val="Hyperlink"/>
                <w:noProof/>
              </w:rPr>
              <w:t>Banners</w:t>
            </w:r>
            <w:r>
              <w:rPr>
                <w:noProof/>
                <w:webHidden/>
              </w:rPr>
              <w:tab/>
            </w:r>
            <w:r>
              <w:rPr>
                <w:noProof/>
                <w:webHidden/>
              </w:rPr>
              <w:fldChar w:fldCharType="begin"/>
            </w:r>
            <w:r>
              <w:rPr>
                <w:noProof/>
                <w:webHidden/>
              </w:rPr>
              <w:instrText xml:space="preserve"> PAGEREF _Toc392006583 \h </w:instrText>
            </w:r>
            <w:r>
              <w:rPr>
                <w:noProof/>
                <w:webHidden/>
              </w:rPr>
            </w:r>
            <w:r>
              <w:rPr>
                <w:noProof/>
                <w:webHidden/>
              </w:rPr>
              <w:fldChar w:fldCharType="separate"/>
            </w:r>
            <w:r>
              <w:rPr>
                <w:noProof/>
                <w:webHidden/>
              </w:rPr>
              <w:t>18</w:t>
            </w:r>
            <w:r>
              <w:rPr>
                <w:noProof/>
                <w:webHidden/>
              </w:rPr>
              <w:fldChar w:fldCharType="end"/>
            </w:r>
          </w:hyperlink>
        </w:p>
        <w:p w14:paraId="5C243B4B"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84" w:history="1">
            <w:r w:rsidRPr="00A233B3">
              <w:rPr>
                <w:rStyle w:val="Hyperlink"/>
                <w:noProof/>
              </w:rPr>
              <w:t>5.1.6.</w:t>
            </w:r>
            <w:r>
              <w:rPr>
                <w:rFonts w:asciiTheme="minorHAnsi" w:eastAsiaTheme="minorEastAsia" w:hAnsiTheme="minorHAnsi" w:cstheme="minorBidi"/>
                <w:i w:val="0"/>
                <w:iCs w:val="0"/>
                <w:noProof/>
                <w:sz w:val="22"/>
                <w:szCs w:val="22"/>
              </w:rPr>
              <w:tab/>
            </w:r>
            <w:r w:rsidRPr="00A233B3">
              <w:rPr>
                <w:rStyle w:val="Hyperlink"/>
                <w:noProof/>
              </w:rPr>
              <w:t>Once a new Banner is created the banner has to be made active. Clicking on the Inactive button will list out all the Banners that are inactive. To make a Banner active click on any Banner and make it active. Campaigns</w:t>
            </w:r>
            <w:r>
              <w:rPr>
                <w:noProof/>
                <w:webHidden/>
              </w:rPr>
              <w:tab/>
            </w:r>
            <w:r>
              <w:rPr>
                <w:noProof/>
                <w:webHidden/>
              </w:rPr>
              <w:fldChar w:fldCharType="begin"/>
            </w:r>
            <w:r>
              <w:rPr>
                <w:noProof/>
                <w:webHidden/>
              </w:rPr>
              <w:instrText xml:space="preserve"> PAGEREF _Toc392006584 \h </w:instrText>
            </w:r>
            <w:r>
              <w:rPr>
                <w:noProof/>
                <w:webHidden/>
              </w:rPr>
            </w:r>
            <w:r>
              <w:rPr>
                <w:noProof/>
                <w:webHidden/>
              </w:rPr>
              <w:fldChar w:fldCharType="separate"/>
            </w:r>
            <w:r>
              <w:rPr>
                <w:noProof/>
                <w:webHidden/>
              </w:rPr>
              <w:t>20</w:t>
            </w:r>
            <w:r>
              <w:rPr>
                <w:noProof/>
                <w:webHidden/>
              </w:rPr>
              <w:fldChar w:fldCharType="end"/>
            </w:r>
          </w:hyperlink>
        </w:p>
        <w:p w14:paraId="75039571"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85" w:history="1">
            <w:r w:rsidRPr="00A233B3">
              <w:rPr>
                <w:rStyle w:val="Hyperlink"/>
                <w:noProof/>
              </w:rPr>
              <w:t>5.1.7.</w:t>
            </w:r>
            <w:r>
              <w:rPr>
                <w:rFonts w:asciiTheme="minorHAnsi" w:eastAsiaTheme="minorEastAsia" w:hAnsiTheme="minorHAnsi" w:cstheme="minorBidi"/>
                <w:i w:val="0"/>
                <w:iCs w:val="0"/>
                <w:noProof/>
                <w:sz w:val="22"/>
                <w:szCs w:val="22"/>
              </w:rPr>
              <w:tab/>
            </w:r>
            <w:r w:rsidRPr="00A233B3">
              <w:rPr>
                <w:rStyle w:val="Hyperlink"/>
                <w:noProof/>
              </w:rPr>
              <w:t>Mobile Push Notifications</w:t>
            </w:r>
            <w:r>
              <w:rPr>
                <w:noProof/>
                <w:webHidden/>
              </w:rPr>
              <w:tab/>
            </w:r>
            <w:r>
              <w:rPr>
                <w:noProof/>
                <w:webHidden/>
              </w:rPr>
              <w:fldChar w:fldCharType="begin"/>
            </w:r>
            <w:r>
              <w:rPr>
                <w:noProof/>
                <w:webHidden/>
              </w:rPr>
              <w:instrText xml:space="preserve"> PAGEREF _Toc392006585 \h </w:instrText>
            </w:r>
            <w:r>
              <w:rPr>
                <w:noProof/>
                <w:webHidden/>
              </w:rPr>
            </w:r>
            <w:r>
              <w:rPr>
                <w:noProof/>
                <w:webHidden/>
              </w:rPr>
              <w:fldChar w:fldCharType="separate"/>
            </w:r>
            <w:r>
              <w:rPr>
                <w:noProof/>
                <w:webHidden/>
              </w:rPr>
              <w:t>22</w:t>
            </w:r>
            <w:r>
              <w:rPr>
                <w:noProof/>
                <w:webHidden/>
              </w:rPr>
              <w:fldChar w:fldCharType="end"/>
            </w:r>
          </w:hyperlink>
        </w:p>
        <w:p w14:paraId="25891127"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86" w:history="1">
            <w:r w:rsidRPr="00A233B3">
              <w:rPr>
                <w:rStyle w:val="Hyperlink"/>
                <w:noProof/>
              </w:rPr>
              <w:t>5.1.8.</w:t>
            </w:r>
            <w:r>
              <w:rPr>
                <w:rFonts w:asciiTheme="minorHAnsi" w:eastAsiaTheme="minorEastAsia" w:hAnsiTheme="minorHAnsi" w:cstheme="minorBidi"/>
                <w:i w:val="0"/>
                <w:iCs w:val="0"/>
                <w:noProof/>
                <w:sz w:val="22"/>
                <w:szCs w:val="22"/>
              </w:rPr>
              <w:tab/>
            </w:r>
            <w:r w:rsidRPr="00A233B3">
              <w:rPr>
                <w:rStyle w:val="Hyperlink"/>
                <w:noProof/>
              </w:rPr>
              <w:t>BLE Beacon Configuration</w:t>
            </w:r>
            <w:r>
              <w:rPr>
                <w:noProof/>
                <w:webHidden/>
              </w:rPr>
              <w:tab/>
            </w:r>
            <w:r>
              <w:rPr>
                <w:noProof/>
                <w:webHidden/>
              </w:rPr>
              <w:fldChar w:fldCharType="begin"/>
            </w:r>
            <w:r>
              <w:rPr>
                <w:noProof/>
                <w:webHidden/>
              </w:rPr>
              <w:instrText xml:space="preserve"> PAGEREF _Toc392006586 \h </w:instrText>
            </w:r>
            <w:r>
              <w:rPr>
                <w:noProof/>
                <w:webHidden/>
              </w:rPr>
            </w:r>
            <w:r>
              <w:rPr>
                <w:noProof/>
                <w:webHidden/>
              </w:rPr>
              <w:fldChar w:fldCharType="separate"/>
            </w:r>
            <w:r>
              <w:rPr>
                <w:noProof/>
                <w:webHidden/>
              </w:rPr>
              <w:t>22</w:t>
            </w:r>
            <w:r>
              <w:rPr>
                <w:noProof/>
                <w:webHidden/>
              </w:rPr>
              <w:fldChar w:fldCharType="end"/>
            </w:r>
          </w:hyperlink>
        </w:p>
        <w:p w14:paraId="1663DDD0"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87" w:history="1">
            <w:r w:rsidRPr="00A233B3">
              <w:rPr>
                <w:rStyle w:val="Hyperlink"/>
                <w:noProof/>
              </w:rPr>
              <w:t>5.1.8.1.</w:t>
            </w:r>
            <w:r>
              <w:rPr>
                <w:rFonts w:asciiTheme="minorHAnsi" w:eastAsiaTheme="minorEastAsia" w:hAnsiTheme="minorHAnsi" w:cstheme="minorBidi"/>
                <w:i w:val="0"/>
                <w:iCs w:val="0"/>
                <w:noProof/>
                <w:sz w:val="22"/>
                <w:szCs w:val="22"/>
              </w:rPr>
              <w:tab/>
            </w:r>
            <w:r w:rsidRPr="00A233B3">
              <w:rPr>
                <w:rStyle w:val="Hyperlink"/>
                <w:noProof/>
              </w:rPr>
              <w:t>Configuration</w:t>
            </w:r>
            <w:r>
              <w:rPr>
                <w:noProof/>
                <w:webHidden/>
              </w:rPr>
              <w:tab/>
            </w:r>
            <w:r>
              <w:rPr>
                <w:noProof/>
                <w:webHidden/>
              </w:rPr>
              <w:fldChar w:fldCharType="begin"/>
            </w:r>
            <w:r>
              <w:rPr>
                <w:noProof/>
                <w:webHidden/>
              </w:rPr>
              <w:instrText xml:space="preserve"> PAGEREF _Toc392006587 \h </w:instrText>
            </w:r>
            <w:r>
              <w:rPr>
                <w:noProof/>
                <w:webHidden/>
              </w:rPr>
            </w:r>
            <w:r>
              <w:rPr>
                <w:noProof/>
                <w:webHidden/>
              </w:rPr>
              <w:fldChar w:fldCharType="separate"/>
            </w:r>
            <w:r>
              <w:rPr>
                <w:noProof/>
                <w:webHidden/>
              </w:rPr>
              <w:t>23</w:t>
            </w:r>
            <w:r>
              <w:rPr>
                <w:noProof/>
                <w:webHidden/>
              </w:rPr>
              <w:fldChar w:fldCharType="end"/>
            </w:r>
          </w:hyperlink>
        </w:p>
        <w:p w14:paraId="10412379"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588" w:history="1">
            <w:r w:rsidRPr="00A233B3">
              <w:rPr>
                <w:rStyle w:val="Hyperlink"/>
                <w:noProof/>
              </w:rPr>
              <w:t>5.2.</w:t>
            </w:r>
            <w:r>
              <w:rPr>
                <w:rFonts w:asciiTheme="minorHAnsi" w:eastAsiaTheme="minorEastAsia" w:hAnsiTheme="minorHAnsi" w:cstheme="minorBidi"/>
                <w:smallCaps w:val="0"/>
                <w:noProof/>
                <w:sz w:val="22"/>
                <w:szCs w:val="22"/>
              </w:rPr>
              <w:tab/>
            </w:r>
            <w:r w:rsidRPr="00A233B3">
              <w:rPr>
                <w:rStyle w:val="Hyperlink"/>
                <w:noProof/>
              </w:rPr>
              <w:t>Status</w:t>
            </w:r>
            <w:r>
              <w:rPr>
                <w:noProof/>
                <w:webHidden/>
              </w:rPr>
              <w:tab/>
            </w:r>
            <w:r>
              <w:rPr>
                <w:noProof/>
                <w:webHidden/>
              </w:rPr>
              <w:fldChar w:fldCharType="begin"/>
            </w:r>
            <w:r>
              <w:rPr>
                <w:noProof/>
                <w:webHidden/>
              </w:rPr>
              <w:instrText xml:space="preserve"> PAGEREF _Toc392006588 \h </w:instrText>
            </w:r>
            <w:r>
              <w:rPr>
                <w:noProof/>
                <w:webHidden/>
              </w:rPr>
            </w:r>
            <w:r>
              <w:rPr>
                <w:noProof/>
                <w:webHidden/>
              </w:rPr>
              <w:fldChar w:fldCharType="separate"/>
            </w:r>
            <w:r>
              <w:rPr>
                <w:noProof/>
                <w:webHidden/>
              </w:rPr>
              <w:t>24</w:t>
            </w:r>
            <w:r>
              <w:rPr>
                <w:noProof/>
                <w:webHidden/>
              </w:rPr>
              <w:fldChar w:fldCharType="end"/>
            </w:r>
          </w:hyperlink>
        </w:p>
        <w:p w14:paraId="2DFA8132"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89" w:history="1">
            <w:r w:rsidRPr="00A233B3">
              <w:rPr>
                <w:rStyle w:val="Hyperlink"/>
                <w:noProof/>
              </w:rPr>
              <w:t>5.2.1.</w:t>
            </w:r>
            <w:r>
              <w:rPr>
                <w:rFonts w:asciiTheme="minorHAnsi" w:eastAsiaTheme="minorEastAsia" w:hAnsiTheme="minorHAnsi" w:cstheme="minorBidi"/>
                <w:i w:val="0"/>
                <w:iCs w:val="0"/>
                <w:noProof/>
                <w:sz w:val="22"/>
                <w:szCs w:val="22"/>
              </w:rPr>
              <w:tab/>
            </w:r>
            <w:r w:rsidRPr="00A233B3">
              <w:rPr>
                <w:rStyle w:val="Hyperlink"/>
                <w:noProof/>
              </w:rPr>
              <w:t>CXM Mobile App Sync Status</w:t>
            </w:r>
            <w:r>
              <w:rPr>
                <w:noProof/>
                <w:webHidden/>
              </w:rPr>
              <w:tab/>
            </w:r>
            <w:r>
              <w:rPr>
                <w:noProof/>
                <w:webHidden/>
              </w:rPr>
              <w:fldChar w:fldCharType="begin"/>
            </w:r>
            <w:r>
              <w:rPr>
                <w:noProof/>
                <w:webHidden/>
              </w:rPr>
              <w:instrText xml:space="preserve"> PAGEREF _Toc392006589 \h </w:instrText>
            </w:r>
            <w:r>
              <w:rPr>
                <w:noProof/>
                <w:webHidden/>
              </w:rPr>
            </w:r>
            <w:r>
              <w:rPr>
                <w:noProof/>
                <w:webHidden/>
              </w:rPr>
              <w:fldChar w:fldCharType="separate"/>
            </w:r>
            <w:r>
              <w:rPr>
                <w:noProof/>
                <w:webHidden/>
              </w:rPr>
              <w:t>24</w:t>
            </w:r>
            <w:r>
              <w:rPr>
                <w:noProof/>
                <w:webHidden/>
              </w:rPr>
              <w:fldChar w:fldCharType="end"/>
            </w:r>
          </w:hyperlink>
        </w:p>
        <w:p w14:paraId="7E3B2364" w14:textId="77777777" w:rsidR="0099303E" w:rsidRDefault="0099303E">
          <w:pPr>
            <w:pStyle w:val="TOC1"/>
            <w:tabs>
              <w:tab w:val="left" w:pos="480"/>
            </w:tabs>
            <w:rPr>
              <w:rFonts w:asciiTheme="minorHAnsi" w:eastAsiaTheme="minorEastAsia" w:hAnsiTheme="minorHAnsi" w:cstheme="minorBidi"/>
              <w:b w:val="0"/>
              <w:bCs w:val="0"/>
              <w:caps w:val="0"/>
              <w:noProof/>
              <w:sz w:val="22"/>
              <w:szCs w:val="22"/>
            </w:rPr>
          </w:pPr>
          <w:hyperlink w:anchor="_Toc392006590" w:history="1">
            <w:r w:rsidRPr="00A233B3">
              <w:rPr>
                <w:rStyle w:val="Hyperlink"/>
                <w:noProof/>
              </w:rPr>
              <w:t>6.</w:t>
            </w:r>
            <w:r>
              <w:rPr>
                <w:rFonts w:asciiTheme="minorHAnsi" w:eastAsiaTheme="minorEastAsia" w:hAnsiTheme="minorHAnsi" w:cstheme="minorBidi"/>
                <w:b w:val="0"/>
                <w:bCs w:val="0"/>
                <w:caps w:val="0"/>
                <w:noProof/>
                <w:sz w:val="22"/>
                <w:szCs w:val="22"/>
              </w:rPr>
              <w:tab/>
            </w:r>
            <w:r w:rsidRPr="00A233B3">
              <w:rPr>
                <w:rStyle w:val="Hyperlink"/>
                <w:noProof/>
              </w:rPr>
              <w:t>CMX Mobile App Server</w:t>
            </w:r>
            <w:r>
              <w:rPr>
                <w:noProof/>
                <w:webHidden/>
              </w:rPr>
              <w:tab/>
            </w:r>
            <w:r>
              <w:rPr>
                <w:noProof/>
                <w:webHidden/>
              </w:rPr>
              <w:fldChar w:fldCharType="begin"/>
            </w:r>
            <w:r>
              <w:rPr>
                <w:noProof/>
                <w:webHidden/>
              </w:rPr>
              <w:instrText xml:space="preserve"> PAGEREF _Toc392006590 \h </w:instrText>
            </w:r>
            <w:r>
              <w:rPr>
                <w:noProof/>
                <w:webHidden/>
              </w:rPr>
            </w:r>
            <w:r>
              <w:rPr>
                <w:noProof/>
                <w:webHidden/>
              </w:rPr>
              <w:fldChar w:fldCharType="separate"/>
            </w:r>
            <w:r>
              <w:rPr>
                <w:noProof/>
                <w:webHidden/>
              </w:rPr>
              <w:t>24</w:t>
            </w:r>
            <w:r>
              <w:rPr>
                <w:noProof/>
                <w:webHidden/>
              </w:rPr>
              <w:fldChar w:fldCharType="end"/>
            </w:r>
          </w:hyperlink>
        </w:p>
        <w:p w14:paraId="3DC9B76D" w14:textId="77777777" w:rsidR="0099303E" w:rsidRDefault="0099303E">
          <w:pPr>
            <w:pStyle w:val="TOC3"/>
            <w:tabs>
              <w:tab w:val="left" w:pos="1152"/>
              <w:tab w:val="right" w:leader="dot" w:pos="8990"/>
            </w:tabs>
            <w:rPr>
              <w:rFonts w:asciiTheme="minorHAnsi" w:eastAsiaTheme="minorEastAsia" w:hAnsiTheme="minorHAnsi" w:cstheme="minorBidi"/>
              <w:i w:val="0"/>
              <w:iCs w:val="0"/>
              <w:noProof/>
              <w:sz w:val="22"/>
              <w:szCs w:val="22"/>
            </w:rPr>
          </w:pPr>
          <w:hyperlink w:anchor="_Toc392006591" w:history="1">
            <w:r w:rsidRPr="00A233B3">
              <w:rPr>
                <w:rStyle w:val="Hyperlink"/>
                <w:noProof/>
              </w:rPr>
              <w:t>6.1.</w:t>
            </w:r>
            <w:r>
              <w:rPr>
                <w:rFonts w:asciiTheme="minorHAnsi" w:eastAsiaTheme="minorEastAsia" w:hAnsiTheme="minorHAnsi" w:cstheme="minorBidi"/>
                <w:i w:val="0"/>
                <w:iCs w:val="0"/>
                <w:noProof/>
                <w:sz w:val="22"/>
                <w:szCs w:val="22"/>
              </w:rPr>
              <w:tab/>
            </w:r>
            <w:r w:rsidRPr="00A233B3">
              <w:rPr>
                <w:rStyle w:val="Hyperlink"/>
                <w:noProof/>
              </w:rPr>
              <w:t>Starting Server</w:t>
            </w:r>
            <w:r>
              <w:rPr>
                <w:noProof/>
                <w:webHidden/>
              </w:rPr>
              <w:tab/>
            </w:r>
            <w:r>
              <w:rPr>
                <w:noProof/>
                <w:webHidden/>
              </w:rPr>
              <w:fldChar w:fldCharType="begin"/>
            </w:r>
            <w:r>
              <w:rPr>
                <w:noProof/>
                <w:webHidden/>
              </w:rPr>
              <w:instrText xml:space="preserve"> PAGEREF _Toc392006591 \h </w:instrText>
            </w:r>
            <w:r>
              <w:rPr>
                <w:noProof/>
                <w:webHidden/>
              </w:rPr>
            </w:r>
            <w:r>
              <w:rPr>
                <w:noProof/>
                <w:webHidden/>
              </w:rPr>
              <w:fldChar w:fldCharType="separate"/>
            </w:r>
            <w:r>
              <w:rPr>
                <w:noProof/>
                <w:webHidden/>
              </w:rPr>
              <w:t>24</w:t>
            </w:r>
            <w:r>
              <w:rPr>
                <w:noProof/>
                <w:webHidden/>
              </w:rPr>
              <w:fldChar w:fldCharType="end"/>
            </w:r>
          </w:hyperlink>
        </w:p>
        <w:p w14:paraId="7E8EB36D" w14:textId="77777777" w:rsidR="0099303E" w:rsidRDefault="0099303E">
          <w:pPr>
            <w:pStyle w:val="TOC3"/>
            <w:tabs>
              <w:tab w:val="left" w:pos="1152"/>
              <w:tab w:val="right" w:leader="dot" w:pos="8990"/>
            </w:tabs>
            <w:rPr>
              <w:rFonts w:asciiTheme="minorHAnsi" w:eastAsiaTheme="minorEastAsia" w:hAnsiTheme="minorHAnsi" w:cstheme="minorBidi"/>
              <w:i w:val="0"/>
              <w:iCs w:val="0"/>
              <w:noProof/>
              <w:sz w:val="22"/>
              <w:szCs w:val="22"/>
            </w:rPr>
          </w:pPr>
          <w:hyperlink w:anchor="_Toc392006592" w:history="1">
            <w:r w:rsidRPr="00A233B3">
              <w:rPr>
                <w:rStyle w:val="Hyperlink"/>
                <w:noProof/>
              </w:rPr>
              <w:t>6.2.</w:t>
            </w:r>
            <w:r>
              <w:rPr>
                <w:rFonts w:asciiTheme="minorHAnsi" w:eastAsiaTheme="minorEastAsia" w:hAnsiTheme="minorHAnsi" w:cstheme="minorBidi"/>
                <w:i w:val="0"/>
                <w:iCs w:val="0"/>
                <w:noProof/>
                <w:sz w:val="22"/>
                <w:szCs w:val="22"/>
              </w:rPr>
              <w:tab/>
            </w:r>
            <w:r w:rsidRPr="00A233B3">
              <w:rPr>
                <w:rStyle w:val="Hyperlink"/>
                <w:noProof/>
              </w:rPr>
              <w:t>Stopping Server</w:t>
            </w:r>
            <w:r>
              <w:rPr>
                <w:noProof/>
                <w:webHidden/>
              </w:rPr>
              <w:tab/>
            </w:r>
            <w:r>
              <w:rPr>
                <w:noProof/>
                <w:webHidden/>
              </w:rPr>
              <w:fldChar w:fldCharType="begin"/>
            </w:r>
            <w:r>
              <w:rPr>
                <w:noProof/>
                <w:webHidden/>
              </w:rPr>
              <w:instrText xml:space="preserve"> PAGEREF _Toc392006592 \h </w:instrText>
            </w:r>
            <w:r>
              <w:rPr>
                <w:noProof/>
                <w:webHidden/>
              </w:rPr>
            </w:r>
            <w:r>
              <w:rPr>
                <w:noProof/>
                <w:webHidden/>
              </w:rPr>
              <w:fldChar w:fldCharType="separate"/>
            </w:r>
            <w:r>
              <w:rPr>
                <w:noProof/>
                <w:webHidden/>
              </w:rPr>
              <w:t>25</w:t>
            </w:r>
            <w:r>
              <w:rPr>
                <w:noProof/>
                <w:webHidden/>
              </w:rPr>
              <w:fldChar w:fldCharType="end"/>
            </w:r>
          </w:hyperlink>
        </w:p>
        <w:p w14:paraId="43864CD7" w14:textId="77777777" w:rsidR="0099303E" w:rsidRDefault="0099303E">
          <w:pPr>
            <w:pStyle w:val="TOC3"/>
            <w:tabs>
              <w:tab w:val="left" w:pos="1152"/>
              <w:tab w:val="right" w:leader="dot" w:pos="8990"/>
            </w:tabs>
            <w:rPr>
              <w:rFonts w:asciiTheme="minorHAnsi" w:eastAsiaTheme="minorEastAsia" w:hAnsiTheme="minorHAnsi" w:cstheme="minorBidi"/>
              <w:i w:val="0"/>
              <w:iCs w:val="0"/>
              <w:noProof/>
              <w:sz w:val="22"/>
              <w:szCs w:val="22"/>
            </w:rPr>
          </w:pPr>
          <w:hyperlink w:anchor="_Toc392006593" w:history="1">
            <w:r w:rsidRPr="00A233B3">
              <w:rPr>
                <w:rStyle w:val="Hyperlink"/>
                <w:noProof/>
              </w:rPr>
              <w:t>6.3.</w:t>
            </w:r>
            <w:r>
              <w:rPr>
                <w:rFonts w:asciiTheme="minorHAnsi" w:eastAsiaTheme="minorEastAsia" w:hAnsiTheme="minorHAnsi" w:cstheme="minorBidi"/>
                <w:i w:val="0"/>
                <w:iCs w:val="0"/>
                <w:noProof/>
                <w:sz w:val="22"/>
                <w:szCs w:val="22"/>
              </w:rPr>
              <w:tab/>
            </w:r>
            <w:r w:rsidRPr="00A233B3">
              <w:rPr>
                <w:rStyle w:val="Hyperlink"/>
                <w:noProof/>
              </w:rPr>
              <w:t>Status Of Server</w:t>
            </w:r>
            <w:r>
              <w:rPr>
                <w:noProof/>
                <w:webHidden/>
              </w:rPr>
              <w:tab/>
            </w:r>
            <w:r>
              <w:rPr>
                <w:noProof/>
                <w:webHidden/>
              </w:rPr>
              <w:fldChar w:fldCharType="begin"/>
            </w:r>
            <w:r>
              <w:rPr>
                <w:noProof/>
                <w:webHidden/>
              </w:rPr>
              <w:instrText xml:space="preserve"> PAGEREF _Toc392006593 \h </w:instrText>
            </w:r>
            <w:r>
              <w:rPr>
                <w:noProof/>
                <w:webHidden/>
              </w:rPr>
            </w:r>
            <w:r>
              <w:rPr>
                <w:noProof/>
                <w:webHidden/>
              </w:rPr>
              <w:fldChar w:fldCharType="separate"/>
            </w:r>
            <w:r>
              <w:rPr>
                <w:noProof/>
                <w:webHidden/>
              </w:rPr>
              <w:t>25</w:t>
            </w:r>
            <w:r>
              <w:rPr>
                <w:noProof/>
                <w:webHidden/>
              </w:rPr>
              <w:fldChar w:fldCharType="end"/>
            </w:r>
          </w:hyperlink>
        </w:p>
        <w:p w14:paraId="123EB1D8" w14:textId="77777777" w:rsidR="0099303E" w:rsidRDefault="0099303E">
          <w:pPr>
            <w:pStyle w:val="TOC3"/>
            <w:tabs>
              <w:tab w:val="left" w:pos="1152"/>
              <w:tab w:val="right" w:leader="dot" w:pos="8990"/>
            </w:tabs>
            <w:rPr>
              <w:rFonts w:asciiTheme="minorHAnsi" w:eastAsiaTheme="minorEastAsia" w:hAnsiTheme="minorHAnsi" w:cstheme="minorBidi"/>
              <w:i w:val="0"/>
              <w:iCs w:val="0"/>
              <w:noProof/>
              <w:sz w:val="22"/>
              <w:szCs w:val="22"/>
            </w:rPr>
          </w:pPr>
          <w:hyperlink w:anchor="_Toc392006594" w:history="1">
            <w:r w:rsidRPr="00A233B3">
              <w:rPr>
                <w:rStyle w:val="Hyperlink"/>
                <w:noProof/>
              </w:rPr>
              <w:t>6.4.</w:t>
            </w:r>
            <w:r>
              <w:rPr>
                <w:rFonts w:asciiTheme="minorHAnsi" w:eastAsiaTheme="minorEastAsia" w:hAnsiTheme="minorHAnsi" w:cstheme="minorBidi"/>
                <w:i w:val="0"/>
                <w:iCs w:val="0"/>
                <w:noProof/>
                <w:sz w:val="22"/>
                <w:szCs w:val="22"/>
              </w:rPr>
              <w:tab/>
            </w:r>
            <w:r w:rsidRPr="00A233B3">
              <w:rPr>
                <w:rStyle w:val="Hyperlink"/>
                <w:noProof/>
              </w:rPr>
              <w:t>Backup/Restore</w:t>
            </w:r>
            <w:r>
              <w:rPr>
                <w:noProof/>
                <w:webHidden/>
              </w:rPr>
              <w:tab/>
            </w:r>
            <w:r>
              <w:rPr>
                <w:noProof/>
                <w:webHidden/>
              </w:rPr>
              <w:fldChar w:fldCharType="begin"/>
            </w:r>
            <w:r>
              <w:rPr>
                <w:noProof/>
                <w:webHidden/>
              </w:rPr>
              <w:instrText xml:space="preserve"> PAGEREF _Toc392006594 \h </w:instrText>
            </w:r>
            <w:r>
              <w:rPr>
                <w:noProof/>
                <w:webHidden/>
              </w:rPr>
            </w:r>
            <w:r>
              <w:rPr>
                <w:noProof/>
                <w:webHidden/>
              </w:rPr>
              <w:fldChar w:fldCharType="separate"/>
            </w:r>
            <w:r>
              <w:rPr>
                <w:noProof/>
                <w:webHidden/>
              </w:rPr>
              <w:t>25</w:t>
            </w:r>
            <w:r>
              <w:rPr>
                <w:noProof/>
                <w:webHidden/>
              </w:rPr>
              <w:fldChar w:fldCharType="end"/>
            </w:r>
          </w:hyperlink>
        </w:p>
        <w:p w14:paraId="0A3967DD" w14:textId="77777777" w:rsidR="0099303E" w:rsidRDefault="0099303E">
          <w:pPr>
            <w:pStyle w:val="TOC3"/>
            <w:tabs>
              <w:tab w:val="left" w:pos="1152"/>
              <w:tab w:val="right" w:leader="dot" w:pos="8990"/>
            </w:tabs>
            <w:rPr>
              <w:rFonts w:asciiTheme="minorHAnsi" w:eastAsiaTheme="minorEastAsia" w:hAnsiTheme="minorHAnsi" w:cstheme="minorBidi"/>
              <w:i w:val="0"/>
              <w:iCs w:val="0"/>
              <w:noProof/>
              <w:sz w:val="22"/>
              <w:szCs w:val="22"/>
            </w:rPr>
          </w:pPr>
          <w:hyperlink w:anchor="_Toc392006595" w:history="1">
            <w:r w:rsidRPr="00A233B3">
              <w:rPr>
                <w:rStyle w:val="Hyperlink"/>
                <w:noProof/>
              </w:rPr>
              <w:t>6.5.</w:t>
            </w:r>
            <w:r>
              <w:rPr>
                <w:rFonts w:asciiTheme="minorHAnsi" w:eastAsiaTheme="minorEastAsia" w:hAnsiTheme="minorHAnsi" w:cstheme="minorBidi"/>
                <w:i w:val="0"/>
                <w:iCs w:val="0"/>
                <w:noProof/>
                <w:sz w:val="22"/>
                <w:szCs w:val="22"/>
              </w:rPr>
              <w:tab/>
            </w:r>
            <w:r w:rsidRPr="00A233B3">
              <w:rPr>
                <w:rStyle w:val="Hyperlink"/>
                <w:noProof/>
              </w:rPr>
              <w:t>Debug Collection</w:t>
            </w:r>
            <w:r>
              <w:rPr>
                <w:noProof/>
                <w:webHidden/>
              </w:rPr>
              <w:tab/>
            </w:r>
            <w:r>
              <w:rPr>
                <w:noProof/>
                <w:webHidden/>
              </w:rPr>
              <w:fldChar w:fldCharType="begin"/>
            </w:r>
            <w:r>
              <w:rPr>
                <w:noProof/>
                <w:webHidden/>
              </w:rPr>
              <w:instrText xml:space="preserve"> PAGEREF _Toc392006595 \h </w:instrText>
            </w:r>
            <w:r>
              <w:rPr>
                <w:noProof/>
                <w:webHidden/>
              </w:rPr>
            </w:r>
            <w:r>
              <w:rPr>
                <w:noProof/>
                <w:webHidden/>
              </w:rPr>
              <w:fldChar w:fldCharType="separate"/>
            </w:r>
            <w:r>
              <w:rPr>
                <w:noProof/>
                <w:webHidden/>
              </w:rPr>
              <w:t>25</w:t>
            </w:r>
            <w:r>
              <w:rPr>
                <w:noProof/>
                <w:webHidden/>
              </w:rPr>
              <w:fldChar w:fldCharType="end"/>
            </w:r>
          </w:hyperlink>
        </w:p>
        <w:p w14:paraId="57524C32" w14:textId="77777777" w:rsidR="0099303E" w:rsidRDefault="0099303E">
          <w:pPr>
            <w:pStyle w:val="TOC3"/>
            <w:tabs>
              <w:tab w:val="left" w:pos="1152"/>
              <w:tab w:val="right" w:leader="dot" w:pos="8990"/>
            </w:tabs>
            <w:rPr>
              <w:rFonts w:asciiTheme="minorHAnsi" w:eastAsiaTheme="minorEastAsia" w:hAnsiTheme="minorHAnsi" w:cstheme="minorBidi"/>
              <w:i w:val="0"/>
              <w:iCs w:val="0"/>
              <w:noProof/>
              <w:sz w:val="22"/>
              <w:szCs w:val="22"/>
            </w:rPr>
          </w:pPr>
          <w:hyperlink w:anchor="_Toc392006596" w:history="1">
            <w:r w:rsidRPr="00A233B3">
              <w:rPr>
                <w:rStyle w:val="Hyperlink"/>
                <w:noProof/>
              </w:rPr>
              <w:t>6.6.</w:t>
            </w:r>
            <w:r>
              <w:rPr>
                <w:rFonts w:asciiTheme="minorHAnsi" w:eastAsiaTheme="minorEastAsia" w:hAnsiTheme="minorHAnsi" w:cstheme="minorBidi"/>
                <w:i w:val="0"/>
                <w:iCs w:val="0"/>
                <w:noProof/>
                <w:sz w:val="22"/>
                <w:szCs w:val="22"/>
              </w:rPr>
              <w:tab/>
            </w:r>
            <w:r w:rsidRPr="00A233B3">
              <w:rPr>
                <w:rStyle w:val="Hyperlink"/>
                <w:noProof/>
              </w:rPr>
              <w:t>Server Configuration</w:t>
            </w:r>
            <w:r>
              <w:rPr>
                <w:noProof/>
                <w:webHidden/>
              </w:rPr>
              <w:tab/>
            </w:r>
            <w:r>
              <w:rPr>
                <w:noProof/>
                <w:webHidden/>
              </w:rPr>
              <w:fldChar w:fldCharType="begin"/>
            </w:r>
            <w:r>
              <w:rPr>
                <w:noProof/>
                <w:webHidden/>
              </w:rPr>
              <w:instrText xml:space="preserve"> PAGEREF _Toc392006596 \h </w:instrText>
            </w:r>
            <w:r>
              <w:rPr>
                <w:noProof/>
                <w:webHidden/>
              </w:rPr>
            </w:r>
            <w:r>
              <w:rPr>
                <w:noProof/>
                <w:webHidden/>
              </w:rPr>
              <w:fldChar w:fldCharType="separate"/>
            </w:r>
            <w:r>
              <w:rPr>
                <w:noProof/>
                <w:webHidden/>
              </w:rPr>
              <w:t>25</w:t>
            </w:r>
            <w:r>
              <w:rPr>
                <w:noProof/>
                <w:webHidden/>
              </w:rPr>
              <w:fldChar w:fldCharType="end"/>
            </w:r>
          </w:hyperlink>
        </w:p>
        <w:p w14:paraId="0B41FBE0" w14:textId="77777777" w:rsidR="0099303E" w:rsidRDefault="0099303E">
          <w:pPr>
            <w:pStyle w:val="TOC3"/>
            <w:tabs>
              <w:tab w:val="left" w:pos="1152"/>
              <w:tab w:val="right" w:leader="dot" w:pos="8990"/>
            </w:tabs>
            <w:rPr>
              <w:rFonts w:asciiTheme="minorHAnsi" w:eastAsiaTheme="minorEastAsia" w:hAnsiTheme="minorHAnsi" w:cstheme="minorBidi"/>
              <w:i w:val="0"/>
              <w:iCs w:val="0"/>
              <w:noProof/>
              <w:sz w:val="22"/>
              <w:szCs w:val="22"/>
            </w:rPr>
          </w:pPr>
          <w:hyperlink w:anchor="_Toc392006597" w:history="1">
            <w:r w:rsidRPr="00A233B3">
              <w:rPr>
                <w:rStyle w:val="Hyperlink"/>
                <w:noProof/>
              </w:rPr>
              <w:t>6.7.</w:t>
            </w:r>
            <w:r>
              <w:rPr>
                <w:rFonts w:asciiTheme="minorHAnsi" w:eastAsiaTheme="minorEastAsia" w:hAnsiTheme="minorHAnsi" w:cstheme="minorBidi"/>
                <w:i w:val="0"/>
                <w:iCs w:val="0"/>
                <w:noProof/>
                <w:sz w:val="22"/>
                <w:szCs w:val="22"/>
              </w:rPr>
              <w:tab/>
            </w:r>
            <w:r w:rsidRPr="00A233B3">
              <w:rPr>
                <w:rStyle w:val="Hyperlink"/>
                <w:noProof/>
              </w:rPr>
              <w:t>Server Stats</w:t>
            </w:r>
            <w:r>
              <w:rPr>
                <w:noProof/>
                <w:webHidden/>
              </w:rPr>
              <w:tab/>
            </w:r>
            <w:r>
              <w:rPr>
                <w:noProof/>
                <w:webHidden/>
              </w:rPr>
              <w:fldChar w:fldCharType="begin"/>
            </w:r>
            <w:r>
              <w:rPr>
                <w:noProof/>
                <w:webHidden/>
              </w:rPr>
              <w:instrText xml:space="preserve"> PAGEREF _Toc392006597 \h </w:instrText>
            </w:r>
            <w:r>
              <w:rPr>
                <w:noProof/>
                <w:webHidden/>
              </w:rPr>
            </w:r>
            <w:r>
              <w:rPr>
                <w:noProof/>
                <w:webHidden/>
              </w:rPr>
              <w:fldChar w:fldCharType="separate"/>
            </w:r>
            <w:r>
              <w:rPr>
                <w:noProof/>
                <w:webHidden/>
              </w:rPr>
              <w:t>25</w:t>
            </w:r>
            <w:r>
              <w:rPr>
                <w:noProof/>
                <w:webHidden/>
              </w:rPr>
              <w:fldChar w:fldCharType="end"/>
            </w:r>
          </w:hyperlink>
        </w:p>
        <w:p w14:paraId="7D686E74" w14:textId="77777777" w:rsidR="0099303E" w:rsidRDefault="0099303E">
          <w:pPr>
            <w:pStyle w:val="TOC3"/>
            <w:tabs>
              <w:tab w:val="left" w:pos="1152"/>
              <w:tab w:val="right" w:leader="dot" w:pos="8990"/>
            </w:tabs>
            <w:rPr>
              <w:rFonts w:asciiTheme="minorHAnsi" w:eastAsiaTheme="minorEastAsia" w:hAnsiTheme="minorHAnsi" w:cstheme="minorBidi"/>
              <w:i w:val="0"/>
              <w:iCs w:val="0"/>
              <w:noProof/>
              <w:sz w:val="22"/>
              <w:szCs w:val="22"/>
            </w:rPr>
          </w:pPr>
          <w:hyperlink w:anchor="_Toc392006598" w:history="1">
            <w:r w:rsidRPr="00A233B3">
              <w:rPr>
                <w:rStyle w:val="Hyperlink"/>
                <w:noProof/>
              </w:rPr>
              <w:t>6.8.</w:t>
            </w:r>
            <w:r>
              <w:rPr>
                <w:rFonts w:asciiTheme="minorHAnsi" w:eastAsiaTheme="minorEastAsia" w:hAnsiTheme="minorHAnsi" w:cstheme="minorBidi"/>
                <w:i w:val="0"/>
                <w:iCs w:val="0"/>
                <w:noProof/>
                <w:sz w:val="22"/>
                <w:szCs w:val="22"/>
              </w:rPr>
              <w:tab/>
            </w:r>
            <w:r w:rsidRPr="00A233B3">
              <w:rPr>
                <w:rStyle w:val="Hyperlink"/>
                <w:noProof/>
              </w:rPr>
              <w:t>Debug Commands</w:t>
            </w:r>
            <w:r>
              <w:rPr>
                <w:noProof/>
                <w:webHidden/>
              </w:rPr>
              <w:tab/>
            </w:r>
            <w:r>
              <w:rPr>
                <w:noProof/>
                <w:webHidden/>
              </w:rPr>
              <w:fldChar w:fldCharType="begin"/>
            </w:r>
            <w:r>
              <w:rPr>
                <w:noProof/>
                <w:webHidden/>
              </w:rPr>
              <w:instrText xml:space="preserve"> PAGEREF _Toc392006598 \h </w:instrText>
            </w:r>
            <w:r>
              <w:rPr>
                <w:noProof/>
                <w:webHidden/>
              </w:rPr>
            </w:r>
            <w:r>
              <w:rPr>
                <w:noProof/>
                <w:webHidden/>
              </w:rPr>
              <w:fldChar w:fldCharType="separate"/>
            </w:r>
            <w:r>
              <w:rPr>
                <w:noProof/>
                <w:webHidden/>
              </w:rPr>
              <w:t>25</w:t>
            </w:r>
            <w:r>
              <w:rPr>
                <w:noProof/>
                <w:webHidden/>
              </w:rPr>
              <w:fldChar w:fldCharType="end"/>
            </w:r>
          </w:hyperlink>
        </w:p>
        <w:p w14:paraId="2A624D2E"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599" w:history="1">
            <w:r w:rsidRPr="00A233B3">
              <w:rPr>
                <w:rStyle w:val="Hyperlink"/>
                <w:noProof/>
              </w:rPr>
              <w:t>6.8.1.</w:t>
            </w:r>
            <w:r>
              <w:rPr>
                <w:rFonts w:asciiTheme="minorHAnsi" w:eastAsiaTheme="minorEastAsia" w:hAnsiTheme="minorHAnsi" w:cstheme="minorBidi"/>
                <w:i w:val="0"/>
                <w:iCs w:val="0"/>
                <w:noProof/>
                <w:sz w:val="22"/>
                <w:szCs w:val="22"/>
              </w:rPr>
              <w:tab/>
            </w:r>
            <w:r w:rsidRPr="00A233B3">
              <w:rPr>
                <w:rStyle w:val="Hyperlink"/>
                <w:noProof/>
              </w:rPr>
              <w:t>Get Location By MAC Address</w:t>
            </w:r>
            <w:r>
              <w:rPr>
                <w:noProof/>
                <w:webHidden/>
              </w:rPr>
              <w:tab/>
            </w:r>
            <w:r>
              <w:rPr>
                <w:noProof/>
                <w:webHidden/>
              </w:rPr>
              <w:fldChar w:fldCharType="begin"/>
            </w:r>
            <w:r>
              <w:rPr>
                <w:noProof/>
                <w:webHidden/>
              </w:rPr>
              <w:instrText xml:space="preserve"> PAGEREF _Toc392006599 \h </w:instrText>
            </w:r>
            <w:r>
              <w:rPr>
                <w:noProof/>
                <w:webHidden/>
              </w:rPr>
            </w:r>
            <w:r>
              <w:rPr>
                <w:noProof/>
                <w:webHidden/>
              </w:rPr>
              <w:fldChar w:fldCharType="separate"/>
            </w:r>
            <w:r>
              <w:rPr>
                <w:noProof/>
                <w:webHidden/>
              </w:rPr>
              <w:t>25</w:t>
            </w:r>
            <w:r>
              <w:rPr>
                <w:noProof/>
                <w:webHidden/>
              </w:rPr>
              <w:fldChar w:fldCharType="end"/>
            </w:r>
          </w:hyperlink>
        </w:p>
        <w:p w14:paraId="1837AD10"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600" w:history="1">
            <w:r w:rsidRPr="00A233B3">
              <w:rPr>
                <w:rStyle w:val="Hyperlink"/>
                <w:noProof/>
              </w:rPr>
              <w:t>6.8.2.</w:t>
            </w:r>
            <w:r>
              <w:rPr>
                <w:rFonts w:asciiTheme="minorHAnsi" w:eastAsiaTheme="minorEastAsia" w:hAnsiTheme="minorHAnsi" w:cstheme="minorBidi"/>
                <w:i w:val="0"/>
                <w:iCs w:val="0"/>
                <w:noProof/>
                <w:sz w:val="22"/>
                <w:szCs w:val="22"/>
              </w:rPr>
              <w:tab/>
            </w:r>
            <w:r w:rsidRPr="00A233B3">
              <w:rPr>
                <w:rStyle w:val="Hyperlink"/>
                <w:noProof/>
              </w:rPr>
              <w:t>Monitor Location By MAC Address</w:t>
            </w:r>
            <w:r>
              <w:rPr>
                <w:noProof/>
                <w:webHidden/>
              </w:rPr>
              <w:tab/>
            </w:r>
            <w:r>
              <w:rPr>
                <w:noProof/>
                <w:webHidden/>
              </w:rPr>
              <w:fldChar w:fldCharType="begin"/>
            </w:r>
            <w:r>
              <w:rPr>
                <w:noProof/>
                <w:webHidden/>
              </w:rPr>
              <w:instrText xml:space="preserve"> PAGEREF _Toc392006600 \h </w:instrText>
            </w:r>
            <w:r>
              <w:rPr>
                <w:noProof/>
                <w:webHidden/>
              </w:rPr>
            </w:r>
            <w:r>
              <w:rPr>
                <w:noProof/>
                <w:webHidden/>
              </w:rPr>
              <w:fldChar w:fldCharType="separate"/>
            </w:r>
            <w:r>
              <w:rPr>
                <w:noProof/>
                <w:webHidden/>
              </w:rPr>
              <w:t>26</w:t>
            </w:r>
            <w:r>
              <w:rPr>
                <w:noProof/>
                <w:webHidden/>
              </w:rPr>
              <w:fldChar w:fldCharType="end"/>
            </w:r>
          </w:hyperlink>
        </w:p>
        <w:p w14:paraId="2AF70000"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601" w:history="1">
            <w:r w:rsidRPr="00A233B3">
              <w:rPr>
                <w:rStyle w:val="Hyperlink"/>
                <w:noProof/>
              </w:rPr>
              <w:t>6.8.3.</w:t>
            </w:r>
            <w:r>
              <w:rPr>
                <w:rFonts w:asciiTheme="minorHAnsi" w:eastAsiaTheme="minorEastAsia" w:hAnsiTheme="minorHAnsi" w:cstheme="minorBidi"/>
                <w:i w:val="0"/>
                <w:iCs w:val="0"/>
                <w:noProof/>
                <w:sz w:val="22"/>
                <w:szCs w:val="22"/>
              </w:rPr>
              <w:tab/>
            </w:r>
            <w:r w:rsidRPr="00A233B3">
              <w:rPr>
                <w:rStyle w:val="Hyperlink"/>
                <w:noProof/>
              </w:rPr>
              <w:t>Send Push Notification Message</w:t>
            </w:r>
            <w:r>
              <w:rPr>
                <w:noProof/>
                <w:webHidden/>
              </w:rPr>
              <w:tab/>
            </w:r>
            <w:r>
              <w:rPr>
                <w:noProof/>
                <w:webHidden/>
              </w:rPr>
              <w:fldChar w:fldCharType="begin"/>
            </w:r>
            <w:r>
              <w:rPr>
                <w:noProof/>
                <w:webHidden/>
              </w:rPr>
              <w:instrText xml:space="preserve"> PAGEREF _Toc392006601 \h </w:instrText>
            </w:r>
            <w:r>
              <w:rPr>
                <w:noProof/>
                <w:webHidden/>
              </w:rPr>
            </w:r>
            <w:r>
              <w:rPr>
                <w:noProof/>
                <w:webHidden/>
              </w:rPr>
              <w:fldChar w:fldCharType="separate"/>
            </w:r>
            <w:r>
              <w:rPr>
                <w:noProof/>
                <w:webHidden/>
              </w:rPr>
              <w:t>26</w:t>
            </w:r>
            <w:r>
              <w:rPr>
                <w:noProof/>
                <w:webHidden/>
              </w:rPr>
              <w:fldChar w:fldCharType="end"/>
            </w:r>
          </w:hyperlink>
        </w:p>
        <w:p w14:paraId="60C7DAE3"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602" w:history="1">
            <w:r w:rsidRPr="00A233B3">
              <w:rPr>
                <w:rStyle w:val="Hyperlink"/>
                <w:noProof/>
              </w:rPr>
              <w:t>6.8.4.</w:t>
            </w:r>
            <w:r>
              <w:rPr>
                <w:rFonts w:asciiTheme="minorHAnsi" w:eastAsiaTheme="minorEastAsia" w:hAnsiTheme="minorHAnsi" w:cstheme="minorBidi"/>
                <w:i w:val="0"/>
                <w:iCs w:val="0"/>
                <w:noProof/>
                <w:sz w:val="22"/>
                <w:szCs w:val="22"/>
              </w:rPr>
              <w:tab/>
            </w:r>
            <w:r w:rsidRPr="00A233B3">
              <w:rPr>
                <w:rStyle w:val="Hyperlink"/>
                <w:noProof/>
              </w:rPr>
              <w:t>Test Push Notification Message</w:t>
            </w:r>
            <w:r>
              <w:rPr>
                <w:noProof/>
                <w:webHidden/>
              </w:rPr>
              <w:tab/>
            </w:r>
            <w:r>
              <w:rPr>
                <w:noProof/>
                <w:webHidden/>
              </w:rPr>
              <w:fldChar w:fldCharType="begin"/>
            </w:r>
            <w:r>
              <w:rPr>
                <w:noProof/>
                <w:webHidden/>
              </w:rPr>
              <w:instrText xml:space="preserve"> PAGEREF _Toc392006602 \h </w:instrText>
            </w:r>
            <w:r>
              <w:rPr>
                <w:noProof/>
                <w:webHidden/>
              </w:rPr>
            </w:r>
            <w:r>
              <w:rPr>
                <w:noProof/>
                <w:webHidden/>
              </w:rPr>
              <w:fldChar w:fldCharType="separate"/>
            </w:r>
            <w:r>
              <w:rPr>
                <w:noProof/>
                <w:webHidden/>
              </w:rPr>
              <w:t>26</w:t>
            </w:r>
            <w:r>
              <w:rPr>
                <w:noProof/>
                <w:webHidden/>
              </w:rPr>
              <w:fldChar w:fldCharType="end"/>
            </w:r>
          </w:hyperlink>
        </w:p>
        <w:p w14:paraId="6E251CF7" w14:textId="77777777" w:rsidR="0099303E" w:rsidRDefault="0099303E">
          <w:pPr>
            <w:pStyle w:val="TOC1"/>
            <w:tabs>
              <w:tab w:val="left" w:pos="480"/>
            </w:tabs>
            <w:rPr>
              <w:rFonts w:asciiTheme="minorHAnsi" w:eastAsiaTheme="minorEastAsia" w:hAnsiTheme="minorHAnsi" w:cstheme="minorBidi"/>
              <w:b w:val="0"/>
              <w:bCs w:val="0"/>
              <w:caps w:val="0"/>
              <w:noProof/>
              <w:sz w:val="22"/>
              <w:szCs w:val="22"/>
            </w:rPr>
          </w:pPr>
          <w:hyperlink w:anchor="_Toc392006603" w:history="1">
            <w:r w:rsidRPr="00A233B3">
              <w:rPr>
                <w:rStyle w:val="Hyperlink"/>
                <w:noProof/>
              </w:rPr>
              <w:t>7.</w:t>
            </w:r>
            <w:r>
              <w:rPr>
                <w:rFonts w:asciiTheme="minorHAnsi" w:eastAsiaTheme="minorEastAsia" w:hAnsiTheme="minorHAnsi" w:cstheme="minorBidi"/>
                <w:b w:val="0"/>
                <w:bCs w:val="0"/>
                <w:caps w:val="0"/>
                <w:noProof/>
                <w:sz w:val="22"/>
                <w:szCs w:val="22"/>
              </w:rPr>
              <w:tab/>
            </w:r>
            <w:r w:rsidRPr="00A233B3">
              <w:rPr>
                <w:rStyle w:val="Hyperlink"/>
                <w:noProof/>
              </w:rPr>
              <w:t>CMX Mobile App Server SDK</w:t>
            </w:r>
            <w:r>
              <w:rPr>
                <w:noProof/>
                <w:webHidden/>
              </w:rPr>
              <w:tab/>
            </w:r>
            <w:r>
              <w:rPr>
                <w:noProof/>
                <w:webHidden/>
              </w:rPr>
              <w:fldChar w:fldCharType="begin"/>
            </w:r>
            <w:r>
              <w:rPr>
                <w:noProof/>
                <w:webHidden/>
              </w:rPr>
              <w:instrText xml:space="preserve"> PAGEREF _Toc392006603 \h </w:instrText>
            </w:r>
            <w:r>
              <w:rPr>
                <w:noProof/>
                <w:webHidden/>
              </w:rPr>
            </w:r>
            <w:r>
              <w:rPr>
                <w:noProof/>
                <w:webHidden/>
              </w:rPr>
              <w:fldChar w:fldCharType="separate"/>
            </w:r>
            <w:r>
              <w:rPr>
                <w:noProof/>
                <w:webHidden/>
              </w:rPr>
              <w:t>26</w:t>
            </w:r>
            <w:r>
              <w:rPr>
                <w:noProof/>
                <w:webHidden/>
              </w:rPr>
              <w:fldChar w:fldCharType="end"/>
            </w:r>
          </w:hyperlink>
        </w:p>
        <w:p w14:paraId="20D51C27" w14:textId="77777777" w:rsidR="0099303E" w:rsidRDefault="0099303E">
          <w:pPr>
            <w:pStyle w:val="TOC3"/>
            <w:tabs>
              <w:tab w:val="left" w:pos="1152"/>
              <w:tab w:val="right" w:leader="dot" w:pos="8990"/>
            </w:tabs>
            <w:rPr>
              <w:rFonts w:asciiTheme="minorHAnsi" w:eastAsiaTheme="minorEastAsia" w:hAnsiTheme="minorHAnsi" w:cstheme="minorBidi"/>
              <w:i w:val="0"/>
              <w:iCs w:val="0"/>
              <w:noProof/>
              <w:sz w:val="22"/>
              <w:szCs w:val="22"/>
            </w:rPr>
          </w:pPr>
          <w:hyperlink w:anchor="_Toc392006604" w:history="1">
            <w:r w:rsidRPr="00A233B3">
              <w:rPr>
                <w:rStyle w:val="Hyperlink"/>
                <w:noProof/>
              </w:rPr>
              <w:t>7.1.</w:t>
            </w:r>
            <w:r>
              <w:rPr>
                <w:rFonts w:asciiTheme="minorHAnsi" w:eastAsiaTheme="minorEastAsia" w:hAnsiTheme="minorHAnsi" w:cstheme="minorBidi"/>
                <w:i w:val="0"/>
                <w:iCs w:val="0"/>
                <w:noProof/>
                <w:sz w:val="22"/>
                <w:szCs w:val="22"/>
              </w:rPr>
              <w:tab/>
            </w:r>
            <w:r w:rsidRPr="00A233B3">
              <w:rPr>
                <w:rStyle w:val="Hyperlink"/>
                <w:noProof/>
              </w:rPr>
              <w:t>Client location by MAC Address</w:t>
            </w:r>
            <w:r>
              <w:rPr>
                <w:noProof/>
                <w:webHidden/>
              </w:rPr>
              <w:tab/>
            </w:r>
            <w:r>
              <w:rPr>
                <w:noProof/>
                <w:webHidden/>
              </w:rPr>
              <w:fldChar w:fldCharType="begin"/>
            </w:r>
            <w:r>
              <w:rPr>
                <w:noProof/>
                <w:webHidden/>
              </w:rPr>
              <w:instrText xml:space="preserve"> PAGEREF _Toc392006604 \h </w:instrText>
            </w:r>
            <w:r>
              <w:rPr>
                <w:noProof/>
                <w:webHidden/>
              </w:rPr>
            </w:r>
            <w:r>
              <w:rPr>
                <w:noProof/>
                <w:webHidden/>
              </w:rPr>
              <w:fldChar w:fldCharType="separate"/>
            </w:r>
            <w:r>
              <w:rPr>
                <w:noProof/>
                <w:webHidden/>
              </w:rPr>
              <w:t>26</w:t>
            </w:r>
            <w:r>
              <w:rPr>
                <w:noProof/>
                <w:webHidden/>
              </w:rPr>
              <w:fldChar w:fldCharType="end"/>
            </w:r>
          </w:hyperlink>
        </w:p>
        <w:p w14:paraId="2AA5D7B7" w14:textId="77777777" w:rsidR="0099303E" w:rsidRDefault="0099303E">
          <w:pPr>
            <w:pStyle w:val="TOC1"/>
            <w:tabs>
              <w:tab w:val="left" w:pos="480"/>
            </w:tabs>
            <w:rPr>
              <w:rFonts w:asciiTheme="minorHAnsi" w:eastAsiaTheme="minorEastAsia" w:hAnsiTheme="minorHAnsi" w:cstheme="minorBidi"/>
              <w:b w:val="0"/>
              <w:bCs w:val="0"/>
              <w:caps w:val="0"/>
              <w:noProof/>
              <w:sz w:val="22"/>
              <w:szCs w:val="22"/>
            </w:rPr>
          </w:pPr>
          <w:hyperlink w:anchor="_Toc392006605" w:history="1">
            <w:r w:rsidRPr="00A233B3">
              <w:rPr>
                <w:rStyle w:val="Hyperlink"/>
                <w:noProof/>
              </w:rPr>
              <w:t>8.</w:t>
            </w:r>
            <w:r>
              <w:rPr>
                <w:rFonts w:asciiTheme="minorHAnsi" w:eastAsiaTheme="minorEastAsia" w:hAnsiTheme="minorHAnsi" w:cstheme="minorBidi"/>
                <w:b w:val="0"/>
                <w:bCs w:val="0"/>
                <w:caps w:val="0"/>
                <w:noProof/>
                <w:sz w:val="22"/>
                <w:szCs w:val="22"/>
              </w:rPr>
              <w:tab/>
            </w:r>
            <w:r w:rsidRPr="00A233B3">
              <w:rPr>
                <w:rStyle w:val="Hyperlink"/>
                <w:noProof/>
              </w:rPr>
              <w:t>CMX Mobile Application SDK</w:t>
            </w:r>
            <w:r>
              <w:rPr>
                <w:noProof/>
                <w:webHidden/>
              </w:rPr>
              <w:tab/>
            </w:r>
            <w:r>
              <w:rPr>
                <w:noProof/>
                <w:webHidden/>
              </w:rPr>
              <w:fldChar w:fldCharType="begin"/>
            </w:r>
            <w:r>
              <w:rPr>
                <w:noProof/>
                <w:webHidden/>
              </w:rPr>
              <w:instrText xml:space="preserve"> PAGEREF _Toc392006605 \h </w:instrText>
            </w:r>
            <w:r>
              <w:rPr>
                <w:noProof/>
                <w:webHidden/>
              </w:rPr>
            </w:r>
            <w:r>
              <w:rPr>
                <w:noProof/>
                <w:webHidden/>
              </w:rPr>
              <w:fldChar w:fldCharType="separate"/>
            </w:r>
            <w:r>
              <w:rPr>
                <w:noProof/>
                <w:webHidden/>
              </w:rPr>
              <w:t>27</w:t>
            </w:r>
            <w:r>
              <w:rPr>
                <w:noProof/>
                <w:webHidden/>
              </w:rPr>
              <w:fldChar w:fldCharType="end"/>
            </w:r>
          </w:hyperlink>
        </w:p>
        <w:p w14:paraId="37514F43" w14:textId="77777777" w:rsidR="0099303E" w:rsidRDefault="0099303E">
          <w:pPr>
            <w:pStyle w:val="TOC1"/>
            <w:tabs>
              <w:tab w:val="left" w:pos="720"/>
            </w:tabs>
            <w:rPr>
              <w:rFonts w:asciiTheme="minorHAnsi" w:eastAsiaTheme="minorEastAsia" w:hAnsiTheme="minorHAnsi" w:cstheme="minorBidi"/>
              <w:b w:val="0"/>
              <w:bCs w:val="0"/>
              <w:caps w:val="0"/>
              <w:noProof/>
              <w:sz w:val="22"/>
              <w:szCs w:val="22"/>
            </w:rPr>
          </w:pPr>
          <w:hyperlink w:anchor="_Toc392006606" w:history="1">
            <w:r w:rsidRPr="00A233B3">
              <w:rPr>
                <w:rStyle w:val="Hyperlink"/>
                <w:noProof/>
              </w:rPr>
              <w:t>8.1.</w:t>
            </w:r>
            <w:r>
              <w:rPr>
                <w:rFonts w:asciiTheme="minorHAnsi" w:eastAsiaTheme="minorEastAsia" w:hAnsiTheme="minorHAnsi" w:cstheme="minorBidi"/>
                <w:b w:val="0"/>
                <w:bCs w:val="0"/>
                <w:caps w:val="0"/>
                <w:noProof/>
                <w:sz w:val="22"/>
                <w:szCs w:val="22"/>
              </w:rPr>
              <w:tab/>
            </w:r>
            <w:r w:rsidRPr="00A233B3">
              <w:rPr>
                <w:rStyle w:val="Hyperlink"/>
                <w:noProof/>
              </w:rPr>
              <w:t>CMX Mobile Application SDK for Google Android</w:t>
            </w:r>
            <w:r>
              <w:rPr>
                <w:noProof/>
                <w:webHidden/>
              </w:rPr>
              <w:tab/>
            </w:r>
            <w:r>
              <w:rPr>
                <w:noProof/>
                <w:webHidden/>
              </w:rPr>
              <w:fldChar w:fldCharType="begin"/>
            </w:r>
            <w:r>
              <w:rPr>
                <w:noProof/>
                <w:webHidden/>
              </w:rPr>
              <w:instrText xml:space="preserve"> PAGEREF _Toc392006606 \h </w:instrText>
            </w:r>
            <w:r>
              <w:rPr>
                <w:noProof/>
                <w:webHidden/>
              </w:rPr>
            </w:r>
            <w:r>
              <w:rPr>
                <w:noProof/>
                <w:webHidden/>
              </w:rPr>
              <w:fldChar w:fldCharType="separate"/>
            </w:r>
            <w:r>
              <w:rPr>
                <w:noProof/>
                <w:webHidden/>
              </w:rPr>
              <w:t>28</w:t>
            </w:r>
            <w:r>
              <w:rPr>
                <w:noProof/>
                <w:webHidden/>
              </w:rPr>
              <w:fldChar w:fldCharType="end"/>
            </w:r>
          </w:hyperlink>
        </w:p>
        <w:p w14:paraId="455A97A1"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07" w:history="1">
            <w:r w:rsidRPr="00A233B3">
              <w:rPr>
                <w:rStyle w:val="Hyperlink"/>
                <w:noProof/>
              </w:rPr>
              <w:t>8.1.1.</w:t>
            </w:r>
            <w:r>
              <w:rPr>
                <w:rFonts w:asciiTheme="minorHAnsi" w:eastAsiaTheme="minorEastAsia" w:hAnsiTheme="minorHAnsi" w:cstheme="minorBidi"/>
                <w:smallCaps w:val="0"/>
                <w:noProof/>
                <w:sz w:val="22"/>
                <w:szCs w:val="22"/>
              </w:rPr>
              <w:tab/>
            </w:r>
            <w:r w:rsidRPr="00A233B3">
              <w:rPr>
                <w:rStyle w:val="Hyperlink"/>
                <w:noProof/>
              </w:rPr>
              <w:t>Getting Started</w:t>
            </w:r>
            <w:r>
              <w:rPr>
                <w:noProof/>
                <w:webHidden/>
              </w:rPr>
              <w:tab/>
            </w:r>
            <w:r>
              <w:rPr>
                <w:noProof/>
                <w:webHidden/>
              </w:rPr>
              <w:fldChar w:fldCharType="begin"/>
            </w:r>
            <w:r>
              <w:rPr>
                <w:noProof/>
                <w:webHidden/>
              </w:rPr>
              <w:instrText xml:space="preserve"> PAGEREF _Toc392006607 \h </w:instrText>
            </w:r>
            <w:r>
              <w:rPr>
                <w:noProof/>
                <w:webHidden/>
              </w:rPr>
            </w:r>
            <w:r>
              <w:rPr>
                <w:noProof/>
                <w:webHidden/>
              </w:rPr>
              <w:fldChar w:fldCharType="separate"/>
            </w:r>
            <w:r>
              <w:rPr>
                <w:noProof/>
                <w:webHidden/>
              </w:rPr>
              <w:t>28</w:t>
            </w:r>
            <w:r>
              <w:rPr>
                <w:noProof/>
                <w:webHidden/>
              </w:rPr>
              <w:fldChar w:fldCharType="end"/>
            </w:r>
          </w:hyperlink>
        </w:p>
        <w:p w14:paraId="3F77D09B"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08" w:history="1">
            <w:r w:rsidRPr="00A233B3">
              <w:rPr>
                <w:rStyle w:val="Hyperlink"/>
                <w:noProof/>
              </w:rPr>
              <w:t>8.1.2.</w:t>
            </w:r>
            <w:r>
              <w:rPr>
                <w:rFonts w:asciiTheme="minorHAnsi" w:eastAsiaTheme="minorEastAsia" w:hAnsiTheme="minorHAnsi" w:cstheme="minorBidi"/>
                <w:smallCaps w:val="0"/>
                <w:noProof/>
                <w:sz w:val="22"/>
                <w:szCs w:val="22"/>
              </w:rPr>
              <w:tab/>
            </w:r>
            <w:r w:rsidRPr="00A233B3">
              <w:rPr>
                <w:rStyle w:val="Hyperlink"/>
                <w:noProof/>
              </w:rPr>
              <w:t>Overview</w:t>
            </w:r>
            <w:r>
              <w:rPr>
                <w:noProof/>
                <w:webHidden/>
              </w:rPr>
              <w:tab/>
            </w:r>
            <w:r>
              <w:rPr>
                <w:noProof/>
                <w:webHidden/>
              </w:rPr>
              <w:fldChar w:fldCharType="begin"/>
            </w:r>
            <w:r>
              <w:rPr>
                <w:noProof/>
                <w:webHidden/>
              </w:rPr>
              <w:instrText xml:space="preserve"> PAGEREF _Toc392006608 \h </w:instrText>
            </w:r>
            <w:r>
              <w:rPr>
                <w:noProof/>
                <w:webHidden/>
              </w:rPr>
            </w:r>
            <w:r>
              <w:rPr>
                <w:noProof/>
                <w:webHidden/>
              </w:rPr>
              <w:fldChar w:fldCharType="separate"/>
            </w:r>
            <w:r>
              <w:rPr>
                <w:noProof/>
                <w:webHidden/>
              </w:rPr>
              <w:t>28</w:t>
            </w:r>
            <w:r>
              <w:rPr>
                <w:noProof/>
                <w:webHidden/>
              </w:rPr>
              <w:fldChar w:fldCharType="end"/>
            </w:r>
          </w:hyperlink>
        </w:p>
        <w:p w14:paraId="728AB155"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09" w:history="1">
            <w:r w:rsidRPr="00A233B3">
              <w:rPr>
                <w:rStyle w:val="Hyperlink"/>
                <w:noProof/>
              </w:rPr>
              <w:t>8.1.3.</w:t>
            </w:r>
            <w:r>
              <w:rPr>
                <w:rFonts w:asciiTheme="minorHAnsi" w:eastAsiaTheme="minorEastAsia" w:hAnsiTheme="minorHAnsi" w:cstheme="minorBidi"/>
                <w:smallCaps w:val="0"/>
                <w:noProof/>
                <w:sz w:val="22"/>
                <w:szCs w:val="22"/>
              </w:rPr>
              <w:tab/>
            </w:r>
            <w:r w:rsidRPr="00A233B3">
              <w:rPr>
                <w:rStyle w:val="Hyperlink"/>
                <w:noProof/>
              </w:rPr>
              <w:t>Requirement</w:t>
            </w:r>
            <w:r>
              <w:rPr>
                <w:noProof/>
                <w:webHidden/>
              </w:rPr>
              <w:tab/>
            </w:r>
            <w:r>
              <w:rPr>
                <w:noProof/>
                <w:webHidden/>
              </w:rPr>
              <w:fldChar w:fldCharType="begin"/>
            </w:r>
            <w:r>
              <w:rPr>
                <w:noProof/>
                <w:webHidden/>
              </w:rPr>
              <w:instrText xml:space="preserve"> PAGEREF _Toc392006609 \h </w:instrText>
            </w:r>
            <w:r>
              <w:rPr>
                <w:noProof/>
                <w:webHidden/>
              </w:rPr>
            </w:r>
            <w:r>
              <w:rPr>
                <w:noProof/>
                <w:webHidden/>
              </w:rPr>
              <w:fldChar w:fldCharType="separate"/>
            </w:r>
            <w:r>
              <w:rPr>
                <w:noProof/>
                <w:webHidden/>
              </w:rPr>
              <w:t>28</w:t>
            </w:r>
            <w:r>
              <w:rPr>
                <w:noProof/>
                <w:webHidden/>
              </w:rPr>
              <w:fldChar w:fldCharType="end"/>
            </w:r>
          </w:hyperlink>
        </w:p>
        <w:p w14:paraId="4DC200B7"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10" w:history="1">
            <w:r w:rsidRPr="00A233B3">
              <w:rPr>
                <w:rStyle w:val="Hyperlink"/>
                <w:noProof/>
              </w:rPr>
              <w:t>8.1.4.</w:t>
            </w:r>
            <w:r>
              <w:rPr>
                <w:rFonts w:asciiTheme="minorHAnsi" w:eastAsiaTheme="minorEastAsia" w:hAnsiTheme="minorHAnsi" w:cstheme="minorBidi"/>
                <w:smallCaps w:val="0"/>
                <w:noProof/>
                <w:sz w:val="22"/>
                <w:szCs w:val="22"/>
              </w:rPr>
              <w:tab/>
            </w:r>
            <w:r w:rsidRPr="00A233B3">
              <w:rPr>
                <w:rStyle w:val="Hyperlink"/>
                <w:noProof/>
              </w:rPr>
              <w:t>Configure Library</w:t>
            </w:r>
            <w:r>
              <w:rPr>
                <w:noProof/>
                <w:webHidden/>
              </w:rPr>
              <w:tab/>
            </w:r>
            <w:r>
              <w:rPr>
                <w:noProof/>
                <w:webHidden/>
              </w:rPr>
              <w:fldChar w:fldCharType="begin"/>
            </w:r>
            <w:r>
              <w:rPr>
                <w:noProof/>
                <w:webHidden/>
              </w:rPr>
              <w:instrText xml:space="preserve"> PAGEREF _Toc392006610 \h </w:instrText>
            </w:r>
            <w:r>
              <w:rPr>
                <w:noProof/>
                <w:webHidden/>
              </w:rPr>
            </w:r>
            <w:r>
              <w:rPr>
                <w:noProof/>
                <w:webHidden/>
              </w:rPr>
              <w:fldChar w:fldCharType="separate"/>
            </w:r>
            <w:r>
              <w:rPr>
                <w:noProof/>
                <w:webHidden/>
              </w:rPr>
              <w:t>29</w:t>
            </w:r>
            <w:r>
              <w:rPr>
                <w:noProof/>
                <w:webHidden/>
              </w:rPr>
              <w:fldChar w:fldCharType="end"/>
            </w:r>
          </w:hyperlink>
        </w:p>
        <w:p w14:paraId="26A2499E"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11" w:history="1">
            <w:r w:rsidRPr="00A233B3">
              <w:rPr>
                <w:rStyle w:val="Hyperlink"/>
                <w:noProof/>
              </w:rPr>
              <w:t>8.1.5.</w:t>
            </w:r>
            <w:r>
              <w:rPr>
                <w:rFonts w:asciiTheme="minorHAnsi" w:eastAsiaTheme="minorEastAsia" w:hAnsiTheme="minorHAnsi" w:cstheme="minorBidi"/>
                <w:smallCaps w:val="0"/>
                <w:noProof/>
                <w:sz w:val="22"/>
                <w:szCs w:val="22"/>
              </w:rPr>
              <w:tab/>
            </w:r>
            <w:r w:rsidRPr="00A233B3">
              <w:rPr>
                <w:rStyle w:val="Hyperlink"/>
                <w:noProof/>
              </w:rPr>
              <w:t>Permissions</w:t>
            </w:r>
            <w:r>
              <w:rPr>
                <w:noProof/>
                <w:webHidden/>
              </w:rPr>
              <w:tab/>
            </w:r>
            <w:r>
              <w:rPr>
                <w:noProof/>
                <w:webHidden/>
              </w:rPr>
              <w:fldChar w:fldCharType="begin"/>
            </w:r>
            <w:r>
              <w:rPr>
                <w:noProof/>
                <w:webHidden/>
              </w:rPr>
              <w:instrText xml:space="preserve"> PAGEREF _Toc392006611 \h </w:instrText>
            </w:r>
            <w:r>
              <w:rPr>
                <w:noProof/>
                <w:webHidden/>
              </w:rPr>
            </w:r>
            <w:r>
              <w:rPr>
                <w:noProof/>
                <w:webHidden/>
              </w:rPr>
              <w:fldChar w:fldCharType="separate"/>
            </w:r>
            <w:r>
              <w:rPr>
                <w:noProof/>
                <w:webHidden/>
              </w:rPr>
              <w:t>29</w:t>
            </w:r>
            <w:r>
              <w:rPr>
                <w:noProof/>
                <w:webHidden/>
              </w:rPr>
              <w:fldChar w:fldCharType="end"/>
            </w:r>
          </w:hyperlink>
        </w:p>
        <w:p w14:paraId="3AEF03C5"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12" w:history="1">
            <w:r w:rsidRPr="00A233B3">
              <w:rPr>
                <w:rStyle w:val="Hyperlink"/>
                <w:noProof/>
              </w:rPr>
              <w:t>8.1.6.</w:t>
            </w:r>
            <w:r>
              <w:rPr>
                <w:rFonts w:asciiTheme="minorHAnsi" w:eastAsiaTheme="minorEastAsia" w:hAnsiTheme="minorHAnsi" w:cstheme="minorBidi"/>
                <w:smallCaps w:val="0"/>
                <w:noProof/>
                <w:sz w:val="22"/>
                <w:szCs w:val="22"/>
              </w:rPr>
              <w:tab/>
            </w:r>
            <w:r w:rsidRPr="00A233B3">
              <w:rPr>
                <w:rStyle w:val="Hyperlink"/>
                <w:noProof/>
              </w:rPr>
              <w:t>Getting ready to access APIs</w:t>
            </w:r>
            <w:r>
              <w:rPr>
                <w:noProof/>
                <w:webHidden/>
              </w:rPr>
              <w:tab/>
            </w:r>
            <w:r>
              <w:rPr>
                <w:noProof/>
                <w:webHidden/>
              </w:rPr>
              <w:fldChar w:fldCharType="begin"/>
            </w:r>
            <w:r>
              <w:rPr>
                <w:noProof/>
                <w:webHidden/>
              </w:rPr>
              <w:instrText xml:space="preserve"> PAGEREF _Toc392006612 \h </w:instrText>
            </w:r>
            <w:r>
              <w:rPr>
                <w:noProof/>
                <w:webHidden/>
              </w:rPr>
            </w:r>
            <w:r>
              <w:rPr>
                <w:noProof/>
                <w:webHidden/>
              </w:rPr>
              <w:fldChar w:fldCharType="separate"/>
            </w:r>
            <w:r>
              <w:rPr>
                <w:noProof/>
                <w:webHidden/>
              </w:rPr>
              <w:t>30</w:t>
            </w:r>
            <w:r>
              <w:rPr>
                <w:noProof/>
                <w:webHidden/>
              </w:rPr>
              <w:fldChar w:fldCharType="end"/>
            </w:r>
          </w:hyperlink>
        </w:p>
        <w:p w14:paraId="7E708071"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13" w:history="1">
            <w:r w:rsidRPr="00A233B3">
              <w:rPr>
                <w:rStyle w:val="Hyperlink"/>
                <w:noProof/>
              </w:rPr>
              <w:t>8.1.7.</w:t>
            </w:r>
            <w:r>
              <w:rPr>
                <w:rFonts w:asciiTheme="minorHAnsi" w:eastAsiaTheme="minorEastAsia" w:hAnsiTheme="minorHAnsi" w:cstheme="minorBidi"/>
                <w:smallCaps w:val="0"/>
                <w:noProof/>
                <w:sz w:val="22"/>
                <w:szCs w:val="22"/>
              </w:rPr>
              <w:tab/>
            </w:r>
            <w:r w:rsidRPr="00A233B3">
              <w:rPr>
                <w:rStyle w:val="Hyperlink"/>
                <w:noProof/>
              </w:rPr>
              <w:t>Registration</w:t>
            </w:r>
            <w:r>
              <w:rPr>
                <w:noProof/>
                <w:webHidden/>
              </w:rPr>
              <w:tab/>
            </w:r>
            <w:r>
              <w:rPr>
                <w:noProof/>
                <w:webHidden/>
              </w:rPr>
              <w:fldChar w:fldCharType="begin"/>
            </w:r>
            <w:r>
              <w:rPr>
                <w:noProof/>
                <w:webHidden/>
              </w:rPr>
              <w:instrText xml:space="preserve"> PAGEREF _Toc392006613 \h </w:instrText>
            </w:r>
            <w:r>
              <w:rPr>
                <w:noProof/>
                <w:webHidden/>
              </w:rPr>
            </w:r>
            <w:r>
              <w:rPr>
                <w:noProof/>
                <w:webHidden/>
              </w:rPr>
              <w:fldChar w:fldCharType="separate"/>
            </w:r>
            <w:r>
              <w:rPr>
                <w:noProof/>
                <w:webHidden/>
              </w:rPr>
              <w:t>30</w:t>
            </w:r>
            <w:r>
              <w:rPr>
                <w:noProof/>
                <w:webHidden/>
              </w:rPr>
              <w:fldChar w:fldCharType="end"/>
            </w:r>
          </w:hyperlink>
        </w:p>
        <w:p w14:paraId="3CFC7420"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14" w:history="1">
            <w:r w:rsidRPr="00A233B3">
              <w:rPr>
                <w:rStyle w:val="Hyperlink"/>
                <w:noProof/>
              </w:rPr>
              <w:t>8.1.8.</w:t>
            </w:r>
            <w:r>
              <w:rPr>
                <w:rFonts w:asciiTheme="minorHAnsi" w:eastAsiaTheme="minorEastAsia" w:hAnsiTheme="minorHAnsi" w:cstheme="minorBidi"/>
                <w:smallCaps w:val="0"/>
                <w:noProof/>
                <w:sz w:val="22"/>
                <w:szCs w:val="22"/>
              </w:rPr>
              <w:tab/>
            </w:r>
            <w:r w:rsidRPr="00A233B3">
              <w:rPr>
                <w:rStyle w:val="Hyperlink"/>
                <w:noProof/>
              </w:rPr>
              <w:t>Location</w:t>
            </w:r>
            <w:r>
              <w:rPr>
                <w:noProof/>
                <w:webHidden/>
              </w:rPr>
              <w:tab/>
            </w:r>
            <w:r>
              <w:rPr>
                <w:noProof/>
                <w:webHidden/>
              </w:rPr>
              <w:fldChar w:fldCharType="begin"/>
            </w:r>
            <w:r>
              <w:rPr>
                <w:noProof/>
                <w:webHidden/>
              </w:rPr>
              <w:instrText xml:space="preserve"> PAGEREF _Toc392006614 \h </w:instrText>
            </w:r>
            <w:r>
              <w:rPr>
                <w:noProof/>
                <w:webHidden/>
              </w:rPr>
            </w:r>
            <w:r>
              <w:rPr>
                <w:noProof/>
                <w:webHidden/>
              </w:rPr>
              <w:fldChar w:fldCharType="separate"/>
            </w:r>
            <w:r>
              <w:rPr>
                <w:noProof/>
                <w:webHidden/>
              </w:rPr>
              <w:t>30</w:t>
            </w:r>
            <w:r>
              <w:rPr>
                <w:noProof/>
                <w:webHidden/>
              </w:rPr>
              <w:fldChar w:fldCharType="end"/>
            </w:r>
          </w:hyperlink>
        </w:p>
        <w:p w14:paraId="3BFFB9E1"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15" w:history="1">
            <w:r w:rsidRPr="00A233B3">
              <w:rPr>
                <w:rStyle w:val="Hyperlink"/>
                <w:noProof/>
              </w:rPr>
              <w:t>8.1.9.</w:t>
            </w:r>
            <w:r>
              <w:rPr>
                <w:rFonts w:asciiTheme="minorHAnsi" w:eastAsiaTheme="minorEastAsia" w:hAnsiTheme="minorHAnsi" w:cstheme="minorBidi"/>
                <w:smallCaps w:val="0"/>
                <w:noProof/>
                <w:sz w:val="22"/>
                <w:szCs w:val="22"/>
              </w:rPr>
              <w:tab/>
            </w:r>
            <w:r w:rsidRPr="00A233B3">
              <w:rPr>
                <w:rStyle w:val="Hyperlink"/>
                <w:noProof/>
              </w:rPr>
              <w:t>Getting Venue Information</w:t>
            </w:r>
            <w:r>
              <w:rPr>
                <w:noProof/>
                <w:webHidden/>
              </w:rPr>
              <w:tab/>
            </w:r>
            <w:r>
              <w:rPr>
                <w:noProof/>
                <w:webHidden/>
              </w:rPr>
              <w:fldChar w:fldCharType="begin"/>
            </w:r>
            <w:r>
              <w:rPr>
                <w:noProof/>
                <w:webHidden/>
              </w:rPr>
              <w:instrText xml:space="preserve"> PAGEREF _Toc392006615 \h </w:instrText>
            </w:r>
            <w:r>
              <w:rPr>
                <w:noProof/>
                <w:webHidden/>
              </w:rPr>
            </w:r>
            <w:r>
              <w:rPr>
                <w:noProof/>
                <w:webHidden/>
              </w:rPr>
              <w:fldChar w:fldCharType="separate"/>
            </w:r>
            <w:r>
              <w:rPr>
                <w:noProof/>
                <w:webHidden/>
              </w:rPr>
              <w:t>31</w:t>
            </w:r>
            <w:r>
              <w:rPr>
                <w:noProof/>
                <w:webHidden/>
              </w:rPr>
              <w:fldChar w:fldCharType="end"/>
            </w:r>
          </w:hyperlink>
        </w:p>
        <w:p w14:paraId="5C8AC6CD"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16" w:history="1">
            <w:r w:rsidRPr="00A233B3">
              <w:rPr>
                <w:rStyle w:val="Hyperlink"/>
                <w:noProof/>
              </w:rPr>
              <w:t>8.1.10.</w:t>
            </w:r>
            <w:r>
              <w:rPr>
                <w:rFonts w:asciiTheme="minorHAnsi" w:eastAsiaTheme="minorEastAsia" w:hAnsiTheme="minorHAnsi" w:cstheme="minorBidi"/>
                <w:smallCaps w:val="0"/>
                <w:noProof/>
                <w:sz w:val="22"/>
                <w:szCs w:val="22"/>
              </w:rPr>
              <w:tab/>
            </w:r>
            <w:r w:rsidRPr="00A233B3">
              <w:rPr>
                <w:rStyle w:val="Hyperlink"/>
                <w:noProof/>
              </w:rPr>
              <w:t>Map View</w:t>
            </w:r>
            <w:r>
              <w:rPr>
                <w:noProof/>
                <w:webHidden/>
              </w:rPr>
              <w:tab/>
            </w:r>
            <w:r>
              <w:rPr>
                <w:noProof/>
                <w:webHidden/>
              </w:rPr>
              <w:fldChar w:fldCharType="begin"/>
            </w:r>
            <w:r>
              <w:rPr>
                <w:noProof/>
                <w:webHidden/>
              </w:rPr>
              <w:instrText xml:space="preserve"> PAGEREF _Toc392006616 \h </w:instrText>
            </w:r>
            <w:r>
              <w:rPr>
                <w:noProof/>
                <w:webHidden/>
              </w:rPr>
            </w:r>
            <w:r>
              <w:rPr>
                <w:noProof/>
                <w:webHidden/>
              </w:rPr>
              <w:fldChar w:fldCharType="separate"/>
            </w:r>
            <w:r>
              <w:rPr>
                <w:noProof/>
                <w:webHidden/>
              </w:rPr>
              <w:t>31</w:t>
            </w:r>
            <w:r>
              <w:rPr>
                <w:noProof/>
                <w:webHidden/>
              </w:rPr>
              <w:fldChar w:fldCharType="end"/>
            </w:r>
          </w:hyperlink>
        </w:p>
        <w:p w14:paraId="52F98D0C"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17" w:history="1">
            <w:r w:rsidRPr="00A233B3">
              <w:rPr>
                <w:rStyle w:val="Hyperlink"/>
                <w:noProof/>
              </w:rPr>
              <w:t>8.1.11.</w:t>
            </w:r>
            <w:r>
              <w:rPr>
                <w:rFonts w:asciiTheme="minorHAnsi" w:eastAsiaTheme="minorEastAsia" w:hAnsiTheme="minorHAnsi" w:cstheme="minorBidi"/>
                <w:smallCaps w:val="0"/>
                <w:noProof/>
                <w:sz w:val="22"/>
                <w:szCs w:val="22"/>
              </w:rPr>
              <w:tab/>
            </w:r>
            <w:r w:rsidRPr="00A233B3">
              <w:rPr>
                <w:rStyle w:val="Hyperlink"/>
                <w:noProof/>
              </w:rPr>
              <w:t>Push Notification</w:t>
            </w:r>
            <w:r>
              <w:rPr>
                <w:noProof/>
                <w:webHidden/>
              </w:rPr>
              <w:tab/>
            </w:r>
            <w:r>
              <w:rPr>
                <w:noProof/>
                <w:webHidden/>
              </w:rPr>
              <w:fldChar w:fldCharType="begin"/>
            </w:r>
            <w:r>
              <w:rPr>
                <w:noProof/>
                <w:webHidden/>
              </w:rPr>
              <w:instrText xml:space="preserve"> PAGEREF _Toc392006617 \h </w:instrText>
            </w:r>
            <w:r>
              <w:rPr>
                <w:noProof/>
                <w:webHidden/>
              </w:rPr>
            </w:r>
            <w:r>
              <w:rPr>
                <w:noProof/>
                <w:webHidden/>
              </w:rPr>
              <w:fldChar w:fldCharType="separate"/>
            </w:r>
            <w:r>
              <w:rPr>
                <w:noProof/>
                <w:webHidden/>
              </w:rPr>
              <w:t>34</w:t>
            </w:r>
            <w:r>
              <w:rPr>
                <w:noProof/>
                <w:webHidden/>
              </w:rPr>
              <w:fldChar w:fldCharType="end"/>
            </w:r>
          </w:hyperlink>
        </w:p>
        <w:p w14:paraId="4AA4F8C0" w14:textId="77777777" w:rsidR="0099303E" w:rsidRDefault="0099303E">
          <w:pPr>
            <w:pStyle w:val="TOC1"/>
            <w:tabs>
              <w:tab w:val="left" w:pos="720"/>
            </w:tabs>
            <w:rPr>
              <w:rFonts w:asciiTheme="minorHAnsi" w:eastAsiaTheme="minorEastAsia" w:hAnsiTheme="minorHAnsi" w:cstheme="minorBidi"/>
              <w:b w:val="0"/>
              <w:bCs w:val="0"/>
              <w:caps w:val="0"/>
              <w:noProof/>
              <w:sz w:val="22"/>
              <w:szCs w:val="22"/>
            </w:rPr>
          </w:pPr>
          <w:hyperlink w:anchor="_Toc392006618" w:history="1">
            <w:r w:rsidRPr="00A233B3">
              <w:rPr>
                <w:rStyle w:val="Hyperlink"/>
                <w:rFonts w:eastAsia="Calibri"/>
                <w:noProof/>
                <w:lang w:val="fr-FR"/>
              </w:rPr>
              <w:t>8.2.</w:t>
            </w:r>
            <w:r>
              <w:rPr>
                <w:rFonts w:asciiTheme="minorHAnsi" w:eastAsiaTheme="minorEastAsia" w:hAnsiTheme="minorHAnsi" w:cstheme="minorBidi"/>
                <w:b w:val="0"/>
                <w:bCs w:val="0"/>
                <w:caps w:val="0"/>
                <w:noProof/>
                <w:sz w:val="22"/>
                <w:szCs w:val="22"/>
              </w:rPr>
              <w:tab/>
            </w:r>
            <w:r w:rsidRPr="00A233B3">
              <w:rPr>
                <w:rStyle w:val="Hyperlink"/>
                <w:rFonts w:eastAsia="Calibri"/>
                <w:noProof/>
                <w:lang w:val="fr-FR"/>
              </w:rPr>
              <w:t>CMX SDK Android sample application</w:t>
            </w:r>
            <w:r>
              <w:rPr>
                <w:noProof/>
                <w:webHidden/>
              </w:rPr>
              <w:tab/>
            </w:r>
            <w:r>
              <w:rPr>
                <w:noProof/>
                <w:webHidden/>
              </w:rPr>
              <w:fldChar w:fldCharType="begin"/>
            </w:r>
            <w:r>
              <w:rPr>
                <w:noProof/>
                <w:webHidden/>
              </w:rPr>
              <w:instrText xml:space="preserve"> PAGEREF _Toc392006618 \h </w:instrText>
            </w:r>
            <w:r>
              <w:rPr>
                <w:noProof/>
                <w:webHidden/>
              </w:rPr>
            </w:r>
            <w:r>
              <w:rPr>
                <w:noProof/>
                <w:webHidden/>
              </w:rPr>
              <w:fldChar w:fldCharType="separate"/>
            </w:r>
            <w:r>
              <w:rPr>
                <w:noProof/>
                <w:webHidden/>
              </w:rPr>
              <w:t>34</w:t>
            </w:r>
            <w:r>
              <w:rPr>
                <w:noProof/>
                <w:webHidden/>
              </w:rPr>
              <w:fldChar w:fldCharType="end"/>
            </w:r>
          </w:hyperlink>
        </w:p>
        <w:p w14:paraId="35E7AD1A"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619" w:history="1">
            <w:r w:rsidRPr="00A233B3">
              <w:rPr>
                <w:rStyle w:val="Hyperlink"/>
                <w:noProof/>
                <w:lang w:val="fr-FR"/>
              </w:rPr>
              <w:t>8.2.1.</w:t>
            </w:r>
            <w:r>
              <w:rPr>
                <w:rFonts w:asciiTheme="minorHAnsi" w:eastAsiaTheme="minorEastAsia" w:hAnsiTheme="minorHAnsi" w:cstheme="minorBidi"/>
                <w:i w:val="0"/>
                <w:iCs w:val="0"/>
                <w:noProof/>
                <w:sz w:val="22"/>
                <w:szCs w:val="22"/>
              </w:rPr>
              <w:tab/>
            </w:r>
            <w:r w:rsidRPr="00A233B3">
              <w:rPr>
                <w:rStyle w:val="Hyperlink"/>
                <w:noProof/>
                <w:lang w:val="fr-FR"/>
              </w:rPr>
              <w:t>Overview</w:t>
            </w:r>
            <w:r>
              <w:rPr>
                <w:noProof/>
                <w:webHidden/>
              </w:rPr>
              <w:tab/>
            </w:r>
            <w:r>
              <w:rPr>
                <w:noProof/>
                <w:webHidden/>
              </w:rPr>
              <w:fldChar w:fldCharType="begin"/>
            </w:r>
            <w:r>
              <w:rPr>
                <w:noProof/>
                <w:webHidden/>
              </w:rPr>
              <w:instrText xml:space="preserve"> PAGEREF _Toc392006619 \h </w:instrText>
            </w:r>
            <w:r>
              <w:rPr>
                <w:noProof/>
                <w:webHidden/>
              </w:rPr>
            </w:r>
            <w:r>
              <w:rPr>
                <w:noProof/>
                <w:webHidden/>
              </w:rPr>
              <w:fldChar w:fldCharType="separate"/>
            </w:r>
            <w:r>
              <w:rPr>
                <w:noProof/>
                <w:webHidden/>
              </w:rPr>
              <w:t>34</w:t>
            </w:r>
            <w:r>
              <w:rPr>
                <w:noProof/>
                <w:webHidden/>
              </w:rPr>
              <w:fldChar w:fldCharType="end"/>
            </w:r>
          </w:hyperlink>
        </w:p>
        <w:p w14:paraId="13E87FA3"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620" w:history="1">
            <w:r w:rsidRPr="00A233B3">
              <w:rPr>
                <w:rStyle w:val="Hyperlink"/>
                <w:noProof/>
                <w:lang w:val="fr-FR"/>
              </w:rPr>
              <w:t>8.2.2.</w:t>
            </w:r>
            <w:r>
              <w:rPr>
                <w:rFonts w:asciiTheme="minorHAnsi" w:eastAsiaTheme="minorEastAsia" w:hAnsiTheme="minorHAnsi" w:cstheme="minorBidi"/>
                <w:i w:val="0"/>
                <w:iCs w:val="0"/>
                <w:noProof/>
                <w:sz w:val="22"/>
                <w:szCs w:val="22"/>
              </w:rPr>
              <w:tab/>
            </w:r>
            <w:r w:rsidRPr="00A233B3">
              <w:rPr>
                <w:rStyle w:val="Hyperlink"/>
                <w:noProof/>
                <w:lang w:val="fr-FR"/>
              </w:rPr>
              <w:t>Getting started</w:t>
            </w:r>
            <w:r>
              <w:rPr>
                <w:noProof/>
                <w:webHidden/>
              </w:rPr>
              <w:tab/>
            </w:r>
            <w:r>
              <w:rPr>
                <w:noProof/>
                <w:webHidden/>
              </w:rPr>
              <w:fldChar w:fldCharType="begin"/>
            </w:r>
            <w:r>
              <w:rPr>
                <w:noProof/>
                <w:webHidden/>
              </w:rPr>
              <w:instrText xml:space="preserve"> PAGEREF _Toc392006620 \h </w:instrText>
            </w:r>
            <w:r>
              <w:rPr>
                <w:noProof/>
                <w:webHidden/>
              </w:rPr>
            </w:r>
            <w:r>
              <w:rPr>
                <w:noProof/>
                <w:webHidden/>
              </w:rPr>
              <w:fldChar w:fldCharType="separate"/>
            </w:r>
            <w:r>
              <w:rPr>
                <w:noProof/>
                <w:webHidden/>
              </w:rPr>
              <w:t>37</w:t>
            </w:r>
            <w:r>
              <w:rPr>
                <w:noProof/>
                <w:webHidden/>
              </w:rPr>
              <w:fldChar w:fldCharType="end"/>
            </w:r>
          </w:hyperlink>
        </w:p>
        <w:p w14:paraId="597544BD"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621" w:history="1">
            <w:r w:rsidRPr="00A233B3">
              <w:rPr>
                <w:rStyle w:val="Hyperlink"/>
                <w:noProof/>
                <w:lang w:val="fr-FR"/>
              </w:rPr>
              <w:t>8.2.3.</w:t>
            </w:r>
            <w:r>
              <w:rPr>
                <w:rFonts w:asciiTheme="minorHAnsi" w:eastAsiaTheme="minorEastAsia" w:hAnsiTheme="minorHAnsi" w:cstheme="minorBidi"/>
                <w:i w:val="0"/>
                <w:iCs w:val="0"/>
                <w:noProof/>
                <w:sz w:val="22"/>
                <w:szCs w:val="22"/>
              </w:rPr>
              <w:tab/>
            </w:r>
            <w:r w:rsidRPr="00A233B3">
              <w:rPr>
                <w:rStyle w:val="Hyperlink"/>
                <w:noProof/>
                <w:lang w:val="fr-FR"/>
              </w:rPr>
              <w:t>Setup</w:t>
            </w:r>
            <w:r>
              <w:rPr>
                <w:noProof/>
                <w:webHidden/>
              </w:rPr>
              <w:tab/>
            </w:r>
            <w:r>
              <w:rPr>
                <w:noProof/>
                <w:webHidden/>
              </w:rPr>
              <w:fldChar w:fldCharType="begin"/>
            </w:r>
            <w:r>
              <w:rPr>
                <w:noProof/>
                <w:webHidden/>
              </w:rPr>
              <w:instrText xml:space="preserve"> PAGEREF _Toc392006621 \h </w:instrText>
            </w:r>
            <w:r>
              <w:rPr>
                <w:noProof/>
                <w:webHidden/>
              </w:rPr>
            </w:r>
            <w:r>
              <w:rPr>
                <w:noProof/>
                <w:webHidden/>
              </w:rPr>
              <w:fldChar w:fldCharType="separate"/>
            </w:r>
            <w:r>
              <w:rPr>
                <w:noProof/>
                <w:webHidden/>
              </w:rPr>
              <w:t>37</w:t>
            </w:r>
            <w:r>
              <w:rPr>
                <w:noProof/>
                <w:webHidden/>
              </w:rPr>
              <w:fldChar w:fldCharType="end"/>
            </w:r>
          </w:hyperlink>
        </w:p>
        <w:p w14:paraId="02DAED2B" w14:textId="77777777" w:rsidR="0099303E" w:rsidRDefault="0099303E">
          <w:pPr>
            <w:pStyle w:val="TOC1"/>
            <w:tabs>
              <w:tab w:val="left" w:pos="720"/>
            </w:tabs>
            <w:rPr>
              <w:rFonts w:asciiTheme="minorHAnsi" w:eastAsiaTheme="minorEastAsia" w:hAnsiTheme="minorHAnsi" w:cstheme="minorBidi"/>
              <w:b w:val="0"/>
              <w:bCs w:val="0"/>
              <w:caps w:val="0"/>
              <w:noProof/>
              <w:sz w:val="22"/>
              <w:szCs w:val="22"/>
            </w:rPr>
          </w:pPr>
          <w:hyperlink w:anchor="_Toc392006622" w:history="1">
            <w:r w:rsidRPr="00A233B3">
              <w:rPr>
                <w:rStyle w:val="Hyperlink"/>
                <w:noProof/>
              </w:rPr>
              <w:t>8.3.</w:t>
            </w:r>
            <w:r>
              <w:rPr>
                <w:rFonts w:asciiTheme="minorHAnsi" w:eastAsiaTheme="minorEastAsia" w:hAnsiTheme="minorHAnsi" w:cstheme="minorBidi"/>
                <w:b w:val="0"/>
                <w:bCs w:val="0"/>
                <w:caps w:val="0"/>
                <w:noProof/>
                <w:sz w:val="22"/>
                <w:szCs w:val="22"/>
              </w:rPr>
              <w:tab/>
            </w:r>
            <w:r w:rsidRPr="00A233B3">
              <w:rPr>
                <w:rStyle w:val="Hyperlink"/>
                <w:noProof/>
              </w:rPr>
              <w:t>CMX Mobile Application SDK for Apple iOS</w:t>
            </w:r>
            <w:r>
              <w:rPr>
                <w:noProof/>
                <w:webHidden/>
              </w:rPr>
              <w:tab/>
            </w:r>
            <w:r>
              <w:rPr>
                <w:noProof/>
                <w:webHidden/>
              </w:rPr>
              <w:fldChar w:fldCharType="begin"/>
            </w:r>
            <w:r>
              <w:rPr>
                <w:noProof/>
                <w:webHidden/>
              </w:rPr>
              <w:instrText xml:space="preserve"> PAGEREF _Toc392006622 \h </w:instrText>
            </w:r>
            <w:r>
              <w:rPr>
                <w:noProof/>
                <w:webHidden/>
              </w:rPr>
            </w:r>
            <w:r>
              <w:rPr>
                <w:noProof/>
                <w:webHidden/>
              </w:rPr>
              <w:fldChar w:fldCharType="separate"/>
            </w:r>
            <w:r>
              <w:rPr>
                <w:noProof/>
                <w:webHidden/>
              </w:rPr>
              <w:t>42</w:t>
            </w:r>
            <w:r>
              <w:rPr>
                <w:noProof/>
                <w:webHidden/>
              </w:rPr>
              <w:fldChar w:fldCharType="end"/>
            </w:r>
          </w:hyperlink>
        </w:p>
        <w:p w14:paraId="23C92A51"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23" w:history="1">
            <w:r w:rsidRPr="00A233B3">
              <w:rPr>
                <w:rStyle w:val="Hyperlink"/>
                <w:noProof/>
              </w:rPr>
              <w:t>8.3.1.</w:t>
            </w:r>
            <w:r>
              <w:rPr>
                <w:rFonts w:asciiTheme="minorHAnsi" w:eastAsiaTheme="minorEastAsia" w:hAnsiTheme="minorHAnsi" w:cstheme="minorBidi"/>
                <w:smallCaps w:val="0"/>
                <w:noProof/>
                <w:sz w:val="22"/>
                <w:szCs w:val="22"/>
              </w:rPr>
              <w:tab/>
            </w:r>
            <w:r w:rsidRPr="00A233B3">
              <w:rPr>
                <w:rStyle w:val="Hyperlink"/>
                <w:noProof/>
              </w:rPr>
              <w:t>Overview</w:t>
            </w:r>
            <w:r>
              <w:rPr>
                <w:noProof/>
                <w:webHidden/>
              </w:rPr>
              <w:tab/>
            </w:r>
            <w:r>
              <w:rPr>
                <w:noProof/>
                <w:webHidden/>
              </w:rPr>
              <w:fldChar w:fldCharType="begin"/>
            </w:r>
            <w:r>
              <w:rPr>
                <w:noProof/>
                <w:webHidden/>
              </w:rPr>
              <w:instrText xml:space="preserve"> PAGEREF _Toc392006623 \h </w:instrText>
            </w:r>
            <w:r>
              <w:rPr>
                <w:noProof/>
                <w:webHidden/>
              </w:rPr>
            </w:r>
            <w:r>
              <w:rPr>
                <w:noProof/>
                <w:webHidden/>
              </w:rPr>
              <w:fldChar w:fldCharType="separate"/>
            </w:r>
            <w:r>
              <w:rPr>
                <w:noProof/>
                <w:webHidden/>
              </w:rPr>
              <w:t>42</w:t>
            </w:r>
            <w:r>
              <w:rPr>
                <w:noProof/>
                <w:webHidden/>
              </w:rPr>
              <w:fldChar w:fldCharType="end"/>
            </w:r>
          </w:hyperlink>
        </w:p>
        <w:p w14:paraId="776938E5"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24" w:history="1">
            <w:r w:rsidRPr="00A233B3">
              <w:rPr>
                <w:rStyle w:val="Hyperlink"/>
                <w:noProof/>
              </w:rPr>
              <w:t>8.3.2.</w:t>
            </w:r>
            <w:r>
              <w:rPr>
                <w:rFonts w:asciiTheme="minorHAnsi" w:eastAsiaTheme="minorEastAsia" w:hAnsiTheme="minorHAnsi" w:cstheme="minorBidi"/>
                <w:smallCaps w:val="0"/>
                <w:noProof/>
                <w:sz w:val="22"/>
                <w:szCs w:val="22"/>
              </w:rPr>
              <w:tab/>
            </w:r>
            <w:r w:rsidRPr="00A233B3">
              <w:rPr>
                <w:rStyle w:val="Hyperlink"/>
                <w:noProof/>
              </w:rPr>
              <w:t>Requirement</w:t>
            </w:r>
            <w:r>
              <w:rPr>
                <w:noProof/>
                <w:webHidden/>
              </w:rPr>
              <w:tab/>
            </w:r>
            <w:r>
              <w:rPr>
                <w:noProof/>
                <w:webHidden/>
              </w:rPr>
              <w:fldChar w:fldCharType="begin"/>
            </w:r>
            <w:r>
              <w:rPr>
                <w:noProof/>
                <w:webHidden/>
              </w:rPr>
              <w:instrText xml:space="preserve"> PAGEREF _Toc392006624 \h </w:instrText>
            </w:r>
            <w:r>
              <w:rPr>
                <w:noProof/>
                <w:webHidden/>
              </w:rPr>
            </w:r>
            <w:r>
              <w:rPr>
                <w:noProof/>
                <w:webHidden/>
              </w:rPr>
              <w:fldChar w:fldCharType="separate"/>
            </w:r>
            <w:r>
              <w:rPr>
                <w:noProof/>
                <w:webHidden/>
              </w:rPr>
              <w:t>42</w:t>
            </w:r>
            <w:r>
              <w:rPr>
                <w:noProof/>
                <w:webHidden/>
              </w:rPr>
              <w:fldChar w:fldCharType="end"/>
            </w:r>
          </w:hyperlink>
        </w:p>
        <w:p w14:paraId="1AB8A760"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25" w:history="1">
            <w:r w:rsidRPr="00A233B3">
              <w:rPr>
                <w:rStyle w:val="Hyperlink"/>
                <w:noProof/>
              </w:rPr>
              <w:t>8.3.3.</w:t>
            </w:r>
            <w:r>
              <w:rPr>
                <w:rFonts w:asciiTheme="minorHAnsi" w:eastAsiaTheme="minorEastAsia" w:hAnsiTheme="minorHAnsi" w:cstheme="minorBidi"/>
                <w:smallCaps w:val="0"/>
                <w:noProof/>
                <w:sz w:val="22"/>
                <w:szCs w:val="22"/>
              </w:rPr>
              <w:tab/>
            </w:r>
            <w:r w:rsidRPr="00A233B3">
              <w:rPr>
                <w:rStyle w:val="Hyperlink"/>
                <w:noProof/>
              </w:rPr>
              <w:t>Download SDK</w:t>
            </w:r>
            <w:r>
              <w:rPr>
                <w:noProof/>
                <w:webHidden/>
              </w:rPr>
              <w:tab/>
            </w:r>
            <w:r>
              <w:rPr>
                <w:noProof/>
                <w:webHidden/>
              </w:rPr>
              <w:fldChar w:fldCharType="begin"/>
            </w:r>
            <w:r>
              <w:rPr>
                <w:noProof/>
                <w:webHidden/>
              </w:rPr>
              <w:instrText xml:space="preserve"> PAGEREF _Toc392006625 \h </w:instrText>
            </w:r>
            <w:r>
              <w:rPr>
                <w:noProof/>
                <w:webHidden/>
              </w:rPr>
            </w:r>
            <w:r>
              <w:rPr>
                <w:noProof/>
                <w:webHidden/>
              </w:rPr>
              <w:fldChar w:fldCharType="separate"/>
            </w:r>
            <w:r>
              <w:rPr>
                <w:noProof/>
                <w:webHidden/>
              </w:rPr>
              <w:t>42</w:t>
            </w:r>
            <w:r>
              <w:rPr>
                <w:noProof/>
                <w:webHidden/>
              </w:rPr>
              <w:fldChar w:fldCharType="end"/>
            </w:r>
          </w:hyperlink>
        </w:p>
        <w:p w14:paraId="38F9BCDB"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26" w:history="1">
            <w:r w:rsidRPr="00A233B3">
              <w:rPr>
                <w:rStyle w:val="Hyperlink"/>
                <w:noProof/>
              </w:rPr>
              <w:t>8.3.4.</w:t>
            </w:r>
            <w:r>
              <w:rPr>
                <w:rFonts w:asciiTheme="minorHAnsi" w:eastAsiaTheme="minorEastAsia" w:hAnsiTheme="minorHAnsi" w:cstheme="minorBidi"/>
                <w:smallCaps w:val="0"/>
                <w:noProof/>
                <w:sz w:val="22"/>
                <w:szCs w:val="22"/>
              </w:rPr>
              <w:tab/>
            </w:r>
            <w:r w:rsidRPr="00A233B3">
              <w:rPr>
                <w:rStyle w:val="Hyperlink"/>
                <w:noProof/>
              </w:rPr>
              <w:t>Installing the SDK</w:t>
            </w:r>
            <w:r>
              <w:rPr>
                <w:noProof/>
                <w:webHidden/>
              </w:rPr>
              <w:tab/>
            </w:r>
            <w:r>
              <w:rPr>
                <w:noProof/>
                <w:webHidden/>
              </w:rPr>
              <w:fldChar w:fldCharType="begin"/>
            </w:r>
            <w:r>
              <w:rPr>
                <w:noProof/>
                <w:webHidden/>
              </w:rPr>
              <w:instrText xml:space="preserve"> PAGEREF _Toc392006626 \h </w:instrText>
            </w:r>
            <w:r>
              <w:rPr>
                <w:noProof/>
                <w:webHidden/>
              </w:rPr>
            </w:r>
            <w:r>
              <w:rPr>
                <w:noProof/>
                <w:webHidden/>
              </w:rPr>
              <w:fldChar w:fldCharType="separate"/>
            </w:r>
            <w:r>
              <w:rPr>
                <w:noProof/>
                <w:webHidden/>
              </w:rPr>
              <w:t>42</w:t>
            </w:r>
            <w:r>
              <w:rPr>
                <w:noProof/>
                <w:webHidden/>
              </w:rPr>
              <w:fldChar w:fldCharType="end"/>
            </w:r>
          </w:hyperlink>
        </w:p>
        <w:p w14:paraId="5FCEF320"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27" w:history="1">
            <w:r w:rsidRPr="00A233B3">
              <w:rPr>
                <w:rStyle w:val="Hyperlink"/>
                <w:noProof/>
              </w:rPr>
              <w:t>8.3.4.1.</w:t>
            </w:r>
            <w:r>
              <w:rPr>
                <w:rFonts w:asciiTheme="minorHAnsi" w:eastAsiaTheme="minorEastAsia" w:hAnsiTheme="minorHAnsi" w:cstheme="minorBidi"/>
                <w:smallCaps w:val="0"/>
                <w:noProof/>
                <w:sz w:val="22"/>
                <w:szCs w:val="22"/>
              </w:rPr>
              <w:tab/>
            </w:r>
            <w:r w:rsidRPr="00A233B3">
              <w:rPr>
                <w:rStyle w:val="Hyperlink"/>
                <w:noProof/>
              </w:rPr>
              <w:t>Installing the documentation</w:t>
            </w:r>
            <w:r>
              <w:rPr>
                <w:noProof/>
                <w:webHidden/>
              </w:rPr>
              <w:tab/>
            </w:r>
            <w:r>
              <w:rPr>
                <w:noProof/>
                <w:webHidden/>
              </w:rPr>
              <w:fldChar w:fldCharType="begin"/>
            </w:r>
            <w:r>
              <w:rPr>
                <w:noProof/>
                <w:webHidden/>
              </w:rPr>
              <w:instrText xml:space="preserve"> PAGEREF _Toc392006627 \h </w:instrText>
            </w:r>
            <w:r>
              <w:rPr>
                <w:noProof/>
                <w:webHidden/>
              </w:rPr>
            </w:r>
            <w:r>
              <w:rPr>
                <w:noProof/>
                <w:webHidden/>
              </w:rPr>
              <w:fldChar w:fldCharType="separate"/>
            </w:r>
            <w:r>
              <w:rPr>
                <w:noProof/>
                <w:webHidden/>
              </w:rPr>
              <w:t>42</w:t>
            </w:r>
            <w:r>
              <w:rPr>
                <w:noProof/>
                <w:webHidden/>
              </w:rPr>
              <w:fldChar w:fldCharType="end"/>
            </w:r>
          </w:hyperlink>
        </w:p>
        <w:p w14:paraId="2151FD1A"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28" w:history="1">
            <w:r w:rsidRPr="00A233B3">
              <w:rPr>
                <w:rStyle w:val="Hyperlink"/>
                <w:noProof/>
              </w:rPr>
              <w:t>8.3.4.2.</w:t>
            </w:r>
            <w:r>
              <w:rPr>
                <w:rFonts w:asciiTheme="minorHAnsi" w:eastAsiaTheme="minorEastAsia" w:hAnsiTheme="minorHAnsi" w:cstheme="minorBidi"/>
                <w:smallCaps w:val="0"/>
                <w:noProof/>
                <w:sz w:val="22"/>
                <w:szCs w:val="22"/>
              </w:rPr>
              <w:tab/>
            </w:r>
            <w:r w:rsidRPr="00A233B3">
              <w:rPr>
                <w:rStyle w:val="Hyperlink"/>
                <w:noProof/>
              </w:rPr>
              <w:t>Installing the template</w:t>
            </w:r>
            <w:r>
              <w:rPr>
                <w:noProof/>
                <w:webHidden/>
              </w:rPr>
              <w:tab/>
            </w:r>
            <w:r>
              <w:rPr>
                <w:noProof/>
                <w:webHidden/>
              </w:rPr>
              <w:fldChar w:fldCharType="begin"/>
            </w:r>
            <w:r>
              <w:rPr>
                <w:noProof/>
                <w:webHidden/>
              </w:rPr>
              <w:instrText xml:space="preserve"> PAGEREF _Toc392006628 \h </w:instrText>
            </w:r>
            <w:r>
              <w:rPr>
                <w:noProof/>
                <w:webHidden/>
              </w:rPr>
            </w:r>
            <w:r>
              <w:rPr>
                <w:noProof/>
                <w:webHidden/>
              </w:rPr>
              <w:fldChar w:fldCharType="separate"/>
            </w:r>
            <w:r>
              <w:rPr>
                <w:noProof/>
                <w:webHidden/>
              </w:rPr>
              <w:t>42</w:t>
            </w:r>
            <w:r>
              <w:rPr>
                <w:noProof/>
                <w:webHidden/>
              </w:rPr>
              <w:fldChar w:fldCharType="end"/>
            </w:r>
          </w:hyperlink>
        </w:p>
        <w:p w14:paraId="61678631"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29" w:history="1">
            <w:r w:rsidRPr="00A233B3">
              <w:rPr>
                <w:rStyle w:val="Hyperlink"/>
                <w:noProof/>
              </w:rPr>
              <w:t>8.3.5.</w:t>
            </w:r>
            <w:r>
              <w:rPr>
                <w:rFonts w:asciiTheme="minorHAnsi" w:eastAsiaTheme="minorEastAsia" w:hAnsiTheme="minorHAnsi" w:cstheme="minorBidi"/>
                <w:smallCaps w:val="0"/>
                <w:noProof/>
                <w:sz w:val="22"/>
                <w:szCs w:val="22"/>
              </w:rPr>
              <w:tab/>
            </w:r>
            <w:r w:rsidRPr="00A233B3">
              <w:rPr>
                <w:rStyle w:val="Hyperlink"/>
                <w:noProof/>
              </w:rPr>
              <w:t>Creating a new application</w:t>
            </w:r>
            <w:r>
              <w:rPr>
                <w:noProof/>
                <w:webHidden/>
              </w:rPr>
              <w:tab/>
            </w:r>
            <w:r>
              <w:rPr>
                <w:noProof/>
                <w:webHidden/>
              </w:rPr>
              <w:fldChar w:fldCharType="begin"/>
            </w:r>
            <w:r>
              <w:rPr>
                <w:noProof/>
                <w:webHidden/>
              </w:rPr>
              <w:instrText xml:space="preserve"> PAGEREF _Toc392006629 \h </w:instrText>
            </w:r>
            <w:r>
              <w:rPr>
                <w:noProof/>
                <w:webHidden/>
              </w:rPr>
            </w:r>
            <w:r>
              <w:rPr>
                <w:noProof/>
                <w:webHidden/>
              </w:rPr>
              <w:fldChar w:fldCharType="separate"/>
            </w:r>
            <w:r>
              <w:rPr>
                <w:noProof/>
                <w:webHidden/>
              </w:rPr>
              <w:t>42</w:t>
            </w:r>
            <w:r>
              <w:rPr>
                <w:noProof/>
                <w:webHidden/>
              </w:rPr>
              <w:fldChar w:fldCharType="end"/>
            </w:r>
          </w:hyperlink>
        </w:p>
        <w:p w14:paraId="5B93E509"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30" w:history="1">
            <w:r w:rsidRPr="00A233B3">
              <w:rPr>
                <w:rStyle w:val="Hyperlink"/>
                <w:noProof/>
              </w:rPr>
              <w:t>8.3.6.</w:t>
            </w:r>
            <w:r>
              <w:rPr>
                <w:rFonts w:asciiTheme="minorHAnsi" w:eastAsiaTheme="minorEastAsia" w:hAnsiTheme="minorHAnsi" w:cstheme="minorBidi"/>
                <w:smallCaps w:val="0"/>
                <w:noProof/>
                <w:sz w:val="22"/>
                <w:szCs w:val="22"/>
              </w:rPr>
              <w:tab/>
            </w:r>
            <w:r w:rsidRPr="00A233B3">
              <w:rPr>
                <w:rStyle w:val="Hyperlink"/>
                <w:noProof/>
              </w:rPr>
              <w:t>Configure XCode Project</w:t>
            </w:r>
            <w:r>
              <w:rPr>
                <w:noProof/>
                <w:webHidden/>
              </w:rPr>
              <w:tab/>
            </w:r>
            <w:r>
              <w:rPr>
                <w:noProof/>
                <w:webHidden/>
              </w:rPr>
              <w:fldChar w:fldCharType="begin"/>
            </w:r>
            <w:r>
              <w:rPr>
                <w:noProof/>
                <w:webHidden/>
              </w:rPr>
              <w:instrText xml:space="preserve"> PAGEREF _Toc392006630 \h </w:instrText>
            </w:r>
            <w:r>
              <w:rPr>
                <w:noProof/>
                <w:webHidden/>
              </w:rPr>
            </w:r>
            <w:r>
              <w:rPr>
                <w:noProof/>
                <w:webHidden/>
              </w:rPr>
              <w:fldChar w:fldCharType="separate"/>
            </w:r>
            <w:r>
              <w:rPr>
                <w:noProof/>
                <w:webHidden/>
              </w:rPr>
              <w:t>44</w:t>
            </w:r>
            <w:r>
              <w:rPr>
                <w:noProof/>
                <w:webHidden/>
              </w:rPr>
              <w:fldChar w:fldCharType="end"/>
            </w:r>
          </w:hyperlink>
        </w:p>
        <w:p w14:paraId="53C65EF0"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31" w:history="1">
            <w:r w:rsidRPr="00A233B3">
              <w:rPr>
                <w:rStyle w:val="Hyperlink"/>
                <w:noProof/>
              </w:rPr>
              <w:t>8.3.7.</w:t>
            </w:r>
            <w:r>
              <w:rPr>
                <w:rFonts w:asciiTheme="minorHAnsi" w:eastAsiaTheme="minorEastAsia" w:hAnsiTheme="minorHAnsi" w:cstheme="minorBidi"/>
                <w:smallCaps w:val="0"/>
                <w:noProof/>
                <w:sz w:val="22"/>
                <w:szCs w:val="22"/>
              </w:rPr>
              <w:tab/>
            </w:r>
            <w:r w:rsidRPr="00A233B3">
              <w:rPr>
                <w:rStyle w:val="Hyperlink"/>
                <w:noProof/>
              </w:rPr>
              <w:t>Dependencies</w:t>
            </w:r>
            <w:r>
              <w:rPr>
                <w:noProof/>
                <w:webHidden/>
              </w:rPr>
              <w:tab/>
            </w:r>
            <w:r>
              <w:rPr>
                <w:noProof/>
                <w:webHidden/>
              </w:rPr>
              <w:fldChar w:fldCharType="begin"/>
            </w:r>
            <w:r>
              <w:rPr>
                <w:noProof/>
                <w:webHidden/>
              </w:rPr>
              <w:instrText xml:space="preserve"> PAGEREF _Toc392006631 \h </w:instrText>
            </w:r>
            <w:r>
              <w:rPr>
                <w:noProof/>
                <w:webHidden/>
              </w:rPr>
            </w:r>
            <w:r>
              <w:rPr>
                <w:noProof/>
                <w:webHidden/>
              </w:rPr>
              <w:fldChar w:fldCharType="separate"/>
            </w:r>
            <w:r>
              <w:rPr>
                <w:noProof/>
                <w:webHidden/>
              </w:rPr>
              <w:t>44</w:t>
            </w:r>
            <w:r>
              <w:rPr>
                <w:noProof/>
                <w:webHidden/>
              </w:rPr>
              <w:fldChar w:fldCharType="end"/>
            </w:r>
          </w:hyperlink>
        </w:p>
        <w:p w14:paraId="7C3500C4"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32" w:history="1">
            <w:r w:rsidRPr="00A233B3">
              <w:rPr>
                <w:rStyle w:val="Hyperlink"/>
                <w:noProof/>
              </w:rPr>
              <w:t>8.3.8.</w:t>
            </w:r>
            <w:r>
              <w:rPr>
                <w:rFonts w:asciiTheme="minorHAnsi" w:eastAsiaTheme="minorEastAsia" w:hAnsiTheme="minorHAnsi" w:cstheme="minorBidi"/>
                <w:smallCaps w:val="0"/>
                <w:noProof/>
                <w:sz w:val="22"/>
                <w:szCs w:val="22"/>
              </w:rPr>
              <w:tab/>
            </w:r>
            <w:r w:rsidRPr="00A233B3">
              <w:rPr>
                <w:rStyle w:val="Hyperlink"/>
                <w:noProof/>
              </w:rPr>
              <w:t>Getting ready to access APIs</w:t>
            </w:r>
            <w:r>
              <w:rPr>
                <w:noProof/>
                <w:webHidden/>
              </w:rPr>
              <w:tab/>
            </w:r>
            <w:r>
              <w:rPr>
                <w:noProof/>
                <w:webHidden/>
              </w:rPr>
              <w:fldChar w:fldCharType="begin"/>
            </w:r>
            <w:r>
              <w:rPr>
                <w:noProof/>
                <w:webHidden/>
              </w:rPr>
              <w:instrText xml:space="preserve"> PAGEREF _Toc392006632 \h </w:instrText>
            </w:r>
            <w:r>
              <w:rPr>
                <w:noProof/>
                <w:webHidden/>
              </w:rPr>
            </w:r>
            <w:r>
              <w:rPr>
                <w:noProof/>
                <w:webHidden/>
              </w:rPr>
              <w:fldChar w:fldCharType="separate"/>
            </w:r>
            <w:r>
              <w:rPr>
                <w:noProof/>
                <w:webHidden/>
              </w:rPr>
              <w:t>45</w:t>
            </w:r>
            <w:r>
              <w:rPr>
                <w:noProof/>
                <w:webHidden/>
              </w:rPr>
              <w:fldChar w:fldCharType="end"/>
            </w:r>
          </w:hyperlink>
        </w:p>
        <w:p w14:paraId="186B4868"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33" w:history="1">
            <w:r w:rsidRPr="00A233B3">
              <w:rPr>
                <w:rStyle w:val="Hyperlink"/>
                <w:noProof/>
              </w:rPr>
              <w:t>8.3.9.</w:t>
            </w:r>
            <w:r>
              <w:rPr>
                <w:rFonts w:asciiTheme="minorHAnsi" w:eastAsiaTheme="minorEastAsia" w:hAnsiTheme="minorHAnsi" w:cstheme="minorBidi"/>
                <w:smallCaps w:val="0"/>
                <w:noProof/>
                <w:sz w:val="22"/>
                <w:szCs w:val="22"/>
              </w:rPr>
              <w:tab/>
            </w:r>
            <w:r w:rsidRPr="00A233B3">
              <w:rPr>
                <w:rStyle w:val="Hyperlink"/>
                <w:noProof/>
              </w:rPr>
              <w:t>Registration</w:t>
            </w:r>
            <w:r>
              <w:rPr>
                <w:noProof/>
                <w:webHidden/>
              </w:rPr>
              <w:tab/>
            </w:r>
            <w:r>
              <w:rPr>
                <w:noProof/>
                <w:webHidden/>
              </w:rPr>
              <w:fldChar w:fldCharType="begin"/>
            </w:r>
            <w:r>
              <w:rPr>
                <w:noProof/>
                <w:webHidden/>
              </w:rPr>
              <w:instrText xml:space="preserve"> PAGEREF _Toc392006633 \h </w:instrText>
            </w:r>
            <w:r>
              <w:rPr>
                <w:noProof/>
                <w:webHidden/>
              </w:rPr>
            </w:r>
            <w:r>
              <w:rPr>
                <w:noProof/>
                <w:webHidden/>
              </w:rPr>
              <w:fldChar w:fldCharType="separate"/>
            </w:r>
            <w:r>
              <w:rPr>
                <w:noProof/>
                <w:webHidden/>
              </w:rPr>
              <w:t>45</w:t>
            </w:r>
            <w:r>
              <w:rPr>
                <w:noProof/>
                <w:webHidden/>
              </w:rPr>
              <w:fldChar w:fldCharType="end"/>
            </w:r>
          </w:hyperlink>
        </w:p>
        <w:p w14:paraId="66C57227"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34" w:history="1">
            <w:r w:rsidRPr="00A233B3">
              <w:rPr>
                <w:rStyle w:val="Hyperlink"/>
                <w:noProof/>
              </w:rPr>
              <w:t>8.3.10.</w:t>
            </w:r>
            <w:r>
              <w:rPr>
                <w:rFonts w:asciiTheme="minorHAnsi" w:eastAsiaTheme="minorEastAsia" w:hAnsiTheme="minorHAnsi" w:cstheme="minorBidi"/>
                <w:smallCaps w:val="0"/>
                <w:noProof/>
                <w:sz w:val="22"/>
                <w:szCs w:val="22"/>
              </w:rPr>
              <w:tab/>
            </w:r>
            <w:r w:rsidRPr="00A233B3">
              <w:rPr>
                <w:rStyle w:val="Hyperlink"/>
                <w:noProof/>
              </w:rPr>
              <w:t>Location</w:t>
            </w:r>
            <w:r>
              <w:rPr>
                <w:noProof/>
                <w:webHidden/>
              </w:rPr>
              <w:tab/>
            </w:r>
            <w:r>
              <w:rPr>
                <w:noProof/>
                <w:webHidden/>
              </w:rPr>
              <w:fldChar w:fldCharType="begin"/>
            </w:r>
            <w:r>
              <w:rPr>
                <w:noProof/>
                <w:webHidden/>
              </w:rPr>
              <w:instrText xml:space="preserve"> PAGEREF _Toc392006634 \h </w:instrText>
            </w:r>
            <w:r>
              <w:rPr>
                <w:noProof/>
                <w:webHidden/>
              </w:rPr>
            </w:r>
            <w:r>
              <w:rPr>
                <w:noProof/>
                <w:webHidden/>
              </w:rPr>
              <w:fldChar w:fldCharType="separate"/>
            </w:r>
            <w:r>
              <w:rPr>
                <w:noProof/>
                <w:webHidden/>
              </w:rPr>
              <w:t>46</w:t>
            </w:r>
            <w:r>
              <w:rPr>
                <w:noProof/>
                <w:webHidden/>
              </w:rPr>
              <w:fldChar w:fldCharType="end"/>
            </w:r>
          </w:hyperlink>
        </w:p>
        <w:p w14:paraId="3FB94119"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35" w:history="1">
            <w:r w:rsidRPr="00A233B3">
              <w:rPr>
                <w:rStyle w:val="Hyperlink"/>
                <w:noProof/>
              </w:rPr>
              <w:t>8.3.11.</w:t>
            </w:r>
            <w:r>
              <w:rPr>
                <w:rFonts w:asciiTheme="minorHAnsi" w:eastAsiaTheme="minorEastAsia" w:hAnsiTheme="minorHAnsi" w:cstheme="minorBidi"/>
                <w:smallCaps w:val="0"/>
                <w:noProof/>
                <w:sz w:val="22"/>
                <w:szCs w:val="22"/>
              </w:rPr>
              <w:tab/>
            </w:r>
            <w:r w:rsidRPr="00A233B3">
              <w:rPr>
                <w:rStyle w:val="Hyperlink"/>
                <w:noProof/>
              </w:rPr>
              <w:t>Getting system Information</w:t>
            </w:r>
            <w:r>
              <w:rPr>
                <w:noProof/>
                <w:webHidden/>
              </w:rPr>
              <w:tab/>
            </w:r>
            <w:r>
              <w:rPr>
                <w:noProof/>
                <w:webHidden/>
              </w:rPr>
              <w:fldChar w:fldCharType="begin"/>
            </w:r>
            <w:r>
              <w:rPr>
                <w:noProof/>
                <w:webHidden/>
              </w:rPr>
              <w:instrText xml:space="preserve"> PAGEREF _Toc392006635 \h </w:instrText>
            </w:r>
            <w:r>
              <w:rPr>
                <w:noProof/>
                <w:webHidden/>
              </w:rPr>
            </w:r>
            <w:r>
              <w:rPr>
                <w:noProof/>
                <w:webHidden/>
              </w:rPr>
              <w:fldChar w:fldCharType="separate"/>
            </w:r>
            <w:r>
              <w:rPr>
                <w:noProof/>
                <w:webHidden/>
              </w:rPr>
              <w:t>46</w:t>
            </w:r>
            <w:r>
              <w:rPr>
                <w:noProof/>
                <w:webHidden/>
              </w:rPr>
              <w:fldChar w:fldCharType="end"/>
            </w:r>
          </w:hyperlink>
        </w:p>
        <w:p w14:paraId="41032A62" w14:textId="77777777" w:rsidR="0099303E" w:rsidRDefault="0099303E">
          <w:pPr>
            <w:pStyle w:val="TOC1"/>
            <w:tabs>
              <w:tab w:val="left" w:pos="720"/>
            </w:tabs>
            <w:rPr>
              <w:rFonts w:asciiTheme="minorHAnsi" w:eastAsiaTheme="minorEastAsia" w:hAnsiTheme="minorHAnsi" w:cstheme="minorBidi"/>
              <w:b w:val="0"/>
              <w:bCs w:val="0"/>
              <w:caps w:val="0"/>
              <w:noProof/>
              <w:sz w:val="22"/>
              <w:szCs w:val="22"/>
            </w:rPr>
          </w:pPr>
          <w:hyperlink w:anchor="_Toc392006636" w:history="1">
            <w:r w:rsidRPr="00A233B3">
              <w:rPr>
                <w:rStyle w:val="Hyperlink"/>
                <w:noProof/>
              </w:rPr>
              <w:t>8.4.</w:t>
            </w:r>
            <w:r>
              <w:rPr>
                <w:rFonts w:asciiTheme="minorHAnsi" w:eastAsiaTheme="minorEastAsia" w:hAnsiTheme="minorHAnsi" w:cstheme="minorBidi"/>
                <w:b w:val="0"/>
                <w:bCs w:val="0"/>
                <w:caps w:val="0"/>
                <w:noProof/>
                <w:sz w:val="22"/>
                <w:szCs w:val="22"/>
              </w:rPr>
              <w:tab/>
            </w:r>
            <w:r w:rsidRPr="00A233B3">
              <w:rPr>
                <w:rStyle w:val="Hyperlink"/>
                <w:noProof/>
              </w:rPr>
              <w:t>CMX SDK iOS Sample App Development</w:t>
            </w:r>
            <w:r>
              <w:rPr>
                <w:noProof/>
                <w:webHidden/>
              </w:rPr>
              <w:tab/>
            </w:r>
            <w:r>
              <w:rPr>
                <w:noProof/>
                <w:webHidden/>
              </w:rPr>
              <w:fldChar w:fldCharType="begin"/>
            </w:r>
            <w:r>
              <w:rPr>
                <w:noProof/>
                <w:webHidden/>
              </w:rPr>
              <w:instrText xml:space="preserve"> PAGEREF _Toc392006636 \h </w:instrText>
            </w:r>
            <w:r>
              <w:rPr>
                <w:noProof/>
                <w:webHidden/>
              </w:rPr>
            </w:r>
            <w:r>
              <w:rPr>
                <w:noProof/>
                <w:webHidden/>
              </w:rPr>
              <w:fldChar w:fldCharType="separate"/>
            </w:r>
            <w:r>
              <w:rPr>
                <w:noProof/>
                <w:webHidden/>
              </w:rPr>
              <w:t>46</w:t>
            </w:r>
            <w:r>
              <w:rPr>
                <w:noProof/>
                <w:webHidden/>
              </w:rPr>
              <w:fldChar w:fldCharType="end"/>
            </w:r>
          </w:hyperlink>
        </w:p>
        <w:p w14:paraId="317DC453"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637" w:history="1">
            <w:r w:rsidRPr="00A233B3">
              <w:rPr>
                <w:rStyle w:val="Hyperlink"/>
                <w:noProof/>
              </w:rPr>
              <w:t>8.4.1.</w:t>
            </w:r>
            <w:r>
              <w:rPr>
                <w:rFonts w:asciiTheme="minorHAnsi" w:eastAsiaTheme="minorEastAsia" w:hAnsiTheme="minorHAnsi" w:cstheme="minorBidi"/>
                <w:i w:val="0"/>
                <w:iCs w:val="0"/>
                <w:noProof/>
                <w:sz w:val="22"/>
                <w:szCs w:val="22"/>
              </w:rPr>
              <w:tab/>
            </w:r>
            <w:r w:rsidRPr="00A233B3">
              <w:rPr>
                <w:rStyle w:val="Hyperlink"/>
                <w:noProof/>
              </w:rPr>
              <w:t>Application Overview</w:t>
            </w:r>
            <w:r>
              <w:rPr>
                <w:noProof/>
                <w:webHidden/>
              </w:rPr>
              <w:tab/>
            </w:r>
            <w:r>
              <w:rPr>
                <w:noProof/>
                <w:webHidden/>
              </w:rPr>
              <w:fldChar w:fldCharType="begin"/>
            </w:r>
            <w:r>
              <w:rPr>
                <w:noProof/>
                <w:webHidden/>
              </w:rPr>
              <w:instrText xml:space="preserve"> PAGEREF _Toc392006637 \h </w:instrText>
            </w:r>
            <w:r>
              <w:rPr>
                <w:noProof/>
                <w:webHidden/>
              </w:rPr>
            </w:r>
            <w:r>
              <w:rPr>
                <w:noProof/>
                <w:webHidden/>
              </w:rPr>
              <w:fldChar w:fldCharType="separate"/>
            </w:r>
            <w:r>
              <w:rPr>
                <w:noProof/>
                <w:webHidden/>
              </w:rPr>
              <w:t>46</w:t>
            </w:r>
            <w:r>
              <w:rPr>
                <w:noProof/>
                <w:webHidden/>
              </w:rPr>
              <w:fldChar w:fldCharType="end"/>
            </w:r>
          </w:hyperlink>
        </w:p>
        <w:p w14:paraId="40E16C02" w14:textId="77777777" w:rsidR="0099303E" w:rsidRDefault="0099303E">
          <w:pPr>
            <w:pStyle w:val="TOC3"/>
            <w:tabs>
              <w:tab w:val="left" w:pos="1440"/>
              <w:tab w:val="right" w:leader="dot" w:pos="8990"/>
            </w:tabs>
            <w:rPr>
              <w:rFonts w:asciiTheme="minorHAnsi" w:eastAsiaTheme="minorEastAsia" w:hAnsiTheme="minorHAnsi" w:cstheme="minorBidi"/>
              <w:i w:val="0"/>
              <w:iCs w:val="0"/>
              <w:noProof/>
              <w:sz w:val="22"/>
              <w:szCs w:val="22"/>
            </w:rPr>
          </w:pPr>
          <w:hyperlink w:anchor="_Toc392006638" w:history="1">
            <w:r w:rsidRPr="00A233B3">
              <w:rPr>
                <w:rStyle w:val="Hyperlink"/>
                <w:noProof/>
              </w:rPr>
              <w:t>8.4.2.</w:t>
            </w:r>
            <w:r>
              <w:rPr>
                <w:rFonts w:asciiTheme="minorHAnsi" w:eastAsiaTheme="minorEastAsia" w:hAnsiTheme="minorHAnsi" w:cstheme="minorBidi"/>
                <w:i w:val="0"/>
                <w:iCs w:val="0"/>
                <w:noProof/>
                <w:sz w:val="22"/>
                <w:szCs w:val="22"/>
              </w:rPr>
              <w:tab/>
            </w:r>
            <w:r w:rsidRPr="00A233B3">
              <w:rPr>
                <w:rStyle w:val="Hyperlink"/>
                <w:noProof/>
              </w:rPr>
              <w:t>Getting Started</w:t>
            </w:r>
            <w:r>
              <w:rPr>
                <w:noProof/>
                <w:webHidden/>
              </w:rPr>
              <w:tab/>
            </w:r>
            <w:r>
              <w:rPr>
                <w:noProof/>
                <w:webHidden/>
              </w:rPr>
              <w:fldChar w:fldCharType="begin"/>
            </w:r>
            <w:r>
              <w:rPr>
                <w:noProof/>
                <w:webHidden/>
              </w:rPr>
              <w:instrText xml:space="preserve"> PAGEREF _Toc392006638 \h </w:instrText>
            </w:r>
            <w:r>
              <w:rPr>
                <w:noProof/>
                <w:webHidden/>
              </w:rPr>
            </w:r>
            <w:r>
              <w:rPr>
                <w:noProof/>
                <w:webHidden/>
              </w:rPr>
              <w:fldChar w:fldCharType="separate"/>
            </w:r>
            <w:r>
              <w:rPr>
                <w:noProof/>
                <w:webHidden/>
              </w:rPr>
              <w:t>49</w:t>
            </w:r>
            <w:r>
              <w:rPr>
                <w:noProof/>
                <w:webHidden/>
              </w:rPr>
              <w:fldChar w:fldCharType="end"/>
            </w:r>
          </w:hyperlink>
        </w:p>
        <w:p w14:paraId="22F969FC" w14:textId="77777777" w:rsidR="0099303E" w:rsidRDefault="0099303E">
          <w:pPr>
            <w:pStyle w:val="TOC1"/>
            <w:tabs>
              <w:tab w:val="left" w:pos="480"/>
            </w:tabs>
            <w:rPr>
              <w:rFonts w:asciiTheme="minorHAnsi" w:eastAsiaTheme="minorEastAsia" w:hAnsiTheme="minorHAnsi" w:cstheme="minorBidi"/>
              <w:b w:val="0"/>
              <w:bCs w:val="0"/>
              <w:caps w:val="0"/>
              <w:noProof/>
              <w:sz w:val="22"/>
              <w:szCs w:val="22"/>
            </w:rPr>
          </w:pPr>
          <w:hyperlink w:anchor="_Toc392006639" w:history="1">
            <w:r w:rsidRPr="00A233B3">
              <w:rPr>
                <w:rStyle w:val="Hyperlink"/>
                <w:noProof/>
              </w:rPr>
              <w:t>9.</w:t>
            </w:r>
            <w:r>
              <w:rPr>
                <w:rFonts w:asciiTheme="minorHAnsi" w:eastAsiaTheme="minorEastAsia" w:hAnsiTheme="minorHAnsi" w:cstheme="minorBidi"/>
                <w:b w:val="0"/>
                <w:bCs w:val="0"/>
                <w:caps w:val="0"/>
                <w:noProof/>
                <w:sz w:val="22"/>
                <w:szCs w:val="22"/>
              </w:rPr>
              <w:tab/>
            </w:r>
            <w:r w:rsidRPr="00A233B3">
              <w:rPr>
                <w:rStyle w:val="Hyperlink"/>
                <w:noProof/>
              </w:rPr>
              <w:t>Troubleshooting</w:t>
            </w:r>
            <w:r>
              <w:rPr>
                <w:noProof/>
                <w:webHidden/>
              </w:rPr>
              <w:tab/>
            </w:r>
            <w:r>
              <w:rPr>
                <w:noProof/>
                <w:webHidden/>
              </w:rPr>
              <w:fldChar w:fldCharType="begin"/>
            </w:r>
            <w:r>
              <w:rPr>
                <w:noProof/>
                <w:webHidden/>
              </w:rPr>
              <w:instrText xml:space="preserve"> PAGEREF _Toc392006639 \h </w:instrText>
            </w:r>
            <w:r>
              <w:rPr>
                <w:noProof/>
                <w:webHidden/>
              </w:rPr>
            </w:r>
            <w:r>
              <w:rPr>
                <w:noProof/>
                <w:webHidden/>
              </w:rPr>
              <w:fldChar w:fldCharType="separate"/>
            </w:r>
            <w:r>
              <w:rPr>
                <w:noProof/>
                <w:webHidden/>
              </w:rPr>
              <w:t>67</w:t>
            </w:r>
            <w:r>
              <w:rPr>
                <w:noProof/>
                <w:webHidden/>
              </w:rPr>
              <w:fldChar w:fldCharType="end"/>
            </w:r>
          </w:hyperlink>
        </w:p>
        <w:p w14:paraId="5563B98B"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40" w:history="1">
            <w:r w:rsidRPr="00A233B3">
              <w:rPr>
                <w:rStyle w:val="Hyperlink"/>
                <w:noProof/>
              </w:rPr>
              <w:t>9.1.</w:t>
            </w:r>
            <w:r>
              <w:rPr>
                <w:rFonts w:asciiTheme="minorHAnsi" w:eastAsiaTheme="minorEastAsia" w:hAnsiTheme="minorHAnsi" w:cstheme="minorBidi"/>
                <w:smallCaps w:val="0"/>
                <w:noProof/>
                <w:sz w:val="22"/>
                <w:szCs w:val="22"/>
              </w:rPr>
              <w:tab/>
            </w:r>
            <w:r w:rsidRPr="00A233B3">
              <w:rPr>
                <w:rStyle w:val="Hyperlink"/>
                <w:noProof/>
              </w:rPr>
              <w:t>Location is not being updated until after some delay</w:t>
            </w:r>
            <w:r>
              <w:rPr>
                <w:noProof/>
                <w:webHidden/>
              </w:rPr>
              <w:tab/>
            </w:r>
            <w:r>
              <w:rPr>
                <w:noProof/>
                <w:webHidden/>
              </w:rPr>
              <w:fldChar w:fldCharType="begin"/>
            </w:r>
            <w:r>
              <w:rPr>
                <w:noProof/>
                <w:webHidden/>
              </w:rPr>
              <w:instrText xml:space="preserve"> PAGEREF _Toc392006640 \h </w:instrText>
            </w:r>
            <w:r>
              <w:rPr>
                <w:noProof/>
                <w:webHidden/>
              </w:rPr>
            </w:r>
            <w:r>
              <w:rPr>
                <w:noProof/>
                <w:webHidden/>
              </w:rPr>
              <w:fldChar w:fldCharType="separate"/>
            </w:r>
            <w:r>
              <w:rPr>
                <w:noProof/>
                <w:webHidden/>
              </w:rPr>
              <w:t>67</w:t>
            </w:r>
            <w:r>
              <w:rPr>
                <w:noProof/>
                <w:webHidden/>
              </w:rPr>
              <w:fldChar w:fldCharType="end"/>
            </w:r>
          </w:hyperlink>
        </w:p>
        <w:p w14:paraId="6DD1F0E5"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41" w:history="1">
            <w:r w:rsidRPr="00A233B3">
              <w:rPr>
                <w:rStyle w:val="Hyperlink"/>
                <w:noProof/>
              </w:rPr>
              <w:t>9.2.</w:t>
            </w:r>
            <w:r>
              <w:rPr>
                <w:rFonts w:asciiTheme="minorHAnsi" w:eastAsiaTheme="minorEastAsia" w:hAnsiTheme="minorHAnsi" w:cstheme="minorBidi"/>
                <w:smallCaps w:val="0"/>
                <w:noProof/>
                <w:sz w:val="22"/>
                <w:szCs w:val="22"/>
              </w:rPr>
              <w:tab/>
            </w:r>
            <w:r w:rsidRPr="00A233B3">
              <w:rPr>
                <w:rStyle w:val="Hyperlink"/>
                <w:noProof/>
              </w:rPr>
              <w:t>CMX Mobile folder is not visible</w:t>
            </w:r>
            <w:r>
              <w:rPr>
                <w:noProof/>
                <w:webHidden/>
              </w:rPr>
              <w:tab/>
            </w:r>
            <w:r>
              <w:rPr>
                <w:noProof/>
                <w:webHidden/>
              </w:rPr>
              <w:fldChar w:fldCharType="begin"/>
            </w:r>
            <w:r>
              <w:rPr>
                <w:noProof/>
                <w:webHidden/>
              </w:rPr>
              <w:instrText xml:space="preserve"> PAGEREF _Toc392006641 \h </w:instrText>
            </w:r>
            <w:r>
              <w:rPr>
                <w:noProof/>
                <w:webHidden/>
              </w:rPr>
            </w:r>
            <w:r>
              <w:rPr>
                <w:noProof/>
                <w:webHidden/>
              </w:rPr>
              <w:fldChar w:fldCharType="separate"/>
            </w:r>
            <w:r>
              <w:rPr>
                <w:noProof/>
                <w:webHidden/>
              </w:rPr>
              <w:t>69</w:t>
            </w:r>
            <w:r>
              <w:rPr>
                <w:noProof/>
                <w:webHidden/>
              </w:rPr>
              <w:fldChar w:fldCharType="end"/>
            </w:r>
          </w:hyperlink>
        </w:p>
        <w:p w14:paraId="2A137482"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42" w:history="1">
            <w:r w:rsidRPr="00A233B3">
              <w:rPr>
                <w:rStyle w:val="Hyperlink"/>
                <w:noProof/>
              </w:rPr>
              <w:t>9.3.</w:t>
            </w:r>
            <w:r>
              <w:rPr>
                <w:rFonts w:asciiTheme="minorHAnsi" w:eastAsiaTheme="minorEastAsia" w:hAnsiTheme="minorHAnsi" w:cstheme="minorBidi"/>
                <w:smallCaps w:val="0"/>
                <w:noProof/>
                <w:sz w:val="22"/>
                <w:szCs w:val="22"/>
              </w:rPr>
              <w:tab/>
            </w:r>
            <w:r w:rsidRPr="00A233B3">
              <w:rPr>
                <w:rStyle w:val="Hyperlink"/>
                <w:noProof/>
              </w:rPr>
              <w:t>How do we enable TRACE on the Mobile App Aerver</w:t>
            </w:r>
            <w:r>
              <w:rPr>
                <w:noProof/>
                <w:webHidden/>
              </w:rPr>
              <w:tab/>
            </w:r>
            <w:r>
              <w:rPr>
                <w:noProof/>
                <w:webHidden/>
              </w:rPr>
              <w:fldChar w:fldCharType="begin"/>
            </w:r>
            <w:r>
              <w:rPr>
                <w:noProof/>
                <w:webHidden/>
              </w:rPr>
              <w:instrText xml:space="preserve"> PAGEREF _Toc392006642 \h </w:instrText>
            </w:r>
            <w:r>
              <w:rPr>
                <w:noProof/>
                <w:webHidden/>
              </w:rPr>
            </w:r>
            <w:r>
              <w:rPr>
                <w:noProof/>
                <w:webHidden/>
              </w:rPr>
              <w:fldChar w:fldCharType="separate"/>
            </w:r>
            <w:r>
              <w:rPr>
                <w:noProof/>
                <w:webHidden/>
              </w:rPr>
              <w:t>71</w:t>
            </w:r>
            <w:r>
              <w:rPr>
                <w:noProof/>
                <w:webHidden/>
              </w:rPr>
              <w:fldChar w:fldCharType="end"/>
            </w:r>
          </w:hyperlink>
        </w:p>
        <w:p w14:paraId="476967AF"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43" w:history="1">
            <w:r w:rsidRPr="00A233B3">
              <w:rPr>
                <w:rStyle w:val="Hyperlink"/>
                <w:noProof/>
              </w:rPr>
              <w:t>9.4.</w:t>
            </w:r>
            <w:r>
              <w:rPr>
                <w:rFonts w:asciiTheme="minorHAnsi" w:eastAsiaTheme="minorEastAsia" w:hAnsiTheme="minorHAnsi" w:cstheme="minorBidi"/>
                <w:smallCaps w:val="0"/>
                <w:noProof/>
                <w:sz w:val="22"/>
                <w:szCs w:val="22"/>
              </w:rPr>
              <w:tab/>
            </w:r>
            <w:r w:rsidRPr="00A233B3">
              <w:rPr>
                <w:rStyle w:val="Hyperlink"/>
                <w:noProof/>
              </w:rPr>
              <w:t>iOS 7 registration with the Mobile App Server is failing</w:t>
            </w:r>
            <w:r>
              <w:rPr>
                <w:noProof/>
                <w:webHidden/>
              </w:rPr>
              <w:tab/>
            </w:r>
            <w:r>
              <w:rPr>
                <w:noProof/>
                <w:webHidden/>
              </w:rPr>
              <w:fldChar w:fldCharType="begin"/>
            </w:r>
            <w:r>
              <w:rPr>
                <w:noProof/>
                <w:webHidden/>
              </w:rPr>
              <w:instrText xml:space="preserve"> PAGEREF _Toc392006643 \h </w:instrText>
            </w:r>
            <w:r>
              <w:rPr>
                <w:noProof/>
                <w:webHidden/>
              </w:rPr>
            </w:r>
            <w:r>
              <w:rPr>
                <w:noProof/>
                <w:webHidden/>
              </w:rPr>
              <w:fldChar w:fldCharType="separate"/>
            </w:r>
            <w:r>
              <w:rPr>
                <w:noProof/>
                <w:webHidden/>
              </w:rPr>
              <w:t>71</w:t>
            </w:r>
            <w:r>
              <w:rPr>
                <w:noProof/>
                <w:webHidden/>
              </w:rPr>
              <w:fldChar w:fldCharType="end"/>
            </w:r>
          </w:hyperlink>
        </w:p>
        <w:p w14:paraId="31BB70DA"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44" w:history="1">
            <w:r w:rsidRPr="00A233B3">
              <w:rPr>
                <w:rStyle w:val="Hyperlink"/>
                <w:noProof/>
              </w:rPr>
              <w:t>9.5.</w:t>
            </w:r>
            <w:r>
              <w:rPr>
                <w:rFonts w:asciiTheme="minorHAnsi" w:eastAsiaTheme="minorEastAsia" w:hAnsiTheme="minorHAnsi" w:cstheme="minorBidi"/>
                <w:smallCaps w:val="0"/>
                <w:noProof/>
                <w:sz w:val="22"/>
                <w:szCs w:val="22"/>
              </w:rPr>
              <w:tab/>
            </w:r>
            <w:r w:rsidRPr="00A233B3">
              <w:rPr>
                <w:rStyle w:val="Hyperlink"/>
                <w:noProof/>
              </w:rPr>
              <w:t>iOS push notification is not working</w:t>
            </w:r>
            <w:r>
              <w:rPr>
                <w:noProof/>
                <w:webHidden/>
              </w:rPr>
              <w:tab/>
            </w:r>
            <w:r>
              <w:rPr>
                <w:noProof/>
                <w:webHidden/>
              </w:rPr>
              <w:fldChar w:fldCharType="begin"/>
            </w:r>
            <w:r>
              <w:rPr>
                <w:noProof/>
                <w:webHidden/>
              </w:rPr>
              <w:instrText xml:space="preserve"> PAGEREF _Toc392006644 \h </w:instrText>
            </w:r>
            <w:r>
              <w:rPr>
                <w:noProof/>
                <w:webHidden/>
              </w:rPr>
            </w:r>
            <w:r>
              <w:rPr>
                <w:noProof/>
                <w:webHidden/>
              </w:rPr>
              <w:fldChar w:fldCharType="separate"/>
            </w:r>
            <w:r>
              <w:rPr>
                <w:noProof/>
                <w:webHidden/>
              </w:rPr>
              <w:t>72</w:t>
            </w:r>
            <w:r>
              <w:rPr>
                <w:noProof/>
                <w:webHidden/>
              </w:rPr>
              <w:fldChar w:fldCharType="end"/>
            </w:r>
          </w:hyperlink>
        </w:p>
        <w:p w14:paraId="7EE53196"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45" w:history="1">
            <w:r w:rsidRPr="00A233B3">
              <w:rPr>
                <w:rStyle w:val="Hyperlink"/>
                <w:noProof/>
              </w:rPr>
              <w:t>9.6.</w:t>
            </w:r>
            <w:r>
              <w:rPr>
                <w:rFonts w:asciiTheme="minorHAnsi" w:eastAsiaTheme="minorEastAsia" w:hAnsiTheme="minorHAnsi" w:cstheme="minorBidi"/>
                <w:smallCaps w:val="0"/>
                <w:noProof/>
                <w:sz w:val="22"/>
                <w:szCs w:val="22"/>
              </w:rPr>
              <w:tab/>
            </w:r>
            <w:r w:rsidRPr="00A233B3">
              <w:rPr>
                <w:rStyle w:val="Hyperlink"/>
                <w:noProof/>
              </w:rPr>
              <w:t>Android Push notification is not working</w:t>
            </w:r>
            <w:r>
              <w:rPr>
                <w:noProof/>
                <w:webHidden/>
              </w:rPr>
              <w:tab/>
            </w:r>
            <w:r>
              <w:rPr>
                <w:noProof/>
                <w:webHidden/>
              </w:rPr>
              <w:fldChar w:fldCharType="begin"/>
            </w:r>
            <w:r>
              <w:rPr>
                <w:noProof/>
                <w:webHidden/>
              </w:rPr>
              <w:instrText xml:space="preserve"> PAGEREF _Toc392006645 \h </w:instrText>
            </w:r>
            <w:r>
              <w:rPr>
                <w:noProof/>
                <w:webHidden/>
              </w:rPr>
            </w:r>
            <w:r>
              <w:rPr>
                <w:noProof/>
                <w:webHidden/>
              </w:rPr>
              <w:fldChar w:fldCharType="separate"/>
            </w:r>
            <w:r>
              <w:rPr>
                <w:noProof/>
                <w:webHidden/>
              </w:rPr>
              <w:t>74</w:t>
            </w:r>
            <w:r>
              <w:rPr>
                <w:noProof/>
                <w:webHidden/>
              </w:rPr>
              <w:fldChar w:fldCharType="end"/>
            </w:r>
          </w:hyperlink>
        </w:p>
        <w:p w14:paraId="39AC31E4"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46" w:history="1">
            <w:r w:rsidRPr="00A233B3">
              <w:rPr>
                <w:rStyle w:val="Hyperlink"/>
                <w:noProof/>
              </w:rPr>
              <w:t>9.7.</w:t>
            </w:r>
            <w:r>
              <w:rPr>
                <w:rFonts w:asciiTheme="minorHAnsi" w:eastAsiaTheme="minorEastAsia" w:hAnsiTheme="minorHAnsi" w:cstheme="minorBidi"/>
                <w:smallCaps w:val="0"/>
                <w:noProof/>
                <w:sz w:val="22"/>
                <w:szCs w:val="22"/>
              </w:rPr>
              <w:tab/>
            </w:r>
            <w:r w:rsidRPr="00A233B3">
              <w:rPr>
                <w:rStyle w:val="Hyperlink"/>
                <w:noProof/>
              </w:rPr>
              <w:t>No push notifications when I move are received but are when sent manually</w:t>
            </w:r>
            <w:r>
              <w:rPr>
                <w:noProof/>
                <w:webHidden/>
              </w:rPr>
              <w:tab/>
            </w:r>
            <w:r>
              <w:rPr>
                <w:noProof/>
                <w:webHidden/>
              </w:rPr>
              <w:fldChar w:fldCharType="begin"/>
            </w:r>
            <w:r>
              <w:rPr>
                <w:noProof/>
                <w:webHidden/>
              </w:rPr>
              <w:instrText xml:space="preserve"> PAGEREF _Toc392006646 \h </w:instrText>
            </w:r>
            <w:r>
              <w:rPr>
                <w:noProof/>
                <w:webHidden/>
              </w:rPr>
            </w:r>
            <w:r>
              <w:rPr>
                <w:noProof/>
                <w:webHidden/>
              </w:rPr>
              <w:fldChar w:fldCharType="separate"/>
            </w:r>
            <w:r>
              <w:rPr>
                <w:noProof/>
                <w:webHidden/>
              </w:rPr>
              <w:t>74</w:t>
            </w:r>
            <w:r>
              <w:rPr>
                <w:noProof/>
                <w:webHidden/>
              </w:rPr>
              <w:fldChar w:fldCharType="end"/>
            </w:r>
          </w:hyperlink>
        </w:p>
        <w:p w14:paraId="1E02CEF9"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47" w:history="1">
            <w:r w:rsidRPr="00A233B3">
              <w:rPr>
                <w:rStyle w:val="Hyperlink"/>
                <w:noProof/>
              </w:rPr>
              <w:t>9.8.</w:t>
            </w:r>
            <w:r>
              <w:rPr>
                <w:rFonts w:asciiTheme="minorHAnsi" w:eastAsiaTheme="minorEastAsia" w:hAnsiTheme="minorHAnsi" w:cstheme="minorBidi"/>
                <w:smallCaps w:val="0"/>
                <w:noProof/>
                <w:sz w:val="22"/>
                <w:szCs w:val="22"/>
              </w:rPr>
              <w:tab/>
            </w:r>
            <w:r w:rsidRPr="00A233B3">
              <w:rPr>
                <w:rStyle w:val="Hyperlink"/>
                <w:noProof/>
              </w:rPr>
              <w:t>Getting push notifications with no message</w:t>
            </w:r>
            <w:r>
              <w:rPr>
                <w:noProof/>
                <w:webHidden/>
              </w:rPr>
              <w:tab/>
            </w:r>
            <w:r>
              <w:rPr>
                <w:noProof/>
                <w:webHidden/>
              </w:rPr>
              <w:fldChar w:fldCharType="begin"/>
            </w:r>
            <w:r>
              <w:rPr>
                <w:noProof/>
                <w:webHidden/>
              </w:rPr>
              <w:instrText xml:space="preserve"> PAGEREF _Toc392006647 \h </w:instrText>
            </w:r>
            <w:r>
              <w:rPr>
                <w:noProof/>
                <w:webHidden/>
              </w:rPr>
            </w:r>
            <w:r>
              <w:rPr>
                <w:noProof/>
                <w:webHidden/>
              </w:rPr>
              <w:fldChar w:fldCharType="separate"/>
            </w:r>
            <w:r>
              <w:rPr>
                <w:noProof/>
                <w:webHidden/>
              </w:rPr>
              <w:t>75</w:t>
            </w:r>
            <w:r>
              <w:rPr>
                <w:noProof/>
                <w:webHidden/>
              </w:rPr>
              <w:fldChar w:fldCharType="end"/>
            </w:r>
          </w:hyperlink>
        </w:p>
        <w:p w14:paraId="6CCAE372"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48" w:history="1">
            <w:r w:rsidRPr="00A233B3">
              <w:rPr>
                <w:rStyle w:val="Hyperlink"/>
                <w:noProof/>
              </w:rPr>
              <w:t>9.9.</w:t>
            </w:r>
            <w:r>
              <w:rPr>
                <w:rFonts w:asciiTheme="minorHAnsi" w:eastAsiaTheme="minorEastAsia" w:hAnsiTheme="minorHAnsi" w:cstheme="minorBidi"/>
                <w:smallCaps w:val="0"/>
                <w:noProof/>
                <w:sz w:val="22"/>
                <w:szCs w:val="22"/>
              </w:rPr>
              <w:tab/>
            </w:r>
            <w:r w:rsidRPr="00A233B3">
              <w:rPr>
                <w:rStyle w:val="Hyperlink"/>
                <w:noProof/>
              </w:rPr>
              <w:t>I cannot get preferred networks on my device</w:t>
            </w:r>
            <w:r>
              <w:rPr>
                <w:noProof/>
                <w:webHidden/>
              </w:rPr>
              <w:tab/>
            </w:r>
            <w:r>
              <w:rPr>
                <w:noProof/>
                <w:webHidden/>
              </w:rPr>
              <w:fldChar w:fldCharType="begin"/>
            </w:r>
            <w:r>
              <w:rPr>
                <w:noProof/>
                <w:webHidden/>
              </w:rPr>
              <w:instrText xml:space="preserve"> PAGEREF _Toc392006648 \h </w:instrText>
            </w:r>
            <w:r>
              <w:rPr>
                <w:noProof/>
                <w:webHidden/>
              </w:rPr>
            </w:r>
            <w:r>
              <w:rPr>
                <w:noProof/>
                <w:webHidden/>
              </w:rPr>
              <w:fldChar w:fldCharType="separate"/>
            </w:r>
            <w:r>
              <w:rPr>
                <w:noProof/>
                <w:webHidden/>
              </w:rPr>
              <w:t>75</w:t>
            </w:r>
            <w:r>
              <w:rPr>
                <w:noProof/>
                <w:webHidden/>
              </w:rPr>
              <w:fldChar w:fldCharType="end"/>
            </w:r>
          </w:hyperlink>
        </w:p>
        <w:p w14:paraId="3E848712"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49" w:history="1">
            <w:r w:rsidRPr="00A233B3">
              <w:rPr>
                <w:rStyle w:val="Hyperlink"/>
                <w:noProof/>
              </w:rPr>
              <w:t>9.10.</w:t>
            </w:r>
            <w:r>
              <w:rPr>
                <w:rFonts w:asciiTheme="minorHAnsi" w:eastAsiaTheme="minorEastAsia" w:hAnsiTheme="minorHAnsi" w:cstheme="minorBidi"/>
                <w:smallCaps w:val="0"/>
                <w:noProof/>
                <w:sz w:val="22"/>
                <w:szCs w:val="22"/>
              </w:rPr>
              <w:tab/>
            </w:r>
            <w:r w:rsidRPr="00A233B3">
              <w:rPr>
                <w:rStyle w:val="Hyperlink"/>
                <w:noProof/>
              </w:rPr>
              <w:t>I am not getting any latitude and longitude on my client</w:t>
            </w:r>
            <w:r>
              <w:rPr>
                <w:noProof/>
                <w:webHidden/>
              </w:rPr>
              <w:tab/>
            </w:r>
            <w:r>
              <w:rPr>
                <w:noProof/>
                <w:webHidden/>
              </w:rPr>
              <w:fldChar w:fldCharType="begin"/>
            </w:r>
            <w:r>
              <w:rPr>
                <w:noProof/>
                <w:webHidden/>
              </w:rPr>
              <w:instrText xml:space="preserve"> PAGEREF _Toc392006649 \h </w:instrText>
            </w:r>
            <w:r>
              <w:rPr>
                <w:noProof/>
                <w:webHidden/>
              </w:rPr>
            </w:r>
            <w:r>
              <w:rPr>
                <w:noProof/>
                <w:webHidden/>
              </w:rPr>
              <w:fldChar w:fldCharType="separate"/>
            </w:r>
            <w:r>
              <w:rPr>
                <w:noProof/>
                <w:webHidden/>
              </w:rPr>
              <w:t>76</w:t>
            </w:r>
            <w:r>
              <w:rPr>
                <w:noProof/>
                <w:webHidden/>
              </w:rPr>
              <w:fldChar w:fldCharType="end"/>
            </w:r>
          </w:hyperlink>
        </w:p>
        <w:p w14:paraId="7D3EA4B6" w14:textId="77777777" w:rsidR="0099303E" w:rsidRDefault="0099303E">
          <w:pPr>
            <w:pStyle w:val="TOC2"/>
            <w:tabs>
              <w:tab w:val="left" w:pos="1152"/>
              <w:tab w:val="right" w:leader="dot" w:pos="8990"/>
            </w:tabs>
            <w:rPr>
              <w:rFonts w:asciiTheme="minorHAnsi" w:eastAsiaTheme="minorEastAsia" w:hAnsiTheme="minorHAnsi" w:cstheme="minorBidi"/>
              <w:smallCaps w:val="0"/>
              <w:noProof/>
              <w:sz w:val="22"/>
              <w:szCs w:val="22"/>
            </w:rPr>
          </w:pPr>
          <w:hyperlink w:anchor="_Toc392006650" w:history="1">
            <w:r w:rsidRPr="00A233B3">
              <w:rPr>
                <w:rStyle w:val="Hyperlink"/>
                <w:noProof/>
              </w:rPr>
              <w:t>9.11.</w:t>
            </w:r>
            <w:r>
              <w:rPr>
                <w:rFonts w:asciiTheme="minorHAnsi" w:eastAsiaTheme="minorEastAsia" w:hAnsiTheme="minorHAnsi" w:cstheme="minorBidi"/>
                <w:smallCaps w:val="0"/>
                <w:noProof/>
                <w:sz w:val="22"/>
                <w:szCs w:val="22"/>
              </w:rPr>
              <w:tab/>
            </w:r>
            <w:r w:rsidRPr="00A233B3">
              <w:rPr>
                <w:rStyle w:val="Hyperlink"/>
                <w:noProof/>
              </w:rPr>
              <w:t>None of the steps resolved my issue</w:t>
            </w:r>
            <w:r>
              <w:rPr>
                <w:noProof/>
                <w:webHidden/>
              </w:rPr>
              <w:tab/>
            </w:r>
            <w:r>
              <w:rPr>
                <w:noProof/>
                <w:webHidden/>
              </w:rPr>
              <w:fldChar w:fldCharType="begin"/>
            </w:r>
            <w:r>
              <w:rPr>
                <w:noProof/>
                <w:webHidden/>
              </w:rPr>
              <w:instrText xml:space="preserve"> PAGEREF _Toc392006650 \h </w:instrText>
            </w:r>
            <w:r>
              <w:rPr>
                <w:noProof/>
                <w:webHidden/>
              </w:rPr>
            </w:r>
            <w:r>
              <w:rPr>
                <w:noProof/>
                <w:webHidden/>
              </w:rPr>
              <w:fldChar w:fldCharType="separate"/>
            </w:r>
            <w:r>
              <w:rPr>
                <w:noProof/>
                <w:webHidden/>
              </w:rPr>
              <w:t>76</w:t>
            </w:r>
            <w:r>
              <w:rPr>
                <w:noProof/>
                <w:webHidden/>
              </w:rPr>
              <w:fldChar w:fldCharType="end"/>
            </w:r>
          </w:hyperlink>
        </w:p>
        <w:p w14:paraId="6741DEE3" w14:textId="77777777" w:rsidR="0099303E" w:rsidRDefault="0099303E">
          <w:pPr>
            <w:pStyle w:val="TOC1"/>
            <w:tabs>
              <w:tab w:val="left" w:pos="720"/>
            </w:tabs>
            <w:rPr>
              <w:rFonts w:asciiTheme="minorHAnsi" w:eastAsiaTheme="minorEastAsia" w:hAnsiTheme="minorHAnsi" w:cstheme="minorBidi"/>
              <w:b w:val="0"/>
              <w:bCs w:val="0"/>
              <w:caps w:val="0"/>
              <w:noProof/>
              <w:sz w:val="22"/>
              <w:szCs w:val="22"/>
            </w:rPr>
          </w:pPr>
          <w:hyperlink w:anchor="_Toc392006651" w:history="1">
            <w:r w:rsidRPr="00A233B3">
              <w:rPr>
                <w:rStyle w:val="Hyperlink"/>
                <w:noProof/>
              </w:rPr>
              <w:t>10.</w:t>
            </w:r>
            <w:r>
              <w:rPr>
                <w:rFonts w:asciiTheme="minorHAnsi" w:eastAsiaTheme="minorEastAsia" w:hAnsiTheme="minorHAnsi" w:cstheme="minorBidi"/>
                <w:b w:val="0"/>
                <w:bCs w:val="0"/>
                <w:caps w:val="0"/>
                <w:noProof/>
                <w:sz w:val="22"/>
                <w:szCs w:val="22"/>
              </w:rPr>
              <w:tab/>
            </w:r>
            <w:r w:rsidRPr="00A233B3">
              <w:rPr>
                <w:rStyle w:val="Hyperlink"/>
                <w:noProof/>
              </w:rPr>
              <w:t>Known Issues</w:t>
            </w:r>
            <w:r>
              <w:rPr>
                <w:noProof/>
                <w:webHidden/>
              </w:rPr>
              <w:tab/>
            </w:r>
            <w:r>
              <w:rPr>
                <w:noProof/>
                <w:webHidden/>
              </w:rPr>
              <w:fldChar w:fldCharType="begin"/>
            </w:r>
            <w:r>
              <w:rPr>
                <w:noProof/>
                <w:webHidden/>
              </w:rPr>
              <w:instrText xml:space="preserve"> PAGEREF _Toc392006651 \h </w:instrText>
            </w:r>
            <w:r>
              <w:rPr>
                <w:noProof/>
                <w:webHidden/>
              </w:rPr>
            </w:r>
            <w:r>
              <w:rPr>
                <w:noProof/>
                <w:webHidden/>
              </w:rPr>
              <w:fldChar w:fldCharType="separate"/>
            </w:r>
            <w:r>
              <w:rPr>
                <w:noProof/>
                <w:webHidden/>
              </w:rPr>
              <w:t>76</w:t>
            </w:r>
            <w:r>
              <w:rPr>
                <w:noProof/>
                <w:webHidden/>
              </w:rPr>
              <w:fldChar w:fldCharType="end"/>
            </w:r>
          </w:hyperlink>
        </w:p>
        <w:p w14:paraId="3F102C98" w14:textId="77777777" w:rsidR="00710E42" w:rsidRDefault="00710E42">
          <w:r>
            <w:rPr>
              <w:b/>
              <w:bCs/>
              <w:noProof/>
            </w:rPr>
            <w:fldChar w:fldCharType="end"/>
          </w:r>
        </w:p>
      </w:sdtContent>
    </w:sdt>
    <w:p w14:paraId="6A8B871A" w14:textId="77777777" w:rsidR="00710E42" w:rsidRDefault="00710E42" w:rsidP="00A86E4F">
      <w:pPr>
        <w:sectPr w:rsidR="00710E42">
          <w:headerReference w:type="even" r:id="rId14"/>
          <w:headerReference w:type="default" r:id="rId15"/>
          <w:footerReference w:type="even" r:id="rId16"/>
          <w:footerReference w:type="default" r:id="rId17"/>
          <w:headerReference w:type="first" r:id="rId18"/>
          <w:footerReference w:type="first" r:id="rId19"/>
          <w:pgSz w:w="12240" w:h="15840"/>
          <w:pgMar w:top="2160" w:right="1440" w:bottom="1440" w:left="1800" w:header="720" w:footer="216" w:gutter="0"/>
          <w:pgNumType w:fmt="lowerRoman" w:start="1"/>
          <w:cols w:space="708"/>
          <w:docGrid w:linePitch="360"/>
        </w:sectPr>
      </w:pPr>
    </w:p>
    <w:p w14:paraId="05CAE004" w14:textId="77777777" w:rsidR="001C6325" w:rsidRDefault="00450836" w:rsidP="001E157A">
      <w:pPr>
        <w:pStyle w:val="Heading1"/>
        <w:numPr>
          <w:ilvl w:val="0"/>
          <w:numId w:val="17"/>
        </w:numPr>
      </w:pPr>
      <w:bookmarkStart w:id="0" w:name="_Toc392006550"/>
      <w:r>
        <w:lastRenderedPageBreak/>
        <w:t>Introduction</w:t>
      </w:r>
      <w:bookmarkEnd w:id="0"/>
    </w:p>
    <w:p w14:paraId="5300BEB0" w14:textId="36951568" w:rsidR="00450836" w:rsidRDefault="00257969" w:rsidP="00450836">
      <w:r w:rsidRPr="00257969">
        <w:t xml:space="preserve">CMX </w:t>
      </w:r>
      <w:r>
        <w:t xml:space="preserve">Mobile Application </w:t>
      </w:r>
      <w:r w:rsidRPr="00257969">
        <w:t xml:space="preserve">SDK can be leveraged </w:t>
      </w:r>
      <w:r>
        <w:t>in</w:t>
      </w:r>
      <w:r w:rsidRPr="00257969">
        <w:t xml:space="preserve"> </w:t>
      </w:r>
      <w:r w:rsidR="00D22972">
        <w:t xml:space="preserve">a </w:t>
      </w:r>
      <w:r w:rsidRPr="00257969">
        <w:t>mobile application to provide indoor location</w:t>
      </w:r>
      <w:r w:rsidR="00D22972">
        <w:t xml:space="preserve"> and</w:t>
      </w:r>
      <w:r w:rsidRPr="00257969">
        <w:t xml:space="preserve"> navigation for users. </w:t>
      </w:r>
      <w:r>
        <w:t xml:space="preserve">The </w:t>
      </w:r>
      <w:r w:rsidRPr="00257969">
        <w:t xml:space="preserve">SDK </w:t>
      </w:r>
      <w:r>
        <w:t xml:space="preserve">will connect with the CMX </w:t>
      </w:r>
      <w:r w:rsidR="00A30B2C">
        <w:t xml:space="preserve">Mobile App </w:t>
      </w:r>
      <w:r>
        <w:t xml:space="preserve">Server </w:t>
      </w:r>
      <w:r w:rsidRPr="00257969">
        <w:t xml:space="preserve">to </w:t>
      </w:r>
      <w:r w:rsidR="00D22972">
        <w:t>determine a</w:t>
      </w:r>
      <w:r w:rsidR="00D22972" w:rsidRPr="00257969">
        <w:t xml:space="preserve"> </w:t>
      </w:r>
      <w:r w:rsidRPr="00257969">
        <w:t xml:space="preserve">user’s location, downloading maps, venues, point of interests, </w:t>
      </w:r>
      <w:r w:rsidR="00D22972">
        <w:t xml:space="preserve">and determine </w:t>
      </w:r>
      <w:r w:rsidRPr="00257969">
        <w:t xml:space="preserve">routes for </w:t>
      </w:r>
      <w:r w:rsidR="00D22972">
        <w:t xml:space="preserve">a </w:t>
      </w:r>
      <w:r w:rsidRPr="00257969">
        <w:t xml:space="preserve">selected point of interest. </w:t>
      </w:r>
      <w:r>
        <w:t xml:space="preserve">The server can reside on an internal or external network since the server is only notified of changes and does not initiate a connection to the MSE. The CMX Mobile Application </w:t>
      </w:r>
      <w:r w:rsidRPr="00257969">
        <w:t xml:space="preserve">SDK </w:t>
      </w:r>
      <w:r>
        <w:t xml:space="preserve">can also </w:t>
      </w:r>
      <w:r w:rsidRPr="00257969">
        <w:t xml:space="preserve">receive </w:t>
      </w:r>
      <w:r>
        <w:t xml:space="preserve">a mobile push </w:t>
      </w:r>
      <w:r w:rsidRPr="00257969">
        <w:t xml:space="preserve">notification when application is not running. When notified, the application can be launched and include message how to join the customer network when first initiated. The core feature is the indoor location which displays current location of device on the map. The location updated as </w:t>
      </w:r>
      <w:r w:rsidR="00D22972">
        <w:t xml:space="preserve">a </w:t>
      </w:r>
      <w:r w:rsidRPr="00257969">
        <w:t xml:space="preserve">user moves through </w:t>
      </w:r>
      <w:r w:rsidR="00D22972">
        <w:t>a</w:t>
      </w:r>
      <w:r w:rsidR="00D22972" w:rsidRPr="00257969">
        <w:t xml:space="preserve"> </w:t>
      </w:r>
      <w:r w:rsidRPr="00257969">
        <w:t>venue and can help navigate the user to some defined location.</w:t>
      </w:r>
    </w:p>
    <w:p w14:paraId="5EA0397B" w14:textId="77777777" w:rsidR="00257969" w:rsidRDefault="00257969" w:rsidP="001E157A">
      <w:pPr>
        <w:pStyle w:val="Heading1"/>
        <w:numPr>
          <w:ilvl w:val="0"/>
          <w:numId w:val="17"/>
        </w:numPr>
      </w:pPr>
      <w:bookmarkStart w:id="1" w:name="_Toc392006551"/>
      <w:r>
        <w:t>Audience</w:t>
      </w:r>
      <w:bookmarkEnd w:id="1"/>
    </w:p>
    <w:p w14:paraId="43CA11D4" w14:textId="27C7B4FB" w:rsidR="00257969" w:rsidRDefault="00257969" w:rsidP="00257969">
      <w:r w:rsidRPr="00257969">
        <w:t>This documentation is designe</w:t>
      </w:r>
      <w:r>
        <w:t>d for people familiar with</w:t>
      </w:r>
      <w:r w:rsidR="00644042">
        <w:t xml:space="preserve"> </w:t>
      </w:r>
      <w:r w:rsidRPr="00257969">
        <w:t xml:space="preserve">Android </w:t>
      </w:r>
      <w:r>
        <w:t xml:space="preserve">and iOS </w:t>
      </w:r>
      <w:r w:rsidRPr="00257969">
        <w:t xml:space="preserve">development. This conceptual documentation is designed to let you quickly start developing application using CISCO CMX </w:t>
      </w:r>
      <w:r>
        <w:t xml:space="preserve">Mobile Application </w:t>
      </w:r>
      <w:r w:rsidRPr="00257969">
        <w:t>SDK. User</w:t>
      </w:r>
      <w:r w:rsidR="00644042">
        <w:t>s</w:t>
      </w:r>
      <w:r w:rsidRPr="00257969">
        <w:t xml:space="preserve"> need to refer to reference documentation for specific details for classes and methods.</w:t>
      </w:r>
    </w:p>
    <w:p w14:paraId="3A1ACC4E" w14:textId="77777777" w:rsidR="00710E42" w:rsidRDefault="00710E42" w:rsidP="001E157A">
      <w:pPr>
        <w:pStyle w:val="Heading1"/>
        <w:numPr>
          <w:ilvl w:val="0"/>
          <w:numId w:val="17"/>
        </w:numPr>
      </w:pPr>
      <w:bookmarkStart w:id="2" w:name="_Toc392006552"/>
      <w:r>
        <w:t>Overview</w:t>
      </w:r>
      <w:bookmarkEnd w:id="2"/>
    </w:p>
    <w:p w14:paraId="311CA175" w14:textId="77777777" w:rsidR="00635607" w:rsidRDefault="00635607" w:rsidP="00EC169A">
      <w:r w:rsidRPr="00257969">
        <w:t xml:space="preserve">CMX </w:t>
      </w:r>
      <w:r>
        <w:t xml:space="preserve">Mobile Application </w:t>
      </w:r>
      <w:r w:rsidRPr="00257969">
        <w:t>SDK</w:t>
      </w:r>
      <w:r>
        <w:t xml:space="preserve"> consists of a few pieces.</w:t>
      </w:r>
    </w:p>
    <w:p w14:paraId="326AC62B" w14:textId="77777777" w:rsidR="005F656F" w:rsidRPr="00260AF6" w:rsidRDefault="005F656F" w:rsidP="001E157A">
      <w:pPr>
        <w:pStyle w:val="ListParagraph"/>
        <w:numPr>
          <w:ilvl w:val="0"/>
          <w:numId w:val="18"/>
        </w:numPr>
        <w:rPr>
          <w:rFonts w:ascii="Times New Roman" w:hAnsi="Times New Roman"/>
          <w:sz w:val="24"/>
          <w:szCs w:val="24"/>
        </w:rPr>
      </w:pPr>
      <w:r w:rsidRPr="00260AF6">
        <w:rPr>
          <w:rFonts w:ascii="Times New Roman" w:hAnsi="Times New Roman"/>
          <w:sz w:val="24"/>
          <w:szCs w:val="24"/>
        </w:rPr>
        <w:t>Prime Infrastructure – Configuration of maps</w:t>
      </w:r>
    </w:p>
    <w:p w14:paraId="45413018" w14:textId="10631365" w:rsidR="00EC169A" w:rsidRPr="00260AF6" w:rsidRDefault="00635607" w:rsidP="001E157A">
      <w:pPr>
        <w:pStyle w:val="ListParagraph"/>
        <w:numPr>
          <w:ilvl w:val="0"/>
          <w:numId w:val="18"/>
        </w:numPr>
        <w:rPr>
          <w:rFonts w:ascii="Times New Roman" w:hAnsi="Times New Roman"/>
          <w:sz w:val="24"/>
          <w:szCs w:val="24"/>
        </w:rPr>
      </w:pPr>
      <w:r w:rsidRPr="00260AF6">
        <w:rPr>
          <w:rFonts w:ascii="Times New Roman" w:hAnsi="Times New Roman"/>
          <w:sz w:val="24"/>
          <w:szCs w:val="24"/>
        </w:rPr>
        <w:t xml:space="preserve">MSE - Location updates are sent to the CMX </w:t>
      </w:r>
      <w:r w:rsidR="00A30B2C">
        <w:rPr>
          <w:rFonts w:ascii="Times New Roman" w:hAnsi="Times New Roman"/>
          <w:sz w:val="24"/>
          <w:szCs w:val="24"/>
        </w:rPr>
        <w:t>Mobile App</w:t>
      </w:r>
      <w:r w:rsidR="00A30B2C" w:rsidRPr="00260AF6">
        <w:rPr>
          <w:rFonts w:ascii="Times New Roman" w:hAnsi="Times New Roman"/>
          <w:sz w:val="24"/>
          <w:szCs w:val="24"/>
        </w:rPr>
        <w:t xml:space="preserve"> </w:t>
      </w:r>
      <w:r w:rsidRPr="00260AF6">
        <w:rPr>
          <w:rFonts w:ascii="Times New Roman" w:hAnsi="Times New Roman"/>
          <w:sz w:val="24"/>
          <w:szCs w:val="24"/>
        </w:rPr>
        <w:t>Server SDK</w:t>
      </w:r>
    </w:p>
    <w:p w14:paraId="70DEE5B4" w14:textId="374FEAA6" w:rsidR="00635607" w:rsidRPr="00260AF6" w:rsidRDefault="00394D99" w:rsidP="001E157A">
      <w:pPr>
        <w:pStyle w:val="ListParagraph"/>
        <w:numPr>
          <w:ilvl w:val="0"/>
          <w:numId w:val="18"/>
        </w:numPr>
        <w:rPr>
          <w:rFonts w:ascii="Times New Roman" w:hAnsi="Times New Roman"/>
          <w:sz w:val="24"/>
          <w:szCs w:val="24"/>
        </w:rPr>
      </w:pPr>
      <w:r w:rsidRPr="00260AF6">
        <w:rPr>
          <w:rFonts w:ascii="Times New Roman" w:hAnsi="Times New Roman"/>
          <w:sz w:val="24"/>
          <w:szCs w:val="24"/>
        </w:rPr>
        <w:t xml:space="preserve">Connect &amp; </w:t>
      </w:r>
      <w:r w:rsidR="00635607" w:rsidRPr="00260AF6">
        <w:rPr>
          <w:rFonts w:ascii="Times New Roman" w:hAnsi="Times New Roman"/>
          <w:sz w:val="24"/>
          <w:szCs w:val="24"/>
        </w:rPr>
        <w:t>Engage – Points of interest, routes, push notification configurations</w:t>
      </w:r>
    </w:p>
    <w:p w14:paraId="321F1431" w14:textId="48B04AAB" w:rsidR="00635607" w:rsidRPr="00260AF6" w:rsidRDefault="00635607" w:rsidP="001E157A">
      <w:pPr>
        <w:pStyle w:val="ListParagraph"/>
        <w:numPr>
          <w:ilvl w:val="0"/>
          <w:numId w:val="18"/>
        </w:numPr>
        <w:rPr>
          <w:rFonts w:ascii="Times New Roman" w:hAnsi="Times New Roman"/>
          <w:sz w:val="24"/>
          <w:szCs w:val="24"/>
        </w:rPr>
      </w:pPr>
      <w:r w:rsidRPr="00260AF6">
        <w:rPr>
          <w:rFonts w:ascii="Times New Roman" w:hAnsi="Times New Roman"/>
          <w:sz w:val="24"/>
          <w:szCs w:val="24"/>
        </w:rPr>
        <w:t xml:space="preserve">CMX </w:t>
      </w:r>
      <w:r w:rsidR="00A30B2C">
        <w:rPr>
          <w:rFonts w:ascii="Times New Roman" w:hAnsi="Times New Roman"/>
          <w:sz w:val="24"/>
          <w:szCs w:val="24"/>
        </w:rPr>
        <w:t>Mobile App</w:t>
      </w:r>
      <w:r w:rsidR="00A30B2C" w:rsidRPr="00260AF6">
        <w:rPr>
          <w:rFonts w:ascii="Times New Roman" w:hAnsi="Times New Roman"/>
          <w:sz w:val="24"/>
          <w:szCs w:val="24"/>
        </w:rPr>
        <w:t xml:space="preserve"> </w:t>
      </w:r>
      <w:r w:rsidRPr="00260AF6">
        <w:rPr>
          <w:rFonts w:ascii="Times New Roman" w:hAnsi="Times New Roman"/>
          <w:sz w:val="24"/>
          <w:szCs w:val="24"/>
        </w:rPr>
        <w:t>Server – Receives location and Browser Engage data and mobile applications communicate with server</w:t>
      </w:r>
      <w:r w:rsidR="00714CA2" w:rsidRPr="00260AF6">
        <w:rPr>
          <w:rFonts w:ascii="Times New Roman" w:hAnsi="Times New Roman"/>
          <w:sz w:val="24"/>
          <w:szCs w:val="24"/>
        </w:rPr>
        <w:t>. Th</w:t>
      </w:r>
      <w:r w:rsidR="008D7ABF" w:rsidRPr="00260AF6">
        <w:rPr>
          <w:rFonts w:ascii="Times New Roman" w:hAnsi="Times New Roman"/>
          <w:sz w:val="24"/>
          <w:szCs w:val="24"/>
        </w:rPr>
        <w:t>e server has a REST interface for for administrators to query for information</w:t>
      </w:r>
    </w:p>
    <w:p w14:paraId="6D56618E" w14:textId="77777777" w:rsidR="00635607" w:rsidRPr="00260AF6" w:rsidRDefault="00931296" w:rsidP="001E157A">
      <w:pPr>
        <w:pStyle w:val="ListParagraph"/>
        <w:numPr>
          <w:ilvl w:val="0"/>
          <w:numId w:val="18"/>
        </w:numPr>
        <w:rPr>
          <w:rFonts w:ascii="Times New Roman" w:hAnsi="Times New Roman"/>
          <w:sz w:val="24"/>
          <w:szCs w:val="24"/>
        </w:rPr>
      </w:pPr>
      <w:r w:rsidRPr="00260AF6">
        <w:rPr>
          <w:rFonts w:ascii="Times New Roman" w:hAnsi="Times New Roman"/>
          <w:sz w:val="24"/>
          <w:szCs w:val="24"/>
        </w:rPr>
        <w:t>CMX Mobile Application SDK – Android and iOS SDK</w:t>
      </w:r>
    </w:p>
    <w:p w14:paraId="25E988E9" w14:textId="77777777" w:rsidR="00EC169A" w:rsidRDefault="00EC169A" w:rsidP="00EC169A"/>
    <w:p w14:paraId="0BE7EE81" w14:textId="77777777" w:rsidR="00A3658D" w:rsidRDefault="00A3658D" w:rsidP="00EC169A">
      <w:pPr>
        <w:rPr>
          <w:noProof/>
        </w:rPr>
      </w:pPr>
      <w:r w:rsidRPr="00A3658D">
        <w:rPr>
          <w:noProof/>
        </w:rPr>
        <w:lastRenderedPageBreak/>
        <w:drawing>
          <wp:inline distT="0" distB="0" distL="0" distR="0" wp14:anchorId="6C85F65B" wp14:editId="6A48F4E5">
            <wp:extent cx="4572638" cy="257210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2638" cy="2572109"/>
                    </a:xfrm>
                    <a:prstGeom prst="rect">
                      <a:avLst/>
                    </a:prstGeom>
                  </pic:spPr>
                </pic:pic>
              </a:graphicData>
            </a:graphic>
          </wp:inline>
        </w:drawing>
      </w:r>
    </w:p>
    <w:p w14:paraId="37137134" w14:textId="104CF306" w:rsidR="00931296" w:rsidRDefault="00931296" w:rsidP="00EC169A">
      <w:r w:rsidRPr="00931296">
        <w:t xml:space="preserve"> </w:t>
      </w:r>
    </w:p>
    <w:p w14:paraId="7FEAB27A" w14:textId="77777777" w:rsidR="005F656F" w:rsidRDefault="005F656F" w:rsidP="00EC169A">
      <w:r>
        <w:t>Prime Infrastructure does not require any changes to support CMX Mobile Application SDK</w:t>
      </w:r>
    </w:p>
    <w:p w14:paraId="69CDE34F" w14:textId="77777777" w:rsidR="005F656F" w:rsidRDefault="005F656F" w:rsidP="00EC169A"/>
    <w:p w14:paraId="1A964A9B" w14:textId="38E86D53" w:rsidR="00931296" w:rsidRDefault="00394D99" w:rsidP="00EC169A">
      <w:r>
        <w:t>Connect and</w:t>
      </w:r>
      <w:r w:rsidR="00931296">
        <w:t xml:space="preserve"> Engage reside on the same system and require a </w:t>
      </w:r>
      <w:r>
        <w:t>8.0</w:t>
      </w:r>
      <w:r w:rsidR="00931296">
        <w:t xml:space="preserve"> release version.</w:t>
      </w:r>
    </w:p>
    <w:p w14:paraId="12B8EE49" w14:textId="77777777" w:rsidR="005F656F" w:rsidRDefault="005F656F" w:rsidP="00EC169A"/>
    <w:p w14:paraId="5B9A0F0E" w14:textId="1D83FA29" w:rsidR="00931296" w:rsidRDefault="00931296" w:rsidP="00EC169A">
      <w:r>
        <w:t xml:space="preserve">CMX </w:t>
      </w:r>
      <w:r w:rsidR="00A30B2C">
        <w:t xml:space="preserve">Mobile App </w:t>
      </w:r>
      <w:r>
        <w:t>Server is distributed as a Linux RPM.</w:t>
      </w:r>
    </w:p>
    <w:p w14:paraId="40407031" w14:textId="77777777" w:rsidR="005F656F" w:rsidRDefault="005F656F" w:rsidP="00EC169A"/>
    <w:p w14:paraId="6FE2A80B" w14:textId="115B2E62" w:rsidR="0036583F" w:rsidRDefault="00931296">
      <w:r>
        <w:t>CMX Mobile Application SDK libraries can be integrated into an existing Android or iOS application.</w:t>
      </w:r>
    </w:p>
    <w:p w14:paraId="2728FABB" w14:textId="16CF201A" w:rsidR="000448F8" w:rsidRDefault="000448F8" w:rsidP="000448F8">
      <w:pPr>
        <w:pStyle w:val="Heading2"/>
        <w:numPr>
          <w:ilvl w:val="1"/>
          <w:numId w:val="17"/>
        </w:numPr>
      </w:pPr>
      <w:bookmarkStart w:id="3" w:name="_Toc392006553"/>
      <w:r>
        <w:t xml:space="preserve">CMX Mobile Application SDK </w:t>
      </w:r>
      <w:r w:rsidR="001F122A">
        <w:t>Features</w:t>
      </w:r>
      <w:bookmarkEnd w:id="3"/>
    </w:p>
    <w:p w14:paraId="197AADBF" w14:textId="4E5F824A" w:rsidR="001F122A" w:rsidRDefault="001F122A" w:rsidP="001F122A">
      <w:pPr>
        <w:pStyle w:val="Heading3"/>
        <w:numPr>
          <w:ilvl w:val="2"/>
          <w:numId w:val="17"/>
        </w:numPr>
      </w:pPr>
      <w:bookmarkStart w:id="4" w:name="_Toc392006554"/>
      <w:r>
        <w:t>Indoor Location</w:t>
      </w:r>
      <w:bookmarkEnd w:id="4"/>
    </w:p>
    <w:p w14:paraId="42DA5E46" w14:textId="6B20C7BD" w:rsidR="001F122A" w:rsidRPr="00260AF6" w:rsidRDefault="00023C95" w:rsidP="00260AF6">
      <w:r>
        <w:t xml:space="preserve">The CMX Mobile SDK can </w:t>
      </w:r>
      <w:r w:rsidR="00644042">
        <w:t>update</w:t>
      </w:r>
      <w:r>
        <w:t xml:space="preserve"> an application </w:t>
      </w:r>
      <w:r w:rsidR="00BF30DD">
        <w:t>about the current location of the</w:t>
      </w:r>
      <w:r>
        <w:t xml:space="preserve"> device. </w:t>
      </w:r>
      <w:r w:rsidR="00BF30DD">
        <w:t>Locations are</w:t>
      </w:r>
      <w:r>
        <w:t xml:space="preserve"> calculated by the MSE </w:t>
      </w:r>
      <w:r w:rsidR="00BF30DD">
        <w:t>which in turn</w:t>
      </w:r>
      <w:r>
        <w:t xml:space="preserve"> notifies the CMX </w:t>
      </w:r>
      <w:r w:rsidR="00A30B2C">
        <w:t xml:space="preserve">Mobile App </w:t>
      </w:r>
      <w:r>
        <w:t xml:space="preserve">Server about device location updates. The CMX Mobile SDK enables </w:t>
      </w:r>
      <w:r w:rsidR="00BF30DD">
        <w:t>an application to be indoor location aware with simple APIs</w:t>
      </w:r>
      <w:r w:rsidR="00644042">
        <w:t xml:space="preserve"> and allows the calculation and determination of the location to be handled by the SDK</w:t>
      </w:r>
      <w:r>
        <w:t>.</w:t>
      </w:r>
      <w:r w:rsidR="00BF30DD">
        <w:t xml:space="preserve"> The location can be a relative X,Y position on </w:t>
      </w:r>
      <w:r w:rsidR="00020A28">
        <w:t>a</w:t>
      </w:r>
      <w:r w:rsidR="00BF30DD">
        <w:t xml:space="preserve"> floor map, a GPS location</w:t>
      </w:r>
      <w:r w:rsidR="00020A28">
        <w:t xml:space="preserve"> within a building</w:t>
      </w:r>
      <w:r w:rsidR="00BF30DD">
        <w:t xml:space="preserve">, or a zone </w:t>
      </w:r>
      <w:r w:rsidR="00020A28">
        <w:t>defined for a floor.</w:t>
      </w:r>
    </w:p>
    <w:p w14:paraId="0B6AAF2E" w14:textId="77777777" w:rsidR="001F122A" w:rsidRPr="00260AF6" w:rsidRDefault="001F122A" w:rsidP="00260AF6"/>
    <w:p w14:paraId="09673F85" w14:textId="71EEEB6F" w:rsidR="00AD0AF3" w:rsidRDefault="00AD0AF3" w:rsidP="00260AF6">
      <w:pPr>
        <w:pStyle w:val="Heading3"/>
        <w:numPr>
          <w:ilvl w:val="2"/>
          <w:numId w:val="17"/>
        </w:numPr>
      </w:pPr>
      <w:bookmarkStart w:id="5" w:name="_Toc392006555"/>
      <w:r>
        <w:t>Indoor Map View</w:t>
      </w:r>
      <w:bookmarkEnd w:id="5"/>
    </w:p>
    <w:p w14:paraId="4E7ECF98" w14:textId="3F682002" w:rsidR="00AD0AF3" w:rsidRPr="00260AF6" w:rsidRDefault="00AD0AF3" w:rsidP="00260AF6">
      <w:r>
        <w:t>The CMX Mobile SDK allows an application to embed a map view in</w:t>
      </w:r>
      <w:r w:rsidR="00644042">
        <w:t>to</w:t>
      </w:r>
      <w:r>
        <w:t xml:space="preserve"> the application. The map will display points of interest and has search capabilities for the points. Routing can be done to a point of interest from the current location. </w:t>
      </w:r>
      <w:r w:rsidR="00EB454B">
        <w:t>The application allows the SDK to manage the user interface for just the map presentation only.</w:t>
      </w:r>
    </w:p>
    <w:p w14:paraId="04B1A3C3" w14:textId="79117300" w:rsidR="00AD0AF3" w:rsidRDefault="002B71AA" w:rsidP="00260AF6">
      <w:pPr>
        <w:pStyle w:val="Heading3"/>
        <w:numPr>
          <w:ilvl w:val="2"/>
          <w:numId w:val="17"/>
        </w:numPr>
      </w:pPr>
      <w:bookmarkStart w:id="6" w:name="_Toc392006556"/>
      <w:r>
        <w:lastRenderedPageBreak/>
        <w:t>Wifi Onboarding</w:t>
      </w:r>
      <w:bookmarkEnd w:id="6"/>
    </w:p>
    <w:p w14:paraId="0CD240ED" w14:textId="639B9D7C" w:rsidR="002B71AA" w:rsidRDefault="002B71AA" w:rsidP="00260AF6">
      <w:r>
        <w:t xml:space="preserve">The CMX Mobile SDK has the ability to assist a user with joining a desired Wifi. A mobile push notification can be sent from the CMX </w:t>
      </w:r>
      <w:r w:rsidR="00A30B2C">
        <w:t xml:space="preserve">Mobile App </w:t>
      </w:r>
      <w:r>
        <w:t>Server when a device is detected or enters a specific zone. The push notification can be used to launch an application and the metadata for the message can contain information on which Wifi to join. The same can also be done when the application is launched and the venue information is access</w:t>
      </w:r>
      <w:r w:rsidR="00F97A71">
        <w:t>ed for the first time. When attempting to join the Wifi there are several options available on how to join the Wifi.</w:t>
      </w:r>
      <w:r w:rsidR="00EB454B">
        <w:t xml:space="preserve"> These options are only used when the mobile device has not joined the desired Wifi.</w:t>
      </w:r>
    </w:p>
    <w:p w14:paraId="341AB70A" w14:textId="5390265F" w:rsidR="00F97A71" w:rsidRDefault="00F97A71" w:rsidP="00260AF6">
      <w:pPr>
        <w:pStyle w:val="Heading4"/>
        <w:numPr>
          <w:ilvl w:val="3"/>
          <w:numId w:val="17"/>
        </w:numPr>
      </w:pPr>
      <w:r>
        <w:t>Automatic</w:t>
      </w:r>
    </w:p>
    <w:p w14:paraId="15D2D05C" w14:textId="18A0C0CD" w:rsidR="00F97A71" w:rsidRDefault="00F97A71" w:rsidP="00260AF6">
      <w:r>
        <w:t xml:space="preserve">The automatic option will enable and change the current Wifi settings of the </w:t>
      </w:r>
      <w:r w:rsidR="00EB454B">
        <w:t xml:space="preserve">mobile </w:t>
      </w:r>
      <w:r>
        <w:t>device to the desired Wifi. The user will not have to perform any actions as this will be done automatically when the application is launched. This option is only available for Android devices.</w:t>
      </w:r>
    </w:p>
    <w:p w14:paraId="136AC2A0" w14:textId="1F5F8672" w:rsidR="00F97A71" w:rsidRDefault="00FB1C1E" w:rsidP="00260AF6">
      <w:pPr>
        <w:pStyle w:val="Heading4"/>
        <w:numPr>
          <w:ilvl w:val="3"/>
          <w:numId w:val="17"/>
        </w:numPr>
      </w:pPr>
      <w:r>
        <w:t>Prompt</w:t>
      </w:r>
    </w:p>
    <w:p w14:paraId="4D6F04F6" w14:textId="1FB9FAAB" w:rsidR="00F97A71" w:rsidRDefault="00C655EE" w:rsidP="00260AF6">
      <w:r>
        <w:t xml:space="preserve">The </w:t>
      </w:r>
      <w:r w:rsidR="00160B03">
        <w:t>prompt</w:t>
      </w:r>
      <w:r>
        <w:t xml:space="preserve"> option will display a dialog asking the user permission to join the desired Wifi. If the user accepts then the Wifi will be enabled and joined automatically. </w:t>
      </w:r>
      <w:r w:rsidR="00EB454B">
        <w:t xml:space="preserve">This option is the same as automatic but the user is asked permission for attempting to join the Wifi. </w:t>
      </w:r>
      <w:r>
        <w:t>This option is only available for Android devics.</w:t>
      </w:r>
    </w:p>
    <w:p w14:paraId="4D38B053" w14:textId="4ABA2F97" w:rsidR="00C655EE" w:rsidRDefault="00160B03" w:rsidP="00260AF6">
      <w:pPr>
        <w:pStyle w:val="Heading4"/>
        <w:numPr>
          <w:ilvl w:val="3"/>
          <w:numId w:val="17"/>
        </w:numPr>
      </w:pPr>
      <w:r>
        <w:t>Manual</w:t>
      </w:r>
    </w:p>
    <w:p w14:paraId="4A9589F3" w14:textId="281CF151" w:rsidR="00C655EE" w:rsidRPr="00260AF6" w:rsidRDefault="00FB1C1E" w:rsidP="00260AF6">
      <w:r>
        <w:t xml:space="preserve">The </w:t>
      </w:r>
      <w:r w:rsidR="00160B03">
        <w:t>manual</w:t>
      </w:r>
      <w:r>
        <w:t xml:space="preserve"> option will display a dialog with instructions on how to join a desired Wifi. The user will have to join the Wifi manually</w:t>
      </w:r>
      <w:r w:rsidR="00160B03">
        <w:t>. This option is available for iOS and Android.</w:t>
      </w:r>
    </w:p>
    <w:p w14:paraId="720F0E96" w14:textId="1761C494" w:rsidR="0036583F" w:rsidRDefault="0036583F"/>
    <w:p w14:paraId="042637FB" w14:textId="77777777" w:rsidR="00931296" w:rsidRDefault="005F656F" w:rsidP="00260AF6">
      <w:pPr>
        <w:pStyle w:val="Heading1"/>
        <w:numPr>
          <w:ilvl w:val="0"/>
          <w:numId w:val="17"/>
        </w:numPr>
      </w:pPr>
      <w:bookmarkStart w:id="7" w:name="_Toc392006557"/>
      <w:r>
        <w:t>Installation</w:t>
      </w:r>
      <w:bookmarkEnd w:id="7"/>
    </w:p>
    <w:p w14:paraId="5A907A2E" w14:textId="601856AE" w:rsidR="00DD46F5" w:rsidRDefault="00DD46F5" w:rsidP="00260AF6">
      <w:pPr>
        <w:pStyle w:val="Heading2"/>
        <w:numPr>
          <w:ilvl w:val="1"/>
          <w:numId w:val="17"/>
        </w:numPr>
      </w:pPr>
      <w:bookmarkStart w:id="8" w:name="_Toc392006558"/>
      <w:r>
        <w:t xml:space="preserve">CMX </w:t>
      </w:r>
      <w:r w:rsidR="00A30B2C">
        <w:t xml:space="preserve">Mobile App </w:t>
      </w:r>
      <w:r>
        <w:t>Server Installation</w:t>
      </w:r>
      <w:bookmarkEnd w:id="8"/>
    </w:p>
    <w:p w14:paraId="73AC2F6B" w14:textId="213F6146" w:rsidR="00DD46F5" w:rsidRDefault="00DD46F5" w:rsidP="00DD46F5">
      <w:r>
        <w:t xml:space="preserve">The CMX </w:t>
      </w:r>
      <w:r w:rsidR="00A30B2C">
        <w:t xml:space="preserve">Mobile App </w:t>
      </w:r>
      <w:r>
        <w:t xml:space="preserve">Server is distributed as an RPM which can be installed on a Linux server. </w:t>
      </w:r>
      <w:r w:rsidR="00EB454B">
        <w:t>The installation is done by using</w:t>
      </w:r>
      <w:r>
        <w:t xml:space="preserve"> the RPM install command:</w:t>
      </w:r>
    </w:p>
    <w:p w14:paraId="2FA40D9D" w14:textId="77777777" w:rsidR="00DD46F5" w:rsidRDefault="00DD46F5" w:rsidP="00DD46F5"/>
    <w:p w14:paraId="43AB0FAF" w14:textId="17836ECF" w:rsidR="00DD46F5" w:rsidRDefault="00DD46F5" w:rsidP="00DD46F5">
      <w:r w:rsidRPr="00737BC8">
        <w:rPr>
          <w:color w:val="365F91" w:themeColor="accent1" w:themeShade="BF"/>
        </w:rPr>
        <w:t xml:space="preserve">rpm –iv </w:t>
      </w:r>
      <w:r w:rsidRPr="00933287">
        <w:rPr>
          <w:color w:val="365F91" w:themeColor="accent1" w:themeShade="BF"/>
        </w:rPr>
        <w:t>cmx-</w:t>
      </w:r>
      <w:r w:rsidR="00A30B2C">
        <w:rPr>
          <w:color w:val="365F91" w:themeColor="accent1" w:themeShade="BF"/>
        </w:rPr>
        <w:t>mobile-app</w:t>
      </w:r>
      <w:r w:rsidRPr="00933287">
        <w:rPr>
          <w:color w:val="365F91" w:themeColor="accent1" w:themeShade="BF"/>
        </w:rPr>
        <w:t>-server-0.1.4._1.x86_64.rpm</w:t>
      </w:r>
    </w:p>
    <w:p w14:paraId="148589A3" w14:textId="77777777" w:rsidR="00DD46F5" w:rsidRDefault="00DD46F5" w:rsidP="00DD46F5">
      <w:pPr>
        <w:tabs>
          <w:tab w:val="left" w:pos="2625"/>
        </w:tabs>
      </w:pPr>
      <w:r>
        <w:tab/>
      </w:r>
    </w:p>
    <w:p w14:paraId="61FDFC9E" w14:textId="17676391" w:rsidR="00DD46F5" w:rsidRDefault="00DD46F5" w:rsidP="00DD46F5">
      <w:r>
        <w:t xml:space="preserve">This will install the CMX </w:t>
      </w:r>
      <w:r w:rsidR="00A30B2C">
        <w:t xml:space="preserve">Mobile App </w:t>
      </w:r>
      <w:r>
        <w:t xml:space="preserve">Server in </w:t>
      </w:r>
      <w:r w:rsidRPr="00737BC8">
        <w:rPr>
          <w:b/>
        </w:rPr>
        <w:t>/opt/cmx-</w:t>
      </w:r>
      <w:r w:rsidR="00A30B2C">
        <w:rPr>
          <w:b/>
        </w:rPr>
        <w:t>mobile-app</w:t>
      </w:r>
      <w:r w:rsidRPr="00737BC8">
        <w:rPr>
          <w:b/>
        </w:rPr>
        <w:t>-server</w:t>
      </w:r>
      <w:r>
        <w:t xml:space="preserve"> directory</w:t>
      </w:r>
    </w:p>
    <w:p w14:paraId="5629DF2F" w14:textId="77777777" w:rsidR="00EB454B" w:rsidRDefault="00EB454B" w:rsidP="00DD46F5"/>
    <w:p w14:paraId="1F63E0DF" w14:textId="593883E0" w:rsidR="00EB454B" w:rsidRDefault="00EB454B" w:rsidP="00DD46F5">
      <w:r>
        <w:t>If the installation is an upgrade then use the RPM upgrade command:</w:t>
      </w:r>
    </w:p>
    <w:p w14:paraId="55B699D6" w14:textId="77777777" w:rsidR="00EB454B" w:rsidRDefault="00EB454B" w:rsidP="00DD46F5"/>
    <w:p w14:paraId="40A8EF6F" w14:textId="74637987" w:rsidR="00EB454B" w:rsidRDefault="00EB454B" w:rsidP="00EB454B">
      <w:r>
        <w:rPr>
          <w:color w:val="365F91" w:themeColor="accent1" w:themeShade="BF"/>
        </w:rPr>
        <w:t>rpm –Uvf</w:t>
      </w:r>
      <w:r w:rsidRPr="00737BC8">
        <w:rPr>
          <w:color w:val="365F91" w:themeColor="accent1" w:themeShade="BF"/>
        </w:rPr>
        <w:t xml:space="preserve"> </w:t>
      </w:r>
      <w:r w:rsidRPr="00933287">
        <w:rPr>
          <w:color w:val="365F91" w:themeColor="accent1" w:themeShade="BF"/>
        </w:rPr>
        <w:t>cmx-</w:t>
      </w:r>
      <w:r w:rsidR="00A30B2C">
        <w:rPr>
          <w:color w:val="365F91" w:themeColor="accent1" w:themeShade="BF"/>
        </w:rPr>
        <w:t>mobile-app</w:t>
      </w:r>
      <w:r w:rsidRPr="00933287">
        <w:rPr>
          <w:color w:val="365F91" w:themeColor="accent1" w:themeShade="BF"/>
        </w:rPr>
        <w:t>-server-0.1.4._1.x86_64.rpm</w:t>
      </w:r>
    </w:p>
    <w:p w14:paraId="6828201C" w14:textId="77777777" w:rsidR="00EB454B" w:rsidRDefault="00EB454B" w:rsidP="00DD46F5"/>
    <w:p w14:paraId="67D12166" w14:textId="60A429D9" w:rsidR="00DD46F5" w:rsidRDefault="00DD46F5" w:rsidP="00DD46F5">
      <w:r>
        <w:t xml:space="preserve">The setup script is then required to run to configure </w:t>
      </w:r>
      <w:r w:rsidR="00384799">
        <w:t xml:space="preserve">on a new </w:t>
      </w:r>
      <w:r>
        <w:t>installation. The required configuration needed is the userid/password for communication with the server.</w:t>
      </w:r>
    </w:p>
    <w:p w14:paraId="5CFB2463" w14:textId="77777777" w:rsidR="00DD46F5" w:rsidRDefault="00DD46F5" w:rsidP="00DD46F5"/>
    <w:p w14:paraId="29AFDE1B" w14:textId="77777777" w:rsidR="00DD46F5" w:rsidRDefault="00DD46F5" w:rsidP="00DD46F5">
      <w:r>
        <w:lastRenderedPageBreak/>
        <w:t>Run the setup script using the following command:</w:t>
      </w:r>
    </w:p>
    <w:p w14:paraId="5AE87A1D" w14:textId="273A37AA" w:rsidR="00DD46F5" w:rsidRDefault="00DD46F5" w:rsidP="00DD46F5">
      <w:pPr>
        <w:rPr>
          <w:color w:val="365F91" w:themeColor="accent1" w:themeShade="BF"/>
        </w:rPr>
      </w:pPr>
      <w:r w:rsidRPr="00737BC8">
        <w:rPr>
          <w:color w:val="365F91" w:themeColor="accent1" w:themeShade="BF"/>
        </w:rPr>
        <w:t>/opt/cmx-</w:t>
      </w:r>
      <w:r w:rsidR="00A30B2C">
        <w:rPr>
          <w:color w:val="365F91" w:themeColor="accent1" w:themeShade="BF"/>
        </w:rPr>
        <w:t>mobile-app</w:t>
      </w:r>
      <w:r w:rsidRPr="00737BC8">
        <w:rPr>
          <w:color w:val="365F91" w:themeColor="accent1" w:themeShade="BF"/>
        </w:rPr>
        <w:t>-server/setup/setup.sh</w:t>
      </w:r>
    </w:p>
    <w:p w14:paraId="23A18F3E" w14:textId="77777777" w:rsidR="00DD46F5" w:rsidRPr="00737BC8" w:rsidRDefault="00DD46F5" w:rsidP="00DD46F5">
      <w:pPr>
        <w:rPr>
          <w:color w:val="365F91" w:themeColor="accent1" w:themeShade="BF"/>
        </w:rPr>
      </w:pPr>
    </w:p>
    <w:p w14:paraId="0800F5CC" w14:textId="77777777" w:rsidR="00DD46F5" w:rsidRDefault="00DD46F5" w:rsidP="00DD46F5">
      <w:r>
        <w:t>Then the following is displayed:</w:t>
      </w:r>
    </w:p>
    <w:p w14:paraId="27E25666" w14:textId="77777777" w:rsidR="00DD46F5" w:rsidRDefault="00DD46F5" w:rsidP="00DD46F5"/>
    <w:p w14:paraId="31193EE1" w14:textId="2B24ADAC" w:rsidR="00DD46F5" w:rsidRDefault="00C00D54" w:rsidP="00DD46F5">
      <w:pPr>
        <w:rPr>
          <w:color w:val="984806" w:themeColor="accent6" w:themeShade="80"/>
        </w:rPr>
      </w:pPr>
      <w:r>
        <w:rPr>
          <w:noProof/>
        </w:rPr>
        <w:drawing>
          <wp:inline distT="0" distB="0" distL="0" distR="0" wp14:anchorId="7D23B866" wp14:editId="5E660B27">
            <wp:extent cx="5276850" cy="1209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6850" cy="1209675"/>
                    </a:xfrm>
                    <a:prstGeom prst="rect">
                      <a:avLst/>
                    </a:prstGeom>
                  </pic:spPr>
                </pic:pic>
              </a:graphicData>
            </a:graphic>
          </wp:inline>
        </w:drawing>
      </w:r>
    </w:p>
    <w:p w14:paraId="308DFD94" w14:textId="77777777" w:rsidR="00DD46F5" w:rsidRDefault="00DD46F5" w:rsidP="00DD46F5">
      <w:pPr>
        <w:rPr>
          <w:color w:val="984806" w:themeColor="accent6" w:themeShade="80"/>
        </w:rPr>
      </w:pPr>
    </w:p>
    <w:p w14:paraId="5245E750" w14:textId="77777777" w:rsidR="00DD46F5" w:rsidRDefault="00DD46F5" w:rsidP="00DD46F5">
      <w:r>
        <w:t>Select option 2 to change the communication credentials</w:t>
      </w:r>
    </w:p>
    <w:p w14:paraId="5EC7CC04" w14:textId="77777777" w:rsidR="00DD46F5" w:rsidRDefault="00DD46F5" w:rsidP="00DD46F5">
      <w:pPr>
        <w:rPr>
          <w:color w:val="984806" w:themeColor="accent6" w:themeShade="80"/>
        </w:rPr>
      </w:pPr>
    </w:p>
    <w:p w14:paraId="31EA9B22" w14:textId="4A4B0810" w:rsidR="00DD46F5" w:rsidRDefault="00C00D54" w:rsidP="00DD46F5">
      <w:pPr>
        <w:rPr>
          <w:color w:val="984806" w:themeColor="accent6" w:themeShade="80"/>
        </w:rPr>
      </w:pPr>
      <w:r>
        <w:rPr>
          <w:noProof/>
        </w:rPr>
        <w:drawing>
          <wp:inline distT="0" distB="0" distL="0" distR="0" wp14:anchorId="3F35D32B" wp14:editId="0EF2E188">
            <wp:extent cx="5562600" cy="2486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2600" cy="2486025"/>
                    </a:xfrm>
                    <a:prstGeom prst="rect">
                      <a:avLst/>
                    </a:prstGeom>
                  </pic:spPr>
                </pic:pic>
              </a:graphicData>
            </a:graphic>
          </wp:inline>
        </w:drawing>
      </w:r>
    </w:p>
    <w:p w14:paraId="104E2D7D" w14:textId="77777777" w:rsidR="00DD46F5" w:rsidRDefault="00DD46F5" w:rsidP="00DD46F5">
      <w:pPr>
        <w:rPr>
          <w:color w:val="984806" w:themeColor="accent6" w:themeShade="80"/>
        </w:rPr>
      </w:pPr>
    </w:p>
    <w:p w14:paraId="2233C87D" w14:textId="77777777" w:rsidR="00DD46F5" w:rsidRDefault="00DD46F5" w:rsidP="00DD46F5">
      <w:r>
        <w:t>Then to save the changes select option 6.</w:t>
      </w:r>
    </w:p>
    <w:p w14:paraId="379F201A" w14:textId="77777777" w:rsidR="00DD46F5" w:rsidRDefault="00DD46F5" w:rsidP="00DD46F5"/>
    <w:p w14:paraId="6E9F643A" w14:textId="469B0237" w:rsidR="00DD46F5" w:rsidRDefault="00C00D54" w:rsidP="00DD46F5">
      <w:r>
        <w:rPr>
          <w:noProof/>
        </w:rPr>
        <w:lastRenderedPageBreak/>
        <w:drawing>
          <wp:inline distT="0" distB="0" distL="0" distR="0" wp14:anchorId="78DB1A06" wp14:editId="4E1F39E0">
            <wp:extent cx="5715000" cy="5534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5534025"/>
                    </a:xfrm>
                    <a:prstGeom prst="rect">
                      <a:avLst/>
                    </a:prstGeom>
                  </pic:spPr>
                </pic:pic>
              </a:graphicData>
            </a:graphic>
          </wp:inline>
        </w:drawing>
      </w:r>
    </w:p>
    <w:p w14:paraId="73D4FCA7" w14:textId="77777777" w:rsidR="00DD46F5" w:rsidRDefault="00DD46F5" w:rsidP="00DD46F5"/>
    <w:p w14:paraId="4CED8EF9" w14:textId="77777777" w:rsidR="00DD46F5" w:rsidRDefault="00DD46F5" w:rsidP="00DD46F5">
      <w:r>
        <w:t>The settings will be applied and the server restarted.</w:t>
      </w:r>
    </w:p>
    <w:p w14:paraId="5092CD7C" w14:textId="77777777" w:rsidR="00DD46F5" w:rsidRDefault="00DD46F5" w:rsidP="00260AF6">
      <w:pPr>
        <w:pStyle w:val="Heading3"/>
        <w:numPr>
          <w:ilvl w:val="2"/>
          <w:numId w:val="17"/>
        </w:numPr>
      </w:pPr>
      <w:bookmarkStart w:id="9" w:name="_Toc392006559"/>
      <w:r>
        <w:t>SDK Credentials</w:t>
      </w:r>
      <w:bookmarkEnd w:id="9"/>
    </w:p>
    <w:p w14:paraId="3622714E" w14:textId="0728ADC2" w:rsidR="00DD46F5" w:rsidRDefault="00371CA9" w:rsidP="00DD46F5">
      <w:r>
        <w:t xml:space="preserve">The SDK credentials are required if the CMX </w:t>
      </w:r>
      <w:r w:rsidR="00A30B2C">
        <w:t>Mobile App</w:t>
      </w:r>
      <w:r>
        <w:t xml:space="preserve"> Server SDK APIs are going to be used. These APIs are designed to be used by administrators or other server applications. A userid and password is required to access these APIs and are set in the setup script.</w:t>
      </w:r>
    </w:p>
    <w:p w14:paraId="1DB96085" w14:textId="77777777" w:rsidR="00371CA9" w:rsidRDefault="00371CA9" w:rsidP="00DD46F5"/>
    <w:p w14:paraId="6BB87D85" w14:textId="69856849" w:rsidR="00371CA9" w:rsidRDefault="00371CA9" w:rsidP="00DD46F5">
      <w:r>
        <w:t>The steps are the same as setting the server credentials. Choose option 3 if using the menus to set these credentials.</w:t>
      </w:r>
    </w:p>
    <w:p w14:paraId="493E4D03" w14:textId="31FD0D51" w:rsidR="005F656F" w:rsidRDefault="005F656F" w:rsidP="00260AF6">
      <w:pPr>
        <w:pStyle w:val="Heading2"/>
        <w:numPr>
          <w:ilvl w:val="1"/>
          <w:numId w:val="17"/>
        </w:numPr>
      </w:pPr>
      <w:bookmarkStart w:id="10" w:name="_Toc392006560"/>
      <w:r>
        <w:lastRenderedPageBreak/>
        <w:t>Prime Infrastructure</w:t>
      </w:r>
      <w:bookmarkEnd w:id="10"/>
    </w:p>
    <w:p w14:paraId="761D38BB" w14:textId="771808E4" w:rsidR="005F656F" w:rsidRDefault="00384799" w:rsidP="005F656F">
      <w:r>
        <w:t>After</w:t>
      </w:r>
      <w:r w:rsidRPr="005F656F">
        <w:t xml:space="preserve"> </w:t>
      </w:r>
      <w:r>
        <w:t>Prime Infrastructure (PI)</w:t>
      </w:r>
      <w:r w:rsidRPr="005F656F">
        <w:t xml:space="preserve"> </w:t>
      </w:r>
      <w:r w:rsidR="005F656F" w:rsidRPr="005F656F">
        <w:t xml:space="preserve">is running with required licenses and floor </w:t>
      </w:r>
      <w:r w:rsidR="005F656F">
        <w:t xml:space="preserve">maps, add MSE by navigating to </w:t>
      </w:r>
      <w:r w:rsidR="005F656F" w:rsidRPr="005F656F">
        <w:rPr>
          <w:b/>
        </w:rPr>
        <w:t>Services-&gt;Mobility service</w:t>
      </w:r>
      <w:r w:rsidR="005F656F" w:rsidRPr="005F656F">
        <w:t>.  Synchronize controllers as well as network design to this MSE so that mobile clients can be tracked.</w:t>
      </w:r>
    </w:p>
    <w:p w14:paraId="5A1647E2" w14:textId="77777777" w:rsidR="005C4B78" w:rsidRDefault="005C4B78" w:rsidP="005F656F"/>
    <w:p w14:paraId="23D07CF3" w14:textId="77777777" w:rsidR="005C4B78" w:rsidRDefault="005C4B78" w:rsidP="005F656F">
      <w:r>
        <w:rPr>
          <w:noProof/>
        </w:rPr>
        <w:drawing>
          <wp:inline distT="0" distB="0" distL="0" distR="0" wp14:anchorId="303BF86E" wp14:editId="16A129CC">
            <wp:extent cx="5715000" cy="1665377"/>
            <wp:effectExtent l="0" t="0" r="0" b="1143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1665377"/>
                    </a:xfrm>
                    <a:prstGeom prst="rect">
                      <a:avLst/>
                    </a:prstGeom>
                    <a:noFill/>
                    <a:ln>
                      <a:noFill/>
                    </a:ln>
                  </pic:spPr>
                </pic:pic>
              </a:graphicData>
            </a:graphic>
          </wp:inline>
        </w:drawing>
      </w:r>
    </w:p>
    <w:p w14:paraId="10563392" w14:textId="77777777" w:rsidR="005F656F" w:rsidRDefault="005F656F" w:rsidP="00260AF6">
      <w:pPr>
        <w:pStyle w:val="Heading2"/>
        <w:numPr>
          <w:ilvl w:val="1"/>
          <w:numId w:val="17"/>
        </w:numPr>
      </w:pPr>
      <w:bookmarkStart w:id="11" w:name="_Toc392006561"/>
      <w:r>
        <w:t>Mobility Service Engine</w:t>
      </w:r>
      <w:bookmarkEnd w:id="11"/>
    </w:p>
    <w:p w14:paraId="560531D8" w14:textId="4ACFDDEA" w:rsidR="005F656F" w:rsidRDefault="00384799" w:rsidP="005F656F">
      <w:r>
        <w:t>After the</w:t>
      </w:r>
      <w:r w:rsidR="005F656F" w:rsidRPr="005F656F">
        <w:t xml:space="preserve"> MSE is running with </w:t>
      </w:r>
      <w:r>
        <w:t xml:space="preserve">the proper </w:t>
      </w:r>
      <w:r w:rsidR="005F656F" w:rsidRPr="005F656F">
        <w:t>license</w:t>
      </w:r>
      <w:r w:rsidR="004A40FE">
        <w:t xml:space="preserve">. The recommended configuration </w:t>
      </w:r>
      <w:r w:rsidR="00FD620D">
        <w:t>currently for Beta is</w:t>
      </w:r>
      <w:r w:rsidR="004A40FE">
        <w:t xml:space="preserve"> to</w:t>
      </w:r>
      <w:r w:rsidR="00FD620D">
        <w:t xml:space="preserve"> have the Context Aware Service</w:t>
      </w:r>
      <w:r>
        <w:t xml:space="preserve"> (CAS)</w:t>
      </w:r>
      <w:r w:rsidR="003E0025">
        <w:t xml:space="preserve"> and</w:t>
      </w:r>
      <w:r w:rsidR="00FD620D">
        <w:t xml:space="preserve"> </w:t>
      </w:r>
      <w:r w:rsidR="00A25052">
        <w:t xml:space="preserve">Connect and Engage </w:t>
      </w:r>
      <w:r w:rsidR="00FD620D">
        <w:t>all running on the same server</w:t>
      </w:r>
      <w:r w:rsidR="005F656F">
        <w:t>.</w:t>
      </w:r>
    </w:p>
    <w:p w14:paraId="3D1E917D" w14:textId="77777777" w:rsidR="00BE389C" w:rsidRDefault="00BE389C" w:rsidP="005F656F"/>
    <w:p w14:paraId="76F50CF2" w14:textId="3FE887E7" w:rsidR="00BE389C" w:rsidRDefault="00BE389C" w:rsidP="005F656F">
      <w:r>
        <w:t>Log in the MSE UI and click on configuration</w:t>
      </w:r>
    </w:p>
    <w:p w14:paraId="59A59240" w14:textId="77777777" w:rsidR="00BE389C" w:rsidRDefault="00BE389C" w:rsidP="005F656F"/>
    <w:p w14:paraId="649A01DE" w14:textId="4C5410ED" w:rsidR="00BE389C" w:rsidRDefault="00BE389C" w:rsidP="005F656F">
      <w:r>
        <w:rPr>
          <w:noProof/>
        </w:rPr>
        <w:drawing>
          <wp:inline distT="0" distB="0" distL="0" distR="0" wp14:anchorId="501A2CF6" wp14:editId="6E046FE9">
            <wp:extent cx="5715000" cy="14287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1428750"/>
                    </a:xfrm>
                    <a:prstGeom prst="rect">
                      <a:avLst/>
                    </a:prstGeom>
                    <a:noFill/>
                    <a:ln>
                      <a:noFill/>
                    </a:ln>
                  </pic:spPr>
                </pic:pic>
              </a:graphicData>
            </a:graphic>
          </wp:inline>
        </w:drawing>
      </w:r>
    </w:p>
    <w:p w14:paraId="2789D094" w14:textId="77777777" w:rsidR="00BE389C" w:rsidRDefault="00BE389C" w:rsidP="005F656F"/>
    <w:p w14:paraId="1E9ADEEF" w14:textId="38D269F2" w:rsidR="005C4B78" w:rsidRDefault="005C4B78" w:rsidP="005F656F"/>
    <w:p w14:paraId="518002A3" w14:textId="4EE10F15" w:rsidR="002965F6" w:rsidRDefault="00825435" w:rsidP="002965F6">
      <w:r>
        <w:t xml:space="preserve">Add the CAS Server </w:t>
      </w:r>
      <w:r w:rsidR="00DD46F5">
        <w:t xml:space="preserve">from </w:t>
      </w:r>
      <w:r w:rsidR="00DD46F5" w:rsidRPr="00643CC7">
        <w:rPr>
          <w:b/>
        </w:rPr>
        <w:t>Settings</w:t>
      </w:r>
      <w:r w:rsidR="00DD46F5">
        <w:t xml:space="preserve"> and selecting </w:t>
      </w:r>
      <w:r w:rsidR="00670410">
        <w:rPr>
          <w:b/>
        </w:rPr>
        <w:t>CONNECT AND ENGAGE -</w:t>
      </w:r>
      <w:r w:rsidR="00DD46F5" w:rsidRPr="00643CC7">
        <w:rPr>
          <w:b/>
        </w:rPr>
        <w:t>&gt; Setup</w:t>
      </w:r>
      <w:r w:rsidR="002965F6">
        <w:t>.</w:t>
      </w:r>
      <w:r w:rsidR="00DD46F5">
        <w:t xml:space="preserve"> This server will be used to send movement information to the CMX </w:t>
      </w:r>
      <w:r w:rsidR="00A30B2C">
        <w:t>Mobile App</w:t>
      </w:r>
      <w:r w:rsidR="00DD46F5">
        <w:t xml:space="preserve"> Server. Also Connect and Engage will use this server to load venue information. Click the </w:t>
      </w:r>
      <w:r w:rsidR="00DD46F5" w:rsidRPr="00643CC7">
        <w:rPr>
          <w:b/>
        </w:rPr>
        <w:t>Add CAS MSE</w:t>
      </w:r>
      <w:r w:rsidR="00DD46F5">
        <w:t xml:space="preserve"> to add the server</w:t>
      </w:r>
    </w:p>
    <w:p w14:paraId="1B32B342" w14:textId="77777777" w:rsidR="00DD46F5" w:rsidRDefault="00DD46F5" w:rsidP="002965F6"/>
    <w:p w14:paraId="23B3F70F" w14:textId="1E17CFDA" w:rsidR="004A2A8C" w:rsidRDefault="004A2A8C" w:rsidP="002965F6"/>
    <w:p w14:paraId="260E1325" w14:textId="2B0C8607" w:rsidR="00DD46F5" w:rsidRDefault="00A40FC8" w:rsidP="002965F6">
      <w:r>
        <w:rPr>
          <w:noProof/>
        </w:rPr>
        <w:lastRenderedPageBreak/>
        <w:drawing>
          <wp:inline distT="0" distB="0" distL="0" distR="0" wp14:anchorId="0F0B5ED8" wp14:editId="193DC262">
            <wp:extent cx="5711825" cy="4298950"/>
            <wp:effectExtent l="0" t="0" r="317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1825" cy="4298950"/>
                    </a:xfrm>
                    <a:prstGeom prst="rect">
                      <a:avLst/>
                    </a:prstGeom>
                    <a:noFill/>
                    <a:ln>
                      <a:noFill/>
                    </a:ln>
                  </pic:spPr>
                </pic:pic>
              </a:graphicData>
            </a:graphic>
          </wp:inline>
        </w:drawing>
      </w:r>
    </w:p>
    <w:p w14:paraId="36F20F4B" w14:textId="2B366663" w:rsidR="002965F6" w:rsidRDefault="00DD46F5" w:rsidP="002965F6">
      <w:r>
        <w:t xml:space="preserve">Enter the required attributes and click </w:t>
      </w:r>
      <w:r w:rsidRPr="00643CC7">
        <w:rPr>
          <w:b/>
        </w:rPr>
        <w:t>Save</w:t>
      </w:r>
      <w:r>
        <w:t>.</w:t>
      </w:r>
    </w:p>
    <w:p w14:paraId="2679D6E9" w14:textId="77777777" w:rsidR="00DD46F5" w:rsidRDefault="00DD46F5" w:rsidP="002965F6"/>
    <w:p w14:paraId="13D28815" w14:textId="77777777" w:rsidR="0099786B" w:rsidRDefault="00825435" w:rsidP="005F656F">
      <w:r w:rsidRPr="00825435">
        <w:rPr>
          <w:noProof/>
        </w:rPr>
        <w:drawing>
          <wp:inline distT="0" distB="0" distL="0" distR="0" wp14:anchorId="21CE54FF" wp14:editId="6B80EEBD">
            <wp:extent cx="5715000" cy="1016579"/>
            <wp:effectExtent l="0" t="0" r="0" b="0"/>
            <wp:docPr id="29" name="Picture 29" descr="C:\Users\hdelery\Downloads\Apps 2014-03-25 18-3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hdelery\Downloads\Apps 2014-03-25 18-36-1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1016579"/>
                    </a:xfrm>
                    <a:prstGeom prst="rect">
                      <a:avLst/>
                    </a:prstGeom>
                    <a:noFill/>
                    <a:ln>
                      <a:noFill/>
                    </a:ln>
                  </pic:spPr>
                </pic:pic>
              </a:graphicData>
            </a:graphic>
          </wp:inline>
        </w:drawing>
      </w:r>
    </w:p>
    <w:p w14:paraId="7544E81E" w14:textId="546A318C" w:rsidR="0099786B" w:rsidRDefault="0099786B" w:rsidP="00260AF6">
      <w:pPr>
        <w:pStyle w:val="Heading2"/>
        <w:numPr>
          <w:ilvl w:val="1"/>
          <w:numId w:val="17"/>
        </w:numPr>
      </w:pPr>
      <w:bookmarkStart w:id="12" w:name="_Toc392006562"/>
      <w:r>
        <w:t xml:space="preserve">CMX </w:t>
      </w:r>
      <w:r w:rsidR="00A30B2C">
        <w:t>Mobile App</w:t>
      </w:r>
      <w:r>
        <w:t xml:space="preserve"> Server Connection</w:t>
      </w:r>
      <w:bookmarkEnd w:id="12"/>
    </w:p>
    <w:p w14:paraId="5969D058" w14:textId="23214059" w:rsidR="00FF747E" w:rsidRDefault="005D1699" w:rsidP="0099786B">
      <w:r>
        <w:t xml:space="preserve">The CMX </w:t>
      </w:r>
      <w:r w:rsidR="00A30B2C">
        <w:t>Mobile App</w:t>
      </w:r>
      <w:r>
        <w:t xml:space="preserve"> Server and MSE should now be installed. </w:t>
      </w:r>
      <w:r w:rsidR="002C309E">
        <w:t>A</w:t>
      </w:r>
      <w:r w:rsidR="009C52BB">
        <w:t xml:space="preserve"> connection can be established to the CMX </w:t>
      </w:r>
      <w:r w:rsidR="00A30B2C">
        <w:t>Mobile App</w:t>
      </w:r>
      <w:r w:rsidR="009C52BB">
        <w:t xml:space="preserve"> Server to send configuration data and client movements. This is done from </w:t>
      </w:r>
      <w:r w:rsidR="004A2A8C">
        <w:rPr>
          <w:b/>
        </w:rPr>
        <w:t>Configuration</w:t>
      </w:r>
      <w:r w:rsidR="004A2A8C">
        <w:t xml:space="preserve"> </w:t>
      </w:r>
      <w:r w:rsidR="009C52BB">
        <w:t xml:space="preserve">and selecting </w:t>
      </w:r>
      <w:r w:rsidR="005C3489">
        <w:t>Connect and Engage -</w:t>
      </w:r>
      <w:r w:rsidR="009C52BB" w:rsidRPr="00643CC7">
        <w:rPr>
          <w:b/>
        </w:rPr>
        <w:t>&gt; Mobile App Enablement</w:t>
      </w:r>
      <w:r w:rsidR="009C52BB">
        <w:t xml:space="preserve">. On the Mobile App Enablement page is a radio button option for </w:t>
      </w:r>
      <w:r w:rsidR="009C52BB" w:rsidRPr="00643CC7">
        <w:rPr>
          <w:b/>
        </w:rPr>
        <w:t>Enable CMX Mobile App Integration</w:t>
      </w:r>
      <w:r w:rsidR="00FF747E">
        <w:t>.</w:t>
      </w:r>
    </w:p>
    <w:p w14:paraId="5541F8DC" w14:textId="77777777" w:rsidR="00FF747E" w:rsidRDefault="00FF747E" w:rsidP="0099786B"/>
    <w:p w14:paraId="0585E3A6" w14:textId="4DAE5E30" w:rsidR="00FF747E" w:rsidRDefault="00116E44" w:rsidP="0099786B">
      <w:r>
        <w:rPr>
          <w:noProof/>
        </w:rPr>
        <w:lastRenderedPageBreak/>
        <w:drawing>
          <wp:inline distT="0" distB="0" distL="0" distR="0" wp14:anchorId="12A21A01" wp14:editId="3C2F65BC">
            <wp:extent cx="5711825" cy="44176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1825" cy="4417695"/>
                    </a:xfrm>
                    <a:prstGeom prst="rect">
                      <a:avLst/>
                    </a:prstGeom>
                    <a:noFill/>
                    <a:ln>
                      <a:noFill/>
                    </a:ln>
                  </pic:spPr>
                </pic:pic>
              </a:graphicData>
            </a:graphic>
          </wp:inline>
        </w:drawing>
      </w:r>
      <w:r w:rsidR="00FF747E" w:rsidRPr="00FF747E" w:rsidDel="00825435">
        <w:t xml:space="preserve"> </w:t>
      </w:r>
    </w:p>
    <w:p w14:paraId="2ECA7C09" w14:textId="77777777" w:rsidR="00EC1574" w:rsidRDefault="00EC1574" w:rsidP="0099786B"/>
    <w:p w14:paraId="682AF963" w14:textId="67628E62" w:rsidR="00FF747E" w:rsidRDefault="00FF747E" w:rsidP="00260AF6">
      <w:pPr>
        <w:pStyle w:val="Heading3"/>
        <w:numPr>
          <w:ilvl w:val="2"/>
          <w:numId w:val="17"/>
        </w:numPr>
      </w:pPr>
      <w:bookmarkStart w:id="13" w:name="_Toc392006563"/>
      <w:r>
        <w:t>Do Not Use Browser Engage</w:t>
      </w:r>
      <w:bookmarkEnd w:id="13"/>
    </w:p>
    <w:p w14:paraId="5B761C9E" w14:textId="203026E4" w:rsidR="00FF747E" w:rsidRDefault="00240545" w:rsidP="00643CC7">
      <w:r>
        <w:t xml:space="preserve">This option should be checked </w:t>
      </w:r>
      <w:r w:rsidR="00BC3C31">
        <w:t xml:space="preserve">only </w:t>
      </w:r>
      <w:r w:rsidR="002300E2">
        <w:t xml:space="preserve">if </w:t>
      </w:r>
      <w:r w:rsidR="00BC3C31">
        <w:t xml:space="preserve">device tracking is desired. Points of interest, routes, and zones will not </w:t>
      </w:r>
      <w:r w:rsidR="002300E2">
        <w:t>used</w:t>
      </w:r>
      <w:r w:rsidR="00BC3C31">
        <w:t>. The maps from Prime Infrastructure will still be uploaded and the position of the device can be tracked by location on map or GPS if GPS markers have been placed.</w:t>
      </w:r>
    </w:p>
    <w:p w14:paraId="1192792F" w14:textId="398AEFD5" w:rsidR="005E08EC" w:rsidRDefault="005E08EC" w:rsidP="00260AF6">
      <w:pPr>
        <w:pStyle w:val="Heading3"/>
        <w:numPr>
          <w:ilvl w:val="2"/>
          <w:numId w:val="17"/>
        </w:numPr>
      </w:pPr>
      <w:bookmarkStart w:id="14" w:name="_Toc392006564"/>
      <w:r>
        <w:t>Venue Name</w:t>
      </w:r>
      <w:bookmarkEnd w:id="14"/>
    </w:p>
    <w:p w14:paraId="5DDE6A27" w14:textId="19DF839C" w:rsidR="005E08EC" w:rsidRPr="00643CC7" w:rsidRDefault="005E08EC" w:rsidP="00643CC7">
      <w:r>
        <w:t>This should be a descriptive name for the venue.</w:t>
      </w:r>
    </w:p>
    <w:p w14:paraId="2554A263" w14:textId="1B49120B" w:rsidR="005E08EC" w:rsidRDefault="005E08EC" w:rsidP="00260AF6">
      <w:pPr>
        <w:pStyle w:val="Heading3"/>
        <w:numPr>
          <w:ilvl w:val="2"/>
          <w:numId w:val="17"/>
        </w:numPr>
      </w:pPr>
      <w:bookmarkStart w:id="15" w:name="_Toc392006565"/>
      <w:r>
        <w:t>Email Addresses</w:t>
      </w:r>
      <w:bookmarkEnd w:id="15"/>
    </w:p>
    <w:p w14:paraId="794D086C" w14:textId="1B7E3EC6" w:rsidR="005E08EC" w:rsidRPr="00643CC7" w:rsidRDefault="005E08EC" w:rsidP="00643CC7">
      <w:r>
        <w:t>A list of email addresses separated by commas.</w:t>
      </w:r>
    </w:p>
    <w:p w14:paraId="369E7BC4" w14:textId="0D385982" w:rsidR="00BC3C31" w:rsidRDefault="00BC3C31" w:rsidP="00260AF6">
      <w:pPr>
        <w:pStyle w:val="Heading3"/>
        <w:numPr>
          <w:ilvl w:val="2"/>
          <w:numId w:val="17"/>
        </w:numPr>
      </w:pPr>
      <w:bookmarkStart w:id="16" w:name="_Toc392006566"/>
      <w:r>
        <w:t xml:space="preserve">CMX </w:t>
      </w:r>
      <w:r w:rsidR="00A30B2C">
        <w:t>Mobile App</w:t>
      </w:r>
      <w:r>
        <w:t xml:space="preserve"> Server</w:t>
      </w:r>
      <w:bookmarkEnd w:id="16"/>
    </w:p>
    <w:p w14:paraId="0C6373FB" w14:textId="7E4938D5" w:rsidR="005E08EC" w:rsidRPr="00643CC7" w:rsidRDefault="005E08EC" w:rsidP="00643CC7">
      <w:r>
        <w:t xml:space="preserve">The server IP address should be supplied of the CMX </w:t>
      </w:r>
      <w:r w:rsidR="00A30B2C">
        <w:t>Mobile App</w:t>
      </w:r>
      <w:r>
        <w:t xml:space="preserve"> Server.</w:t>
      </w:r>
    </w:p>
    <w:p w14:paraId="7E31A577" w14:textId="5A164F0B" w:rsidR="005E08EC" w:rsidRDefault="005E08EC" w:rsidP="00260AF6">
      <w:pPr>
        <w:pStyle w:val="Heading3"/>
        <w:numPr>
          <w:ilvl w:val="2"/>
          <w:numId w:val="17"/>
        </w:numPr>
      </w:pPr>
      <w:bookmarkStart w:id="17" w:name="_Toc392006567"/>
      <w:r>
        <w:lastRenderedPageBreak/>
        <w:t xml:space="preserve">CMX </w:t>
      </w:r>
      <w:r w:rsidR="00A30B2C">
        <w:t>Mobile App</w:t>
      </w:r>
      <w:r>
        <w:t xml:space="preserve"> Server Port</w:t>
      </w:r>
      <w:bookmarkEnd w:id="17"/>
    </w:p>
    <w:p w14:paraId="6A5A9048" w14:textId="76B8896D" w:rsidR="00BC3C31" w:rsidRPr="00643CC7" w:rsidRDefault="005E08EC" w:rsidP="00643CC7">
      <w:r>
        <w:t xml:space="preserve">The port by default uses 8082. Change if the port was changed on CMX </w:t>
      </w:r>
      <w:r w:rsidR="00A30B2C">
        <w:t>Mobile App</w:t>
      </w:r>
      <w:r>
        <w:t xml:space="preserve"> Server using the setup script.</w:t>
      </w:r>
    </w:p>
    <w:p w14:paraId="6D8E82C3" w14:textId="207D0CDE" w:rsidR="005E08EC" w:rsidRDefault="005E08EC" w:rsidP="00260AF6">
      <w:pPr>
        <w:pStyle w:val="Heading3"/>
        <w:numPr>
          <w:ilvl w:val="2"/>
          <w:numId w:val="17"/>
        </w:numPr>
      </w:pPr>
      <w:bookmarkStart w:id="18" w:name="_Toc392006568"/>
      <w:r>
        <w:t xml:space="preserve">CMX </w:t>
      </w:r>
      <w:r w:rsidR="00A30B2C">
        <w:t>Mobile App</w:t>
      </w:r>
      <w:r>
        <w:t xml:space="preserve"> Server Username</w:t>
      </w:r>
      <w:bookmarkEnd w:id="18"/>
    </w:p>
    <w:p w14:paraId="69A80D57" w14:textId="21AA9C30" w:rsidR="005E08EC" w:rsidRPr="00643CC7" w:rsidRDefault="005E08EC" w:rsidP="00643CC7">
      <w:r>
        <w:t xml:space="preserve">The username </w:t>
      </w:r>
      <w:r w:rsidR="004A4A6B">
        <w:t xml:space="preserve">entered on the CMX </w:t>
      </w:r>
      <w:r w:rsidR="00A30B2C">
        <w:t>Mobile App</w:t>
      </w:r>
      <w:r w:rsidR="004A4A6B">
        <w:t xml:space="preserve"> Server during setup.</w:t>
      </w:r>
    </w:p>
    <w:p w14:paraId="4E4BDEE1" w14:textId="29369377" w:rsidR="004A4A6B" w:rsidRDefault="004A4A6B" w:rsidP="00260AF6">
      <w:pPr>
        <w:pStyle w:val="Heading3"/>
        <w:numPr>
          <w:ilvl w:val="2"/>
          <w:numId w:val="17"/>
        </w:numPr>
      </w:pPr>
      <w:bookmarkStart w:id="19" w:name="_Toc392006569"/>
      <w:r>
        <w:t xml:space="preserve">CMX </w:t>
      </w:r>
      <w:r w:rsidR="00A30B2C">
        <w:t>Mobile App</w:t>
      </w:r>
      <w:r>
        <w:t xml:space="preserve"> Server Password</w:t>
      </w:r>
      <w:bookmarkEnd w:id="19"/>
    </w:p>
    <w:p w14:paraId="1625DA2B" w14:textId="5466BD8B" w:rsidR="00FF747E" w:rsidRDefault="004A4A6B" w:rsidP="0099786B">
      <w:r>
        <w:t xml:space="preserve">The password entered on the CMX </w:t>
      </w:r>
      <w:r w:rsidR="00A30B2C">
        <w:t>Mobile App</w:t>
      </w:r>
      <w:r>
        <w:t xml:space="preserve"> Server during setup.</w:t>
      </w:r>
    </w:p>
    <w:p w14:paraId="553CAF2A" w14:textId="1AE812B7" w:rsidR="004A4A6B" w:rsidRDefault="004A4A6B" w:rsidP="00260AF6">
      <w:pPr>
        <w:pStyle w:val="Heading3"/>
        <w:numPr>
          <w:ilvl w:val="2"/>
          <w:numId w:val="17"/>
        </w:numPr>
      </w:pPr>
      <w:bookmarkStart w:id="20" w:name="_Toc392006570"/>
      <w:r>
        <w:t>Venue Street Address</w:t>
      </w:r>
      <w:bookmarkEnd w:id="20"/>
    </w:p>
    <w:p w14:paraId="7B7E1295" w14:textId="77777777" w:rsidR="004A4A6B" w:rsidRDefault="004A4A6B" w:rsidP="0099786B">
      <w:r>
        <w:t>Address for the venue</w:t>
      </w:r>
    </w:p>
    <w:p w14:paraId="410F7612" w14:textId="32FD8824" w:rsidR="004A4A6B" w:rsidRDefault="004A4A6B" w:rsidP="00260AF6">
      <w:pPr>
        <w:pStyle w:val="Heading3"/>
        <w:numPr>
          <w:ilvl w:val="2"/>
          <w:numId w:val="17"/>
        </w:numPr>
      </w:pPr>
      <w:bookmarkStart w:id="21" w:name="_Toc392006571"/>
      <w:r>
        <w:t>Phone Number</w:t>
      </w:r>
      <w:bookmarkEnd w:id="21"/>
    </w:p>
    <w:p w14:paraId="11F9B0BA" w14:textId="55486DDC" w:rsidR="004A4A6B" w:rsidRDefault="004A4A6B" w:rsidP="00643CC7">
      <w:r>
        <w:t>Phone number for contact</w:t>
      </w:r>
    </w:p>
    <w:p w14:paraId="309C838A" w14:textId="5B3F00DA" w:rsidR="004A4A6B" w:rsidRDefault="004A4A6B" w:rsidP="00260AF6">
      <w:pPr>
        <w:pStyle w:val="Heading3"/>
        <w:numPr>
          <w:ilvl w:val="2"/>
          <w:numId w:val="17"/>
        </w:numPr>
      </w:pPr>
      <w:bookmarkStart w:id="22" w:name="_Toc392006572"/>
      <w:r>
        <w:t>Wifi Connection Mode</w:t>
      </w:r>
      <w:bookmarkEnd w:id="22"/>
    </w:p>
    <w:p w14:paraId="435CAC3D" w14:textId="334A100A" w:rsidR="004A4A6B" w:rsidRPr="00643CC7" w:rsidRDefault="00282181" w:rsidP="00643CC7">
      <w:r>
        <w:t xml:space="preserve">A device can </w:t>
      </w:r>
      <w:r w:rsidR="00181DE8">
        <w:t>attempt to join a venues wifi if desired. Manual indicates the user will be given a descriptive instruction on how to join a wifi. The user has the option to follow or ignore the instructions for joing the wifi. Automatic indicates the device will attempt to join automatically if possible. This will only work properly with Android devices. iOS devices will fallback to using manual instructions since the platform does not allow for automatic.</w:t>
      </w:r>
    </w:p>
    <w:p w14:paraId="764C76D0" w14:textId="618B83EE" w:rsidR="00181DE8" w:rsidRDefault="00181DE8" w:rsidP="00260AF6">
      <w:pPr>
        <w:pStyle w:val="Heading3"/>
        <w:numPr>
          <w:ilvl w:val="2"/>
          <w:numId w:val="17"/>
        </w:numPr>
      </w:pPr>
      <w:bookmarkStart w:id="23" w:name="_Toc392006573"/>
      <w:r>
        <w:t>Preferred Networks</w:t>
      </w:r>
      <w:bookmarkEnd w:id="23"/>
    </w:p>
    <w:p w14:paraId="42E836CF" w14:textId="4AA62222" w:rsidR="00181DE8" w:rsidRPr="00643CC7" w:rsidRDefault="00B60A86" w:rsidP="00643CC7">
      <w:r>
        <w:t>The list of SSIDs to attempt to join with when at the venue. The password is optional.</w:t>
      </w:r>
    </w:p>
    <w:p w14:paraId="748C9D6B" w14:textId="6C8888B1" w:rsidR="002965F6" w:rsidRDefault="002965F6" w:rsidP="0099786B"/>
    <w:p w14:paraId="13321B2C" w14:textId="1FA56458" w:rsidR="0027658D" w:rsidRDefault="00F93C88" w:rsidP="00260AF6">
      <w:pPr>
        <w:pStyle w:val="Heading1"/>
        <w:numPr>
          <w:ilvl w:val="0"/>
          <w:numId w:val="17"/>
        </w:numPr>
      </w:pPr>
      <w:bookmarkStart w:id="24" w:name="_Toc383544739"/>
      <w:bookmarkStart w:id="25" w:name="_Toc383547549"/>
      <w:bookmarkStart w:id="26" w:name="_Toc383553701"/>
      <w:bookmarkStart w:id="27" w:name="_Toc383544740"/>
      <w:bookmarkStart w:id="28" w:name="_Toc383547550"/>
      <w:bookmarkStart w:id="29" w:name="_Toc383553702"/>
      <w:bookmarkStart w:id="30" w:name="_Toc383544741"/>
      <w:bookmarkStart w:id="31" w:name="_Toc383547551"/>
      <w:bookmarkStart w:id="32" w:name="_Toc383553703"/>
      <w:bookmarkStart w:id="33" w:name="_Toc383544742"/>
      <w:bookmarkStart w:id="34" w:name="_Toc383547552"/>
      <w:bookmarkStart w:id="35" w:name="_Toc383553704"/>
      <w:bookmarkStart w:id="36" w:name="_Toc383544743"/>
      <w:bookmarkStart w:id="37" w:name="_Toc383547553"/>
      <w:bookmarkStart w:id="38" w:name="_Toc383553705"/>
      <w:bookmarkStart w:id="39" w:name="_Toc383544744"/>
      <w:bookmarkStart w:id="40" w:name="_Toc383547554"/>
      <w:bookmarkStart w:id="41" w:name="_Toc383553706"/>
      <w:bookmarkStart w:id="42" w:name="_Toc383544745"/>
      <w:bookmarkStart w:id="43" w:name="_Toc383547555"/>
      <w:bookmarkStart w:id="44" w:name="_Toc383553707"/>
      <w:bookmarkStart w:id="45" w:name="_Toc383544746"/>
      <w:bookmarkStart w:id="46" w:name="_Toc383547556"/>
      <w:bookmarkStart w:id="47" w:name="_Toc383553708"/>
      <w:bookmarkStart w:id="48" w:name="_Toc383544747"/>
      <w:bookmarkStart w:id="49" w:name="_Toc383547557"/>
      <w:bookmarkStart w:id="50" w:name="_Toc383553709"/>
      <w:bookmarkStart w:id="51" w:name="_Toc383544748"/>
      <w:bookmarkStart w:id="52" w:name="_Toc383547558"/>
      <w:bookmarkStart w:id="53" w:name="_Toc383553710"/>
      <w:bookmarkStart w:id="54" w:name="_Toc383544749"/>
      <w:bookmarkStart w:id="55" w:name="_Toc383547559"/>
      <w:bookmarkStart w:id="56" w:name="_Toc383553711"/>
      <w:bookmarkStart w:id="57" w:name="_Toc383544750"/>
      <w:bookmarkStart w:id="58" w:name="_Toc383547560"/>
      <w:bookmarkStart w:id="59" w:name="_Toc383553712"/>
      <w:bookmarkStart w:id="60" w:name="_Toc383544751"/>
      <w:bookmarkStart w:id="61" w:name="_Toc383547561"/>
      <w:bookmarkStart w:id="62" w:name="_Toc383553713"/>
      <w:bookmarkStart w:id="63" w:name="_Toc383544752"/>
      <w:bookmarkStart w:id="64" w:name="_Toc383547562"/>
      <w:bookmarkStart w:id="65" w:name="_Toc383553714"/>
      <w:bookmarkStart w:id="66" w:name="_Toc383544753"/>
      <w:bookmarkStart w:id="67" w:name="_Toc383547563"/>
      <w:bookmarkStart w:id="68" w:name="_Toc383553715"/>
      <w:bookmarkStart w:id="69" w:name="_Toc383544754"/>
      <w:bookmarkStart w:id="70" w:name="_Toc383547564"/>
      <w:bookmarkStart w:id="71" w:name="_Toc383553716"/>
      <w:bookmarkStart w:id="72" w:name="_Toc383544755"/>
      <w:bookmarkStart w:id="73" w:name="_Toc383547565"/>
      <w:bookmarkStart w:id="74" w:name="_Toc383553717"/>
      <w:bookmarkStart w:id="75" w:name="_Toc383544756"/>
      <w:bookmarkStart w:id="76" w:name="_Toc383547566"/>
      <w:bookmarkStart w:id="77" w:name="_Toc383553718"/>
      <w:bookmarkStart w:id="78" w:name="_Toc383544757"/>
      <w:bookmarkStart w:id="79" w:name="_Toc383547567"/>
      <w:bookmarkStart w:id="80" w:name="_Toc383553719"/>
      <w:bookmarkStart w:id="81" w:name="_Toc383544758"/>
      <w:bookmarkStart w:id="82" w:name="_Toc383547568"/>
      <w:bookmarkStart w:id="83" w:name="_Toc383553720"/>
      <w:bookmarkStart w:id="84" w:name="_Toc383544759"/>
      <w:bookmarkStart w:id="85" w:name="_Toc383547569"/>
      <w:bookmarkStart w:id="86" w:name="_Toc383553721"/>
      <w:bookmarkStart w:id="87" w:name="_Toc383544760"/>
      <w:bookmarkStart w:id="88" w:name="_Toc383547570"/>
      <w:bookmarkStart w:id="89" w:name="_Toc383553722"/>
      <w:bookmarkStart w:id="90" w:name="_Toc383544761"/>
      <w:bookmarkStart w:id="91" w:name="_Toc383547571"/>
      <w:bookmarkStart w:id="92" w:name="_Toc383553723"/>
      <w:bookmarkStart w:id="93" w:name="_Toc383544762"/>
      <w:bookmarkStart w:id="94" w:name="_Toc383547572"/>
      <w:bookmarkStart w:id="95" w:name="_Toc383553724"/>
      <w:bookmarkStart w:id="96" w:name="_Toc383544763"/>
      <w:bookmarkStart w:id="97" w:name="_Toc383547573"/>
      <w:bookmarkStart w:id="98" w:name="_Toc383553725"/>
      <w:bookmarkStart w:id="99" w:name="_Toc383544764"/>
      <w:bookmarkStart w:id="100" w:name="_Toc383547574"/>
      <w:bookmarkStart w:id="101" w:name="_Toc383553726"/>
      <w:bookmarkStart w:id="102" w:name="_Toc383544765"/>
      <w:bookmarkStart w:id="103" w:name="_Toc383547575"/>
      <w:bookmarkStart w:id="104" w:name="_Toc383553727"/>
      <w:bookmarkStart w:id="105" w:name="_Toc383544766"/>
      <w:bookmarkStart w:id="106" w:name="_Toc383547576"/>
      <w:bookmarkStart w:id="107" w:name="_Toc383553728"/>
      <w:bookmarkStart w:id="108" w:name="_Toc383544767"/>
      <w:bookmarkStart w:id="109" w:name="_Toc383547577"/>
      <w:bookmarkStart w:id="110" w:name="_Toc383553729"/>
      <w:bookmarkStart w:id="111" w:name="_Toc383544768"/>
      <w:bookmarkStart w:id="112" w:name="_Toc383547578"/>
      <w:bookmarkStart w:id="113" w:name="_Toc383553730"/>
      <w:bookmarkStart w:id="114" w:name="_Toc383544769"/>
      <w:bookmarkStart w:id="115" w:name="_Toc383547579"/>
      <w:bookmarkStart w:id="116" w:name="_Toc383553731"/>
      <w:bookmarkStart w:id="117" w:name="_Toc383544770"/>
      <w:bookmarkStart w:id="118" w:name="_Toc383547580"/>
      <w:bookmarkStart w:id="119" w:name="_Toc383553732"/>
      <w:bookmarkStart w:id="120" w:name="_Toc383544771"/>
      <w:bookmarkStart w:id="121" w:name="_Toc383547581"/>
      <w:bookmarkStart w:id="122" w:name="_Toc383553733"/>
      <w:bookmarkStart w:id="123" w:name="_Toc383544772"/>
      <w:bookmarkStart w:id="124" w:name="_Toc383547582"/>
      <w:bookmarkStart w:id="125" w:name="_Toc383553734"/>
      <w:bookmarkStart w:id="126" w:name="_Toc383544773"/>
      <w:bookmarkStart w:id="127" w:name="_Toc383547583"/>
      <w:bookmarkStart w:id="128" w:name="_Toc383553735"/>
      <w:bookmarkStart w:id="129" w:name="_Toc383544774"/>
      <w:bookmarkStart w:id="130" w:name="_Toc383547584"/>
      <w:bookmarkStart w:id="131" w:name="_Toc383553736"/>
      <w:bookmarkStart w:id="132" w:name="_Toc383544775"/>
      <w:bookmarkStart w:id="133" w:name="_Toc383547585"/>
      <w:bookmarkStart w:id="134" w:name="_Toc383553737"/>
      <w:bookmarkStart w:id="135" w:name="_Toc383544776"/>
      <w:bookmarkStart w:id="136" w:name="_Toc383547586"/>
      <w:bookmarkStart w:id="137" w:name="_Toc383553738"/>
      <w:bookmarkStart w:id="138" w:name="_Toc383544777"/>
      <w:bookmarkStart w:id="139" w:name="_Toc383547587"/>
      <w:bookmarkStart w:id="140" w:name="_Toc383553739"/>
      <w:bookmarkStart w:id="141" w:name="_Toc383544778"/>
      <w:bookmarkStart w:id="142" w:name="_Toc383547588"/>
      <w:bookmarkStart w:id="143" w:name="_Toc383553740"/>
      <w:bookmarkStart w:id="144" w:name="_Toc383544779"/>
      <w:bookmarkStart w:id="145" w:name="_Toc383547589"/>
      <w:bookmarkStart w:id="146" w:name="_Toc383553741"/>
      <w:bookmarkStart w:id="147" w:name="_Toc383544780"/>
      <w:bookmarkStart w:id="148" w:name="_Toc383547590"/>
      <w:bookmarkStart w:id="149" w:name="_Toc383553742"/>
      <w:bookmarkStart w:id="150" w:name="_Toc383544781"/>
      <w:bookmarkStart w:id="151" w:name="_Toc383547591"/>
      <w:bookmarkStart w:id="152" w:name="_Toc383553743"/>
      <w:bookmarkStart w:id="153" w:name="_Toc383544782"/>
      <w:bookmarkStart w:id="154" w:name="_Toc383547592"/>
      <w:bookmarkStart w:id="155" w:name="_Toc383553744"/>
      <w:bookmarkStart w:id="156" w:name="_Toc383544783"/>
      <w:bookmarkStart w:id="157" w:name="_Toc383547593"/>
      <w:bookmarkStart w:id="158" w:name="_Toc383553745"/>
      <w:bookmarkStart w:id="159" w:name="_Toc392006574"/>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r>
        <w:t>Connect and Engage</w:t>
      </w:r>
      <w:bookmarkEnd w:id="159"/>
    </w:p>
    <w:p w14:paraId="04491B24" w14:textId="6863429A" w:rsidR="002F3164" w:rsidRPr="002F3164" w:rsidRDefault="00932882" w:rsidP="002F3164">
      <w:r>
        <w:t xml:space="preserve">At this </w:t>
      </w:r>
      <w:r w:rsidR="00B2313D">
        <w:t xml:space="preserve">point the installation has been completed successfully. The following are the configuration </w:t>
      </w:r>
      <w:r w:rsidR="00F93C88">
        <w:t xml:space="preserve">and status </w:t>
      </w:r>
      <w:r w:rsidR="00B2313D">
        <w:t>steps to leverage the features of the SDK</w:t>
      </w:r>
      <w:r>
        <w:t>.</w:t>
      </w:r>
    </w:p>
    <w:p w14:paraId="52402883" w14:textId="0EDFC83B" w:rsidR="00932882" w:rsidRDefault="00F93C88" w:rsidP="00260AF6">
      <w:pPr>
        <w:pStyle w:val="Heading2"/>
        <w:numPr>
          <w:ilvl w:val="1"/>
          <w:numId w:val="17"/>
        </w:numPr>
      </w:pPr>
      <w:bookmarkStart w:id="160" w:name="_Toc383547595"/>
      <w:bookmarkStart w:id="161" w:name="_Toc383553747"/>
      <w:bookmarkStart w:id="162" w:name="_Toc383547596"/>
      <w:bookmarkStart w:id="163" w:name="_Toc383553748"/>
      <w:bookmarkStart w:id="164" w:name="_Toc383547597"/>
      <w:bookmarkStart w:id="165" w:name="_Toc383553749"/>
      <w:bookmarkStart w:id="166" w:name="_Toc383547598"/>
      <w:bookmarkStart w:id="167" w:name="_Toc383553750"/>
      <w:bookmarkStart w:id="168" w:name="_Toc383547599"/>
      <w:bookmarkStart w:id="169" w:name="_Toc383553751"/>
      <w:bookmarkStart w:id="170" w:name="_Toc383547600"/>
      <w:bookmarkStart w:id="171" w:name="_Toc383553752"/>
      <w:bookmarkStart w:id="172" w:name="_Toc383547601"/>
      <w:bookmarkStart w:id="173" w:name="_Toc383553753"/>
      <w:bookmarkStart w:id="174" w:name="_Toc383547602"/>
      <w:bookmarkStart w:id="175" w:name="_Toc383553754"/>
      <w:bookmarkStart w:id="176" w:name="_Toc383547603"/>
      <w:bookmarkStart w:id="177" w:name="_Toc383553755"/>
      <w:bookmarkStart w:id="178" w:name="_Toc383547604"/>
      <w:bookmarkStart w:id="179" w:name="_Toc383553756"/>
      <w:bookmarkStart w:id="180" w:name="_Toc383547605"/>
      <w:bookmarkStart w:id="181" w:name="_Toc383553757"/>
      <w:bookmarkStart w:id="182" w:name="_Toc383547606"/>
      <w:bookmarkStart w:id="183" w:name="_Toc383553758"/>
      <w:bookmarkStart w:id="184" w:name="_Toc383547607"/>
      <w:bookmarkStart w:id="185" w:name="_Toc383553759"/>
      <w:bookmarkStart w:id="186" w:name="_Toc383547608"/>
      <w:bookmarkStart w:id="187" w:name="_Toc383553760"/>
      <w:bookmarkStart w:id="188" w:name="_Toc383547609"/>
      <w:bookmarkStart w:id="189" w:name="_Toc383553761"/>
      <w:bookmarkStart w:id="190" w:name="_Toc383547610"/>
      <w:bookmarkStart w:id="191" w:name="_Toc383553762"/>
      <w:bookmarkStart w:id="192" w:name="_Toc383547611"/>
      <w:bookmarkStart w:id="193" w:name="_Toc383553763"/>
      <w:bookmarkStart w:id="194" w:name="_Toc392006575"/>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r>
        <w:t>Configuration</w:t>
      </w:r>
      <w:bookmarkEnd w:id="194"/>
    </w:p>
    <w:p w14:paraId="41D4BDE9" w14:textId="0B433DE0" w:rsidR="00AE2C1E" w:rsidRDefault="00E16A7E" w:rsidP="00AE2C1E">
      <w:r>
        <w:t xml:space="preserve">The remaining features can be configured in Connect and Engage. Connect and Engage can be access by first entering the MSE UI: </w:t>
      </w:r>
      <w:hyperlink w:history="1">
        <w:r w:rsidR="003D1D03" w:rsidRPr="008408F8">
          <w:rPr>
            <w:rStyle w:val="Hyperlink"/>
          </w:rPr>
          <w:t>https://&lt;MSEAddress&gt;/mseui/</w:t>
        </w:r>
      </w:hyperlink>
    </w:p>
    <w:p w14:paraId="32DE7107" w14:textId="77777777" w:rsidR="003D1D03" w:rsidRDefault="003D1D03" w:rsidP="00AE2C1E"/>
    <w:p w14:paraId="0E5CFCAE" w14:textId="30B5BD87" w:rsidR="005017DD" w:rsidRDefault="0085326C" w:rsidP="00AE2C1E">
      <w:r>
        <w:rPr>
          <w:noProof/>
        </w:rPr>
        <w:lastRenderedPageBreak/>
        <w:drawing>
          <wp:inline distT="0" distB="0" distL="0" distR="0" wp14:anchorId="395FB6DF" wp14:editId="43703A0E">
            <wp:extent cx="5705475" cy="1847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1847850"/>
                    </a:xfrm>
                    <a:prstGeom prst="rect">
                      <a:avLst/>
                    </a:prstGeom>
                    <a:noFill/>
                    <a:ln>
                      <a:noFill/>
                    </a:ln>
                  </pic:spPr>
                </pic:pic>
              </a:graphicData>
            </a:graphic>
          </wp:inline>
        </w:drawing>
      </w:r>
    </w:p>
    <w:p w14:paraId="3294259A" w14:textId="77777777" w:rsidR="003D1D03" w:rsidRDefault="003D1D03" w:rsidP="00AE2C1E"/>
    <w:p w14:paraId="3556906C" w14:textId="4734AF59" w:rsidR="003D1D03" w:rsidRDefault="003D1D03" w:rsidP="00AE2C1E">
      <w:pPr>
        <w:rPr>
          <w:b/>
        </w:rPr>
      </w:pPr>
      <w:r>
        <w:t xml:space="preserve">On the dashboard select </w:t>
      </w:r>
      <w:r w:rsidRPr="00643CC7">
        <w:rPr>
          <w:b/>
        </w:rPr>
        <w:t xml:space="preserve">CMX </w:t>
      </w:r>
      <w:r w:rsidR="0085326C">
        <w:rPr>
          <w:b/>
        </w:rPr>
        <w:t>Connect &amp; Engage under the Services section.</w:t>
      </w:r>
      <w:r w:rsidR="00D0704A">
        <w:rPr>
          <w:b/>
        </w:rPr>
        <w:t xml:space="preserve"> Once the Status is up the CMX Connect and Eng</w:t>
      </w:r>
      <w:r w:rsidR="00CA1BC5">
        <w:rPr>
          <w:b/>
        </w:rPr>
        <w:t>age App under</w:t>
      </w:r>
      <w:r w:rsidR="009C252E">
        <w:rPr>
          <w:b/>
        </w:rPr>
        <w:t xml:space="preserve"> the Apps section will appear.</w:t>
      </w:r>
    </w:p>
    <w:p w14:paraId="5D3C6086" w14:textId="77777777" w:rsidR="009C252E" w:rsidRDefault="009C252E" w:rsidP="00AE2C1E">
      <w:pPr>
        <w:rPr>
          <w:b/>
        </w:rPr>
      </w:pPr>
    </w:p>
    <w:p w14:paraId="40427B08" w14:textId="60DBAFEE" w:rsidR="009C252E" w:rsidRDefault="009C252E" w:rsidP="00AE2C1E">
      <w:r>
        <w:rPr>
          <w:noProof/>
        </w:rPr>
        <w:drawing>
          <wp:inline distT="0" distB="0" distL="0" distR="0" wp14:anchorId="7FE994F1" wp14:editId="14C190C6">
            <wp:extent cx="5705475" cy="37909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5475" cy="3790950"/>
                    </a:xfrm>
                    <a:prstGeom prst="rect">
                      <a:avLst/>
                    </a:prstGeom>
                    <a:noFill/>
                    <a:ln>
                      <a:noFill/>
                    </a:ln>
                  </pic:spPr>
                </pic:pic>
              </a:graphicData>
            </a:graphic>
          </wp:inline>
        </w:drawing>
      </w:r>
    </w:p>
    <w:p w14:paraId="66F9198C" w14:textId="77777777" w:rsidR="009C252E" w:rsidRDefault="009C252E" w:rsidP="00AE2C1E"/>
    <w:p w14:paraId="7D55F2C3" w14:textId="654F1A0C" w:rsidR="009C252E" w:rsidRDefault="009C252E" w:rsidP="00AE2C1E">
      <w:r>
        <w:t>Selecting the CMX Connect &amp; Engage App will open the App and a Login dialog will appear.</w:t>
      </w:r>
    </w:p>
    <w:p w14:paraId="70B9292D" w14:textId="77777777" w:rsidR="00E57F4C" w:rsidRDefault="00E57F4C" w:rsidP="00AE2C1E"/>
    <w:p w14:paraId="3A3148FD" w14:textId="7B480789" w:rsidR="00F45C76" w:rsidRDefault="009C252E" w:rsidP="00932882">
      <w:r>
        <w:t>Once Logged in you will see the Mobile App option on the left side. Once that option is selected all configuration and status buttons options appear under Mobile App</w:t>
      </w:r>
    </w:p>
    <w:p w14:paraId="0FC9E768" w14:textId="1072D141" w:rsidR="00F45C76" w:rsidRDefault="00F45C76" w:rsidP="00932882"/>
    <w:p w14:paraId="5B78DB9D" w14:textId="72E43058" w:rsidR="009C252E" w:rsidRDefault="00400D0F" w:rsidP="00932882">
      <w:r>
        <w:rPr>
          <w:noProof/>
        </w:rPr>
        <w:lastRenderedPageBreak/>
        <w:drawing>
          <wp:inline distT="0" distB="0" distL="0" distR="0" wp14:anchorId="14ECCD80" wp14:editId="775014BE">
            <wp:extent cx="5705475" cy="42005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5475" cy="4200525"/>
                    </a:xfrm>
                    <a:prstGeom prst="rect">
                      <a:avLst/>
                    </a:prstGeom>
                    <a:noFill/>
                    <a:ln>
                      <a:noFill/>
                    </a:ln>
                  </pic:spPr>
                </pic:pic>
              </a:graphicData>
            </a:graphic>
          </wp:inline>
        </w:drawing>
      </w:r>
    </w:p>
    <w:p w14:paraId="50CD584D" w14:textId="6A0CC32F" w:rsidR="009C252E" w:rsidRDefault="009C252E" w:rsidP="00932882"/>
    <w:p w14:paraId="3E7CA3ED" w14:textId="77777777" w:rsidR="00921856" w:rsidRDefault="00921856" w:rsidP="00932882"/>
    <w:p w14:paraId="49ABFF77" w14:textId="41AA0EBC" w:rsidR="005024CB" w:rsidRDefault="005024CB" w:rsidP="005024CB">
      <w:pPr>
        <w:pStyle w:val="Heading3"/>
        <w:numPr>
          <w:ilvl w:val="2"/>
          <w:numId w:val="17"/>
        </w:numPr>
      </w:pPr>
      <w:bookmarkStart w:id="195" w:name="_Toc392006576"/>
      <w:r>
        <w:t>Mobile App Server</w:t>
      </w:r>
      <w:bookmarkEnd w:id="195"/>
    </w:p>
    <w:p w14:paraId="7F3ED7FE" w14:textId="77777777" w:rsidR="00753EB1" w:rsidRDefault="005024CB" w:rsidP="00F6118C">
      <w:r>
        <w:t xml:space="preserve">To view rudimentary statistics like App Server IP Address, Server Port, last sync success and last sync attempt times. The last sync success time is the time when the Mobile App Server </w:t>
      </w:r>
      <w:r w:rsidR="00753EB1">
        <w:t xml:space="preserve">was last successfully synchronized. The last sync attempt time is the time when a last sync to Mobile App Server was attempted. </w:t>
      </w:r>
    </w:p>
    <w:p w14:paraId="5920D1FC" w14:textId="77777777" w:rsidR="00753EB1" w:rsidRDefault="00753EB1" w:rsidP="00F6118C"/>
    <w:p w14:paraId="08C3109D" w14:textId="74058D15" w:rsidR="005024CB" w:rsidRPr="005024CB" w:rsidRDefault="00822AB0" w:rsidP="00F6118C">
      <w:r>
        <w:t>The Sync button forces all the configuration to be synchronized to the Mobile App Server. The Remove button removes all the configuration from the Mobile App Server. Once the configuration is removed, the Mobile App Server will need to be reconfigured via the Connect and Engage, App Enablement page.</w:t>
      </w:r>
      <w:r w:rsidR="00753EB1">
        <w:t xml:space="preserve"> </w:t>
      </w:r>
      <w:r w:rsidR="005024CB">
        <w:t xml:space="preserve">  </w:t>
      </w:r>
    </w:p>
    <w:p w14:paraId="0A73FCA4" w14:textId="1EDBBD0F" w:rsidR="005C541D" w:rsidRDefault="005C541D" w:rsidP="00260AF6">
      <w:pPr>
        <w:pStyle w:val="Heading3"/>
        <w:numPr>
          <w:ilvl w:val="2"/>
          <w:numId w:val="17"/>
        </w:numPr>
      </w:pPr>
      <w:bookmarkStart w:id="196" w:name="_Toc392006577"/>
      <w:r>
        <w:t>Point Of Interest</w:t>
      </w:r>
      <w:bookmarkEnd w:id="196"/>
    </w:p>
    <w:p w14:paraId="0AC0E9D4" w14:textId="77777777" w:rsidR="00943EFE" w:rsidRDefault="00943EFE" w:rsidP="00F6118C"/>
    <w:p w14:paraId="4BE23A78" w14:textId="6895C802" w:rsidR="00943EFE" w:rsidRDefault="00943EFE" w:rsidP="00F6118C">
      <w:r>
        <w:t>The Point of Interest page contains options to create new Point Of Interests, Edit existing point of Interest and delete existing Point Of Interests.</w:t>
      </w:r>
      <w:r w:rsidR="005C5F20">
        <w:t xml:space="preserve"> There is an option to make the Point Of Interest Inactive as</w:t>
      </w:r>
      <w:r w:rsidR="00D83949">
        <w:t xml:space="preserve"> </w:t>
      </w:r>
      <w:r w:rsidR="005C5F20">
        <w:t>well.</w:t>
      </w:r>
    </w:p>
    <w:p w14:paraId="209B7B7C" w14:textId="4E1FC391" w:rsidR="005C5F20" w:rsidRDefault="005C5F20" w:rsidP="00F6118C">
      <w:r w:rsidRPr="00F6118C">
        <w:rPr>
          <w:noProof/>
        </w:rPr>
        <w:lastRenderedPageBreak/>
        <w:drawing>
          <wp:inline distT="0" distB="0" distL="0" distR="0" wp14:anchorId="3EC31ED6" wp14:editId="5468A8C7">
            <wp:extent cx="5705475" cy="35814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5475" cy="3581400"/>
                    </a:xfrm>
                    <a:prstGeom prst="rect">
                      <a:avLst/>
                    </a:prstGeom>
                    <a:noFill/>
                    <a:ln>
                      <a:noFill/>
                    </a:ln>
                  </pic:spPr>
                </pic:pic>
              </a:graphicData>
            </a:graphic>
          </wp:inline>
        </w:drawing>
      </w:r>
    </w:p>
    <w:p w14:paraId="00CE1120" w14:textId="77777777" w:rsidR="005C5F20" w:rsidRDefault="005C5F20" w:rsidP="00F6118C"/>
    <w:p w14:paraId="23050198" w14:textId="77777777" w:rsidR="00943EFE" w:rsidRDefault="00E8074F" w:rsidP="00F6118C">
      <w:r>
        <w:t xml:space="preserve">To create a new Point Of  Interest select the create new point of interest button which will open a </w:t>
      </w:r>
      <w:r w:rsidR="00943EFE">
        <w:t xml:space="preserve">page where all the required and optional parameters will be present in order to create a point of interest. </w:t>
      </w:r>
    </w:p>
    <w:p w14:paraId="07D00EC4" w14:textId="77777777" w:rsidR="00943EFE" w:rsidRDefault="00943EFE" w:rsidP="00F6118C"/>
    <w:p w14:paraId="00ABC315" w14:textId="7706AD6F" w:rsidR="00E8074F" w:rsidRDefault="00943EFE" w:rsidP="00F6118C">
      <w:r w:rsidRPr="00F6118C">
        <w:rPr>
          <w:noProof/>
        </w:rPr>
        <w:drawing>
          <wp:inline distT="0" distB="0" distL="0" distR="0" wp14:anchorId="0DC56627" wp14:editId="584F5898">
            <wp:extent cx="5715000" cy="33051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3305175"/>
                    </a:xfrm>
                    <a:prstGeom prst="rect">
                      <a:avLst/>
                    </a:prstGeom>
                    <a:noFill/>
                    <a:ln>
                      <a:noFill/>
                    </a:ln>
                  </pic:spPr>
                </pic:pic>
              </a:graphicData>
            </a:graphic>
          </wp:inline>
        </w:drawing>
      </w:r>
      <w:r w:rsidR="00E8074F">
        <w:t xml:space="preserve"> </w:t>
      </w:r>
    </w:p>
    <w:p w14:paraId="47472CE9" w14:textId="77777777" w:rsidR="0058228E" w:rsidRDefault="0058228E" w:rsidP="00F6118C"/>
    <w:p w14:paraId="2B2D9671" w14:textId="4357758B" w:rsidR="00A2080B" w:rsidRPr="00E8074F" w:rsidRDefault="0058228E" w:rsidP="00F6118C">
      <w:r>
        <w:t xml:space="preserve">Once a new Point Of Interest is created the Point Of Interest has to be made active. Clicking on the Inactive button will list out all the Point Of Interests that are </w:t>
      </w:r>
      <w:r w:rsidR="0081076B">
        <w:t>inactive. To make a Point Of Inter</w:t>
      </w:r>
      <w:r w:rsidR="00206B7F">
        <w:t>est a</w:t>
      </w:r>
      <w:r w:rsidR="0081076B">
        <w:t xml:space="preserve">ctive click on any Point of Interest and make it active. </w:t>
      </w:r>
    </w:p>
    <w:p w14:paraId="1A48072C" w14:textId="77777777" w:rsidR="006C2B81" w:rsidRDefault="006C2B81" w:rsidP="00A2080B">
      <w:pPr>
        <w:pStyle w:val="Heading3"/>
        <w:numPr>
          <w:ilvl w:val="2"/>
          <w:numId w:val="17"/>
        </w:numPr>
      </w:pPr>
      <w:bookmarkStart w:id="197" w:name="_Toc392006578"/>
      <w:r>
        <w:t>Floor Navigation</w:t>
      </w:r>
      <w:bookmarkEnd w:id="197"/>
      <w:r>
        <w:t xml:space="preserve"> </w:t>
      </w:r>
    </w:p>
    <w:p w14:paraId="0016EF12" w14:textId="3B635949" w:rsidR="00A2080B" w:rsidRDefault="00A2080B" w:rsidP="00BC3CC4">
      <w:pPr>
        <w:pStyle w:val="Heading3"/>
        <w:numPr>
          <w:ilvl w:val="3"/>
          <w:numId w:val="25"/>
        </w:numPr>
        <w:pPrChange w:id="198" w:author="Harvey Delery" w:date="2014-07-01T19:35:00Z">
          <w:pPr>
            <w:pStyle w:val="Heading3"/>
            <w:numPr>
              <w:ilvl w:val="3"/>
              <w:numId w:val="62"/>
            </w:numPr>
            <w:tabs>
              <w:tab w:val="num" w:pos="360"/>
            </w:tabs>
          </w:pPr>
        </w:pPrChange>
      </w:pPr>
      <w:bookmarkStart w:id="199" w:name="_Toc392006579"/>
      <w:r>
        <w:t>Routes</w:t>
      </w:r>
      <w:bookmarkEnd w:id="199"/>
      <w:r w:rsidR="004B3230">
        <w:t xml:space="preserve"> </w:t>
      </w:r>
    </w:p>
    <w:p w14:paraId="4725A415" w14:textId="2DDD23BF" w:rsidR="00A2080B" w:rsidRDefault="00A2080B" w:rsidP="00A2080B">
      <w:r>
        <w:t xml:space="preserve">Routes need to be configured on the map to allow for navigation to a point. The route is used to navigate the user to the desired destintation. The routes are created by drawing lines on the map. To start creating a route select the </w:t>
      </w:r>
      <w:r w:rsidRPr="00643CC7">
        <w:rPr>
          <w:b/>
        </w:rPr>
        <w:t>Floor Navigation</w:t>
      </w:r>
      <w:r>
        <w:t xml:space="preserve"> folder. The</w:t>
      </w:r>
      <w:r w:rsidR="001A62BE">
        <w:t>n</w:t>
      </w:r>
      <w:r>
        <w:t xml:space="preserve"> select the desired floor to add routes.</w:t>
      </w:r>
    </w:p>
    <w:p w14:paraId="0A149B95" w14:textId="77777777" w:rsidR="00A2080B" w:rsidRDefault="00A2080B" w:rsidP="00A2080B"/>
    <w:p w14:paraId="53A15E3F" w14:textId="77777777" w:rsidR="00A2080B" w:rsidRDefault="00A2080B" w:rsidP="00A2080B">
      <w:r>
        <w:t xml:space="preserve">To start creating a route click on the </w:t>
      </w:r>
      <w:r w:rsidRPr="00643CC7">
        <w:rPr>
          <w:b/>
        </w:rPr>
        <w:t xml:space="preserve">Draw </w:t>
      </w:r>
      <w:r>
        <w:rPr>
          <w:b/>
        </w:rPr>
        <w:t>Point</w:t>
      </w:r>
      <w:r>
        <w:t xml:space="preserve"> icon. Place the point on the map. Then repeat this by placing points at different spots on the map. These points will be used to connect the route lines.</w:t>
      </w:r>
    </w:p>
    <w:p w14:paraId="70A97CC9" w14:textId="77777777" w:rsidR="00A2080B" w:rsidRPr="00643CC7" w:rsidRDefault="00A2080B" w:rsidP="00A2080B">
      <w:r>
        <w:t xml:space="preserve"> </w:t>
      </w:r>
    </w:p>
    <w:p w14:paraId="31252C6C" w14:textId="392F2F52" w:rsidR="00A2080B" w:rsidRDefault="005802BB" w:rsidP="00A2080B">
      <w:r>
        <w:rPr>
          <w:noProof/>
        </w:rPr>
        <w:drawing>
          <wp:inline distT="0" distB="0" distL="0" distR="0" wp14:anchorId="5F06AF9C" wp14:editId="1CEFDE48">
            <wp:extent cx="5711825" cy="38830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1825" cy="3883025"/>
                    </a:xfrm>
                    <a:prstGeom prst="rect">
                      <a:avLst/>
                    </a:prstGeom>
                    <a:noFill/>
                    <a:ln>
                      <a:noFill/>
                    </a:ln>
                  </pic:spPr>
                </pic:pic>
              </a:graphicData>
            </a:graphic>
          </wp:inline>
        </w:drawing>
      </w:r>
    </w:p>
    <w:p w14:paraId="7A25F962" w14:textId="77777777" w:rsidR="00A2080B" w:rsidRDefault="00A2080B" w:rsidP="00A2080B"/>
    <w:p w14:paraId="1DDD0FC0" w14:textId="77777777" w:rsidR="00A2080B" w:rsidRDefault="00A2080B" w:rsidP="00A2080B">
      <w:r>
        <w:t xml:space="preserve">To start connecting the lines click on the </w:t>
      </w:r>
      <w:r w:rsidRPr="00643CC7">
        <w:rPr>
          <w:b/>
        </w:rPr>
        <w:t>Draw Lines</w:t>
      </w:r>
      <w:r>
        <w:t xml:space="preserve"> icon. Click on a point to start and another point to join the line. Repeat this as needed.</w:t>
      </w:r>
    </w:p>
    <w:p w14:paraId="44B20900" w14:textId="77777777" w:rsidR="00A2080B" w:rsidRDefault="00A2080B" w:rsidP="00A2080B"/>
    <w:p w14:paraId="7D100D14" w14:textId="3030FED7" w:rsidR="00A2080B" w:rsidRDefault="005802BB" w:rsidP="00A2080B">
      <w:r>
        <w:rPr>
          <w:noProof/>
        </w:rPr>
        <w:lastRenderedPageBreak/>
        <w:drawing>
          <wp:inline distT="0" distB="0" distL="0" distR="0" wp14:anchorId="6945EB3D" wp14:editId="47B2C4B4">
            <wp:extent cx="5711825" cy="4144645"/>
            <wp:effectExtent l="0" t="0" r="317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1825" cy="4144645"/>
                    </a:xfrm>
                    <a:prstGeom prst="rect">
                      <a:avLst/>
                    </a:prstGeom>
                    <a:noFill/>
                    <a:ln>
                      <a:noFill/>
                    </a:ln>
                  </pic:spPr>
                </pic:pic>
              </a:graphicData>
            </a:graphic>
          </wp:inline>
        </w:drawing>
      </w:r>
    </w:p>
    <w:p w14:paraId="6BD2AE6D" w14:textId="77777777" w:rsidR="00A2080B" w:rsidRDefault="00A2080B" w:rsidP="00A2080B"/>
    <w:p w14:paraId="0C7A76AC" w14:textId="77777777" w:rsidR="00A2080B" w:rsidRDefault="00A2080B" w:rsidP="00A2080B">
      <w:r>
        <w:t xml:space="preserve">When ready click the </w:t>
      </w:r>
      <w:r w:rsidRPr="00643CC7">
        <w:rPr>
          <w:b/>
        </w:rPr>
        <w:t>Save</w:t>
      </w:r>
      <w:r>
        <w:t xml:space="preserve"> button to save the information.</w:t>
      </w:r>
    </w:p>
    <w:p w14:paraId="4E5440A1" w14:textId="77777777" w:rsidR="006C2B81" w:rsidRDefault="006C2B81" w:rsidP="00A2080B"/>
    <w:p w14:paraId="0771ACA4" w14:textId="691F2045" w:rsidR="00CD17DB" w:rsidRPr="00CD17DB" w:rsidRDefault="006C2B81" w:rsidP="00BC3CC4">
      <w:pPr>
        <w:pStyle w:val="Heading3"/>
        <w:numPr>
          <w:ilvl w:val="3"/>
          <w:numId w:val="25"/>
        </w:numPr>
        <w:pPrChange w:id="200" w:author="Harvey Delery" w:date="2014-07-01T19:35:00Z">
          <w:pPr>
            <w:pStyle w:val="Heading3"/>
            <w:numPr>
              <w:ilvl w:val="3"/>
              <w:numId w:val="62"/>
            </w:numPr>
            <w:tabs>
              <w:tab w:val="num" w:pos="360"/>
            </w:tabs>
          </w:pPr>
        </w:pPrChange>
      </w:pPr>
      <w:bookmarkStart w:id="201" w:name="_Toc392006580"/>
      <w:r>
        <w:t>Points Of Interest</w:t>
      </w:r>
      <w:bookmarkEnd w:id="201"/>
    </w:p>
    <w:p w14:paraId="0B7DC0A2" w14:textId="191C248B" w:rsidR="006C2B81" w:rsidRDefault="006C2B81" w:rsidP="006C2B81">
      <w:r>
        <w:t xml:space="preserve">To add a point of interest click on the </w:t>
      </w:r>
      <w:r w:rsidRPr="00F6118C">
        <w:rPr>
          <w:b/>
        </w:rPr>
        <w:t xml:space="preserve">Plot </w:t>
      </w:r>
      <w:r w:rsidR="00165F5C" w:rsidRPr="00F6118C">
        <w:rPr>
          <w:b/>
        </w:rPr>
        <w:t xml:space="preserve">POI </w:t>
      </w:r>
      <w:r w:rsidRPr="00F6118C">
        <w:rPr>
          <w:b/>
        </w:rPr>
        <w:t>icon</w:t>
      </w:r>
      <w:r>
        <w:t xml:space="preserve">. Then click on the position on the map to place the point of interest. To edit the point of interest details, click on the </w:t>
      </w:r>
      <w:r w:rsidRPr="00643CC7">
        <w:rPr>
          <w:b/>
        </w:rPr>
        <w:t>More Info</w:t>
      </w:r>
      <w:r>
        <w:t xml:space="preserve"> icon. The</w:t>
      </w:r>
      <w:r w:rsidR="006C20E7">
        <w:t>n</w:t>
      </w:r>
      <w:r>
        <w:t xml:space="preserve"> click on the point of interest to edit.</w:t>
      </w:r>
      <w:r w:rsidR="00C1655E">
        <w:t xml:space="preserve"> The Point of Interest should be assigned a configured Point Of Interest.</w:t>
      </w:r>
    </w:p>
    <w:p w14:paraId="7253AFE9" w14:textId="77777777" w:rsidR="006C2B81" w:rsidRDefault="006C2B81" w:rsidP="006C2B81"/>
    <w:p w14:paraId="0F906C2B" w14:textId="67B2B8BE" w:rsidR="006C2B81" w:rsidRDefault="005802BB" w:rsidP="006C2B81">
      <w:r>
        <w:rPr>
          <w:noProof/>
        </w:rPr>
        <w:lastRenderedPageBreak/>
        <w:drawing>
          <wp:inline distT="0" distB="0" distL="0" distR="0" wp14:anchorId="70831F15" wp14:editId="574E3652">
            <wp:extent cx="5711825" cy="3954780"/>
            <wp:effectExtent l="0" t="0" r="3175"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1825" cy="3954780"/>
                    </a:xfrm>
                    <a:prstGeom prst="rect">
                      <a:avLst/>
                    </a:prstGeom>
                    <a:noFill/>
                    <a:ln>
                      <a:noFill/>
                    </a:ln>
                  </pic:spPr>
                </pic:pic>
              </a:graphicData>
            </a:graphic>
          </wp:inline>
        </w:drawing>
      </w:r>
    </w:p>
    <w:p w14:paraId="32925E1A" w14:textId="77777777" w:rsidR="006C2B81" w:rsidRDefault="006C2B81" w:rsidP="006C2B81"/>
    <w:p w14:paraId="3430D2EE" w14:textId="77777777" w:rsidR="006C2B81" w:rsidRDefault="006C2B81" w:rsidP="006C2B81">
      <w:r>
        <w:t>Now, configure Banners and Campaigns by selecting appropriate menu items on LHS pane</w:t>
      </w:r>
    </w:p>
    <w:p w14:paraId="46F2BB17" w14:textId="77777777" w:rsidR="00A2080B" w:rsidRPr="00A2080B" w:rsidRDefault="00A2080B" w:rsidP="00F6118C"/>
    <w:p w14:paraId="1878F96F" w14:textId="5DAFF2A0" w:rsidR="008037B5" w:rsidRPr="005A2329" w:rsidRDefault="008037B5" w:rsidP="00F6118C">
      <w:pPr>
        <w:pStyle w:val="Heading3"/>
        <w:numPr>
          <w:ilvl w:val="2"/>
          <w:numId w:val="17"/>
        </w:numPr>
      </w:pPr>
      <w:bookmarkStart w:id="202" w:name="_Toc392006581"/>
      <w:r>
        <w:t>Zone Editor</w:t>
      </w:r>
      <w:bookmarkEnd w:id="202"/>
    </w:p>
    <w:p w14:paraId="7405C879" w14:textId="77777777" w:rsidR="008037B5" w:rsidRDefault="008037B5" w:rsidP="008037B5">
      <w:r>
        <w:t>In the Zone Editor folder is a way to view the maps used in PI. If the maps are not showing any campus or building information. Then click on the Update Maps from PI button. This will import the maps and overwrite any existing maps.</w:t>
      </w:r>
    </w:p>
    <w:p w14:paraId="1CE8D028" w14:textId="2D51B7BA" w:rsidR="008037B5" w:rsidRDefault="00567A34" w:rsidP="008037B5">
      <w:r>
        <w:rPr>
          <w:noProof/>
        </w:rPr>
        <w:lastRenderedPageBreak/>
        <w:drawing>
          <wp:inline distT="0" distB="0" distL="0" distR="0" wp14:anchorId="74225938" wp14:editId="0067E891">
            <wp:extent cx="5711825" cy="3360420"/>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1825" cy="3360420"/>
                    </a:xfrm>
                    <a:prstGeom prst="rect">
                      <a:avLst/>
                    </a:prstGeom>
                    <a:noFill/>
                    <a:ln>
                      <a:noFill/>
                    </a:ln>
                  </pic:spPr>
                </pic:pic>
              </a:graphicData>
            </a:graphic>
          </wp:inline>
        </w:drawing>
      </w:r>
    </w:p>
    <w:p w14:paraId="2A864E4C" w14:textId="77777777" w:rsidR="008037B5" w:rsidRDefault="008037B5" w:rsidP="008037B5"/>
    <w:p w14:paraId="7D76832F" w14:textId="77777777" w:rsidR="008037B5" w:rsidRDefault="008037B5" w:rsidP="008037B5"/>
    <w:p w14:paraId="4693B083" w14:textId="77777777" w:rsidR="008037B5" w:rsidRDefault="008037B5" w:rsidP="008037B5">
      <w:r>
        <w:t>Once imported successfully the campus, building and floor tree information should be displayed.</w:t>
      </w:r>
    </w:p>
    <w:p w14:paraId="142B2D32" w14:textId="77777777" w:rsidR="00155059" w:rsidRDefault="00155059" w:rsidP="008037B5"/>
    <w:p w14:paraId="038245D8" w14:textId="2C996E7B" w:rsidR="00155059" w:rsidRDefault="00155059" w:rsidP="00BC3CC4">
      <w:pPr>
        <w:pStyle w:val="Heading3"/>
        <w:numPr>
          <w:ilvl w:val="3"/>
          <w:numId w:val="26"/>
        </w:numPr>
        <w:pPrChange w:id="203" w:author="Harvey Delery" w:date="2014-07-01T19:35:00Z">
          <w:pPr>
            <w:pStyle w:val="Heading3"/>
            <w:numPr>
              <w:ilvl w:val="3"/>
              <w:numId w:val="65"/>
            </w:numPr>
            <w:tabs>
              <w:tab w:val="num" w:pos="360"/>
            </w:tabs>
          </w:pPr>
        </w:pPrChange>
      </w:pPr>
      <w:bookmarkStart w:id="204" w:name="_Toc392006582"/>
      <w:r>
        <w:t>Zone Configuration</w:t>
      </w:r>
      <w:bookmarkEnd w:id="204"/>
    </w:p>
    <w:p w14:paraId="37BE1801" w14:textId="77777777" w:rsidR="00155059" w:rsidRDefault="00155059" w:rsidP="00155059">
      <w:r>
        <w:t>Zones can be configured on the map to do mobile push notification to the device. The zone can also be used in the mobile SDK for banners or other functionality the application may want to implement.</w:t>
      </w:r>
    </w:p>
    <w:p w14:paraId="12ABC278" w14:textId="77777777" w:rsidR="00155059" w:rsidRDefault="00155059" w:rsidP="00155059"/>
    <w:p w14:paraId="67AD7B53" w14:textId="3EE9AE8B" w:rsidR="00155059" w:rsidRDefault="00155059" w:rsidP="00155059">
      <w:r>
        <w:t xml:space="preserve">To draw the zone click on the </w:t>
      </w:r>
      <w:r w:rsidRPr="00643CC7">
        <w:rPr>
          <w:b/>
        </w:rPr>
        <w:t>Draw Polygon</w:t>
      </w:r>
      <w:r>
        <w:t xml:space="preserve"> icon to start creating a new zone.</w:t>
      </w:r>
      <w:r w:rsidR="00164897">
        <w:t xml:space="preserve"> </w:t>
      </w:r>
      <w:r>
        <w:t>Left click on map to start creating the zone. Double left click to complete the zone.</w:t>
      </w:r>
    </w:p>
    <w:p w14:paraId="05611A7E" w14:textId="77777777" w:rsidR="00155059" w:rsidRDefault="00155059" w:rsidP="00155059"/>
    <w:p w14:paraId="7941F723" w14:textId="683A0E62" w:rsidR="00155059" w:rsidRDefault="00164897" w:rsidP="00155059">
      <w:r>
        <w:rPr>
          <w:noProof/>
        </w:rPr>
        <w:lastRenderedPageBreak/>
        <w:drawing>
          <wp:inline distT="0" distB="0" distL="0" distR="0" wp14:anchorId="05B23E4A" wp14:editId="67920797">
            <wp:extent cx="5715000" cy="3581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3581400"/>
                    </a:xfrm>
                    <a:prstGeom prst="rect">
                      <a:avLst/>
                    </a:prstGeom>
                    <a:noFill/>
                    <a:ln>
                      <a:noFill/>
                    </a:ln>
                  </pic:spPr>
                </pic:pic>
              </a:graphicData>
            </a:graphic>
          </wp:inline>
        </w:drawing>
      </w:r>
    </w:p>
    <w:p w14:paraId="72B2EFB9" w14:textId="77777777" w:rsidR="00155059" w:rsidRDefault="00155059" w:rsidP="00155059"/>
    <w:p w14:paraId="55A38FB5" w14:textId="77777777" w:rsidR="00155059" w:rsidRDefault="00155059" w:rsidP="00155059">
      <w:r>
        <w:t xml:space="preserve">The zone can be given a name and a description. Make sure you click the </w:t>
      </w:r>
      <w:r w:rsidRPr="00643CC7">
        <w:rPr>
          <w:b/>
        </w:rPr>
        <w:t>Submit</w:t>
      </w:r>
      <w:r>
        <w:t xml:space="preserve"> button to save the zone on the map.</w:t>
      </w:r>
    </w:p>
    <w:p w14:paraId="7ECCE433" w14:textId="77777777" w:rsidR="00155059" w:rsidRDefault="00155059" w:rsidP="00155059"/>
    <w:p w14:paraId="155B6361" w14:textId="074C1833" w:rsidR="00155059" w:rsidRDefault="0019417A" w:rsidP="00155059">
      <w:r>
        <w:rPr>
          <w:noProof/>
        </w:rPr>
        <w:lastRenderedPageBreak/>
        <w:drawing>
          <wp:inline distT="0" distB="0" distL="0" distR="0" wp14:anchorId="5716248A" wp14:editId="6DE50DB7">
            <wp:extent cx="5711825" cy="421576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1825" cy="4215765"/>
                    </a:xfrm>
                    <a:prstGeom prst="rect">
                      <a:avLst/>
                    </a:prstGeom>
                    <a:noFill/>
                    <a:ln>
                      <a:noFill/>
                    </a:ln>
                  </pic:spPr>
                </pic:pic>
              </a:graphicData>
            </a:graphic>
          </wp:inline>
        </w:drawing>
      </w:r>
    </w:p>
    <w:p w14:paraId="6D61A264" w14:textId="77777777" w:rsidR="00155059" w:rsidRDefault="00155059" w:rsidP="008037B5"/>
    <w:p w14:paraId="29B07B11" w14:textId="6370E96E" w:rsidR="000E0FA1" w:rsidRPr="006B530F" w:rsidRDefault="008037B5" w:rsidP="00F6118C">
      <w:pPr>
        <w:pStyle w:val="Heading3"/>
        <w:numPr>
          <w:ilvl w:val="2"/>
          <w:numId w:val="17"/>
        </w:numPr>
      </w:pPr>
      <w:bookmarkStart w:id="205" w:name="_Toc392006583"/>
      <w:r>
        <w:t>Banners</w:t>
      </w:r>
      <w:bookmarkEnd w:id="205"/>
    </w:p>
    <w:p w14:paraId="1009B7AC" w14:textId="023D95A9" w:rsidR="00B94FD4" w:rsidRDefault="00B94FD4" w:rsidP="00B94FD4">
      <w:r>
        <w:t>The Banner page contains options to create new Banner, Edit and delete existing Banners. There is an option to make the Banners Inactive aswell.</w:t>
      </w:r>
    </w:p>
    <w:p w14:paraId="5FD7F9C1" w14:textId="77777777" w:rsidR="00B94FD4" w:rsidRDefault="00B94FD4" w:rsidP="00B94FD4">
      <w:r>
        <w:rPr>
          <w:noProof/>
        </w:rPr>
        <w:lastRenderedPageBreak/>
        <w:drawing>
          <wp:inline distT="0" distB="0" distL="0" distR="0" wp14:anchorId="06CB4209" wp14:editId="3EB1191A">
            <wp:extent cx="5705475" cy="35814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5475" cy="3581400"/>
                    </a:xfrm>
                    <a:prstGeom prst="rect">
                      <a:avLst/>
                    </a:prstGeom>
                    <a:noFill/>
                    <a:ln>
                      <a:noFill/>
                    </a:ln>
                  </pic:spPr>
                </pic:pic>
              </a:graphicData>
            </a:graphic>
          </wp:inline>
        </w:drawing>
      </w:r>
    </w:p>
    <w:p w14:paraId="7B954AC2" w14:textId="77777777" w:rsidR="00B94FD4" w:rsidRDefault="00B94FD4" w:rsidP="00B94FD4"/>
    <w:p w14:paraId="2961F907" w14:textId="2D369F92" w:rsidR="00B94FD4" w:rsidRDefault="00B94FD4" w:rsidP="00B94FD4">
      <w:r>
        <w:t xml:space="preserve">To create a new </w:t>
      </w:r>
      <w:r w:rsidR="009E606D">
        <w:t>Banner</w:t>
      </w:r>
      <w:r>
        <w:t xml:space="preserve"> select the create new </w:t>
      </w:r>
      <w:r w:rsidR="009E606D">
        <w:t>banner</w:t>
      </w:r>
      <w:r>
        <w:t xml:space="preserve"> button which will open a page where all the required and optional parameters will be present in order to create a </w:t>
      </w:r>
      <w:r w:rsidR="009E606D">
        <w:t>banner</w:t>
      </w:r>
      <w:r>
        <w:t xml:space="preserve">. </w:t>
      </w:r>
    </w:p>
    <w:p w14:paraId="2E9B4175" w14:textId="77777777" w:rsidR="00B94FD4" w:rsidRDefault="00B94FD4" w:rsidP="00B94FD4"/>
    <w:p w14:paraId="152AFD06" w14:textId="0349D1EF" w:rsidR="00B94FD4" w:rsidRDefault="00ED3ABA" w:rsidP="00B94FD4">
      <w:r>
        <w:rPr>
          <w:noProof/>
        </w:rPr>
        <w:lastRenderedPageBreak/>
        <w:drawing>
          <wp:inline distT="0" distB="0" distL="0" distR="0" wp14:anchorId="7A73E8A3" wp14:editId="40D9EC44">
            <wp:extent cx="5715000" cy="37433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3743325"/>
                    </a:xfrm>
                    <a:prstGeom prst="rect">
                      <a:avLst/>
                    </a:prstGeom>
                    <a:noFill/>
                    <a:ln>
                      <a:noFill/>
                    </a:ln>
                  </pic:spPr>
                </pic:pic>
              </a:graphicData>
            </a:graphic>
          </wp:inline>
        </w:drawing>
      </w:r>
      <w:r w:rsidR="00B94FD4">
        <w:t xml:space="preserve"> </w:t>
      </w:r>
    </w:p>
    <w:p w14:paraId="2D3988A7" w14:textId="77777777" w:rsidR="00B94FD4" w:rsidRDefault="00B94FD4" w:rsidP="00B94FD4"/>
    <w:p w14:paraId="19FF46D4" w14:textId="54129D7D" w:rsidR="00136A32" w:rsidRPr="00136A32" w:rsidRDefault="00B94FD4" w:rsidP="00F6118C">
      <w:pPr>
        <w:pStyle w:val="Heading3"/>
        <w:numPr>
          <w:ilvl w:val="2"/>
          <w:numId w:val="17"/>
        </w:numPr>
      </w:pPr>
      <w:bookmarkStart w:id="206" w:name="_Toc392006584"/>
      <w:r>
        <w:t xml:space="preserve">Once a new </w:t>
      </w:r>
      <w:r w:rsidR="00ED3ABA">
        <w:t>Banner</w:t>
      </w:r>
      <w:r>
        <w:t xml:space="preserve"> is created the </w:t>
      </w:r>
      <w:r w:rsidR="00ED3ABA">
        <w:t>banner</w:t>
      </w:r>
      <w:r>
        <w:t xml:space="preserve"> has to be made active. Clicking on the Inactive button will list out all the </w:t>
      </w:r>
      <w:r w:rsidR="00ED3ABA">
        <w:t>Banners</w:t>
      </w:r>
      <w:r>
        <w:t xml:space="preserve"> that are inactive. To make a </w:t>
      </w:r>
      <w:r w:rsidR="00ED3ABA">
        <w:t>Banner</w:t>
      </w:r>
      <w:r>
        <w:t xml:space="preserve"> active click on any </w:t>
      </w:r>
      <w:r w:rsidR="00ED3ABA">
        <w:t>Banner</w:t>
      </w:r>
      <w:r>
        <w:t xml:space="preserve"> and make it active. </w:t>
      </w:r>
      <w:r w:rsidR="00611110">
        <w:t>Campaigns</w:t>
      </w:r>
      <w:bookmarkEnd w:id="206"/>
    </w:p>
    <w:p w14:paraId="62B5B1F9" w14:textId="6F95692E" w:rsidR="00ED2EF5" w:rsidRDefault="00484B35" w:rsidP="00ED2EF5">
      <w:r>
        <w:t xml:space="preserve">Zones and Banners are </w:t>
      </w:r>
      <w:r w:rsidR="00ED2EF5">
        <w:t>tied together by campaigns. The Campaign page contains options to create a new Campaign, Edit and delete existing Campaigns. There is an option to make the Campaigns Inactive aswell.</w:t>
      </w:r>
    </w:p>
    <w:p w14:paraId="1F62CACB" w14:textId="77777777" w:rsidR="0003127B" w:rsidRDefault="0003127B" w:rsidP="00ED2EF5"/>
    <w:p w14:paraId="2C0A93E1" w14:textId="7CB5B990" w:rsidR="0003127B" w:rsidRDefault="0003127B" w:rsidP="00ED2EF5">
      <w:r>
        <w:rPr>
          <w:noProof/>
        </w:rPr>
        <w:lastRenderedPageBreak/>
        <w:drawing>
          <wp:inline distT="0" distB="0" distL="0" distR="0" wp14:anchorId="0A7B7C4E" wp14:editId="0E5562A3">
            <wp:extent cx="5715000" cy="2200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pic:spPr>
                </pic:pic>
              </a:graphicData>
            </a:graphic>
          </wp:inline>
        </w:drawing>
      </w:r>
    </w:p>
    <w:p w14:paraId="5BAC9558" w14:textId="77777777" w:rsidR="007C36E0" w:rsidRDefault="007C36E0" w:rsidP="00ED2EF5"/>
    <w:p w14:paraId="14C1094E" w14:textId="3A1C4ED2" w:rsidR="00484B35" w:rsidRDefault="007C36E0" w:rsidP="00F6118C">
      <w:r>
        <w:t xml:space="preserve">Once a new </w:t>
      </w:r>
      <w:r w:rsidR="002807FA">
        <w:t>Campaign</w:t>
      </w:r>
      <w:r>
        <w:t xml:space="preserve"> is created the</w:t>
      </w:r>
      <w:r w:rsidR="002807FA">
        <w:t xml:space="preserve"> campaign</w:t>
      </w:r>
      <w:r>
        <w:t xml:space="preserve"> has to be made active. Clicking on the Inactive button will list out all the </w:t>
      </w:r>
      <w:r w:rsidR="002807FA">
        <w:t>Campaigns</w:t>
      </w:r>
      <w:r>
        <w:t xml:space="preserve"> that are inactive. To make a </w:t>
      </w:r>
      <w:r w:rsidR="002807FA">
        <w:t>Campaign</w:t>
      </w:r>
      <w:r>
        <w:t xml:space="preserve"> active click on any </w:t>
      </w:r>
      <w:r w:rsidR="002807FA">
        <w:t>Campaign</w:t>
      </w:r>
      <w:r>
        <w:t xml:space="preserve"> and make it active.</w:t>
      </w:r>
    </w:p>
    <w:p w14:paraId="5FFF546B" w14:textId="77777777" w:rsidR="007C36E0" w:rsidRDefault="007C36E0" w:rsidP="00F6118C"/>
    <w:p w14:paraId="0262C35D" w14:textId="30E1FF41" w:rsidR="002807FA" w:rsidRDefault="002807FA" w:rsidP="002807FA">
      <w:r>
        <w:t>To create a new Cam</w:t>
      </w:r>
      <w:r w:rsidR="006D08DF">
        <w:t>aign</w:t>
      </w:r>
      <w:r>
        <w:t xml:space="preserve"> select the create new </w:t>
      </w:r>
      <w:r w:rsidR="00AC3B4A">
        <w:t>campaign</w:t>
      </w:r>
      <w:r>
        <w:t xml:space="preserve"> button which will open a page where all the required and optional parameters will be present in order to create a </w:t>
      </w:r>
      <w:r w:rsidR="00AC3B4A">
        <w:t>campaign</w:t>
      </w:r>
      <w:r>
        <w:t xml:space="preserve">. </w:t>
      </w:r>
      <w:r w:rsidR="00103372">
        <w:t xml:space="preserve"> Campaign should be assigned to a Point Of Interest. Zones should be selected to which this campaign should be applied to and banners should be added to the campaign. Multiple zones and banners can be added which means that the banners apply to the zones spe</w:t>
      </w:r>
      <w:r w:rsidR="00D20E87">
        <w:t>cified for a particular campaign</w:t>
      </w:r>
      <w:r w:rsidR="00103372">
        <w:t>.</w:t>
      </w:r>
    </w:p>
    <w:p w14:paraId="3CCC3D91" w14:textId="77777777" w:rsidR="002807FA" w:rsidRDefault="002807FA" w:rsidP="00F6118C"/>
    <w:p w14:paraId="21ED788A" w14:textId="3F7683B5" w:rsidR="002807FA" w:rsidRDefault="002807FA" w:rsidP="00F6118C">
      <w:r w:rsidRPr="00F6118C">
        <w:rPr>
          <w:noProof/>
        </w:rPr>
        <w:drawing>
          <wp:inline distT="0" distB="0" distL="0" distR="0" wp14:anchorId="2B61FAA1" wp14:editId="23FD1760">
            <wp:extent cx="5715000" cy="3038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3038475"/>
                    </a:xfrm>
                    <a:prstGeom prst="rect">
                      <a:avLst/>
                    </a:prstGeom>
                    <a:noFill/>
                    <a:ln>
                      <a:noFill/>
                    </a:ln>
                  </pic:spPr>
                </pic:pic>
              </a:graphicData>
            </a:graphic>
          </wp:inline>
        </w:drawing>
      </w:r>
    </w:p>
    <w:p w14:paraId="61567DF0" w14:textId="77777777" w:rsidR="007C36E0" w:rsidRPr="009825C6" w:rsidRDefault="007C36E0" w:rsidP="00F6118C"/>
    <w:p w14:paraId="352DE75B" w14:textId="49E37349" w:rsidR="00762FC2" w:rsidRDefault="00762FC2" w:rsidP="00F6118C">
      <w:pPr>
        <w:pStyle w:val="Heading3"/>
        <w:numPr>
          <w:ilvl w:val="2"/>
          <w:numId w:val="17"/>
        </w:numPr>
      </w:pPr>
      <w:bookmarkStart w:id="207" w:name="_Toc392006585"/>
      <w:r>
        <w:lastRenderedPageBreak/>
        <w:t>Mobile Push Notifications</w:t>
      </w:r>
      <w:bookmarkEnd w:id="207"/>
    </w:p>
    <w:p w14:paraId="73C2D188" w14:textId="77777777" w:rsidR="00674DD4" w:rsidRDefault="00674DD4" w:rsidP="00F6118C">
      <w:r>
        <w:t xml:space="preserve">Mobile menu item is place to set push notifaction keys for CMX Mobile App Server which will be used to send push notifications. To send push notification for Apple devices, user require .p12 file and password from Apple developer web site, while for android applications user need to get sender id and API key from google play developer console web site. Sender id will used in mobile application wihle API key will use server side. For Apple there is an option to configure the Mobile App Server to use the Sandbox server or Production server for push notification and this applies to Apple only. </w:t>
      </w:r>
    </w:p>
    <w:p w14:paraId="6A7DB62D" w14:textId="77777777" w:rsidR="00674DD4" w:rsidRPr="00613608" w:rsidRDefault="00674DD4" w:rsidP="00F6118C"/>
    <w:p w14:paraId="2A4492EC" w14:textId="77777777" w:rsidR="00674DD4" w:rsidRDefault="00674DD4" w:rsidP="00F6118C"/>
    <w:p w14:paraId="23C5367C" w14:textId="5FC80936" w:rsidR="00674DD4" w:rsidRPr="00613608" w:rsidRDefault="00674DD4" w:rsidP="00F6118C">
      <w:r w:rsidRPr="00F6118C">
        <w:rPr>
          <w:noProof/>
        </w:rPr>
        <w:drawing>
          <wp:inline distT="0" distB="0" distL="0" distR="0" wp14:anchorId="1816587A" wp14:editId="2C4CFD77">
            <wp:extent cx="5711825" cy="2992755"/>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1825" cy="2992755"/>
                    </a:xfrm>
                    <a:prstGeom prst="rect">
                      <a:avLst/>
                    </a:prstGeom>
                    <a:noFill/>
                    <a:ln>
                      <a:noFill/>
                    </a:ln>
                  </pic:spPr>
                </pic:pic>
              </a:graphicData>
            </a:graphic>
          </wp:inline>
        </w:drawing>
      </w:r>
    </w:p>
    <w:p w14:paraId="1F25834F" w14:textId="77777777" w:rsidR="007F0529" w:rsidRDefault="004107AE" w:rsidP="00F6118C">
      <w:pPr>
        <w:pStyle w:val="Heading3"/>
        <w:numPr>
          <w:ilvl w:val="2"/>
          <w:numId w:val="17"/>
        </w:numPr>
      </w:pPr>
      <w:bookmarkStart w:id="208" w:name="_Toc392006586"/>
      <w:r>
        <w:t>BLE Beacon Configuration</w:t>
      </w:r>
      <w:bookmarkEnd w:id="208"/>
    </w:p>
    <w:p w14:paraId="738EDE34" w14:textId="77777777" w:rsidR="007F0529" w:rsidRPr="00F6118C" w:rsidRDefault="007F0529" w:rsidP="007F0529">
      <w:r w:rsidRPr="00F6118C">
        <w:t xml:space="preserve">Cisco MSE and Cisco CMX SDK together support BLE beacon configuration on MSE 8.0 and later and CMX iOS SDK versions 1.0.0 and later. This feature at present is available only on Apple iOS devices which support Bluetooth (iOS 7 and above on iPhone 4s and above, iPad Minis and iPad 3rd Generation or later) and has BLE turned on. </w:t>
      </w:r>
    </w:p>
    <w:p w14:paraId="4AEF6B66" w14:textId="77777777" w:rsidR="007F0529" w:rsidRPr="00F6118C" w:rsidRDefault="007F0529" w:rsidP="007F0529"/>
    <w:p w14:paraId="5DF8014B" w14:textId="77777777" w:rsidR="007F0529" w:rsidRPr="00F6118C" w:rsidRDefault="007F0529" w:rsidP="007F0529">
      <w:r w:rsidRPr="00F6118C">
        <w:t>Using BLE beacons at present the CMX SDK can:</w:t>
      </w:r>
    </w:p>
    <w:p w14:paraId="0E5680E7" w14:textId="77777777" w:rsidR="007F0529" w:rsidRPr="00F6118C" w:rsidRDefault="007F0529" w:rsidP="007F0529"/>
    <w:p w14:paraId="279BCB8D" w14:textId="77777777" w:rsidR="007F0529" w:rsidRPr="00F6118C" w:rsidRDefault="007F0529" w:rsidP="00BC3CC4">
      <w:pPr>
        <w:pStyle w:val="ListParagraph"/>
        <w:numPr>
          <w:ilvl w:val="0"/>
          <w:numId w:val="27"/>
        </w:numPr>
        <w:spacing w:line="240" w:lineRule="auto"/>
        <w:contextualSpacing/>
        <w:rPr>
          <w:rFonts w:ascii="Times New Roman" w:eastAsia="Times New Roman" w:hAnsi="Times New Roman"/>
          <w:sz w:val="24"/>
          <w:szCs w:val="24"/>
        </w:rPr>
        <w:pPrChange w:id="209" w:author="Harvey Delery" w:date="2014-07-01T19:35:00Z">
          <w:pPr>
            <w:pStyle w:val="ListParagraph"/>
            <w:numPr>
              <w:numId w:val="66"/>
            </w:numPr>
            <w:tabs>
              <w:tab w:val="num" w:pos="360"/>
            </w:tabs>
            <w:spacing w:line="240" w:lineRule="auto"/>
            <w:contextualSpacing/>
          </w:pPr>
        </w:pPrChange>
      </w:pPr>
      <w:r w:rsidRPr="00F6118C">
        <w:rPr>
          <w:rFonts w:ascii="Times New Roman" w:eastAsia="Times New Roman" w:hAnsi="Times New Roman"/>
          <w:sz w:val="24"/>
          <w:szCs w:val="24"/>
        </w:rPr>
        <w:t>Enable an application developer to download the list of BLE beacons placed on a floor or at a venue. The application developer can then decide how to make use of the BLE information.</w:t>
      </w:r>
    </w:p>
    <w:p w14:paraId="1EDCAB74" w14:textId="77777777" w:rsidR="007F0529" w:rsidRPr="00F6118C" w:rsidRDefault="007F0529" w:rsidP="00BC3CC4">
      <w:pPr>
        <w:pStyle w:val="ListParagraph"/>
        <w:numPr>
          <w:ilvl w:val="0"/>
          <w:numId w:val="27"/>
        </w:numPr>
        <w:spacing w:line="240" w:lineRule="auto"/>
        <w:contextualSpacing/>
        <w:rPr>
          <w:rFonts w:ascii="Times New Roman" w:eastAsia="Times New Roman" w:hAnsi="Times New Roman"/>
          <w:sz w:val="24"/>
          <w:szCs w:val="24"/>
        </w:rPr>
        <w:pPrChange w:id="210" w:author="Harvey Delery" w:date="2014-07-01T19:35:00Z">
          <w:pPr>
            <w:pStyle w:val="ListParagraph"/>
            <w:numPr>
              <w:numId w:val="66"/>
            </w:numPr>
            <w:tabs>
              <w:tab w:val="num" w:pos="360"/>
            </w:tabs>
            <w:spacing w:line="240" w:lineRule="auto"/>
            <w:contextualSpacing/>
          </w:pPr>
        </w:pPrChange>
      </w:pPr>
      <w:r w:rsidRPr="00F6118C">
        <w:rPr>
          <w:rFonts w:ascii="Times New Roman" w:eastAsia="Times New Roman" w:hAnsi="Times New Roman"/>
          <w:sz w:val="24"/>
          <w:szCs w:val="24"/>
        </w:rPr>
        <w:t xml:space="preserve">Start monitoring for particular regions (upto 20) and present a local notification with a message to a user when the region is detected on an iDevice. </w:t>
      </w:r>
    </w:p>
    <w:p w14:paraId="12AA42B5" w14:textId="77777777" w:rsidR="007F0529" w:rsidRPr="00F6118C" w:rsidRDefault="007F0529" w:rsidP="00BC3CC4">
      <w:pPr>
        <w:pStyle w:val="ListParagraph"/>
        <w:numPr>
          <w:ilvl w:val="0"/>
          <w:numId w:val="27"/>
        </w:numPr>
        <w:spacing w:line="240" w:lineRule="auto"/>
        <w:contextualSpacing/>
        <w:rPr>
          <w:rFonts w:ascii="Times New Roman" w:eastAsia="Times New Roman" w:hAnsi="Times New Roman"/>
          <w:sz w:val="24"/>
          <w:szCs w:val="24"/>
        </w:rPr>
        <w:pPrChange w:id="211" w:author="Harvey Delery" w:date="2014-07-01T19:35:00Z">
          <w:pPr>
            <w:pStyle w:val="ListParagraph"/>
            <w:numPr>
              <w:numId w:val="66"/>
            </w:numPr>
            <w:tabs>
              <w:tab w:val="num" w:pos="360"/>
            </w:tabs>
            <w:spacing w:line="240" w:lineRule="auto"/>
            <w:contextualSpacing/>
          </w:pPr>
        </w:pPrChange>
      </w:pPr>
      <w:r w:rsidRPr="00F6118C">
        <w:rPr>
          <w:rFonts w:ascii="Times New Roman" w:eastAsia="Times New Roman" w:hAnsi="Times New Roman"/>
          <w:sz w:val="24"/>
          <w:szCs w:val="24"/>
        </w:rPr>
        <w:t xml:space="preserve">Update the location of the user when the proximity of the user to the beacon falls within a certain RSSI which indicates presence next to the beacon. The location of the </w:t>
      </w:r>
      <w:r w:rsidRPr="00F6118C">
        <w:rPr>
          <w:rFonts w:ascii="Times New Roman" w:eastAsia="Times New Roman" w:hAnsi="Times New Roman"/>
          <w:sz w:val="24"/>
          <w:szCs w:val="24"/>
        </w:rPr>
        <w:lastRenderedPageBreak/>
        <w:t>user is then updated to the location of the beacon and the zone of the user is updated to the zone of the beacon.</w:t>
      </w:r>
    </w:p>
    <w:p w14:paraId="018D471F" w14:textId="428EF5C6" w:rsidR="00933FF6" w:rsidRDefault="00933FF6" w:rsidP="00F6118C">
      <w:pPr>
        <w:pStyle w:val="Heading3"/>
        <w:numPr>
          <w:ilvl w:val="3"/>
          <w:numId w:val="17"/>
        </w:numPr>
      </w:pPr>
      <w:bookmarkStart w:id="212" w:name="_Toc392006587"/>
      <w:r>
        <w:t>Configuration</w:t>
      </w:r>
      <w:bookmarkEnd w:id="212"/>
    </w:p>
    <w:p w14:paraId="69D4590D" w14:textId="75C4627F" w:rsidR="00933FF6" w:rsidRDefault="00933FF6" w:rsidP="00F6118C">
      <w:pPr>
        <w:contextualSpacing/>
      </w:pPr>
      <w:r w:rsidRPr="00613608">
        <w:t>The configuration for BLE Beacons can at present be done on MSE Connect and Engage. Launch the MSEUI Page (</w:t>
      </w:r>
      <w:hyperlink w:history="1">
        <w:r w:rsidRPr="00F6118C">
          <w:t>http://&lt;mseip&gt;/mseui/</w:t>
        </w:r>
      </w:hyperlink>
      <w:r w:rsidRPr="00613608">
        <w:t>) a</w:t>
      </w:r>
      <w:r w:rsidRPr="00CF3598">
        <w:t>nd go to the Connect and Engage app. The default login is admin/admin. On the Connect and Engage Page browse to Mobile App &gt; Mobile App Server.</w:t>
      </w:r>
    </w:p>
    <w:p w14:paraId="220A7733" w14:textId="77777777" w:rsidR="00164E58" w:rsidRDefault="00164E58" w:rsidP="00F6118C">
      <w:pPr>
        <w:contextualSpacing/>
      </w:pPr>
    </w:p>
    <w:p w14:paraId="068BB420" w14:textId="77777777" w:rsidR="00164E58" w:rsidRDefault="00164E58" w:rsidP="00F6118C">
      <w:pPr>
        <w:contextualSpacing/>
      </w:pPr>
    </w:p>
    <w:p w14:paraId="3889E5E0" w14:textId="1D448956" w:rsidR="00164E58" w:rsidRPr="00F6118C" w:rsidRDefault="00164E58" w:rsidP="00F6118C">
      <w:pPr>
        <w:contextualSpacing/>
      </w:pPr>
      <w:r w:rsidRPr="00F6118C">
        <w:rPr>
          <w:noProof/>
        </w:rPr>
        <w:drawing>
          <wp:inline distT="0" distB="0" distL="0" distR="0" wp14:anchorId="69555C3D" wp14:editId="0AC0929D">
            <wp:extent cx="5705475" cy="4200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5475" cy="4200525"/>
                    </a:xfrm>
                    <a:prstGeom prst="rect">
                      <a:avLst/>
                    </a:prstGeom>
                    <a:noFill/>
                    <a:ln>
                      <a:noFill/>
                    </a:ln>
                  </pic:spPr>
                </pic:pic>
              </a:graphicData>
            </a:graphic>
          </wp:inline>
        </w:drawing>
      </w:r>
    </w:p>
    <w:p w14:paraId="6D30B000" w14:textId="77777777" w:rsidR="00933FF6" w:rsidRPr="00F6118C" w:rsidRDefault="00933FF6" w:rsidP="00F6118C">
      <w:pPr>
        <w:pStyle w:val="ListParagraph"/>
        <w:ind w:left="360"/>
        <w:rPr>
          <w:rFonts w:ascii="Times New Roman" w:eastAsia="Times New Roman" w:hAnsi="Times New Roman"/>
          <w:sz w:val="24"/>
          <w:szCs w:val="24"/>
        </w:rPr>
      </w:pPr>
    </w:p>
    <w:p w14:paraId="7FDCE2C9" w14:textId="77777777" w:rsidR="00933FF6" w:rsidRPr="00F6118C" w:rsidRDefault="00933FF6" w:rsidP="00F6118C">
      <w:r w:rsidRPr="00F6118C">
        <w:t>Now under Upload BLE Beacon File the user can upload a file in .txt format which contains a BLE beacon list populated with the following fields in JSON format:</w:t>
      </w:r>
    </w:p>
    <w:p w14:paraId="0DA95832" w14:textId="77777777" w:rsidR="00933FF6" w:rsidRPr="00F6118C" w:rsidRDefault="00933FF6" w:rsidP="00F6118C">
      <w:pPr>
        <w:pStyle w:val="ListParagraph"/>
        <w:ind w:left="360"/>
        <w:rPr>
          <w:rFonts w:ascii="Times New Roman" w:eastAsia="Times New Roman" w:hAnsi="Times New Roman"/>
          <w:sz w:val="24"/>
          <w:szCs w:val="24"/>
        </w:rPr>
      </w:pPr>
      <w:r w:rsidRPr="00F6118C">
        <w:rPr>
          <w:rFonts w:ascii="Times New Roman" w:eastAsia="Times New Roman" w:hAnsi="Times New Roman"/>
          <w:sz w:val="24"/>
          <w:szCs w:val="24"/>
        </w:rPr>
        <w:t>{</w:t>
      </w:r>
    </w:p>
    <w:p w14:paraId="34A92824" w14:textId="77777777" w:rsidR="00933FF6" w:rsidRPr="00F6118C" w:rsidRDefault="00933FF6" w:rsidP="00F6118C">
      <w:pPr>
        <w:pStyle w:val="ListParagraph"/>
        <w:ind w:left="360"/>
        <w:rPr>
          <w:rFonts w:ascii="Times New Roman" w:eastAsia="Times New Roman" w:hAnsi="Times New Roman"/>
          <w:sz w:val="24"/>
          <w:szCs w:val="24"/>
        </w:rPr>
      </w:pPr>
      <w:r w:rsidRPr="00F6118C">
        <w:rPr>
          <w:rFonts w:ascii="Times New Roman" w:eastAsia="Times New Roman" w:hAnsi="Times New Roman"/>
          <w:sz w:val="24"/>
          <w:szCs w:val="24"/>
        </w:rPr>
        <w:t xml:space="preserve">    "uuid": "A77A1B68-49A7-4DBF-914C-760D07FBB87B",</w:t>
      </w:r>
    </w:p>
    <w:p w14:paraId="5875CCD6" w14:textId="77777777" w:rsidR="00933FF6" w:rsidRPr="00F6118C" w:rsidRDefault="00933FF6" w:rsidP="00F6118C">
      <w:pPr>
        <w:pStyle w:val="ListParagraph"/>
        <w:ind w:left="360"/>
        <w:rPr>
          <w:rFonts w:ascii="Times New Roman" w:eastAsia="Times New Roman" w:hAnsi="Times New Roman"/>
          <w:sz w:val="24"/>
          <w:szCs w:val="24"/>
        </w:rPr>
      </w:pPr>
      <w:r w:rsidRPr="00F6118C">
        <w:rPr>
          <w:rFonts w:ascii="Times New Roman" w:eastAsia="Times New Roman" w:hAnsi="Times New Roman"/>
          <w:sz w:val="24"/>
          <w:szCs w:val="24"/>
        </w:rPr>
        <w:t xml:space="preserve">    "major": “1”,</w:t>
      </w:r>
    </w:p>
    <w:p w14:paraId="3A400CD4" w14:textId="77777777" w:rsidR="00933FF6" w:rsidRPr="00F6118C" w:rsidRDefault="00933FF6" w:rsidP="00F6118C">
      <w:pPr>
        <w:pStyle w:val="ListParagraph"/>
        <w:ind w:left="360"/>
        <w:rPr>
          <w:rFonts w:ascii="Times New Roman" w:eastAsia="Times New Roman" w:hAnsi="Times New Roman"/>
          <w:sz w:val="24"/>
          <w:szCs w:val="24"/>
        </w:rPr>
      </w:pPr>
      <w:r w:rsidRPr="00F6118C">
        <w:rPr>
          <w:rFonts w:ascii="Times New Roman" w:eastAsia="Times New Roman" w:hAnsi="Times New Roman"/>
          <w:sz w:val="24"/>
          <w:szCs w:val="24"/>
        </w:rPr>
        <w:t xml:space="preserve">    "minor": “1”,</w:t>
      </w:r>
    </w:p>
    <w:p w14:paraId="4638E7BF" w14:textId="77777777" w:rsidR="00933FF6" w:rsidRPr="00F6118C" w:rsidRDefault="00933FF6" w:rsidP="00F6118C">
      <w:pPr>
        <w:pStyle w:val="ListParagraph"/>
        <w:ind w:left="360"/>
        <w:rPr>
          <w:rFonts w:ascii="Times New Roman" w:eastAsia="Times New Roman" w:hAnsi="Times New Roman"/>
          <w:sz w:val="24"/>
          <w:szCs w:val="24"/>
        </w:rPr>
      </w:pPr>
      <w:r w:rsidRPr="00F6118C">
        <w:rPr>
          <w:rFonts w:ascii="Times New Roman" w:eastAsia="Times New Roman" w:hAnsi="Times New Roman"/>
          <w:sz w:val="24"/>
          <w:szCs w:val="24"/>
        </w:rPr>
        <w:t xml:space="preserve">    "mfgId": "1111",</w:t>
      </w:r>
    </w:p>
    <w:p w14:paraId="101F7636" w14:textId="77777777" w:rsidR="00933FF6" w:rsidRPr="00F6118C" w:rsidRDefault="00933FF6" w:rsidP="00F6118C">
      <w:pPr>
        <w:pStyle w:val="ListParagraph"/>
        <w:ind w:left="360"/>
        <w:rPr>
          <w:rFonts w:ascii="Times New Roman" w:eastAsia="Times New Roman" w:hAnsi="Times New Roman"/>
          <w:sz w:val="24"/>
          <w:szCs w:val="24"/>
        </w:rPr>
      </w:pPr>
      <w:r w:rsidRPr="00F6118C">
        <w:rPr>
          <w:rFonts w:ascii="Times New Roman" w:eastAsia="Times New Roman" w:hAnsi="Times New Roman"/>
          <w:sz w:val="24"/>
          <w:szCs w:val="24"/>
        </w:rPr>
        <w:t xml:space="preserve">    "calRssi": "12",</w:t>
      </w:r>
    </w:p>
    <w:p w14:paraId="2206B7B5" w14:textId="77777777" w:rsidR="00933FF6" w:rsidRPr="00F6118C" w:rsidRDefault="00933FF6" w:rsidP="00F6118C">
      <w:pPr>
        <w:pStyle w:val="ListParagraph"/>
        <w:ind w:left="360"/>
        <w:rPr>
          <w:rFonts w:ascii="Times New Roman" w:eastAsia="Times New Roman" w:hAnsi="Times New Roman"/>
          <w:sz w:val="24"/>
          <w:szCs w:val="24"/>
        </w:rPr>
      </w:pPr>
      <w:r w:rsidRPr="00F6118C">
        <w:rPr>
          <w:rFonts w:ascii="Times New Roman" w:eastAsia="Times New Roman" w:hAnsi="Times New Roman"/>
          <w:sz w:val="24"/>
          <w:szCs w:val="24"/>
        </w:rPr>
        <w:lastRenderedPageBreak/>
        <w:t xml:space="preserve">    "floorId": "-6047452740341202830",</w:t>
      </w:r>
    </w:p>
    <w:p w14:paraId="76C2562B" w14:textId="77777777" w:rsidR="00933FF6" w:rsidRPr="00F6118C" w:rsidRDefault="00933FF6" w:rsidP="00F6118C">
      <w:pPr>
        <w:pStyle w:val="ListParagraph"/>
        <w:ind w:left="360"/>
        <w:rPr>
          <w:rFonts w:ascii="Times New Roman" w:eastAsia="Times New Roman" w:hAnsi="Times New Roman"/>
          <w:sz w:val="24"/>
          <w:szCs w:val="24"/>
        </w:rPr>
      </w:pPr>
      <w:r w:rsidRPr="00F6118C">
        <w:rPr>
          <w:rFonts w:ascii="Times New Roman" w:eastAsia="Times New Roman" w:hAnsi="Times New Roman"/>
          <w:sz w:val="24"/>
          <w:szCs w:val="24"/>
        </w:rPr>
        <w:t xml:space="preserve">    "xCord": “100”,</w:t>
      </w:r>
    </w:p>
    <w:p w14:paraId="1870B166" w14:textId="77777777" w:rsidR="00933FF6" w:rsidRPr="00F6118C" w:rsidRDefault="00933FF6" w:rsidP="00F6118C">
      <w:pPr>
        <w:pStyle w:val="ListParagraph"/>
        <w:ind w:left="360"/>
        <w:rPr>
          <w:rFonts w:ascii="Times New Roman" w:eastAsia="Times New Roman" w:hAnsi="Times New Roman"/>
          <w:sz w:val="24"/>
          <w:szCs w:val="24"/>
        </w:rPr>
      </w:pPr>
      <w:r w:rsidRPr="00F6118C">
        <w:rPr>
          <w:rFonts w:ascii="Times New Roman" w:eastAsia="Times New Roman" w:hAnsi="Times New Roman"/>
          <w:sz w:val="24"/>
          <w:szCs w:val="24"/>
        </w:rPr>
        <w:t xml:space="preserve">    "yCord": “100”,</w:t>
      </w:r>
    </w:p>
    <w:p w14:paraId="3652609C" w14:textId="77777777" w:rsidR="00933FF6" w:rsidRPr="00F6118C" w:rsidRDefault="00933FF6" w:rsidP="00F6118C">
      <w:pPr>
        <w:pStyle w:val="ListParagraph"/>
        <w:ind w:left="360"/>
        <w:rPr>
          <w:rFonts w:ascii="Times New Roman" w:eastAsia="Times New Roman" w:hAnsi="Times New Roman"/>
          <w:sz w:val="24"/>
          <w:szCs w:val="24"/>
        </w:rPr>
      </w:pPr>
      <w:r w:rsidRPr="00F6118C">
        <w:rPr>
          <w:rFonts w:ascii="Times New Roman" w:eastAsia="Times New Roman" w:hAnsi="Times New Roman"/>
          <w:sz w:val="24"/>
          <w:szCs w:val="24"/>
        </w:rPr>
        <w:t xml:space="preserve">    "zCord": “0”,</w:t>
      </w:r>
    </w:p>
    <w:p w14:paraId="11511040" w14:textId="77777777" w:rsidR="00933FF6" w:rsidRPr="00F6118C" w:rsidRDefault="00933FF6" w:rsidP="00F6118C">
      <w:pPr>
        <w:pStyle w:val="ListParagraph"/>
        <w:ind w:left="360"/>
        <w:rPr>
          <w:rFonts w:ascii="Times New Roman" w:eastAsia="Times New Roman" w:hAnsi="Times New Roman"/>
          <w:sz w:val="24"/>
          <w:szCs w:val="24"/>
        </w:rPr>
      </w:pPr>
      <w:r w:rsidRPr="00F6118C">
        <w:rPr>
          <w:rFonts w:ascii="Times New Roman" w:eastAsia="Times New Roman" w:hAnsi="Times New Roman"/>
          <w:sz w:val="24"/>
          <w:szCs w:val="24"/>
        </w:rPr>
        <w:t xml:space="preserve">    "bleBeaconName": “iPadTestBeacon”,</w:t>
      </w:r>
    </w:p>
    <w:p w14:paraId="6DE916FA" w14:textId="77777777" w:rsidR="00933FF6" w:rsidRPr="00F6118C" w:rsidRDefault="00933FF6" w:rsidP="00F6118C">
      <w:pPr>
        <w:pStyle w:val="ListParagraph"/>
        <w:ind w:left="360"/>
        <w:rPr>
          <w:rFonts w:ascii="Times New Roman" w:eastAsia="Times New Roman" w:hAnsi="Times New Roman"/>
          <w:sz w:val="24"/>
          <w:szCs w:val="24"/>
        </w:rPr>
      </w:pPr>
      <w:r w:rsidRPr="00F6118C">
        <w:rPr>
          <w:rFonts w:ascii="Times New Roman" w:eastAsia="Times New Roman" w:hAnsi="Times New Roman"/>
          <w:sz w:val="24"/>
          <w:szCs w:val="24"/>
        </w:rPr>
        <w:t xml:space="preserve">    "bleBeaconType": "1",</w:t>
      </w:r>
    </w:p>
    <w:p w14:paraId="222369B6" w14:textId="77777777" w:rsidR="00933FF6" w:rsidRPr="00F6118C" w:rsidRDefault="00933FF6" w:rsidP="00F6118C">
      <w:pPr>
        <w:pStyle w:val="ListParagraph"/>
        <w:ind w:left="360"/>
        <w:rPr>
          <w:rFonts w:ascii="Times New Roman" w:eastAsia="Times New Roman" w:hAnsi="Times New Roman"/>
          <w:sz w:val="24"/>
          <w:szCs w:val="24"/>
        </w:rPr>
      </w:pPr>
      <w:r w:rsidRPr="00F6118C">
        <w:rPr>
          <w:rFonts w:ascii="Times New Roman" w:eastAsia="Times New Roman" w:hAnsi="Times New Roman"/>
          <w:sz w:val="24"/>
          <w:szCs w:val="24"/>
        </w:rPr>
        <w:t xml:space="preserve">    “regionIdentifier”: “com.cisco”,</w:t>
      </w:r>
    </w:p>
    <w:p w14:paraId="439B2C61" w14:textId="77777777" w:rsidR="00933FF6" w:rsidRPr="00F6118C" w:rsidRDefault="00933FF6" w:rsidP="00F6118C">
      <w:pPr>
        <w:pStyle w:val="ListParagraph"/>
        <w:ind w:left="360"/>
        <w:rPr>
          <w:rFonts w:ascii="Times New Roman" w:eastAsia="Times New Roman" w:hAnsi="Times New Roman"/>
          <w:sz w:val="24"/>
          <w:szCs w:val="24"/>
        </w:rPr>
      </w:pPr>
      <w:r w:rsidRPr="00F6118C">
        <w:rPr>
          <w:rFonts w:ascii="Times New Roman" w:eastAsia="Times New Roman" w:hAnsi="Times New Roman"/>
          <w:sz w:val="24"/>
          <w:szCs w:val="24"/>
        </w:rPr>
        <w:t xml:space="preserve">    "message": "Welcome to beacon zone”  </w:t>
      </w:r>
      <w:r w:rsidRPr="00F6118C">
        <w:rPr>
          <w:rFonts w:ascii="Times New Roman" w:eastAsia="Times New Roman" w:hAnsi="Times New Roman"/>
          <w:sz w:val="24"/>
          <w:szCs w:val="24"/>
        </w:rPr>
        <w:tab/>
        <w:t xml:space="preserve"> </w:t>
      </w:r>
    </w:p>
    <w:p w14:paraId="33026719" w14:textId="77777777" w:rsidR="00933FF6" w:rsidRPr="00F6118C" w:rsidRDefault="00933FF6" w:rsidP="00F6118C">
      <w:pPr>
        <w:pStyle w:val="ListParagraph"/>
        <w:ind w:left="360"/>
        <w:rPr>
          <w:rFonts w:ascii="Times New Roman" w:eastAsia="Times New Roman" w:hAnsi="Times New Roman"/>
          <w:sz w:val="24"/>
          <w:szCs w:val="24"/>
        </w:rPr>
      </w:pPr>
      <w:r w:rsidRPr="00F6118C">
        <w:rPr>
          <w:rFonts w:ascii="Times New Roman" w:eastAsia="Times New Roman" w:hAnsi="Times New Roman"/>
          <w:sz w:val="24"/>
          <w:szCs w:val="24"/>
        </w:rPr>
        <w:t xml:space="preserve">   }</w:t>
      </w:r>
    </w:p>
    <w:p w14:paraId="1374BA3F" w14:textId="77777777" w:rsidR="00836C8C" w:rsidRDefault="00836C8C" w:rsidP="00F6118C"/>
    <w:p w14:paraId="0E3D39E2" w14:textId="77777777" w:rsidR="00933FF6" w:rsidRPr="00F6118C" w:rsidRDefault="00933FF6" w:rsidP="00F6118C">
      <w:r w:rsidRPr="00F6118C">
        <w:t xml:space="preserve">Once this information is uploaded, sync to the CMX Mobile App Server. </w:t>
      </w:r>
    </w:p>
    <w:p w14:paraId="5DE23CAF" w14:textId="77777777" w:rsidR="00933FF6" w:rsidRPr="00F6118C" w:rsidRDefault="00933FF6" w:rsidP="00F6118C">
      <w:pPr>
        <w:pStyle w:val="ListParagraph"/>
        <w:ind w:left="360"/>
        <w:rPr>
          <w:rFonts w:ascii="Times New Roman" w:eastAsia="Times New Roman" w:hAnsi="Times New Roman"/>
          <w:sz w:val="24"/>
          <w:szCs w:val="24"/>
        </w:rPr>
      </w:pPr>
    </w:p>
    <w:p w14:paraId="4B3EFE82" w14:textId="77777777" w:rsidR="00933FF6" w:rsidRPr="00F6118C" w:rsidRDefault="00933FF6" w:rsidP="00F6118C">
      <w:r w:rsidRPr="00F6118C">
        <w:t xml:space="preserve">Using the region Identifier listed on the JSON, CMX SDK on the client’s application starts monitoring for BLE Beacons and throws a local notification with the message listed when the region is first detected or entered. </w:t>
      </w:r>
    </w:p>
    <w:p w14:paraId="034DC1E2" w14:textId="77777777" w:rsidR="003C748D" w:rsidRDefault="003C748D" w:rsidP="00F6118C">
      <w:pPr>
        <w:pStyle w:val="ListParagraph"/>
        <w:ind w:left="360"/>
        <w:rPr>
          <w:rFonts w:ascii="Times New Roman" w:eastAsia="Times New Roman" w:hAnsi="Times New Roman"/>
          <w:sz w:val="24"/>
          <w:szCs w:val="24"/>
        </w:rPr>
      </w:pPr>
    </w:p>
    <w:p w14:paraId="4AB6A182" w14:textId="77777777" w:rsidR="00933FF6" w:rsidRPr="00F6118C" w:rsidRDefault="00933FF6" w:rsidP="00F6118C">
      <w:r w:rsidRPr="00F6118C">
        <w:t xml:space="preserve">It then starts ranging beacons within the region and when it is in close proximity to any beacon having a listed UUID within the region, it updates the client position to the x and y coordinates of the beacon. </w:t>
      </w:r>
    </w:p>
    <w:p w14:paraId="1BB68A8B" w14:textId="608DD4D7" w:rsidR="002D571B" w:rsidRDefault="002D571B" w:rsidP="00932882"/>
    <w:p w14:paraId="3CE18549" w14:textId="0D6B809F" w:rsidR="00F93C88" w:rsidRDefault="00D543D8" w:rsidP="00F6118C">
      <w:pPr>
        <w:pStyle w:val="Heading2"/>
        <w:numPr>
          <w:ilvl w:val="1"/>
          <w:numId w:val="17"/>
        </w:numPr>
      </w:pPr>
      <w:bookmarkStart w:id="213" w:name="_Toc392006588"/>
      <w:r>
        <w:t>Status</w:t>
      </w:r>
      <w:bookmarkEnd w:id="213"/>
    </w:p>
    <w:p w14:paraId="345715C9" w14:textId="0B29A837" w:rsidR="00D543D8" w:rsidRDefault="00A30B2C" w:rsidP="00F6118C">
      <w:pPr>
        <w:pStyle w:val="Heading3"/>
        <w:numPr>
          <w:ilvl w:val="2"/>
          <w:numId w:val="17"/>
        </w:numPr>
      </w:pPr>
      <w:bookmarkStart w:id="214" w:name="_Toc392006589"/>
      <w:r>
        <w:t>CXM Mobile App</w:t>
      </w:r>
      <w:r w:rsidR="00D543D8">
        <w:t xml:space="preserve"> Sync Status</w:t>
      </w:r>
      <w:bookmarkEnd w:id="214"/>
    </w:p>
    <w:p w14:paraId="65DF7C98" w14:textId="27D5270F" w:rsidR="00D543D8" w:rsidRDefault="00D543D8" w:rsidP="00643CC7">
      <w:r>
        <w:t xml:space="preserve">The </w:t>
      </w:r>
      <w:r w:rsidR="00A30B2C">
        <w:t>CMX Mobile App</w:t>
      </w:r>
      <w:r>
        <w:t xml:space="preserve"> Server status can be viewed on the </w:t>
      </w:r>
      <w:r w:rsidRPr="00643CC7">
        <w:rPr>
          <w:b/>
        </w:rPr>
        <w:t xml:space="preserve">CMX Mobile &gt; </w:t>
      </w:r>
      <w:r w:rsidR="00A30B2C">
        <w:rPr>
          <w:b/>
        </w:rPr>
        <w:t>Mobile App</w:t>
      </w:r>
      <w:r w:rsidRPr="00643CC7">
        <w:rPr>
          <w:b/>
        </w:rPr>
        <w:t xml:space="preserve"> Sync</w:t>
      </w:r>
      <w:r>
        <w:t xml:space="preserve"> Status page.</w:t>
      </w:r>
    </w:p>
    <w:p w14:paraId="7755AB0B" w14:textId="77777777" w:rsidR="00D543D8" w:rsidRDefault="00D543D8" w:rsidP="00643CC7"/>
    <w:p w14:paraId="2C8FBA09" w14:textId="374835FA" w:rsidR="00D543D8" w:rsidRDefault="00D543D8" w:rsidP="00643CC7">
      <w:r>
        <w:t xml:space="preserve">The page also allows for a sync to be initiated. By depressing the Sync button the current configuration will be pushed to the CMX </w:t>
      </w:r>
      <w:r w:rsidR="00A30B2C">
        <w:t>Mobile App</w:t>
      </w:r>
      <w:r>
        <w:t xml:space="preserve"> Server.</w:t>
      </w:r>
    </w:p>
    <w:p w14:paraId="6537132A" w14:textId="77777777" w:rsidR="00D543D8" w:rsidRDefault="00D543D8" w:rsidP="00643CC7"/>
    <w:p w14:paraId="18ADB6E7" w14:textId="5B4E6906" w:rsidR="00D543D8" w:rsidRPr="00643CC7" w:rsidRDefault="00D543D8" w:rsidP="00643CC7">
      <w:r>
        <w:t>The remove button allows for the configuration data to be removed from the server.</w:t>
      </w:r>
    </w:p>
    <w:p w14:paraId="70321758" w14:textId="32A1F591" w:rsidR="00D543D8" w:rsidRPr="00643CC7" w:rsidRDefault="00D543D8" w:rsidP="00643CC7"/>
    <w:p w14:paraId="0C4B2A44" w14:textId="684B9541" w:rsidR="002B7AFE" w:rsidRDefault="00F93C88" w:rsidP="00F6118C">
      <w:pPr>
        <w:pStyle w:val="Heading1"/>
        <w:numPr>
          <w:ilvl w:val="0"/>
          <w:numId w:val="17"/>
        </w:numPr>
      </w:pPr>
      <w:bookmarkStart w:id="215" w:name="_Toc383553772"/>
      <w:bookmarkStart w:id="216" w:name="_Toc392006590"/>
      <w:bookmarkEnd w:id="215"/>
      <w:r>
        <w:t xml:space="preserve">CMX </w:t>
      </w:r>
      <w:r w:rsidR="00A30B2C">
        <w:t>Mobile App</w:t>
      </w:r>
      <w:r>
        <w:t xml:space="preserve"> Server</w:t>
      </w:r>
      <w:bookmarkEnd w:id="216"/>
    </w:p>
    <w:p w14:paraId="5173B934" w14:textId="3C7B2CBD" w:rsidR="002B7AFE" w:rsidRDefault="002B7AFE" w:rsidP="00F6118C">
      <w:pPr>
        <w:pStyle w:val="Heading3"/>
        <w:numPr>
          <w:ilvl w:val="1"/>
          <w:numId w:val="17"/>
        </w:numPr>
      </w:pPr>
      <w:bookmarkStart w:id="217" w:name="_Toc383553774"/>
      <w:bookmarkStart w:id="218" w:name="_Toc392006591"/>
      <w:bookmarkEnd w:id="217"/>
      <w:r>
        <w:t>Starting Server</w:t>
      </w:r>
      <w:bookmarkEnd w:id="218"/>
    </w:p>
    <w:p w14:paraId="5F94E498" w14:textId="2E3EB02B" w:rsidR="002B7AFE" w:rsidRDefault="002B7AFE" w:rsidP="002B7AFE">
      <w:r>
        <w:t xml:space="preserve">Starting the server can be done by running the command </w:t>
      </w:r>
      <w:r w:rsidRPr="002B7AFE">
        <w:rPr>
          <w:b/>
        </w:rPr>
        <w:t>/etc/init.d/cmx-</w:t>
      </w:r>
      <w:r w:rsidR="00A30B2C">
        <w:rPr>
          <w:b/>
        </w:rPr>
        <w:t>mobile-app</w:t>
      </w:r>
      <w:r w:rsidRPr="002B7AFE">
        <w:rPr>
          <w:b/>
        </w:rPr>
        <w:t>-server</w:t>
      </w:r>
      <w:r>
        <w:t xml:space="preserve"> script:</w:t>
      </w:r>
    </w:p>
    <w:p w14:paraId="6E1279DA" w14:textId="35F92BE0" w:rsidR="002B7AFE" w:rsidRDefault="002B7AFE" w:rsidP="002B7AFE">
      <w:r>
        <w:t>#/</w:t>
      </w:r>
      <w:r w:rsidRPr="002B7AFE">
        <w:rPr>
          <w:color w:val="17365D" w:themeColor="text2" w:themeShade="BF"/>
        </w:rPr>
        <w:t>etc/init.d/cmx-</w:t>
      </w:r>
      <w:r w:rsidR="00A30B2C">
        <w:rPr>
          <w:color w:val="17365D" w:themeColor="text2" w:themeShade="BF"/>
        </w:rPr>
        <w:t>mobile-app</w:t>
      </w:r>
      <w:r w:rsidRPr="002B7AFE">
        <w:rPr>
          <w:color w:val="17365D" w:themeColor="text2" w:themeShade="BF"/>
        </w:rPr>
        <w:t xml:space="preserve">-server start </w:t>
      </w:r>
    </w:p>
    <w:p w14:paraId="55D989D8" w14:textId="77777777" w:rsidR="000F02A3" w:rsidRDefault="000F02A3" w:rsidP="00F6118C">
      <w:pPr>
        <w:pStyle w:val="Heading3"/>
        <w:numPr>
          <w:ilvl w:val="1"/>
          <w:numId w:val="17"/>
        </w:numPr>
      </w:pPr>
      <w:bookmarkStart w:id="219" w:name="_Toc392006592"/>
      <w:r>
        <w:lastRenderedPageBreak/>
        <w:t>Stopping Server</w:t>
      </w:r>
      <w:bookmarkEnd w:id="219"/>
    </w:p>
    <w:p w14:paraId="158A01CE" w14:textId="33150A71" w:rsidR="000F02A3" w:rsidRDefault="000F02A3" w:rsidP="000F02A3">
      <w:r>
        <w:t xml:space="preserve">Stopping the server can be done by running the command </w:t>
      </w:r>
      <w:r w:rsidRPr="000F02A3">
        <w:rPr>
          <w:b/>
        </w:rPr>
        <w:t>/etc/init.d/cmx-</w:t>
      </w:r>
      <w:r w:rsidR="00A30B2C">
        <w:rPr>
          <w:b/>
        </w:rPr>
        <w:t>mobile-app</w:t>
      </w:r>
      <w:r w:rsidRPr="000F02A3">
        <w:rPr>
          <w:b/>
        </w:rPr>
        <w:t>-server</w:t>
      </w:r>
      <w:r>
        <w:t xml:space="preserve"> script:</w:t>
      </w:r>
    </w:p>
    <w:p w14:paraId="6A74099C" w14:textId="493E5144" w:rsidR="000F02A3" w:rsidRDefault="000F02A3" w:rsidP="000F02A3">
      <w:pPr>
        <w:rPr>
          <w:color w:val="17365D" w:themeColor="text2" w:themeShade="BF"/>
        </w:rPr>
      </w:pPr>
      <w:r>
        <w:t>#</w:t>
      </w:r>
      <w:r w:rsidRPr="000F02A3">
        <w:rPr>
          <w:color w:val="17365D" w:themeColor="text2" w:themeShade="BF"/>
        </w:rPr>
        <w:t>/etc/init.d/cmx-</w:t>
      </w:r>
      <w:r w:rsidR="00A30B2C">
        <w:rPr>
          <w:color w:val="17365D" w:themeColor="text2" w:themeShade="BF"/>
        </w:rPr>
        <w:t>mobile-app</w:t>
      </w:r>
      <w:r w:rsidRPr="000F02A3">
        <w:rPr>
          <w:color w:val="17365D" w:themeColor="text2" w:themeShade="BF"/>
        </w:rPr>
        <w:t>-server stop</w:t>
      </w:r>
    </w:p>
    <w:p w14:paraId="4F5490E6" w14:textId="04E1596A" w:rsidR="008D7ABF" w:rsidRDefault="008D7ABF" w:rsidP="00F6118C">
      <w:pPr>
        <w:pStyle w:val="Heading3"/>
        <w:numPr>
          <w:ilvl w:val="1"/>
          <w:numId w:val="17"/>
        </w:numPr>
      </w:pPr>
      <w:bookmarkStart w:id="220" w:name="_Toc392006593"/>
      <w:r>
        <w:t>Status Of Server</w:t>
      </w:r>
      <w:bookmarkEnd w:id="220"/>
    </w:p>
    <w:p w14:paraId="7A47A7FC" w14:textId="76C06ABA" w:rsidR="008D7ABF" w:rsidRDefault="008D7ABF" w:rsidP="008D7ABF">
      <w:r>
        <w:t xml:space="preserve">Status of the server can be done by running the command </w:t>
      </w:r>
      <w:r w:rsidRPr="000F02A3">
        <w:rPr>
          <w:b/>
        </w:rPr>
        <w:t>/etc/init.d/cmx-</w:t>
      </w:r>
      <w:r w:rsidR="00A30B2C">
        <w:rPr>
          <w:b/>
        </w:rPr>
        <w:t>mobile-app</w:t>
      </w:r>
      <w:r w:rsidRPr="000F02A3">
        <w:rPr>
          <w:b/>
        </w:rPr>
        <w:t>-server</w:t>
      </w:r>
      <w:r>
        <w:t xml:space="preserve"> script:</w:t>
      </w:r>
    </w:p>
    <w:p w14:paraId="2A0465FC" w14:textId="4ECB5748" w:rsidR="008D7ABF" w:rsidRDefault="008D7ABF" w:rsidP="008D7ABF">
      <w:pPr>
        <w:rPr>
          <w:color w:val="17365D" w:themeColor="text2" w:themeShade="BF"/>
        </w:rPr>
      </w:pPr>
      <w:r>
        <w:t>#</w:t>
      </w:r>
      <w:r w:rsidRPr="000F02A3">
        <w:rPr>
          <w:color w:val="17365D" w:themeColor="text2" w:themeShade="BF"/>
        </w:rPr>
        <w:t>/etc/init.d/cmx-</w:t>
      </w:r>
      <w:r w:rsidR="00A30B2C">
        <w:rPr>
          <w:color w:val="17365D" w:themeColor="text2" w:themeShade="BF"/>
        </w:rPr>
        <w:t>mobile-app</w:t>
      </w:r>
      <w:r w:rsidRPr="000F02A3">
        <w:rPr>
          <w:color w:val="17365D" w:themeColor="text2" w:themeShade="BF"/>
        </w:rPr>
        <w:t xml:space="preserve">-server </w:t>
      </w:r>
      <w:r>
        <w:rPr>
          <w:color w:val="17365D" w:themeColor="text2" w:themeShade="BF"/>
        </w:rPr>
        <w:t>status</w:t>
      </w:r>
    </w:p>
    <w:p w14:paraId="00A19458" w14:textId="77777777" w:rsidR="000F02A3" w:rsidRDefault="000F02A3" w:rsidP="00F6118C">
      <w:pPr>
        <w:pStyle w:val="Heading3"/>
        <w:numPr>
          <w:ilvl w:val="1"/>
          <w:numId w:val="17"/>
        </w:numPr>
      </w:pPr>
      <w:bookmarkStart w:id="221" w:name="_Toc392006594"/>
      <w:r>
        <w:t>Backup/Restore</w:t>
      </w:r>
      <w:bookmarkEnd w:id="221"/>
    </w:p>
    <w:p w14:paraId="51C4B24F" w14:textId="69E04CC8" w:rsidR="000F02A3" w:rsidRDefault="000F02A3" w:rsidP="000F02A3">
      <w:r>
        <w:t xml:space="preserve">All files needing a backup are located in </w:t>
      </w:r>
      <w:r w:rsidRPr="000F02A3">
        <w:rPr>
          <w:b/>
        </w:rPr>
        <w:t>/opt/cmx-</w:t>
      </w:r>
      <w:r w:rsidR="00A30B2C">
        <w:rPr>
          <w:b/>
        </w:rPr>
        <w:t>mobile-app</w:t>
      </w:r>
      <w:r w:rsidRPr="000F02A3">
        <w:rPr>
          <w:b/>
        </w:rPr>
        <w:t>-server/data</w:t>
      </w:r>
      <w:r>
        <w:t xml:space="preserve"> directory. Just tar this directory periodically.</w:t>
      </w:r>
    </w:p>
    <w:p w14:paraId="01F95F57" w14:textId="77777777" w:rsidR="000F02A3" w:rsidRDefault="000F02A3" w:rsidP="000F02A3">
      <w:r>
        <w:t>On restore just stop the server and untar the directory. On startup the data will be restored.</w:t>
      </w:r>
    </w:p>
    <w:p w14:paraId="56CB34FE" w14:textId="77777777" w:rsidR="000F02A3" w:rsidRDefault="000F02A3" w:rsidP="00F6118C">
      <w:pPr>
        <w:pStyle w:val="Heading3"/>
        <w:numPr>
          <w:ilvl w:val="1"/>
          <w:numId w:val="17"/>
        </w:numPr>
      </w:pPr>
      <w:bookmarkStart w:id="222" w:name="_Toc392006595"/>
      <w:r>
        <w:t>Debug Collection</w:t>
      </w:r>
      <w:bookmarkEnd w:id="222"/>
    </w:p>
    <w:p w14:paraId="142986D9" w14:textId="434561F9" w:rsidR="00A41523" w:rsidRDefault="000F02A3" w:rsidP="000F02A3">
      <w:r w:rsidRPr="000F02A3">
        <w:t xml:space="preserve">If any issue needs to be reported then run the script </w:t>
      </w:r>
      <w:r w:rsidRPr="000F02A3">
        <w:rPr>
          <w:b/>
        </w:rPr>
        <w:t>/opt/cmx-</w:t>
      </w:r>
      <w:r w:rsidR="00A30B2C">
        <w:rPr>
          <w:b/>
        </w:rPr>
        <w:t>mobile-app</w:t>
      </w:r>
      <w:r w:rsidRPr="000F02A3">
        <w:rPr>
          <w:b/>
        </w:rPr>
        <w:t>-server/bin/collectDebugInfo.sh</w:t>
      </w:r>
      <w:r w:rsidRPr="000F02A3">
        <w:t>. This will collect</w:t>
      </w:r>
      <w:r w:rsidR="00080C69">
        <w:t xml:space="preserve"> all needed logs and debug information and bundle them into the file </w:t>
      </w:r>
      <w:r w:rsidR="00080C69" w:rsidRPr="00080C69">
        <w:rPr>
          <w:b/>
        </w:rPr>
        <w:t>/opt/cmx-</w:t>
      </w:r>
      <w:r w:rsidR="00A30B2C">
        <w:rPr>
          <w:b/>
        </w:rPr>
        <w:t>mobile-app</w:t>
      </w:r>
      <w:r w:rsidR="00080C69" w:rsidRPr="00080C69">
        <w:rPr>
          <w:b/>
        </w:rPr>
        <w:t>-server/logs/cmx-debug-logs.tar.gz</w:t>
      </w:r>
      <w:r w:rsidR="00080C69">
        <w:t>.</w:t>
      </w:r>
    </w:p>
    <w:p w14:paraId="7A76266C" w14:textId="70C73A0C" w:rsidR="006C38C6" w:rsidRDefault="006C38C6" w:rsidP="006C38C6">
      <w:pPr>
        <w:pStyle w:val="Heading3"/>
        <w:numPr>
          <w:ilvl w:val="1"/>
          <w:numId w:val="17"/>
        </w:numPr>
      </w:pPr>
      <w:bookmarkStart w:id="223" w:name="_Toc392006596"/>
      <w:r>
        <w:t>Server Configuration</w:t>
      </w:r>
      <w:bookmarkEnd w:id="223"/>
    </w:p>
    <w:p w14:paraId="43AE6D3E" w14:textId="4116F09E" w:rsidR="006C38C6" w:rsidRPr="000F02A3" w:rsidRDefault="006C38C6" w:rsidP="000F02A3">
      <w:r>
        <w:t>The current server configuration details can be viewed by running</w:t>
      </w:r>
      <w:r w:rsidRPr="000F02A3">
        <w:t xml:space="preserve"> the script </w:t>
      </w:r>
      <w:r w:rsidRPr="000F02A3">
        <w:rPr>
          <w:b/>
        </w:rPr>
        <w:t>/opt/cmx-</w:t>
      </w:r>
      <w:r>
        <w:rPr>
          <w:b/>
        </w:rPr>
        <w:t>mobile-app</w:t>
      </w:r>
      <w:r w:rsidRPr="000F02A3">
        <w:rPr>
          <w:b/>
        </w:rPr>
        <w:t>-server/bin/</w:t>
      </w:r>
      <w:r>
        <w:rPr>
          <w:b/>
        </w:rPr>
        <w:t>getServerConfig</w:t>
      </w:r>
      <w:r w:rsidRPr="000F02A3">
        <w:rPr>
          <w:b/>
        </w:rPr>
        <w:t>.sh</w:t>
      </w:r>
      <w:r w:rsidRPr="000F02A3">
        <w:t xml:space="preserve">. This will </w:t>
      </w:r>
      <w:r>
        <w:t>display venue configuration information defined in Connect and Engage.</w:t>
      </w:r>
    </w:p>
    <w:p w14:paraId="59DA0EA2" w14:textId="407A897C" w:rsidR="006C38C6" w:rsidRDefault="006C38C6" w:rsidP="006C38C6">
      <w:pPr>
        <w:pStyle w:val="Heading3"/>
        <w:numPr>
          <w:ilvl w:val="1"/>
          <w:numId w:val="17"/>
        </w:numPr>
      </w:pPr>
      <w:bookmarkStart w:id="224" w:name="_Toc392006597"/>
      <w:r>
        <w:t>Server Stats</w:t>
      </w:r>
      <w:bookmarkEnd w:id="224"/>
    </w:p>
    <w:p w14:paraId="1D704D2C" w14:textId="1B585EF1" w:rsidR="006C38C6" w:rsidRPr="000F02A3" w:rsidRDefault="006C38C6" w:rsidP="006C38C6">
      <w:r>
        <w:t>The current server statistics can be viewed by running</w:t>
      </w:r>
      <w:r w:rsidRPr="000F02A3">
        <w:t xml:space="preserve"> the script </w:t>
      </w:r>
      <w:r w:rsidRPr="000F02A3">
        <w:rPr>
          <w:b/>
        </w:rPr>
        <w:t>/opt/cmx-</w:t>
      </w:r>
      <w:r>
        <w:rPr>
          <w:b/>
        </w:rPr>
        <w:t>mobile-app</w:t>
      </w:r>
      <w:r w:rsidRPr="000F02A3">
        <w:rPr>
          <w:b/>
        </w:rPr>
        <w:t>-server/bin/</w:t>
      </w:r>
      <w:r>
        <w:rPr>
          <w:b/>
        </w:rPr>
        <w:t>getServerStats</w:t>
      </w:r>
      <w:r w:rsidRPr="000F02A3">
        <w:rPr>
          <w:b/>
        </w:rPr>
        <w:t>.sh</w:t>
      </w:r>
      <w:r w:rsidRPr="000F02A3">
        <w:t xml:space="preserve">. This will </w:t>
      </w:r>
      <w:r>
        <w:t>display statistics about Context Aware Service notifications, Mobile SDK requests, Mobile push notifications and Connect &amp; Engage configuration statistics.</w:t>
      </w:r>
    </w:p>
    <w:p w14:paraId="3DCF1B01" w14:textId="649D620C" w:rsidR="00A41523" w:rsidRDefault="00A41523" w:rsidP="006C38C6">
      <w:pPr>
        <w:pStyle w:val="Heading3"/>
        <w:numPr>
          <w:ilvl w:val="1"/>
          <w:numId w:val="17"/>
        </w:numPr>
      </w:pPr>
      <w:bookmarkStart w:id="225" w:name="_Toc392006598"/>
      <w:r>
        <w:t>Debug Commands</w:t>
      </w:r>
      <w:bookmarkEnd w:id="225"/>
    </w:p>
    <w:p w14:paraId="7BE0D363" w14:textId="57CC53E3" w:rsidR="00A41523" w:rsidRDefault="00A41523" w:rsidP="00643CC7">
      <w:r>
        <w:t xml:space="preserve">The server has a few debug commands to assist with troubleshooting problems. The commands are located in the </w:t>
      </w:r>
      <w:r w:rsidRPr="00643CC7">
        <w:rPr>
          <w:b/>
        </w:rPr>
        <w:t>/opt/cmx-</w:t>
      </w:r>
      <w:r w:rsidR="00A30B2C">
        <w:rPr>
          <w:b/>
        </w:rPr>
        <w:t>mobile-app</w:t>
      </w:r>
      <w:r w:rsidRPr="00643CC7">
        <w:rPr>
          <w:b/>
        </w:rPr>
        <w:t>-server/bin</w:t>
      </w:r>
      <w:r>
        <w:t xml:space="preserve"> directory.</w:t>
      </w:r>
    </w:p>
    <w:p w14:paraId="3F05AFF3" w14:textId="3051B5DD" w:rsidR="00A41523" w:rsidRDefault="00A41523" w:rsidP="006C38C6">
      <w:pPr>
        <w:pStyle w:val="Heading3"/>
        <w:numPr>
          <w:ilvl w:val="2"/>
          <w:numId w:val="17"/>
        </w:numPr>
      </w:pPr>
      <w:bookmarkStart w:id="226" w:name="_Toc392006599"/>
      <w:r>
        <w:t>Get Location By MAC Address</w:t>
      </w:r>
      <w:bookmarkEnd w:id="226"/>
    </w:p>
    <w:p w14:paraId="2F01F7DE" w14:textId="77777777" w:rsidR="007D7C4A" w:rsidRDefault="00A41523" w:rsidP="00643CC7">
      <w:r>
        <w:t>The current location the server has for a client can be displayed by MAC address running the command</w:t>
      </w:r>
      <w:r w:rsidR="007D7C4A">
        <w:t>:</w:t>
      </w:r>
    </w:p>
    <w:p w14:paraId="197FB63E" w14:textId="77777777" w:rsidR="007D7C4A" w:rsidRDefault="00A41523" w:rsidP="00643CC7">
      <w:r>
        <w:t xml:space="preserve"> </w:t>
      </w:r>
    </w:p>
    <w:p w14:paraId="3829A2A7" w14:textId="54BB21C7" w:rsidR="00A41523" w:rsidRDefault="00A41523" w:rsidP="00643CC7">
      <w:r w:rsidRPr="00643CC7">
        <w:rPr>
          <w:b/>
        </w:rPr>
        <w:t>/op/cmx-</w:t>
      </w:r>
      <w:r w:rsidR="00A30B2C">
        <w:rPr>
          <w:b/>
        </w:rPr>
        <w:t>mobile-app</w:t>
      </w:r>
      <w:r w:rsidRPr="00643CC7">
        <w:rPr>
          <w:b/>
        </w:rPr>
        <w:t xml:space="preserve">-server/bin/getLocationByMac.sh </w:t>
      </w:r>
      <w:r w:rsidRPr="00643CC7">
        <w:rPr>
          <w:b/>
          <w:i/>
        </w:rPr>
        <w:t>&lt;macAddress&gt;</w:t>
      </w:r>
    </w:p>
    <w:p w14:paraId="745D8E91" w14:textId="77777777" w:rsidR="007D7C4A" w:rsidRDefault="007D7C4A" w:rsidP="00643CC7">
      <w:pPr>
        <w:rPr>
          <w:i/>
        </w:rPr>
      </w:pPr>
    </w:p>
    <w:p w14:paraId="6AD22252" w14:textId="0746B341" w:rsidR="00A41523" w:rsidRDefault="00A41523" w:rsidP="00BC3CC4">
      <w:pPr>
        <w:pStyle w:val="ListParagraph"/>
        <w:numPr>
          <w:ilvl w:val="0"/>
          <w:numId w:val="23"/>
        </w:numPr>
        <w:pPrChange w:id="227" w:author="Harvey Delery" w:date="2014-07-01T19:35:00Z">
          <w:pPr>
            <w:pStyle w:val="ListParagraph"/>
            <w:numPr>
              <w:numId w:val="38"/>
            </w:numPr>
            <w:tabs>
              <w:tab w:val="num" w:pos="360"/>
            </w:tabs>
          </w:pPr>
        </w:pPrChange>
      </w:pPr>
      <w:r w:rsidRPr="00643CC7">
        <w:rPr>
          <w:b/>
          <w:i/>
        </w:rPr>
        <w:t>&lt;macAddress&gt;</w:t>
      </w:r>
      <w:r>
        <w:t xml:space="preserve"> is the client MAC address to d</w:t>
      </w:r>
      <w:r w:rsidR="00714CA2">
        <w:t>isplay the current location for</w:t>
      </w:r>
    </w:p>
    <w:p w14:paraId="0DF8613C" w14:textId="60306CFD" w:rsidR="007D7C4A" w:rsidRDefault="007D7C4A" w:rsidP="006C38C6">
      <w:pPr>
        <w:pStyle w:val="Heading3"/>
        <w:numPr>
          <w:ilvl w:val="2"/>
          <w:numId w:val="17"/>
        </w:numPr>
      </w:pPr>
      <w:bookmarkStart w:id="228" w:name="_Toc392006600"/>
      <w:r>
        <w:lastRenderedPageBreak/>
        <w:t>Monitor Location By MAC Address</w:t>
      </w:r>
      <w:bookmarkEnd w:id="228"/>
    </w:p>
    <w:p w14:paraId="4EBD35EB" w14:textId="52035D4D" w:rsidR="007D7C4A" w:rsidRDefault="007D7C4A" w:rsidP="007D7C4A">
      <w:r>
        <w:t>The current location the server has for a client can be monitored by MAC address running. The command will continually run unitl &lt;CTRL+C&gt; is used to stop the monitoring. The command will update the terminal with the latest location as it is updated on the server. The command syntax is:</w:t>
      </w:r>
    </w:p>
    <w:p w14:paraId="4BCA44F3" w14:textId="77777777" w:rsidR="007D7C4A" w:rsidRDefault="007D7C4A" w:rsidP="007D7C4A">
      <w:r>
        <w:t xml:space="preserve"> </w:t>
      </w:r>
    </w:p>
    <w:p w14:paraId="29C3EA2E" w14:textId="2A0BA1DE" w:rsidR="007D7C4A" w:rsidRDefault="007D7C4A" w:rsidP="007D7C4A">
      <w:r w:rsidRPr="00496835">
        <w:rPr>
          <w:b/>
        </w:rPr>
        <w:t>/op/cmx-</w:t>
      </w:r>
      <w:r w:rsidR="00A30B2C">
        <w:rPr>
          <w:b/>
        </w:rPr>
        <w:t>mobile-app</w:t>
      </w:r>
      <w:r w:rsidRPr="00496835">
        <w:rPr>
          <w:b/>
        </w:rPr>
        <w:t>-server/bin/</w:t>
      </w:r>
      <w:r>
        <w:rPr>
          <w:b/>
        </w:rPr>
        <w:t>monitor</w:t>
      </w:r>
      <w:r w:rsidRPr="00496835">
        <w:rPr>
          <w:b/>
        </w:rPr>
        <w:t xml:space="preserve">LocationByMac.sh </w:t>
      </w:r>
      <w:r w:rsidRPr="00496835">
        <w:rPr>
          <w:b/>
          <w:i/>
        </w:rPr>
        <w:t>&lt;macAddress&gt;</w:t>
      </w:r>
    </w:p>
    <w:p w14:paraId="5BFBC0A0" w14:textId="77777777" w:rsidR="007D7C4A" w:rsidRDefault="007D7C4A" w:rsidP="007D7C4A">
      <w:pPr>
        <w:rPr>
          <w:b/>
          <w:i/>
        </w:rPr>
      </w:pPr>
    </w:p>
    <w:p w14:paraId="641992C3" w14:textId="00F86E6E" w:rsidR="007D7C4A" w:rsidRDefault="007D7C4A" w:rsidP="00BC3CC4">
      <w:pPr>
        <w:pStyle w:val="ListParagraph"/>
        <w:numPr>
          <w:ilvl w:val="0"/>
          <w:numId w:val="23"/>
        </w:numPr>
        <w:pPrChange w:id="229" w:author="Harvey Delery" w:date="2014-07-01T19:35:00Z">
          <w:pPr>
            <w:pStyle w:val="ListParagraph"/>
            <w:numPr>
              <w:numId w:val="38"/>
            </w:numPr>
            <w:tabs>
              <w:tab w:val="num" w:pos="360"/>
            </w:tabs>
          </w:pPr>
        </w:pPrChange>
      </w:pPr>
      <w:r w:rsidRPr="00496835">
        <w:rPr>
          <w:b/>
          <w:i/>
        </w:rPr>
        <w:t>&lt;macAddress&gt;</w:t>
      </w:r>
      <w:r>
        <w:t xml:space="preserve"> is the client MAC address to d</w:t>
      </w:r>
      <w:r w:rsidR="00714CA2">
        <w:t>isplay the current location for</w:t>
      </w:r>
    </w:p>
    <w:p w14:paraId="42414AB1" w14:textId="585C3F4D" w:rsidR="007D7C4A" w:rsidRDefault="007D7C4A" w:rsidP="006C38C6">
      <w:pPr>
        <w:pStyle w:val="Heading3"/>
        <w:numPr>
          <w:ilvl w:val="2"/>
          <w:numId w:val="17"/>
        </w:numPr>
      </w:pPr>
      <w:bookmarkStart w:id="230" w:name="_Toc392006601"/>
      <w:r>
        <w:t>Send Push Notification Message</w:t>
      </w:r>
      <w:bookmarkEnd w:id="230"/>
    </w:p>
    <w:p w14:paraId="5DDB5279" w14:textId="0B82C799" w:rsidR="007D7C4A" w:rsidRDefault="00714CA2" w:rsidP="007D7C4A">
      <w:r>
        <w:t>A push notification can be sent to a client based upon the MAC Address. This can be used to validate the client can receive push notifications initiated by the server. The command syntax is</w:t>
      </w:r>
      <w:r w:rsidR="007D7C4A">
        <w:t>:</w:t>
      </w:r>
    </w:p>
    <w:p w14:paraId="41F7D48F" w14:textId="77777777" w:rsidR="007D7C4A" w:rsidRDefault="007D7C4A" w:rsidP="007D7C4A">
      <w:r>
        <w:t xml:space="preserve"> </w:t>
      </w:r>
    </w:p>
    <w:p w14:paraId="5BA23B4D" w14:textId="1B4D7B92" w:rsidR="007D7C4A" w:rsidRPr="00F6118C" w:rsidRDefault="007D7C4A" w:rsidP="007D7C4A">
      <w:pPr>
        <w:rPr>
          <w:sz w:val="22"/>
          <w:szCs w:val="22"/>
        </w:rPr>
      </w:pPr>
      <w:r w:rsidRPr="00F6118C">
        <w:rPr>
          <w:b/>
          <w:sz w:val="22"/>
          <w:szCs w:val="22"/>
        </w:rPr>
        <w:t>/op/cmx-</w:t>
      </w:r>
      <w:r w:rsidR="00A30B2C" w:rsidRPr="00F6118C">
        <w:rPr>
          <w:b/>
          <w:sz w:val="22"/>
          <w:szCs w:val="22"/>
        </w:rPr>
        <w:t>mobile-app</w:t>
      </w:r>
      <w:r w:rsidRPr="00F6118C">
        <w:rPr>
          <w:b/>
          <w:sz w:val="22"/>
          <w:szCs w:val="22"/>
        </w:rPr>
        <w:t>-server/bin/</w:t>
      </w:r>
      <w:r w:rsidR="00714CA2" w:rsidRPr="00F6118C">
        <w:rPr>
          <w:b/>
          <w:sz w:val="22"/>
          <w:szCs w:val="22"/>
        </w:rPr>
        <w:t>sendPushNotificationByMac.sh</w:t>
      </w:r>
      <w:r w:rsidRPr="00F6118C">
        <w:rPr>
          <w:b/>
          <w:sz w:val="22"/>
          <w:szCs w:val="22"/>
        </w:rPr>
        <w:t xml:space="preserve"> </w:t>
      </w:r>
      <w:r w:rsidRPr="00F6118C">
        <w:rPr>
          <w:b/>
          <w:i/>
          <w:sz w:val="22"/>
          <w:szCs w:val="22"/>
        </w:rPr>
        <w:t>&lt;macAddress&gt;</w:t>
      </w:r>
      <w:r w:rsidR="00714CA2" w:rsidRPr="00F6118C">
        <w:rPr>
          <w:b/>
          <w:i/>
          <w:sz w:val="22"/>
          <w:szCs w:val="22"/>
        </w:rPr>
        <w:t xml:space="preserve"> “&lt;message&gt;”</w:t>
      </w:r>
    </w:p>
    <w:p w14:paraId="79C9F281" w14:textId="77777777" w:rsidR="007D7C4A" w:rsidRDefault="007D7C4A" w:rsidP="007D7C4A">
      <w:pPr>
        <w:rPr>
          <w:b/>
          <w:i/>
        </w:rPr>
      </w:pPr>
    </w:p>
    <w:p w14:paraId="53693087" w14:textId="0C568F49" w:rsidR="007D7C4A" w:rsidRDefault="007D7C4A" w:rsidP="00BC3CC4">
      <w:pPr>
        <w:pStyle w:val="ListParagraph"/>
        <w:numPr>
          <w:ilvl w:val="0"/>
          <w:numId w:val="23"/>
        </w:numPr>
        <w:pPrChange w:id="231" w:author="Harvey Delery" w:date="2014-07-01T19:35:00Z">
          <w:pPr>
            <w:pStyle w:val="ListParagraph"/>
            <w:numPr>
              <w:numId w:val="38"/>
            </w:numPr>
            <w:tabs>
              <w:tab w:val="num" w:pos="360"/>
            </w:tabs>
          </w:pPr>
        </w:pPrChange>
      </w:pPr>
      <w:r w:rsidRPr="00496835">
        <w:rPr>
          <w:b/>
          <w:i/>
        </w:rPr>
        <w:t>&lt;macAddress&gt;</w:t>
      </w:r>
      <w:r>
        <w:t xml:space="preserve"> is the client MAC address to </w:t>
      </w:r>
      <w:r w:rsidR="00714CA2">
        <w:t>send the mobile push notification to</w:t>
      </w:r>
    </w:p>
    <w:p w14:paraId="6FC3890E" w14:textId="6437DB6C" w:rsidR="00714CA2" w:rsidRDefault="00714CA2" w:rsidP="00BC3CC4">
      <w:pPr>
        <w:pStyle w:val="ListParagraph"/>
        <w:numPr>
          <w:ilvl w:val="0"/>
          <w:numId w:val="23"/>
        </w:numPr>
        <w:pPrChange w:id="232" w:author="Harvey Delery" w:date="2014-07-01T19:35:00Z">
          <w:pPr>
            <w:pStyle w:val="ListParagraph"/>
            <w:numPr>
              <w:numId w:val="38"/>
            </w:numPr>
            <w:tabs>
              <w:tab w:val="num" w:pos="360"/>
            </w:tabs>
          </w:pPr>
        </w:pPrChange>
      </w:pPr>
      <w:r>
        <w:rPr>
          <w:b/>
          <w:i/>
        </w:rPr>
        <w:t xml:space="preserve">“&lt;message&gt;” </w:t>
      </w:r>
      <w:r>
        <w:t>is the message to be sent to the client</w:t>
      </w:r>
    </w:p>
    <w:p w14:paraId="59AFDE71" w14:textId="6412F0CC" w:rsidR="006C38C6" w:rsidRDefault="006C38C6" w:rsidP="006C38C6">
      <w:pPr>
        <w:pStyle w:val="Heading3"/>
        <w:numPr>
          <w:ilvl w:val="2"/>
          <w:numId w:val="17"/>
        </w:numPr>
      </w:pPr>
      <w:bookmarkStart w:id="233" w:name="_Toc392006602"/>
      <w:r>
        <w:t>Test Push Notification Message</w:t>
      </w:r>
      <w:bookmarkEnd w:id="233"/>
    </w:p>
    <w:p w14:paraId="4AF56AEB" w14:textId="0AD0607A" w:rsidR="006C38C6" w:rsidRDefault="006C38C6" w:rsidP="006C38C6">
      <w:r>
        <w:t>A push notification can be sent to a client based upon the MAC Address. This can be used to validate the client can receive push notifications initiated by the server. This command has additional ouput information and directly invokes the sending of the push notification. The command syntax is:</w:t>
      </w:r>
    </w:p>
    <w:p w14:paraId="4413995B" w14:textId="77777777" w:rsidR="006C38C6" w:rsidRDefault="006C38C6" w:rsidP="006C38C6">
      <w:r>
        <w:t xml:space="preserve"> </w:t>
      </w:r>
    </w:p>
    <w:p w14:paraId="3EEF05AF" w14:textId="5559338B" w:rsidR="006C38C6" w:rsidRPr="00F6118C" w:rsidRDefault="006C38C6" w:rsidP="006C38C6">
      <w:pPr>
        <w:rPr>
          <w:sz w:val="22"/>
          <w:szCs w:val="22"/>
        </w:rPr>
      </w:pPr>
      <w:r w:rsidRPr="00F6118C">
        <w:rPr>
          <w:b/>
          <w:sz w:val="22"/>
          <w:szCs w:val="22"/>
        </w:rPr>
        <w:t>/op/cmx-mobile-app-server/bin/</w:t>
      </w:r>
      <w:r>
        <w:rPr>
          <w:b/>
          <w:sz w:val="22"/>
          <w:szCs w:val="22"/>
        </w:rPr>
        <w:t>test</w:t>
      </w:r>
      <w:r w:rsidRPr="00F6118C">
        <w:rPr>
          <w:b/>
          <w:sz w:val="22"/>
          <w:szCs w:val="22"/>
        </w:rPr>
        <w:t xml:space="preserve">PushNotificationByMac.sh </w:t>
      </w:r>
      <w:r w:rsidRPr="00F6118C">
        <w:rPr>
          <w:b/>
          <w:i/>
          <w:sz w:val="22"/>
          <w:szCs w:val="22"/>
        </w:rPr>
        <w:t>&lt;macAddress&gt;</w:t>
      </w:r>
    </w:p>
    <w:p w14:paraId="72B9EB4E" w14:textId="77777777" w:rsidR="006C38C6" w:rsidRDefault="006C38C6" w:rsidP="006C38C6">
      <w:pPr>
        <w:rPr>
          <w:b/>
          <w:i/>
        </w:rPr>
      </w:pPr>
    </w:p>
    <w:p w14:paraId="6184FC48" w14:textId="77777777" w:rsidR="006C38C6" w:rsidRDefault="006C38C6" w:rsidP="00BC3CC4">
      <w:pPr>
        <w:pStyle w:val="ListParagraph"/>
        <w:numPr>
          <w:ilvl w:val="0"/>
          <w:numId w:val="23"/>
        </w:numPr>
        <w:pPrChange w:id="234" w:author="Harvey Delery" w:date="2014-07-01T19:35:00Z">
          <w:pPr>
            <w:pStyle w:val="ListParagraph"/>
            <w:numPr>
              <w:numId w:val="38"/>
            </w:numPr>
            <w:tabs>
              <w:tab w:val="num" w:pos="360"/>
            </w:tabs>
          </w:pPr>
        </w:pPrChange>
      </w:pPr>
      <w:r w:rsidRPr="00496835">
        <w:rPr>
          <w:b/>
          <w:i/>
        </w:rPr>
        <w:t>&lt;macAddress&gt;</w:t>
      </w:r>
      <w:r>
        <w:t xml:space="preserve"> is the client MAC address to send the mobile push notification to</w:t>
      </w:r>
    </w:p>
    <w:p w14:paraId="01AF3D8D" w14:textId="2BF2AD6D" w:rsidR="000F02A3" w:rsidRPr="000F02A3" w:rsidRDefault="000F02A3" w:rsidP="000F02A3"/>
    <w:p w14:paraId="78E49871" w14:textId="068A532E" w:rsidR="00CC3B66" w:rsidRDefault="00CC3B66" w:rsidP="006C38C6">
      <w:pPr>
        <w:pStyle w:val="Heading1"/>
        <w:numPr>
          <w:ilvl w:val="0"/>
          <w:numId w:val="17"/>
        </w:numPr>
      </w:pPr>
      <w:bookmarkStart w:id="235" w:name="_Toc392006603"/>
      <w:r>
        <w:t xml:space="preserve">CMX </w:t>
      </w:r>
      <w:r w:rsidR="00A30B2C">
        <w:t>Mobile App</w:t>
      </w:r>
      <w:r>
        <w:t xml:space="preserve"> Server SDK</w:t>
      </w:r>
      <w:bookmarkEnd w:id="235"/>
    </w:p>
    <w:p w14:paraId="74B9284D" w14:textId="03A5B59A" w:rsidR="00CC3B66" w:rsidRDefault="00CC3B66" w:rsidP="00643CC7">
      <w:r>
        <w:t xml:space="preserve">The CMX </w:t>
      </w:r>
      <w:r w:rsidR="00A30B2C">
        <w:t>Mobile App</w:t>
      </w:r>
      <w:r>
        <w:t xml:space="preserve"> Server has a REST API which can be used by administrators or other server applications. The REST API should not be used for public use as some of the APIs can </w:t>
      </w:r>
      <w:r w:rsidR="000E3846">
        <w:t xml:space="preserve">be used to obtain location information about other devices. By default the REST APIs run on a different port then the public access interfaces used by mobile applications. The default port is </w:t>
      </w:r>
      <w:r>
        <w:t xml:space="preserve"> </w:t>
      </w:r>
      <w:r w:rsidR="000E3846">
        <w:t>8085.</w:t>
      </w:r>
    </w:p>
    <w:p w14:paraId="7217C868" w14:textId="1B07A2CB" w:rsidR="000E3846" w:rsidRDefault="000E3846" w:rsidP="006C38C6">
      <w:pPr>
        <w:pStyle w:val="Heading3"/>
        <w:numPr>
          <w:ilvl w:val="1"/>
          <w:numId w:val="17"/>
        </w:numPr>
      </w:pPr>
      <w:bookmarkStart w:id="236" w:name="_Toc392006604"/>
      <w:r>
        <w:t>Client location by MAC Address</w:t>
      </w:r>
      <w:bookmarkEnd w:id="236"/>
    </w:p>
    <w:p w14:paraId="7463BB8D" w14:textId="073476AB" w:rsidR="000E3846" w:rsidRDefault="000E3846" w:rsidP="000E3846">
      <w:pPr>
        <w:rPr>
          <w:b/>
        </w:rPr>
      </w:pPr>
      <w:r w:rsidRPr="00496835">
        <w:rPr>
          <w:b/>
        </w:rPr>
        <w:t>/cmx-</w:t>
      </w:r>
      <w:r w:rsidR="00A30B2C">
        <w:rPr>
          <w:b/>
        </w:rPr>
        <w:t>mobile-app</w:t>
      </w:r>
      <w:r w:rsidRPr="00496835">
        <w:rPr>
          <w:b/>
        </w:rPr>
        <w:t>-server-sdk/api/cmxmobileserver/v1/clients/location/{macAddress}</w:t>
      </w:r>
    </w:p>
    <w:p w14:paraId="311F0C28" w14:textId="77777777" w:rsidR="000E3846" w:rsidRDefault="000E3846" w:rsidP="000E3846"/>
    <w:p w14:paraId="79703F23" w14:textId="77777777" w:rsidR="000E3846" w:rsidRDefault="000E3846" w:rsidP="000E3846">
      <w:r>
        <w:t xml:space="preserve">Method: </w:t>
      </w:r>
      <w:r w:rsidRPr="00643CC7">
        <w:rPr>
          <w:b/>
        </w:rPr>
        <w:t>GET</w:t>
      </w:r>
    </w:p>
    <w:p w14:paraId="1B7B9FAA" w14:textId="77777777" w:rsidR="000E3846" w:rsidRDefault="000E3846" w:rsidP="00643CC7"/>
    <w:p w14:paraId="70A8FAA5" w14:textId="4CD4F6DC" w:rsidR="000E3846" w:rsidRDefault="000E3846" w:rsidP="00643CC7">
      <w:r>
        <w:t>Returns the location of a wireless client based upon the MAC Address.</w:t>
      </w:r>
    </w:p>
    <w:p w14:paraId="1DA48D7F" w14:textId="77777777" w:rsidR="000E3846" w:rsidRDefault="000E3846" w:rsidP="00643CC7"/>
    <w:p w14:paraId="6003EDDD" w14:textId="2B04176E" w:rsidR="000E3846" w:rsidRDefault="000E3846" w:rsidP="00643CC7">
      <w:r>
        <w:t>Accepts</w:t>
      </w:r>
    </w:p>
    <w:p w14:paraId="0F221ECB" w14:textId="2D873AB7" w:rsidR="000E3846" w:rsidRDefault="000E3846" w:rsidP="00BC3CC4">
      <w:pPr>
        <w:pStyle w:val="ListParagraph"/>
        <w:numPr>
          <w:ilvl w:val="0"/>
          <w:numId w:val="24"/>
        </w:numPr>
        <w:pPrChange w:id="237" w:author="Harvey Delery" w:date="2014-07-01T19:35:00Z">
          <w:pPr>
            <w:pStyle w:val="ListParagraph"/>
            <w:numPr>
              <w:numId w:val="40"/>
            </w:numPr>
            <w:tabs>
              <w:tab w:val="num" w:pos="360"/>
            </w:tabs>
          </w:pPr>
        </w:pPrChange>
      </w:pPr>
      <w:r>
        <w:t>Application/json</w:t>
      </w:r>
    </w:p>
    <w:p w14:paraId="69B706A8" w14:textId="77777777" w:rsidR="000E3846" w:rsidRDefault="000E3846" w:rsidP="00643CC7"/>
    <w:p w14:paraId="2529EE13" w14:textId="24B887A4" w:rsidR="000E3846" w:rsidRDefault="000E2DF3" w:rsidP="00643CC7">
      <w:r>
        <w:t>Response</w:t>
      </w:r>
    </w:p>
    <w:p w14:paraId="29A375B2" w14:textId="77777777" w:rsidR="000E2DF3" w:rsidRDefault="000E2DF3" w:rsidP="000E2DF3"/>
    <w:p w14:paraId="715333A8" w14:textId="77777777" w:rsidR="000E2DF3" w:rsidRDefault="000E2DF3" w:rsidP="000E2DF3">
      <w:r>
        <w:t>{</w:t>
      </w:r>
    </w:p>
    <w:p w14:paraId="1FF19F7B" w14:textId="77777777" w:rsidR="000E2DF3" w:rsidRDefault="000E2DF3" w:rsidP="000E2DF3">
      <w:r>
        <w:t xml:space="preserve">    "macAddress": "34:c8:03:8d:45:c8",</w:t>
      </w:r>
    </w:p>
    <w:p w14:paraId="137FF772" w14:textId="77777777" w:rsidR="000E2DF3" w:rsidRDefault="000E2DF3" w:rsidP="000E2DF3">
      <w:r>
        <w:t xml:space="preserve">    "lastLocationUpdateTime": 1394742659768,</w:t>
      </w:r>
    </w:p>
    <w:p w14:paraId="2F448803" w14:textId="77777777" w:rsidR="000E2DF3" w:rsidRDefault="000E2DF3" w:rsidP="000E2DF3">
      <w:r>
        <w:t xml:space="preserve">    "venueId": "",</w:t>
      </w:r>
    </w:p>
    <w:p w14:paraId="7322AC62" w14:textId="77777777" w:rsidR="000E2DF3" w:rsidRDefault="000E2DF3" w:rsidP="000E2DF3">
      <w:r>
        <w:t xml:space="preserve">    "floorId": "-6047458182064766816",</w:t>
      </w:r>
    </w:p>
    <w:p w14:paraId="143C2EE1" w14:textId="77777777" w:rsidR="000E2DF3" w:rsidRDefault="000E2DF3" w:rsidP="000E2DF3">
      <w:r>
        <w:t xml:space="preserve">    "mapCoordinate": {</w:t>
      </w:r>
    </w:p>
    <w:p w14:paraId="63DF2A34" w14:textId="77777777" w:rsidR="000E2DF3" w:rsidRDefault="000E2DF3" w:rsidP="000E2DF3">
      <w:r>
        <w:t xml:space="preserve">        "x": 133.5067,</w:t>
      </w:r>
    </w:p>
    <w:p w14:paraId="0362FD23" w14:textId="77777777" w:rsidR="000E2DF3" w:rsidRDefault="000E2DF3" w:rsidP="000E2DF3">
      <w:r>
        <w:t xml:space="preserve">        "y": 77.57402</w:t>
      </w:r>
    </w:p>
    <w:p w14:paraId="0795DEF1" w14:textId="77777777" w:rsidR="000E2DF3" w:rsidRDefault="000E2DF3" w:rsidP="000E2DF3">
      <w:r>
        <w:t xml:space="preserve">    }</w:t>
      </w:r>
    </w:p>
    <w:p w14:paraId="7AF7DDB9" w14:textId="71E655CB" w:rsidR="000E3846" w:rsidRPr="00643CC7" w:rsidRDefault="000E2DF3" w:rsidP="00643CC7">
      <w:r>
        <w:t>}</w:t>
      </w:r>
    </w:p>
    <w:p w14:paraId="2CF7ECFC" w14:textId="73376909" w:rsidR="000164EC" w:rsidRDefault="000164EC" w:rsidP="006C38C6">
      <w:pPr>
        <w:pStyle w:val="Heading1"/>
        <w:numPr>
          <w:ilvl w:val="0"/>
          <w:numId w:val="17"/>
        </w:numPr>
      </w:pPr>
      <w:bookmarkStart w:id="238" w:name="_Toc392006605"/>
      <w:r>
        <w:t>CMX Mobile Application SDK</w:t>
      </w:r>
      <w:bookmarkEnd w:id="238"/>
    </w:p>
    <w:p w14:paraId="24D76D03" w14:textId="31F93563" w:rsidR="000164EC" w:rsidRDefault="003B1B01" w:rsidP="002D1978">
      <w:r>
        <w:t xml:space="preserve">The CMX Mobile Application SDK provides indoor location, navigation and can join a specified Wifi connection using a mobile push notification. The SDK is composed of several modules to allow for varying types of application integration. </w:t>
      </w:r>
      <w:r w:rsidR="00F704E3">
        <w:t>The CMXClient is the core module for getting client and venue information. The module has no UI and can be embedded into an application to determine current location information for the appli</w:t>
      </w:r>
      <w:r w:rsidR="00C9785F">
        <w:t>cation to take action upon. The CMX Map module allows for a map view to be integrated into an application. The map view will render a map with points of interest. A user’s current location will be displayed on the map and the user has the ability to select a point of interest to navigate to.</w:t>
      </w:r>
    </w:p>
    <w:p w14:paraId="041E5B85" w14:textId="77777777" w:rsidR="00245DF2" w:rsidRDefault="00245DF2" w:rsidP="002D1978"/>
    <w:p w14:paraId="2EE4C591" w14:textId="49E2EAAD" w:rsidR="00245DF2" w:rsidRPr="002D1978" w:rsidRDefault="00245DF2" w:rsidP="002D1978">
      <w:pPr>
        <w:jc w:val="center"/>
      </w:pPr>
      <w:r w:rsidRPr="002D1978">
        <w:rPr>
          <w:noProof/>
        </w:rPr>
        <w:lastRenderedPageBreak/>
        <w:drawing>
          <wp:inline distT="0" distB="0" distL="0" distR="0" wp14:anchorId="7F1C5B7D" wp14:editId="0CE3514F">
            <wp:extent cx="2009775" cy="3430014"/>
            <wp:effectExtent l="0" t="0" r="0" b="0"/>
            <wp:docPr id="5" name="Picture 5" descr="C:\Users\hdelery\Documents\CMX Mobile Application\Images\Screenshot_2013-09-26-19-3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delery\Documents\CMX Mobile Application\Images\Screenshot_2013-09-26-19-38-0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9789" cy="3447105"/>
                    </a:xfrm>
                    <a:prstGeom prst="rect">
                      <a:avLst/>
                    </a:prstGeom>
                    <a:noFill/>
                    <a:ln>
                      <a:noFill/>
                    </a:ln>
                  </pic:spPr>
                </pic:pic>
              </a:graphicData>
            </a:graphic>
          </wp:inline>
        </w:drawing>
      </w:r>
    </w:p>
    <w:p w14:paraId="3AD8FE4C" w14:textId="77777777" w:rsidR="00675C8A" w:rsidRDefault="006D11DE" w:rsidP="006C38C6">
      <w:pPr>
        <w:pStyle w:val="Heading1"/>
        <w:numPr>
          <w:ilvl w:val="1"/>
          <w:numId w:val="17"/>
        </w:numPr>
      </w:pPr>
      <w:bookmarkStart w:id="239" w:name="_Toc392006606"/>
      <w:r>
        <w:t>CMX Mobile Application SDK for Google Android</w:t>
      </w:r>
      <w:bookmarkEnd w:id="239"/>
    </w:p>
    <w:p w14:paraId="31A08CAB" w14:textId="2D669918" w:rsidR="006D11DE" w:rsidRDefault="006D11DE" w:rsidP="006C38C6">
      <w:pPr>
        <w:pStyle w:val="Heading2"/>
        <w:numPr>
          <w:ilvl w:val="2"/>
          <w:numId w:val="17"/>
        </w:numPr>
      </w:pPr>
      <w:bookmarkStart w:id="240" w:name="_Toc392006607"/>
      <w:r>
        <w:t>Getting Started</w:t>
      </w:r>
      <w:bookmarkEnd w:id="240"/>
      <w:r>
        <w:tab/>
      </w:r>
    </w:p>
    <w:p w14:paraId="77414B8B" w14:textId="77777777" w:rsidR="006D11DE" w:rsidRDefault="006D11DE" w:rsidP="006D11DE">
      <w:r>
        <w:t xml:space="preserve">Before you can begin working with APIs, you need to download the SDK and supportive libraries from specified location, which include CMX sdk, appcompat, google-play-services_lib and SlidingMenu libraries.  </w:t>
      </w:r>
    </w:p>
    <w:p w14:paraId="1EFC0205" w14:textId="77777777" w:rsidR="006D11DE" w:rsidRDefault="006D11DE" w:rsidP="006C38C6">
      <w:pPr>
        <w:pStyle w:val="Heading2"/>
        <w:numPr>
          <w:ilvl w:val="2"/>
          <w:numId w:val="17"/>
        </w:numPr>
      </w:pPr>
      <w:bookmarkStart w:id="241" w:name="_Toc392006608"/>
      <w:r>
        <w:t>Overview</w:t>
      </w:r>
      <w:bookmarkEnd w:id="241"/>
    </w:p>
    <w:p w14:paraId="44E62A4C" w14:textId="77777777" w:rsidR="006D11DE" w:rsidRDefault="006D11DE" w:rsidP="006D11DE">
      <w:r>
        <w:t>Creating new application using CMX SDK is require several steps. Overall process of using sdk into application is as follows</w:t>
      </w:r>
    </w:p>
    <w:p w14:paraId="4CF16D17" w14:textId="77777777" w:rsidR="006D11DE" w:rsidRDefault="006D11DE" w:rsidP="006D11DE">
      <w:r>
        <w:t>•</w:t>
      </w:r>
      <w:r>
        <w:tab/>
        <w:t>Import libraries into workspace and set dependencies.</w:t>
      </w:r>
    </w:p>
    <w:p w14:paraId="64F2F022" w14:textId="77777777" w:rsidR="006D11DE" w:rsidRDefault="006D11DE" w:rsidP="006D11DE">
      <w:r>
        <w:t>•</w:t>
      </w:r>
      <w:r>
        <w:tab/>
        <w:t>Create new application and add dependency of CMX sdk.</w:t>
      </w:r>
    </w:p>
    <w:p w14:paraId="56F32DF4" w14:textId="77777777" w:rsidR="006D11DE" w:rsidRDefault="006D11DE" w:rsidP="006D11DE">
      <w:r>
        <w:t>•</w:t>
      </w:r>
      <w:r>
        <w:tab/>
        <w:t>Add permissions and required settings into application’s manifest file.</w:t>
      </w:r>
    </w:p>
    <w:p w14:paraId="4A36CF2B" w14:textId="77777777" w:rsidR="006D11DE" w:rsidRDefault="006D11DE" w:rsidP="006D11DE">
      <w:r>
        <w:t>•</w:t>
      </w:r>
      <w:r>
        <w:tab/>
        <w:t>Add map into application.</w:t>
      </w:r>
    </w:p>
    <w:p w14:paraId="33B6832F" w14:textId="77777777" w:rsidR="006D11DE" w:rsidRDefault="006D11DE" w:rsidP="006D11DE">
      <w:r>
        <w:t>•</w:t>
      </w:r>
      <w:r>
        <w:tab/>
        <w:t>Publish application.</w:t>
      </w:r>
    </w:p>
    <w:p w14:paraId="7BD35E63" w14:textId="77777777" w:rsidR="006D11DE" w:rsidRDefault="006D11DE" w:rsidP="006D11DE"/>
    <w:p w14:paraId="76D904A2" w14:textId="77777777" w:rsidR="006D11DE" w:rsidRDefault="006D11DE" w:rsidP="006C38C6">
      <w:pPr>
        <w:pStyle w:val="Heading2"/>
        <w:numPr>
          <w:ilvl w:val="2"/>
          <w:numId w:val="17"/>
        </w:numPr>
      </w:pPr>
      <w:bookmarkStart w:id="242" w:name="_Toc392006609"/>
      <w:r>
        <w:t>Requirement</w:t>
      </w:r>
      <w:bookmarkEnd w:id="242"/>
    </w:p>
    <w:p w14:paraId="7E93A0AD" w14:textId="77777777" w:rsidR="006D11DE" w:rsidRDefault="006D11DE" w:rsidP="006D11DE">
      <w:r>
        <w:t>Devices (Smartphone and Tablets) with minimum android version of 2.3 and higher will support this SDK.</w:t>
      </w:r>
    </w:p>
    <w:p w14:paraId="0088075C" w14:textId="77777777" w:rsidR="006D11DE" w:rsidRDefault="006D11DE" w:rsidP="006D11DE"/>
    <w:p w14:paraId="7D8F074B" w14:textId="77777777" w:rsidR="006D11DE" w:rsidRDefault="006D11DE" w:rsidP="006C38C6">
      <w:pPr>
        <w:pStyle w:val="Heading2"/>
        <w:numPr>
          <w:ilvl w:val="2"/>
          <w:numId w:val="17"/>
        </w:numPr>
      </w:pPr>
      <w:bookmarkStart w:id="243" w:name="_Toc392006610"/>
      <w:r>
        <w:lastRenderedPageBreak/>
        <w:t>Configure Library</w:t>
      </w:r>
      <w:bookmarkEnd w:id="243"/>
    </w:p>
    <w:p w14:paraId="7317D542" w14:textId="77777777" w:rsidR="006D11DE" w:rsidRDefault="006D11DE" w:rsidP="006D11DE">
      <w:r>
        <w:t>Download, unzip and import libraries as android projects into a workspace. Configure dependencies for each library projects</w:t>
      </w:r>
    </w:p>
    <w:p w14:paraId="745D4ADF" w14:textId="77777777" w:rsidR="006D11DE" w:rsidRDefault="006D11DE" w:rsidP="006D11DE">
      <w:r>
        <w:t>•</w:t>
      </w:r>
      <w:r>
        <w:tab/>
        <w:t>Add library dependency of android-support-v7-appcompat, google-play-services-lib and SlidingMenu into CMX by project properties &gt; android &gt; add.</w:t>
      </w:r>
    </w:p>
    <w:p w14:paraId="3A0E3DA1" w14:textId="77777777" w:rsidR="006D11DE" w:rsidRDefault="006D11DE" w:rsidP="006D11DE">
      <w:r>
        <w:t>•</w:t>
      </w:r>
      <w:r>
        <w:tab/>
        <w:t>Add library dependency of android-support-v7-appcompat into SlidingMenu library.</w:t>
      </w:r>
    </w:p>
    <w:p w14:paraId="4F5F23A0" w14:textId="77777777" w:rsidR="006D11DE" w:rsidRDefault="006D11DE" w:rsidP="006D11DE"/>
    <w:p w14:paraId="0FE69EAC" w14:textId="77777777" w:rsidR="006D11DE" w:rsidRDefault="006D11DE" w:rsidP="006C38C6">
      <w:pPr>
        <w:pStyle w:val="Heading2"/>
        <w:numPr>
          <w:ilvl w:val="2"/>
          <w:numId w:val="17"/>
        </w:numPr>
      </w:pPr>
      <w:bookmarkStart w:id="244" w:name="_Toc392006611"/>
      <w:r>
        <w:t>Permissions</w:t>
      </w:r>
      <w:bookmarkEnd w:id="244"/>
    </w:p>
    <w:p w14:paraId="1D61F564" w14:textId="77777777" w:rsidR="006D11DE" w:rsidRDefault="006D11DE" w:rsidP="006D11DE">
      <w:r>
        <w:t>CMX sdk using device features like Wi-Fi, GPS, push notification, network access to provide a great experience for users so application require these permissions in manifest file</w:t>
      </w:r>
    </w:p>
    <w:p w14:paraId="520FCD0D" w14:textId="77777777" w:rsidR="006D11DE" w:rsidRDefault="006D11DE" w:rsidP="006D11DE">
      <w:r>
        <w:t>•</w:t>
      </w:r>
      <w:r>
        <w:tab/>
        <w:t>Android.permission.INTERNET</w:t>
      </w:r>
    </w:p>
    <w:p w14:paraId="433A4FC1" w14:textId="77777777" w:rsidR="006D11DE" w:rsidRDefault="006D11DE" w:rsidP="006D11DE">
      <w:r>
        <w:t>•</w:t>
      </w:r>
      <w:r>
        <w:tab/>
        <w:t>Android.permission.ACCESS_WIFI_STATE</w:t>
      </w:r>
    </w:p>
    <w:p w14:paraId="2F126566" w14:textId="77777777" w:rsidR="006D11DE" w:rsidRDefault="006D11DE" w:rsidP="006D11DE">
      <w:r>
        <w:t>•</w:t>
      </w:r>
      <w:r>
        <w:tab/>
        <w:t>Android.permission.ACCESS_NETWORK_STATE</w:t>
      </w:r>
    </w:p>
    <w:p w14:paraId="6FC8BC10" w14:textId="77777777" w:rsidR="006D11DE" w:rsidRDefault="006D11DE" w:rsidP="006D11DE">
      <w:r>
        <w:t>•</w:t>
      </w:r>
      <w:r>
        <w:tab/>
        <w:t>Android.permission.CHANGE_WIFI_STATE</w:t>
      </w:r>
    </w:p>
    <w:p w14:paraId="02E3B2FE" w14:textId="77777777" w:rsidR="006D11DE" w:rsidRDefault="006D11DE" w:rsidP="006D11DE">
      <w:r>
        <w:t>•</w:t>
      </w:r>
      <w:r>
        <w:tab/>
        <w:t>Android.permission.ACCESS_FINE_LOCATION</w:t>
      </w:r>
    </w:p>
    <w:p w14:paraId="74567371" w14:textId="77777777" w:rsidR="006D11DE" w:rsidRDefault="006D11DE" w:rsidP="006D11DE">
      <w:r>
        <w:t>•</w:t>
      </w:r>
      <w:r>
        <w:tab/>
        <w:t>Android.permission.ACCESS_COARSE_LOCATION</w:t>
      </w:r>
    </w:p>
    <w:p w14:paraId="3397A699" w14:textId="77777777" w:rsidR="006D11DE" w:rsidRDefault="006D11DE" w:rsidP="006D11DE">
      <w:r>
        <w:t>•</w:t>
      </w:r>
      <w:r>
        <w:tab/>
        <w:t>Android.permission.GET_ACCOUNTS</w:t>
      </w:r>
    </w:p>
    <w:p w14:paraId="5BDEFF64" w14:textId="77777777" w:rsidR="006D11DE" w:rsidRDefault="006D11DE" w:rsidP="006D11DE">
      <w:r>
        <w:t>•</w:t>
      </w:r>
      <w:r>
        <w:tab/>
        <w:t>Android.permission.WALE_LOCK</w:t>
      </w:r>
    </w:p>
    <w:p w14:paraId="14F887EE" w14:textId="77777777" w:rsidR="006D11DE" w:rsidRDefault="006D11DE" w:rsidP="006D11DE">
      <w:r>
        <w:t>•</w:t>
      </w:r>
      <w:r>
        <w:tab/>
        <w:t>Com.google.android.c2dm.permission.RECEIVE</w:t>
      </w:r>
    </w:p>
    <w:p w14:paraId="1D837ED1" w14:textId="77777777" w:rsidR="006D11DE" w:rsidRDefault="006D11DE" w:rsidP="006D11DE"/>
    <w:p w14:paraId="58A4EB18" w14:textId="77777777" w:rsidR="006D11DE" w:rsidRDefault="006D11DE" w:rsidP="006D11DE">
      <w:r>
        <w:t>With permissions, application require device feature also in manifest file</w:t>
      </w:r>
    </w:p>
    <w:p w14:paraId="49DBE962" w14:textId="77777777" w:rsidR="006D11DE" w:rsidRDefault="006D11DE" w:rsidP="006D11DE">
      <w:r>
        <w:t>•</w:t>
      </w:r>
      <w:r>
        <w:tab/>
        <w:t>Android.hardware.wifi</w:t>
      </w:r>
    </w:p>
    <w:p w14:paraId="14954380" w14:textId="77777777" w:rsidR="006D11DE" w:rsidRDefault="006D11DE" w:rsidP="006D11DE"/>
    <w:p w14:paraId="3D4B3262" w14:textId="77777777" w:rsidR="006D11DE" w:rsidRDefault="006D11DE" w:rsidP="006D11DE">
      <w:r>
        <w:t>SDK supports push notification, and if application wants to use push notification feature, first it needs to create a custom permission using application package name with protection level “signature” like</w:t>
      </w:r>
    </w:p>
    <w:p w14:paraId="08D8ABE0" w14:textId="77777777" w:rsidR="006D11DE" w:rsidRDefault="006D11DE" w:rsidP="006D11DE"/>
    <w:p w14:paraId="7B4674C8" w14:textId="77777777" w:rsidR="006D11DE" w:rsidRDefault="006D11DE" w:rsidP="006D11DE">
      <w:r>
        <w:t>&lt;permission android:name=”application package name.permission.C2D_MESSAGE” android:protectionLevel=”signature”/&gt;</w:t>
      </w:r>
    </w:p>
    <w:p w14:paraId="58FB16A3" w14:textId="77777777" w:rsidR="006D11DE" w:rsidRDefault="006D11DE" w:rsidP="006D11DE"/>
    <w:p w14:paraId="33A06054" w14:textId="77777777" w:rsidR="006D11DE" w:rsidRPr="006D11DE" w:rsidRDefault="006D11DE" w:rsidP="006D11DE">
      <w:pPr>
        <w:rPr>
          <w:b/>
        </w:rPr>
      </w:pPr>
      <w:r w:rsidRPr="006D11DE">
        <w:rPr>
          <w:b/>
        </w:rPr>
        <w:t xml:space="preserve">Example: </w:t>
      </w:r>
    </w:p>
    <w:p w14:paraId="2A9C4CAF" w14:textId="77777777" w:rsidR="006D11DE" w:rsidRPr="006D11DE" w:rsidRDefault="006D11DE" w:rsidP="006D11DE">
      <w:pPr>
        <w:rPr>
          <w:color w:val="17365D" w:themeColor="text2" w:themeShade="BF"/>
        </w:rPr>
      </w:pPr>
      <w:r w:rsidRPr="006D11DE">
        <w:rPr>
          <w:color w:val="17365D" w:themeColor="text2" w:themeShade="BF"/>
        </w:rPr>
        <w:t>&lt;permission android:name=”com.cisco.cmx.app.permission.C2D_MESSAGE” android:protectionLevel=”signature”/&gt;</w:t>
      </w:r>
    </w:p>
    <w:p w14:paraId="4936AB11" w14:textId="77777777" w:rsidR="006D11DE" w:rsidRDefault="006D11DE" w:rsidP="006D11DE"/>
    <w:p w14:paraId="514D8EAE" w14:textId="77777777" w:rsidR="006D11DE" w:rsidRDefault="006D11DE" w:rsidP="006D11DE">
      <w:r>
        <w:t>Once permission created, add in permission list.</w:t>
      </w:r>
    </w:p>
    <w:p w14:paraId="27678B72" w14:textId="77777777" w:rsidR="006D11DE" w:rsidRDefault="006D11DE" w:rsidP="006D11DE"/>
    <w:p w14:paraId="4A5D4CE9" w14:textId="77777777" w:rsidR="006D11DE" w:rsidRPr="006D11DE" w:rsidRDefault="006D11DE" w:rsidP="006D11DE">
      <w:pPr>
        <w:rPr>
          <w:b/>
        </w:rPr>
      </w:pPr>
      <w:r w:rsidRPr="006D11DE">
        <w:rPr>
          <w:b/>
        </w:rPr>
        <w:t>Example:</w:t>
      </w:r>
    </w:p>
    <w:p w14:paraId="785C5ED5" w14:textId="77777777" w:rsidR="006D11DE" w:rsidRPr="006D11DE" w:rsidRDefault="006D11DE" w:rsidP="006D11DE">
      <w:pPr>
        <w:rPr>
          <w:color w:val="17365D" w:themeColor="text2" w:themeShade="BF"/>
        </w:rPr>
      </w:pPr>
      <w:r w:rsidRPr="006D11DE">
        <w:rPr>
          <w:color w:val="17365D" w:themeColor="text2" w:themeShade="BF"/>
        </w:rPr>
        <w:t>&lt;uses-permission android:name=”com.cisco.cmx.app.permission.C2D_MESSAGE” /&gt;</w:t>
      </w:r>
    </w:p>
    <w:p w14:paraId="0AAF0991" w14:textId="77777777" w:rsidR="006D11DE" w:rsidRDefault="006D11DE" w:rsidP="006D11DE"/>
    <w:p w14:paraId="780EC0A3" w14:textId="77777777" w:rsidR="006D11DE" w:rsidRDefault="006D11DE" w:rsidP="006D11DE"/>
    <w:p w14:paraId="6901198F" w14:textId="77777777" w:rsidR="006D11DE" w:rsidRDefault="006D11DE" w:rsidP="006C38C6">
      <w:pPr>
        <w:pStyle w:val="Heading2"/>
        <w:numPr>
          <w:ilvl w:val="2"/>
          <w:numId w:val="17"/>
        </w:numPr>
      </w:pPr>
      <w:bookmarkStart w:id="245" w:name="_Toc392006612"/>
      <w:r>
        <w:lastRenderedPageBreak/>
        <w:t>Getting ready to access APIs</w:t>
      </w:r>
      <w:bookmarkEnd w:id="245"/>
    </w:p>
    <w:p w14:paraId="6A3E75F6" w14:textId="77777777" w:rsidR="006D11DE" w:rsidRDefault="006D11DE" w:rsidP="006D11DE">
      <w:r>
        <w:t>To use this SDK and access APIs, first initialize using singleton class CMXClient from SDK.</w:t>
      </w:r>
    </w:p>
    <w:p w14:paraId="79405799" w14:textId="77777777" w:rsidR="006D11DE" w:rsidRDefault="006D11DE" w:rsidP="006D11DE"/>
    <w:p w14:paraId="346D84BD" w14:textId="77777777" w:rsidR="006D11DE" w:rsidRPr="006D11DE" w:rsidRDefault="006D11DE" w:rsidP="006D11DE">
      <w:pPr>
        <w:rPr>
          <w:b/>
        </w:rPr>
      </w:pPr>
      <w:r w:rsidRPr="006D11DE">
        <w:rPr>
          <w:b/>
        </w:rPr>
        <w:t>Example:</w:t>
      </w:r>
    </w:p>
    <w:p w14:paraId="688A1FBF" w14:textId="77777777" w:rsidR="006D11DE" w:rsidRPr="006D11DE" w:rsidRDefault="006D11DE" w:rsidP="006D11DE">
      <w:pPr>
        <w:rPr>
          <w:color w:val="17365D" w:themeColor="text2" w:themeShade="BF"/>
        </w:rPr>
      </w:pPr>
      <w:r w:rsidRPr="006D11DE">
        <w:rPr>
          <w:color w:val="17365D" w:themeColor="text2" w:themeShade="BF"/>
        </w:rPr>
        <w:t>CMXClient.getInstance().initialize(context);</w:t>
      </w:r>
    </w:p>
    <w:p w14:paraId="15F0E178" w14:textId="77777777" w:rsidR="006D11DE" w:rsidRDefault="006D11DE" w:rsidP="006D11DE"/>
    <w:p w14:paraId="55066E77" w14:textId="77777777" w:rsidR="006D11DE" w:rsidRDefault="006D11DE" w:rsidP="006D11DE">
      <w:r>
        <w:t xml:space="preserve">Now SDK is ready to make user requests. </w:t>
      </w:r>
    </w:p>
    <w:p w14:paraId="72C8BC12" w14:textId="77777777" w:rsidR="006D11DE" w:rsidRDefault="006D11DE" w:rsidP="006D11DE"/>
    <w:p w14:paraId="19E3ED83" w14:textId="77777777" w:rsidR="006D11DE" w:rsidRDefault="006D11DE" w:rsidP="006D11DE"/>
    <w:p w14:paraId="581B6E84" w14:textId="77777777" w:rsidR="006D11DE" w:rsidRDefault="006D11DE" w:rsidP="006D11DE">
      <w:r>
        <w:t>Application settings like “Enable push notification”, “Location refresh interval” can be configuring using Configuration class provided in CMXClient.</w:t>
      </w:r>
    </w:p>
    <w:p w14:paraId="2F6B9313" w14:textId="77777777" w:rsidR="006D11DE" w:rsidRDefault="006D11DE" w:rsidP="006D11DE"/>
    <w:p w14:paraId="4CF60091" w14:textId="77777777" w:rsidR="006D11DE" w:rsidRDefault="006D11DE" w:rsidP="006C38C6">
      <w:pPr>
        <w:pStyle w:val="Heading2"/>
        <w:numPr>
          <w:ilvl w:val="2"/>
          <w:numId w:val="17"/>
        </w:numPr>
      </w:pPr>
      <w:bookmarkStart w:id="246" w:name="_Toc392006613"/>
      <w:r>
        <w:t>Registration</w:t>
      </w:r>
      <w:bookmarkEnd w:id="246"/>
    </w:p>
    <w:p w14:paraId="14808B27" w14:textId="77777777" w:rsidR="006D11DE" w:rsidRDefault="006D11DE" w:rsidP="006D11DE">
      <w:r>
        <w:t>Registration is the first step to connect with server and get device unique id which use for location request. Registration is performed using registerClinet() method of CMXClient class.</w:t>
      </w:r>
    </w:p>
    <w:p w14:paraId="22670DCB" w14:textId="77777777" w:rsidR="006D11DE" w:rsidRDefault="006D11DE" w:rsidP="006D11DE"/>
    <w:p w14:paraId="6688E82E" w14:textId="77777777" w:rsidR="006D11DE" w:rsidRPr="006D11DE" w:rsidRDefault="006D11DE" w:rsidP="006D11DE">
      <w:pPr>
        <w:rPr>
          <w:b/>
        </w:rPr>
      </w:pPr>
      <w:r w:rsidRPr="006D11DE">
        <w:rPr>
          <w:b/>
        </w:rPr>
        <w:t>Example:</w:t>
      </w:r>
    </w:p>
    <w:p w14:paraId="2D4018D5" w14:textId="77777777" w:rsidR="006D11DE" w:rsidRPr="006D11DE" w:rsidRDefault="006D11DE" w:rsidP="006D11DE">
      <w:pPr>
        <w:rPr>
          <w:color w:val="17365D" w:themeColor="text2" w:themeShade="BF"/>
        </w:rPr>
      </w:pPr>
      <w:r w:rsidRPr="006D11DE">
        <w:rPr>
          <w:color w:val="17365D" w:themeColor="text2" w:themeShade="BF"/>
        </w:rPr>
        <w:t>CMXClient.getInstance().registerClinet(new CMXClientRegisteringResponsehandler() {</w:t>
      </w:r>
    </w:p>
    <w:p w14:paraId="0F058158" w14:textId="77777777" w:rsidR="006D11DE" w:rsidRPr="006D11DE" w:rsidRDefault="006D11DE" w:rsidP="006D11DE">
      <w:pPr>
        <w:rPr>
          <w:color w:val="17365D" w:themeColor="text2" w:themeShade="BF"/>
        </w:rPr>
      </w:pPr>
      <w:r w:rsidRPr="006D11DE">
        <w:rPr>
          <w:color w:val="17365D" w:themeColor="text2" w:themeShade="BF"/>
        </w:rPr>
        <w:tab/>
        <w:t>@Override</w:t>
      </w:r>
    </w:p>
    <w:p w14:paraId="613FB7E7" w14:textId="77777777" w:rsidR="006D11DE" w:rsidRPr="006D11DE" w:rsidRDefault="006D11DE" w:rsidP="006D11DE">
      <w:pPr>
        <w:rPr>
          <w:color w:val="17365D" w:themeColor="text2" w:themeShade="BF"/>
        </w:rPr>
      </w:pPr>
      <w:r w:rsidRPr="006D11DE">
        <w:rPr>
          <w:color w:val="17365D" w:themeColor="text2" w:themeShade="BF"/>
        </w:rPr>
        <w:tab/>
        <w:t>Public void onSuccess() {</w:t>
      </w:r>
    </w:p>
    <w:p w14:paraId="647EF5D4" w14:textId="77777777" w:rsidR="006D11DE" w:rsidRPr="006D11DE" w:rsidRDefault="006D11DE" w:rsidP="006D11DE">
      <w:pPr>
        <w:rPr>
          <w:color w:val="17365D" w:themeColor="text2" w:themeShade="BF"/>
        </w:rPr>
      </w:pPr>
      <w:r w:rsidRPr="006D11DE">
        <w:rPr>
          <w:color w:val="17365D" w:themeColor="text2" w:themeShade="BF"/>
        </w:rPr>
        <w:tab/>
      </w:r>
      <w:r w:rsidRPr="006D11DE">
        <w:rPr>
          <w:color w:val="17365D" w:themeColor="text2" w:themeShade="BF"/>
        </w:rPr>
        <w:tab/>
        <w:t>Super.onSuccess();</w:t>
      </w:r>
    </w:p>
    <w:p w14:paraId="75A9A8D8" w14:textId="77777777" w:rsidR="006D11DE" w:rsidRPr="006D11DE" w:rsidRDefault="006D11DE" w:rsidP="006D11DE">
      <w:pPr>
        <w:rPr>
          <w:color w:val="17365D" w:themeColor="text2" w:themeShade="BF"/>
        </w:rPr>
      </w:pPr>
      <w:r w:rsidRPr="006D11DE">
        <w:rPr>
          <w:color w:val="17365D" w:themeColor="text2" w:themeShade="BF"/>
        </w:rPr>
        <w:tab/>
      </w:r>
      <w:r w:rsidRPr="006D11DE">
        <w:rPr>
          <w:color w:val="17365D" w:themeColor="text2" w:themeShade="BF"/>
        </w:rPr>
        <w:tab/>
        <w:t>//TODO: start communication with server, load venue information</w:t>
      </w:r>
    </w:p>
    <w:p w14:paraId="08BF56B7" w14:textId="77777777" w:rsidR="006D11DE" w:rsidRPr="006D11DE" w:rsidRDefault="006D11DE" w:rsidP="006D11DE">
      <w:pPr>
        <w:rPr>
          <w:color w:val="17365D" w:themeColor="text2" w:themeShade="BF"/>
        </w:rPr>
      </w:pPr>
      <w:r w:rsidRPr="006D11DE">
        <w:rPr>
          <w:color w:val="17365D" w:themeColor="text2" w:themeShade="BF"/>
        </w:rPr>
        <w:t>}</w:t>
      </w:r>
    </w:p>
    <w:p w14:paraId="2F6E61DB" w14:textId="77777777" w:rsidR="006D11DE" w:rsidRPr="006D11DE" w:rsidRDefault="006D11DE" w:rsidP="006D11DE">
      <w:pPr>
        <w:rPr>
          <w:color w:val="17365D" w:themeColor="text2" w:themeShade="BF"/>
        </w:rPr>
      </w:pPr>
    </w:p>
    <w:p w14:paraId="38ACCAF4" w14:textId="77777777" w:rsidR="006D11DE" w:rsidRPr="006D11DE" w:rsidRDefault="006D11DE" w:rsidP="006D11DE">
      <w:pPr>
        <w:rPr>
          <w:color w:val="17365D" w:themeColor="text2" w:themeShade="BF"/>
        </w:rPr>
      </w:pPr>
      <w:r w:rsidRPr="006D11DE">
        <w:rPr>
          <w:color w:val="17365D" w:themeColor="text2" w:themeShade="BF"/>
        </w:rPr>
        <w:t>@Override</w:t>
      </w:r>
    </w:p>
    <w:p w14:paraId="57F2B58D" w14:textId="77777777" w:rsidR="006D11DE" w:rsidRPr="006D11DE" w:rsidRDefault="006D11DE" w:rsidP="006D11DE">
      <w:pPr>
        <w:rPr>
          <w:color w:val="17365D" w:themeColor="text2" w:themeShade="BF"/>
        </w:rPr>
      </w:pPr>
      <w:r w:rsidRPr="006D11DE">
        <w:rPr>
          <w:color w:val="17365D" w:themeColor="text2" w:themeShade="BF"/>
        </w:rPr>
        <w:t>Public void onFailure() {</w:t>
      </w:r>
    </w:p>
    <w:p w14:paraId="152BC3EF" w14:textId="77777777" w:rsidR="006D11DE" w:rsidRPr="006D11DE" w:rsidRDefault="006D11DE" w:rsidP="006D11DE">
      <w:pPr>
        <w:rPr>
          <w:color w:val="17365D" w:themeColor="text2" w:themeShade="BF"/>
        </w:rPr>
      </w:pPr>
      <w:r w:rsidRPr="006D11DE">
        <w:rPr>
          <w:color w:val="17365D" w:themeColor="text2" w:themeShade="BF"/>
        </w:rPr>
        <w:tab/>
        <w:t>//TODO: Display failed message and end application</w:t>
      </w:r>
    </w:p>
    <w:p w14:paraId="4B0855E8" w14:textId="77777777" w:rsidR="006D11DE" w:rsidRPr="006D11DE" w:rsidRDefault="006D11DE" w:rsidP="006D11DE">
      <w:pPr>
        <w:rPr>
          <w:color w:val="17365D" w:themeColor="text2" w:themeShade="BF"/>
        </w:rPr>
      </w:pPr>
      <w:r w:rsidRPr="006D11DE">
        <w:rPr>
          <w:color w:val="17365D" w:themeColor="text2" w:themeShade="BF"/>
        </w:rPr>
        <w:t>}</w:t>
      </w:r>
    </w:p>
    <w:p w14:paraId="19D473F5" w14:textId="77777777" w:rsidR="006D11DE" w:rsidRPr="006D11DE" w:rsidRDefault="006D11DE" w:rsidP="006D11DE">
      <w:pPr>
        <w:rPr>
          <w:color w:val="17365D" w:themeColor="text2" w:themeShade="BF"/>
        </w:rPr>
      </w:pPr>
      <w:r w:rsidRPr="006D11DE">
        <w:rPr>
          <w:color w:val="17365D" w:themeColor="text2" w:themeShade="BF"/>
        </w:rPr>
        <w:t>});</w:t>
      </w:r>
    </w:p>
    <w:p w14:paraId="06714D35" w14:textId="77777777" w:rsidR="006D11DE" w:rsidRDefault="006D11DE" w:rsidP="006D11DE"/>
    <w:p w14:paraId="43AB9D81" w14:textId="77777777" w:rsidR="006D11DE" w:rsidRDefault="006D11DE" w:rsidP="006C38C6">
      <w:pPr>
        <w:pStyle w:val="Heading2"/>
        <w:numPr>
          <w:ilvl w:val="2"/>
          <w:numId w:val="17"/>
        </w:numPr>
      </w:pPr>
      <w:bookmarkStart w:id="247" w:name="_Toc392006614"/>
      <w:r>
        <w:t>Location</w:t>
      </w:r>
      <w:bookmarkEnd w:id="247"/>
    </w:p>
    <w:p w14:paraId="29C640FF" w14:textId="32E988BF" w:rsidR="006D11DE" w:rsidRDefault="006D11DE" w:rsidP="006D11DE">
      <w:r>
        <w:t xml:space="preserve">Location is a periodic update from SDK by using startUserLocationUpdate method of CMXClient class. Application needs to be registered with </w:t>
      </w:r>
      <w:r w:rsidR="00A30B2C">
        <w:t>CMX Mobile App S</w:t>
      </w:r>
      <w:r>
        <w:t>erver in order to use location feature.</w:t>
      </w:r>
    </w:p>
    <w:p w14:paraId="35B83607" w14:textId="77777777" w:rsidR="006D11DE" w:rsidRDefault="006D11DE" w:rsidP="006D11DE"/>
    <w:p w14:paraId="76FD77A4" w14:textId="77777777" w:rsidR="006D11DE" w:rsidRDefault="006D11DE" w:rsidP="006D11DE">
      <w:r>
        <w:t>Default update interval can be updated using settings, and handler is responsible to handle periodic updates from SDK.</w:t>
      </w:r>
    </w:p>
    <w:p w14:paraId="74E3CB42" w14:textId="77777777" w:rsidR="006D11DE" w:rsidRDefault="006D11DE" w:rsidP="006D11DE"/>
    <w:p w14:paraId="61F98668" w14:textId="77777777" w:rsidR="006D11DE" w:rsidRDefault="006D11DE" w:rsidP="006D11DE">
      <w:r>
        <w:t>To stop location updates, application need to stop periodic updates using stopUserLocationPolling method.</w:t>
      </w:r>
    </w:p>
    <w:p w14:paraId="3CA61F1F" w14:textId="77777777" w:rsidR="006D11DE" w:rsidRDefault="006D11DE" w:rsidP="006D11DE"/>
    <w:p w14:paraId="4C04ABD9" w14:textId="77777777" w:rsidR="006D11DE" w:rsidRPr="006D11DE" w:rsidRDefault="006D11DE" w:rsidP="006D11DE">
      <w:pPr>
        <w:rPr>
          <w:b/>
        </w:rPr>
      </w:pPr>
      <w:r w:rsidRPr="006D11DE">
        <w:rPr>
          <w:b/>
        </w:rPr>
        <w:t>Example:</w:t>
      </w:r>
    </w:p>
    <w:p w14:paraId="6A417786" w14:textId="77777777" w:rsidR="006D11DE" w:rsidRDefault="006D11DE" w:rsidP="006D11DE">
      <w:r>
        <w:t>Local broadcast is a way to broadcast location updates in application.</w:t>
      </w:r>
    </w:p>
    <w:p w14:paraId="6C934BC2" w14:textId="77777777" w:rsidR="006D11DE" w:rsidRPr="006D11DE" w:rsidRDefault="006D11DE" w:rsidP="006D11DE">
      <w:pPr>
        <w:rPr>
          <w:color w:val="17365D" w:themeColor="text2" w:themeShade="BF"/>
        </w:rPr>
      </w:pPr>
      <w:r w:rsidRPr="006D11DE">
        <w:rPr>
          <w:color w:val="17365D" w:themeColor="text2" w:themeShade="BF"/>
        </w:rPr>
        <w:t>CMXClient.getInstance().startUserLocationUpdate(updateinterval, new CMXClientLocationResponseHandler(){</w:t>
      </w:r>
    </w:p>
    <w:p w14:paraId="69CE49E2" w14:textId="77777777" w:rsidR="006D11DE" w:rsidRPr="006D11DE" w:rsidRDefault="006D11DE" w:rsidP="006D11DE">
      <w:pPr>
        <w:rPr>
          <w:color w:val="17365D" w:themeColor="text2" w:themeShade="BF"/>
        </w:rPr>
      </w:pPr>
      <w:r w:rsidRPr="006D11DE">
        <w:rPr>
          <w:color w:val="17365D" w:themeColor="text2" w:themeShade="BF"/>
        </w:rPr>
        <w:tab/>
        <w:t>@Override</w:t>
      </w:r>
    </w:p>
    <w:p w14:paraId="29F55F69" w14:textId="77777777" w:rsidR="006D11DE" w:rsidRPr="006D11DE" w:rsidRDefault="006D11DE" w:rsidP="006D11DE">
      <w:pPr>
        <w:rPr>
          <w:color w:val="17365D" w:themeColor="text2" w:themeShade="BF"/>
        </w:rPr>
      </w:pPr>
      <w:r w:rsidRPr="006D11DE">
        <w:rPr>
          <w:color w:val="17365D" w:themeColor="text2" w:themeShade="BF"/>
        </w:rPr>
        <w:tab/>
        <w:t>public void onUpdate(CMXClientLocation location) {</w:t>
      </w:r>
    </w:p>
    <w:p w14:paraId="4559FFBC" w14:textId="77777777" w:rsidR="006D11DE" w:rsidRPr="006D11DE" w:rsidRDefault="006D11DE" w:rsidP="006D11DE">
      <w:pPr>
        <w:rPr>
          <w:color w:val="17365D" w:themeColor="text2" w:themeShade="BF"/>
        </w:rPr>
      </w:pPr>
      <w:r w:rsidRPr="006D11DE">
        <w:rPr>
          <w:color w:val="17365D" w:themeColor="text2" w:themeShade="BF"/>
        </w:rPr>
        <w:tab/>
      </w:r>
      <w:r w:rsidRPr="006D11DE">
        <w:rPr>
          <w:color w:val="17365D" w:themeColor="text2" w:themeShade="BF"/>
        </w:rPr>
        <w:tab/>
        <w:t>Intent intent = new Intent(USER_LOCATION_UPDATE_ACTION);</w:t>
      </w:r>
    </w:p>
    <w:p w14:paraId="28B498CE" w14:textId="77777777" w:rsidR="006D11DE" w:rsidRPr="006D11DE" w:rsidRDefault="006D11DE" w:rsidP="006D11DE">
      <w:pPr>
        <w:rPr>
          <w:color w:val="17365D" w:themeColor="text2" w:themeShade="BF"/>
        </w:rPr>
      </w:pPr>
      <w:r w:rsidRPr="006D11DE">
        <w:rPr>
          <w:color w:val="17365D" w:themeColor="text2" w:themeShade="BF"/>
        </w:rPr>
        <w:tab/>
      </w:r>
      <w:r w:rsidRPr="006D11DE">
        <w:rPr>
          <w:color w:val="17365D" w:themeColor="text2" w:themeShade="BF"/>
        </w:rPr>
        <w:tab/>
        <w:t>Intent.putExtra(USER_LOCATION, location);</w:t>
      </w:r>
    </w:p>
    <w:p w14:paraId="3356D195" w14:textId="77777777" w:rsidR="006D11DE" w:rsidRPr="006D11DE" w:rsidRDefault="006D11DE" w:rsidP="006D11DE">
      <w:pPr>
        <w:rPr>
          <w:color w:val="17365D" w:themeColor="text2" w:themeShade="BF"/>
        </w:rPr>
      </w:pPr>
      <w:r w:rsidRPr="006D11DE">
        <w:rPr>
          <w:color w:val="17365D" w:themeColor="text2" w:themeShade="BF"/>
        </w:rPr>
        <w:tab/>
      </w:r>
      <w:r w:rsidRPr="006D11DE">
        <w:rPr>
          <w:color w:val="17365D" w:themeColor="text2" w:themeShade="BF"/>
        </w:rPr>
        <w:tab/>
        <w:t>LocalBroadcastManager.getInstance(context).sendBroadcast(intent);</w:t>
      </w:r>
    </w:p>
    <w:p w14:paraId="24B30431" w14:textId="77777777" w:rsidR="006D11DE" w:rsidRPr="006D11DE" w:rsidRDefault="006D11DE" w:rsidP="006D11DE">
      <w:pPr>
        <w:rPr>
          <w:color w:val="17365D" w:themeColor="text2" w:themeShade="BF"/>
        </w:rPr>
      </w:pPr>
      <w:r w:rsidRPr="006D11DE">
        <w:rPr>
          <w:color w:val="17365D" w:themeColor="text2" w:themeShade="BF"/>
        </w:rPr>
        <w:t>}</w:t>
      </w:r>
    </w:p>
    <w:p w14:paraId="02B49516" w14:textId="77777777" w:rsidR="006D11DE" w:rsidRPr="006D11DE" w:rsidRDefault="006D11DE" w:rsidP="006D11DE">
      <w:pPr>
        <w:rPr>
          <w:color w:val="17365D" w:themeColor="text2" w:themeShade="BF"/>
        </w:rPr>
      </w:pPr>
      <w:r w:rsidRPr="006D11DE">
        <w:rPr>
          <w:color w:val="17365D" w:themeColor="text2" w:themeShade="BF"/>
        </w:rPr>
        <w:t>});</w:t>
      </w:r>
    </w:p>
    <w:p w14:paraId="64C812D4" w14:textId="77777777" w:rsidR="006D11DE" w:rsidRDefault="006D11DE" w:rsidP="006D11DE"/>
    <w:p w14:paraId="6A8744CE" w14:textId="77777777" w:rsidR="006D11DE" w:rsidRDefault="006D11DE" w:rsidP="006D11DE">
      <w:r>
        <w:t>Developer needs to write their own broadcast receiver to handle this broadcast for location update.</w:t>
      </w:r>
    </w:p>
    <w:p w14:paraId="626771FE" w14:textId="77777777" w:rsidR="006D11DE" w:rsidRDefault="006D11DE" w:rsidP="006D11DE"/>
    <w:p w14:paraId="358D1157" w14:textId="77777777" w:rsidR="006D11DE" w:rsidRDefault="006D11DE" w:rsidP="006C38C6">
      <w:pPr>
        <w:pStyle w:val="Heading2"/>
        <w:numPr>
          <w:ilvl w:val="2"/>
          <w:numId w:val="17"/>
        </w:numPr>
      </w:pPr>
      <w:bookmarkStart w:id="248" w:name="_Toc392006615"/>
      <w:r>
        <w:t>Getting Venue Information</w:t>
      </w:r>
      <w:bookmarkEnd w:id="248"/>
    </w:p>
    <w:p w14:paraId="7FDEF7F0" w14:textId="77777777" w:rsidR="006D11DE" w:rsidRDefault="006D11DE" w:rsidP="006D11DE">
      <w:r>
        <w:t>System information include venues, floors per venue, point of interests per floor, zones per floor, maps information, images for point of interest, maps, venue. CMXClient class has methods to provide these details. System information is structured in ordered way so follow these steps</w:t>
      </w:r>
    </w:p>
    <w:p w14:paraId="27DAC161" w14:textId="77777777" w:rsidR="006D11DE" w:rsidRDefault="006D11DE" w:rsidP="006D11DE">
      <w:r>
        <w:t>1.</w:t>
      </w:r>
      <w:r>
        <w:tab/>
        <w:t xml:space="preserve">Load venues info using </w:t>
      </w:r>
      <w:r w:rsidRPr="003E3752">
        <w:rPr>
          <w:color w:val="17365D" w:themeColor="text2" w:themeShade="BF"/>
        </w:rPr>
        <w:t>CMXClient.getInstance().loadVenues(CMXVenueResponseHandler)</w:t>
      </w:r>
    </w:p>
    <w:p w14:paraId="0E395E37" w14:textId="77777777" w:rsidR="006D11DE" w:rsidRDefault="006D11DE" w:rsidP="006D11DE">
      <w:r>
        <w:t>This will return list of venues with venue network infomraiton.</w:t>
      </w:r>
    </w:p>
    <w:p w14:paraId="49E00B64" w14:textId="77777777" w:rsidR="006D11DE" w:rsidRPr="003E3752" w:rsidRDefault="006D11DE" w:rsidP="006D11DE">
      <w:pPr>
        <w:rPr>
          <w:color w:val="17365D" w:themeColor="text2" w:themeShade="BF"/>
        </w:rPr>
      </w:pPr>
      <w:r>
        <w:t>2.</w:t>
      </w:r>
      <w:r>
        <w:tab/>
        <w:t xml:space="preserve">Load floor and map image information using </w:t>
      </w:r>
      <w:r w:rsidRPr="003E3752">
        <w:rPr>
          <w:color w:val="17365D" w:themeColor="text2" w:themeShade="BF"/>
        </w:rPr>
        <w:t>CMXClient.getInstance().loadFloor(venueId, CMXMapResponseHandler)</w:t>
      </w:r>
    </w:p>
    <w:p w14:paraId="3321EA00" w14:textId="77777777" w:rsidR="006D11DE" w:rsidRDefault="006D11DE" w:rsidP="006D11DE">
      <w:r>
        <w:t>3.</w:t>
      </w:r>
      <w:r>
        <w:tab/>
        <w:t xml:space="preserve">Now you can load point of interests by using venue and floor information in step 1 and 2. Use </w:t>
      </w:r>
      <w:r w:rsidRPr="003E3752">
        <w:rPr>
          <w:color w:val="17365D" w:themeColor="text2" w:themeShade="BF"/>
        </w:rPr>
        <w:t xml:space="preserve">CMXClient.getInstance().loadPois(venueId, floorid, CMXPoisResponseHandler) </w:t>
      </w:r>
      <w:r>
        <w:t>to load pois.</w:t>
      </w:r>
    </w:p>
    <w:p w14:paraId="31DCB4AF" w14:textId="3F9F0797" w:rsidR="009946E0" w:rsidRDefault="006D11DE" w:rsidP="006D11DE">
      <w:r>
        <w:t>4.</w:t>
      </w:r>
      <w:r>
        <w:tab/>
        <w:t xml:space="preserve">Once venue and floor information is available, use </w:t>
      </w:r>
      <w:r w:rsidRPr="003E3752">
        <w:rPr>
          <w:color w:val="17365D" w:themeColor="text2" w:themeShade="BF"/>
        </w:rPr>
        <w:t xml:space="preserve">loadFloorImage() </w:t>
      </w:r>
      <w:r>
        <w:t>method to get floor map.</w:t>
      </w:r>
    </w:p>
    <w:p w14:paraId="04F6B68C" w14:textId="4F49BC8F" w:rsidR="009946E0" w:rsidRDefault="009946E0" w:rsidP="006C38C6">
      <w:pPr>
        <w:pStyle w:val="Heading2"/>
        <w:numPr>
          <w:ilvl w:val="2"/>
          <w:numId w:val="17"/>
        </w:numPr>
      </w:pPr>
      <w:bookmarkStart w:id="249" w:name="_Toc392006616"/>
      <w:r>
        <w:t>Map View</w:t>
      </w:r>
      <w:bookmarkEnd w:id="249"/>
    </w:p>
    <w:p w14:paraId="527F9945" w14:textId="77777777" w:rsidR="00E62C9B" w:rsidRPr="00677DD5" w:rsidRDefault="00E62C9B" w:rsidP="00E62C9B">
      <w:r w:rsidRPr="00677DD5">
        <w:t>CMX SDK provides map view which can be added into any application. This map view handles downloading of floor maps, location updates. This map view is CMXMapActivity which can be start from any activity. User need to provide list of venues, floors and pois to this view. To start Map view</w:t>
      </w:r>
    </w:p>
    <w:p w14:paraId="0427DF03" w14:textId="77777777" w:rsidR="00E62C9B" w:rsidRPr="00677DD5" w:rsidRDefault="00E62C9B" w:rsidP="00E62C9B"/>
    <w:p w14:paraId="08A31BA2" w14:textId="77777777" w:rsidR="00E62C9B" w:rsidRPr="0012723F" w:rsidRDefault="00E62C9B" w:rsidP="00BC3CC4">
      <w:pPr>
        <w:pStyle w:val="ListParagraph"/>
        <w:numPr>
          <w:ilvl w:val="0"/>
          <w:numId w:val="20"/>
        </w:numPr>
        <w:pPrChange w:id="250" w:author="Harvey Delery" w:date="2014-07-01T19:35:00Z">
          <w:pPr>
            <w:pStyle w:val="ListParagraph"/>
            <w:numPr>
              <w:numId w:val="25"/>
            </w:numPr>
            <w:ind w:left="765" w:hanging="765"/>
          </w:pPr>
        </w:pPrChange>
      </w:pPr>
      <w:r w:rsidRPr="0012723F">
        <w:t>Load list of venues</w:t>
      </w:r>
    </w:p>
    <w:p w14:paraId="7467C966" w14:textId="77777777" w:rsidR="00E62C9B" w:rsidRPr="0012723F" w:rsidRDefault="00E62C9B" w:rsidP="00BC3CC4">
      <w:pPr>
        <w:pStyle w:val="ListParagraph"/>
        <w:numPr>
          <w:ilvl w:val="0"/>
          <w:numId w:val="20"/>
        </w:numPr>
        <w:pPrChange w:id="251" w:author="Harvey Delery" w:date="2014-07-01T19:35:00Z">
          <w:pPr>
            <w:pStyle w:val="ListParagraph"/>
            <w:numPr>
              <w:numId w:val="25"/>
            </w:numPr>
            <w:ind w:left="765" w:hanging="765"/>
          </w:pPr>
        </w:pPrChange>
      </w:pPr>
      <w:r w:rsidRPr="0012723F">
        <w:t>Load floors for each venue</w:t>
      </w:r>
    </w:p>
    <w:p w14:paraId="4CA64D0F" w14:textId="77777777" w:rsidR="00E62C9B" w:rsidRPr="0012723F" w:rsidRDefault="00E62C9B" w:rsidP="00BC3CC4">
      <w:pPr>
        <w:pStyle w:val="ListParagraph"/>
        <w:numPr>
          <w:ilvl w:val="0"/>
          <w:numId w:val="20"/>
        </w:numPr>
        <w:pPrChange w:id="252" w:author="Harvey Delery" w:date="2014-07-01T19:35:00Z">
          <w:pPr>
            <w:pStyle w:val="ListParagraph"/>
            <w:numPr>
              <w:numId w:val="25"/>
            </w:numPr>
            <w:ind w:left="765" w:hanging="765"/>
          </w:pPr>
        </w:pPrChange>
      </w:pPr>
      <w:r w:rsidRPr="0012723F">
        <w:t>Load pois for each floor in each venue</w:t>
      </w:r>
    </w:p>
    <w:p w14:paraId="22E70DCB" w14:textId="77777777" w:rsidR="00E62C9B" w:rsidRPr="00677DD5" w:rsidRDefault="00E62C9B" w:rsidP="00E62C9B"/>
    <w:p w14:paraId="1508FA51" w14:textId="77777777" w:rsidR="00E62C9B" w:rsidRDefault="00E62C9B" w:rsidP="00E62C9B">
      <w:r w:rsidRPr="00677DD5">
        <w:lastRenderedPageBreak/>
        <w:t>Now start CMXMapAcitvity to load map view by</w:t>
      </w:r>
    </w:p>
    <w:p w14:paraId="1477B98A" w14:textId="77777777" w:rsidR="00E62C9B" w:rsidRPr="00677DD5" w:rsidRDefault="00E62C9B" w:rsidP="00E62C9B"/>
    <w:p w14:paraId="50159AE1" w14:textId="77777777" w:rsidR="00E62C9B" w:rsidRPr="0012723F" w:rsidRDefault="00E62C9B" w:rsidP="00E62C9B">
      <w:pPr>
        <w:rPr>
          <w:color w:val="4F81BD" w:themeColor="accent1"/>
        </w:rPr>
      </w:pPr>
      <w:r w:rsidRPr="0012723F">
        <w:rPr>
          <w:color w:val="4F81BD" w:themeColor="accent1"/>
        </w:rPr>
        <w:t>Intent intent = new Intent(context, CMXMapActivity.class);</w:t>
      </w:r>
    </w:p>
    <w:p w14:paraId="67E388F8" w14:textId="77777777" w:rsidR="00E62C9B" w:rsidRPr="0012723F" w:rsidRDefault="00E62C9B" w:rsidP="00E62C9B">
      <w:pPr>
        <w:rPr>
          <w:color w:val="4F81BD" w:themeColor="accent1"/>
        </w:rPr>
      </w:pPr>
      <w:r w:rsidRPr="0012723F">
        <w:rPr>
          <w:color w:val="4F81BD" w:themeColor="accent1"/>
        </w:rPr>
        <w:t>i.putParcelableArrayListExtra(“VENUES”, venuelist);</w:t>
      </w:r>
    </w:p>
    <w:p w14:paraId="1F0A8D21" w14:textId="77777777" w:rsidR="00E62C9B" w:rsidRPr="0012723F" w:rsidRDefault="00E62C9B" w:rsidP="00E62C9B">
      <w:pPr>
        <w:rPr>
          <w:color w:val="4F81BD" w:themeColor="accent1"/>
        </w:rPr>
      </w:pPr>
      <w:r w:rsidRPr="0012723F">
        <w:rPr>
          <w:color w:val="4F81BD" w:themeColor="accent1"/>
        </w:rPr>
        <w:t>i.putParcelableArrayListExtra(“MAPS”, floorlist);</w:t>
      </w:r>
    </w:p>
    <w:p w14:paraId="72D4E834" w14:textId="77777777" w:rsidR="00E62C9B" w:rsidRPr="0012723F" w:rsidRDefault="00E62C9B" w:rsidP="00E62C9B">
      <w:pPr>
        <w:rPr>
          <w:color w:val="4F81BD" w:themeColor="accent1"/>
        </w:rPr>
      </w:pPr>
      <w:r w:rsidRPr="0012723F">
        <w:rPr>
          <w:color w:val="4F81BD" w:themeColor="accent1"/>
        </w:rPr>
        <w:t>i.putParcelableArrayListExtra(“POIS”, poilist);</w:t>
      </w:r>
    </w:p>
    <w:p w14:paraId="6CDCFC16" w14:textId="77777777" w:rsidR="00E62C9B" w:rsidRDefault="00E62C9B" w:rsidP="00E62C9B">
      <w:pPr>
        <w:rPr>
          <w:color w:val="4F81BD" w:themeColor="accent1"/>
        </w:rPr>
      </w:pPr>
      <w:r w:rsidRPr="0012723F">
        <w:rPr>
          <w:color w:val="4F81BD" w:themeColor="accent1"/>
        </w:rPr>
        <w:t>startActivity(intent);</w:t>
      </w:r>
    </w:p>
    <w:p w14:paraId="74BFD917" w14:textId="77777777" w:rsidR="00E62C9B" w:rsidRDefault="00E62C9B" w:rsidP="00E62C9B">
      <w:pPr>
        <w:rPr>
          <w:color w:val="4F81BD" w:themeColor="accent1"/>
        </w:rPr>
      </w:pPr>
    </w:p>
    <w:p w14:paraId="7EF8465B" w14:textId="77777777" w:rsidR="00E62C9B" w:rsidRDefault="00E62C9B" w:rsidP="00E62C9B">
      <w:pPr>
        <w:rPr>
          <w:color w:val="4F81BD" w:themeColor="accent1"/>
        </w:rPr>
      </w:pPr>
      <w:r>
        <w:rPr>
          <w:color w:val="4F81BD" w:themeColor="accent1"/>
        </w:rPr>
        <w:t>where venuelist, floorlist and poilist are list of venues, floors and pois.</w:t>
      </w:r>
    </w:p>
    <w:p w14:paraId="15B00CC5" w14:textId="77777777" w:rsidR="00E62C9B" w:rsidRDefault="00E62C9B" w:rsidP="00E62C9B">
      <w:pPr>
        <w:rPr>
          <w:color w:val="4F81BD" w:themeColor="accent1"/>
        </w:rPr>
      </w:pPr>
    </w:p>
    <w:p w14:paraId="1DE690D9" w14:textId="77777777" w:rsidR="00E62C9B" w:rsidRPr="0012723F" w:rsidRDefault="00E62C9B" w:rsidP="00E62C9B">
      <w:pPr>
        <w:rPr>
          <w:color w:val="4F81BD" w:themeColor="accent1"/>
        </w:rPr>
      </w:pPr>
      <w:r>
        <w:rPr>
          <w:color w:val="4F81BD" w:themeColor="accent1"/>
        </w:rPr>
        <w:t>You need to use Theme.AppCompat.Light.DarkActionBar style for resources in application.</w:t>
      </w:r>
    </w:p>
    <w:p w14:paraId="314F9FE9" w14:textId="77777777" w:rsidR="00E62C9B" w:rsidRPr="0012723F" w:rsidRDefault="00E62C9B" w:rsidP="00E62C9B">
      <w:pPr>
        <w:rPr>
          <w:color w:val="4F81BD" w:themeColor="accent1"/>
        </w:rPr>
      </w:pPr>
    </w:p>
    <w:p w14:paraId="56B687A2" w14:textId="77777777" w:rsidR="00E62C9B" w:rsidRDefault="00E62C9B" w:rsidP="00E62C9B">
      <w:r>
        <w:t>Below is the UI for map view.</w:t>
      </w:r>
    </w:p>
    <w:p w14:paraId="337E3176" w14:textId="77777777" w:rsidR="00E62C9B" w:rsidRDefault="00E62C9B" w:rsidP="00E62C9B"/>
    <w:p w14:paraId="0B3C4D05" w14:textId="77777777" w:rsidR="00E62C9B" w:rsidRDefault="00E62C9B" w:rsidP="00E62C9B">
      <w:r>
        <w:rPr>
          <w:noProof/>
        </w:rPr>
        <w:lastRenderedPageBreak/>
        <w:drawing>
          <wp:inline distT="0" distB="0" distL="0" distR="0" wp14:anchorId="38BBB540" wp14:editId="07B2EA11">
            <wp:extent cx="4371975" cy="7772400"/>
            <wp:effectExtent l="0" t="0" r="9525" b="0"/>
            <wp:docPr id="20" name="Picture 20" descr="C:\Users\ramessin\Downloads\Screenshot_2014-02-17-15-4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essin\Downloads\Screenshot_2014-02-17-15-46-5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71975" cy="7772400"/>
                    </a:xfrm>
                    <a:prstGeom prst="rect">
                      <a:avLst/>
                    </a:prstGeom>
                    <a:noFill/>
                    <a:ln>
                      <a:noFill/>
                    </a:ln>
                  </pic:spPr>
                </pic:pic>
              </a:graphicData>
            </a:graphic>
          </wp:inline>
        </w:drawing>
      </w:r>
    </w:p>
    <w:p w14:paraId="2363616E" w14:textId="77777777" w:rsidR="00E62C9B" w:rsidRDefault="00E62C9B" w:rsidP="00E62C9B"/>
    <w:p w14:paraId="2149B390" w14:textId="23FD7EF4" w:rsidR="009946E0" w:rsidRDefault="009946E0" w:rsidP="006C38C6">
      <w:pPr>
        <w:pStyle w:val="Heading2"/>
        <w:numPr>
          <w:ilvl w:val="2"/>
          <w:numId w:val="17"/>
        </w:numPr>
      </w:pPr>
      <w:bookmarkStart w:id="253" w:name="_Toc392006617"/>
      <w:r>
        <w:t>Push Notification</w:t>
      </w:r>
      <w:bookmarkEnd w:id="253"/>
    </w:p>
    <w:p w14:paraId="1851A83E" w14:textId="68B2F9E1" w:rsidR="006D11DE" w:rsidRDefault="00E62C9B" w:rsidP="006D11DE">
      <w:r>
        <w:t xml:space="preserve">User can use this fature to send any notification from </w:t>
      </w:r>
      <w:r w:rsidR="00A30B2C">
        <w:t>CMX Mobile App S</w:t>
      </w:r>
      <w:r>
        <w:t xml:space="preserve">erver. To use this feature use need to generate sender id and server API key using google console. API key will be used at server side while sender id will be used in android application. Registration process requires this sender id to get push notification id from Google and register with </w:t>
      </w:r>
      <w:r w:rsidR="00A30B2C">
        <w:t>CMX Mobile App S</w:t>
      </w:r>
      <w:r>
        <w:t xml:space="preserve">erver. </w:t>
      </w:r>
    </w:p>
    <w:p w14:paraId="741F6F14" w14:textId="77777777" w:rsidR="00E93A15" w:rsidRDefault="00E93A15" w:rsidP="003C401C">
      <w:pPr>
        <w:pStyle w:val="ListParagraph"/>
        <w:ind w:left="360"/>
        <w:rPr>
          <w:rFonts w:ascii="Arial" w:hAnsi="Arial" w:cs="Arial"/>
          <w:b/>
          <w:sz w:val="32"/>
          <w:szCs w:val="32"/>
          <w:lang w:val="fr-FR"/>
        </w:rPr>
      </w:pPr>
    </w:p>
    <w:p w14:paraId="41D56A00" w14:textId="77777777" w:rsidR="00E93A15" w:rsidRPr="003C401C" w:rsidRDefault="00E93A15" w:rsidP="006C38C6">
      <w:pPr>
        <w:pStyle w:val="Heading1"/>
        <w:numPr>
          <w:ilvl w:val="1"/>
          <w:numId w:val="17"/>
        </w:numPr>
        <w:rPr>
          <w:rFonts w:eastAsia="Calibri"/>
          <w:lang w:val="fr-FR"/>
        </w:rPr>
      </w:pPr>
      <w:bookmarkStart w:id="254" w:name="_Toc392006618"/>
      <w:r w:rsidRPr="003C401C">
        <w:rPr>
          <w:rFonts w:eastAsia="Calibri"/>
          <w:lang w:val="fr-FR"/>
        </w:rPr>
        <w:t>CMX SDK Android sample application</w:t>
      </w:r>
      <w:bookmarkEnd w:id="254"/>
    </w:p>
    <w:p w14:paraId="335047AF" w14:textId="1B5FBF63" w:rsidR="00E93A15" w:rsidRDefault="00E93A15" w:rsidP="006C38C6">
      <w:pPr>
        <w:pStyle w:val="Heading3"/>
        <w:numPr>
          <w:ilvl w:val="2"/>
          <w:numId w:val="17"/>
        </w:numPr>
        <w:rPr>
          <w:lang w:val="fr-FR"/>
        </w:rPr>
      </w:pPr>
      <w:bookmarkStart w:id="255" w:name="_Toc392006619"/>
      <w:r>
        <w:rPr>
          <w:lang w:val="fr-FR"/>
        </w:rPr>
        <w:t>Overview</w:t>
      </w:r>
      <w:bookmarkEnd w:id="255"/>
    </w:p>
    <w:p w14:paraId="29DADB91" w14:textId="77777777" w:rsidR="00E93A15" w:rsidRDefault="00E93A15" w:rsidP="00E93A15">
      <w:pPr>
        <w:ind w:firstLine="360"/>
        <w:rPr>
          <w:lang w:val="fr-FR"/>
        </w:rPr>
      </w:pPr>
      <w:r>
        <w:rPr>
          <w:lang w:val="fr-FR"/>
        </w:rPr>
        <w:tab/>
        <w:t>This sample application give user an overview of SDK APIs, This application has main screen which shows basic informations using SDK APIs. First time, when application is not registered, it will try to register at default Server. User need to change the server URL from settings screen and restart application.</w:t>
      </w:r>
    </w:p>
    <w:p w14:paraId="4C261F18" w14:textId="77777777" w:rsidR="00E93A15" w:rsidRDefault="00E93A15" w:rsidP="00E93A15">
      <w:pPr>
        <w:ind w:firstLine="360"/>
        <w:rPr>
          <w:lang w:val="fr-FR"/>
        </w:rPr>
      </w:pPr>
    </w:p>
    <w:p w14:paraId="6D83B841" w14:textId="77777777" w:rsidR="00E93A15" w:rsidRDefault="00E93A15" w:rsidP="00E93A15">
      <w:pPr>
        <w:ind w:firstLine="360"/>
        <w:rPr>
          <w:lang w:val="fr-FR"/>
        </w:rPr>
      </w:pPr>
      <w:r>
        <w:rPr>
          <w:noProof/>
        </w:rPr>
        <w:lastRenderedPageBreak/>
        <w:drawing>
          <wp:inline distT="0" distB="0" distL="0" distR="0" wp14:anchorId="72A949BD" wp14:editId="75CA41A6">
            <wp:extent cx="4371975" cy="6238875"/>
            <wp:effectExtent l="0" t="0" r="9525" b="9525"/>
            <wp:docPr id="36" name="Picture 36" descr="C:\Users\ramessin\Desktop\Screenshot_2014-02-23-21-2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essin\Desktop\Screenshot_2014-02-23-21-25-2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71975" cy="6238875"/>
                    </a:xfrm>
                    <a:prstGeom prst="rect">
                      <a:avLst/>
                    </a:prstGeom>
                    <a:noFill/>
                    <a:ln>
                      <a:noFill/>
                    </a:ln>
                  </pic:spPr>
                </pic:pic>
              </a:graphicData>
            </a:graphic>
          </wp:inline>
        </w:drawing>
      </w:r>
    </w:p>
    <w:p w14:paraId="71407BF6" w14:textId="77777777" w:rsidR="00E93A15" w:rsidRDefault="00E93A15" w:rsidP="00E93A15">
      <w:pPr>
        <w:ind w:firstLine="360"/>
        <w:rPr>
          <w:lang w:val="fr-FR"/>
        </w:rPr>
      </w:pPr>
    </w:p>
    <w:p w14:paraId="51E0915D" w14:textId="77777777" w:rsidR="00E93A15" w:rsidRDefault="00E93A15" w:rsidP="00E93A15">
      <w:pPr>
        <w:ind w:firstLine="360"/>
        <w:rPr>
          <w:lang w:val="fr-FR"/>
        </w:rPr>
      </w:pPr>
      <w:r>
        <w:rPr>
          <w:lang w:val="fr-FR"/>
        </w:rPr>
        <w:t>Once application is registered, and user started getting location updates, screen show like</w:t>
      </w:r>
    </w:p>
    <w:p w14:paraId="2F358683" w14:textId="77777777" w:rsidR="00E93A15" w:rsidRDefault="00E93A15" w:rsidP="00E93A15">
      <w:pPr>
        <w:ind w:firstLine="360"/>
        <w:rPr>
          <w:lang w:val="fr-FR"/>
        </w:rPr>
      </w:pPr>
      <w:r>
        <w:rPr>
          <w:noProof/>
        </w:rPr>
        <w:lastRenderedPageBreak/>
        <w:drawing>
          <wp:inline distT="0" distB="0" distL="0" distR="0" wp14:anchorId="146E2823" wp14:editId="6B457556">
            <wp:extent cx="4371975" cy="7772400"/>
            <wp:effectExtent l="0" t="0" r="9525" b="0"/>
            <wp:docPr id="37" name="Picture 37" descr="C:\Users\ramessin\Desktop\Screenshot_2014-02-24-10-2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messin\Desktop\Screenshot_2014-02-24-10-25-4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1975" cy="7772400"/>
                    </a:xfrm>
                    <a:prstGeom prst="rect">
                      <a:avLst/>
                    </a:prstGeom>
                    <a:noFill/>
                    <a:ln>
                      <a:noFill/>
                    </a:ln>
                  </pic:spPr>
                </pic:pic>
              </a:graphicData>
            </a:graphic>
          </wp:inline>
        </w:drawing>
      </w:r>
    </w:p>
    <w:p w14:paraId="33760E61" w14:textId="77777777" w:rsidR="00E93A15" w:rsidRDefault="00E93A15" w:rsidP="00E93A15">
      <w:pPr>
        <w:rPr>
          <w:lang w:val="fr-FR"/>
        </w:rPr>
      </w:pPr>
    </w:p>
    <w:p w14:paraId="53128152" w14:textId="77777777" w:rsidR="00E93A15" w:rsidRDefault="00E93A15" w:rsidP="00E93A15">
      <w:pPr>
        <w:rPr>
          <w:lang w:val="fr-FR"/>
        </w:rPr>
      </w:pPr>
      <w:r>
        <w:rPr>
          <w:lang w:val="fr-FR"/>
        </w:rPr>
        <w:t>Map view is another feature which give indoor maps with blue dots. Map button will move user to map view.</w:t>
      </w:r>
    </w:p>
    <w:p w14:paraId="07F7F7B7" w14:textId="773C2FCC" w:rsidR="00E93A15" w:rsidRDefault="00E93A15" w:rsidP="006C38C6">
      <w:pPr>
        <w:pStyle w:val="Heading3"/>
        <w:numPr>
          <w:ilvl w:val="2"/>
          <w:numId w:val="17"/>
        </w:numPr>
        <w:rPr>
          <w:lang w:val="fr-FR"/>
        </w:rPr>
      </w:pPr>
      <w:bookmarkStart w:id="256" w:name="_Toc392006620"/>
      <w:r w:rsidRPr="007A4423">
        <w:rPr>
          <w:lang w:val="fr-FR"/>
        </w:rPr>
        <w:t>Getting started</w:t>
      </w:r>
      <w:bookmarkEnd w:id="256"/>
    </w:p>
    <w:p w14:paraId="4EE6E18D" w14:textId="77777777" w:rsidR="00E93A15" w:rsidRDefault="00E93A15" w:rsidP="00E93A15">
      <w:pPr>
        <w:rPr>
          <w:lang w:val="fr-FR"/>
        </w:rPr>
      </w:pPr>
      <w:r>
        <w:rPr>
          <w:lang w:val="fr-FR"/>
        </w:rPr>
        <w:tab/>
        <w:t>This document assume that developer downloaded CMX SDK and supported libraries</w:t>
      </w:r>
    </w:p>
    <w:p w14:paraId="0A67AF4C" w14:textId="77777777" w:rsidR="00E93A15" w:rsidRDefault="00E93A15" w:rsidP="00E93A15">
      <w:pPr>
        <w:rPr>
          <w:lang w:val="fr-FR"/>
        </w:rPr>
      </w:pPr>
      <w:r>
        <w:rPr>
          <w:lang w:val="fr-FR"/>
        </w:rPr>
        <w:t>And imported these in eclipse project workspace. These supported libraries are</w:t>
      </w:r>
    </w:p>
    <w:p w14:paraId="46BCBE9E" w14:textId="09E943E1" w:rsidR="00E93A15" w:rsidRDefault="00E93A15" w:rsidP="00E93A15">
      <w:pPr>
        <w:rPr>
          <w:lang w:val="fr-FR"/>
        </w:rPr>
      </w:pPr>
      <w:r>
        <w:rPr>
          <w:lang w:val="fr-FR"/>
        </w:rPr>
        <w:t>Androi-support-v7-appcompat, google-play-services_lib, SlidingMenu</w:t>
      </w:r>
      <w:r w:rsidR="00E025CB">
        <w:rPr>
          <w:lang w:val="fr-FR"/>
        </w:rPr>
        <w:t>, FacebookSDK</w:t>
      </w:r>
      <w:r>
        <w:rPr>
          <w:lang w:val="fr-FR"/>
        </w:rPr>
        <w:t>.</w:t>
      </w:r>
    </w:p>
    <w:p w14:paraId="51E97C3A" w14:textId="77777777" w:rsidR="00E93A15" w:rsidRDefault="00E93A15" w:rsidP="00E93A15">
      <w:pPr>
        <w:rPr>
          <w:lang w:val="fr-FR"/>
        </w:rPr>
      </w:pPr>
    </w:p>
    <w:p w14:paraId="054FAC31" w14:textId="77777777" w:rsidR="00E93A15" w:rsidRDefault="00E93A15" w:rsidP="00E93A15">
      <w:pPr>
        <w:rPr>
          <w:lang w:val="fr-FR"/>
        </w:rPr>
      </w:pPr>
      <w:r>
        <w:rPr>
          <w:lang w:val="fr-FR"/>
        </w:rPr>
        <w:t>These are the steps which need to folllow to create application using CMX SDK</w:t>
      </w:r>
    </w:p>
    <w:p w14:paraId="5C8D9596" w14:textId="77777777" w:rsidR="00E93A15" w:rsidRPr="00D541BA" w:rsidRDefault="00E93A15" w:rsidP="00BC3CC4">
      <w:pPr>
        <w:pStyle w:val="ListParagraph"/>
        <w:numPr>
          <w:ilvl w:val="0"/>
          <w:numId w:val="21"/>
        </w:numPr>
        <w:rPr>
          <w:lang w:val="fr-FR"/>
        </w:rPr>
        <w:pPrChange w:id="257" w:author="Harvey Delery" w:date="2014-07-01T19:35:00Z">
          <w:pPr>
            <w:pStyle w:val="ListParagraph"/>
            <w:numPr>
              <w:numId w:val="32"/>
            </w:numPr>
            <w:tabs>
              <w:tab w:val="num" w:pos="360"/>
            </w:tabs>
          </w:pPr>
        </w:pPrChange>
      </w:pPr>
      <w:r w:rsidRPr="00D541BA">
        <w:rPr>
          <w:lang w:val="fr-FR"/>
        </w:rPr>
        <w:t>Imports libraries into workspace</w:t>
      </w:r>
    </w:p>
    <w:p w14:paraId="3EB087C4" w14:textId="77777777" w:rsidR="00E93A15" w:rsidRDefault="00E93A15" w:rsidP="00BC3CC4">
      <w:pPr>
        <w:pStyle w:val="ListParagraph"/>
        <w:numPr>
          <w:ilvl w:val="0"/>
          <w:numId w:val="21"/>
        </w:numPr>
        <w:rPr>
          <w:lang w:val="fr-FR"/>
        </w:rPr>
        <w:pPrChange w:id="258" w:author="Harvey Delery" w:date="2014-07-01T19:35:00Z">
          <w:pPr>
            <w:pStyle w:val="ListParagraph"/>
            <w:numPr>
              <w:numId w:val="32"/>
            </w:numPr>
            <w:tabs>
              <w:tab w:val="num" w:pos="360"/>
            </w:tabs>
          </w:pPr>
        </w:pPrChange>
      </w:pPr>
      <w:r>
        <w:rPr>
          <w:lang w:val="fr-FR"/>
        </w:rPr>
        <w:t>Set dependencies</w:t>
      </w:r>
    </w:p>
    <w:p w14:paraId="15552FBD" w14:textId="77777777" w:rsidR="00E93A15" w:rsidRDefault="00E93A15" w:rsidP="00BC3CC4">
      <w:pPr>
        <w:pStyle w:val="ListParagraph"/>
        <w:numPr>
          <w:ilvl w:val="0"/>
          <w:numId w:val="21"/>
        </w:numPr>
        <w:rPr>
          <w:lang w:val="fr-FR"/>
        </w:rPr>
        <w:pPrChange w:id="259" w:author="Harvey Delery" w:date="2014-07-01T19:35:00Z">
          <w:pPr>
            <w:pStyle w:val="ListParagraph"/>
            <w:numPr>
              <w:numId w:val="32"/>
            </w:numPr>
            <w:tabs>
              <w:tab w:val="num" w:pos="360"/>
            </w:tabs>
          </w:pPr>
        </w:pPrChange>
      </w:pPr>
      <w:r>
        <w:rPr>
          <w:lang w:val="fr-FR"/>
        </w:rPr>
        <w:t>Create new application</w:t>
      </w:r>
    </w:p>
    <w:p w14:paraId="00152EB8" w14:textId="77777777" w:rsidR="00E93A15" w:rsidRDefault="00E93A15" w:rsidP="00BC3CC4">
      <w:pPr>
        <w:pStyle w:val="ListParagraph"/>
        <w:numPr>
          <w:ilvl w:val="0"/>
          <w:numId w:val="21"/>
        </w:numPr>
        <w:rPr>
          <w:lang w:val="fr-FR"/>
        </w:rPr>
        <w:pPrChange w:id="260" w:author="Harvey Delery" w:date="2014-07-01T19:35:00Z">
          <w:pPr>
            <w:pStyle w:val="ListParagraph"/>
            <w:numPr>
              <w:numId w:val="32"/>
            </w:numPr>
            <w:tabs>
              <w:tab w:val="num" w:pos="360"/>
            </w:tabs>
          </w:pPr>
        </w:pPrChange>
      </w:pPr>
      <w:r>
        <w:rPr>
          <w:lang w:val="fr-FR"/>
        </w:rPr>
        <w:t>Import CMX SDK as library into application.</w:t>
      </w:r>
    </w:p>
    <w:p w14:paraId="47AE0024" w14:textId="77777777" w:rsidR="00E93A15" w:rsidRDefault="00E93A15" w:rsidP="00BC3CC4">
      <w:pPr>
        <w:pStyle w:val="ListParagraph"/>
        <w:numPr>
          <w:ilvl w:val="0"/>
          <w:numId w:val="21"/>
        </w:numPr>
        <w:rPr>
          <w:lang w:val="fr-FR"/>
        </w:rPr>
        <w:pPrChange w:id="261" w:author="Harvey Delery" w:date="2014-07-01T19:35:00Z">
          <w:pPr>
            <w:pStyle w:val="ListParagraph"/>
            <w:numPr>
              <w:numId w:val="32"/>
            </w:numPr>
            <w:tabs>
              <w:tab w:val="num" w:pos="360"/>
            </w:tabs>
          </w:pPr>
        </w:pPrChange>
      </w:pPr>
      <w:r>
        <w:rPr>
          <w:lang w:val="fr-FR"/>
        </w:rPr>
        <w:t>Set required permissoins.</w:t>
      </w:r>
    </w:p>
    <w:p w14:paraId="794840DD" w14:textId="77777777" w:rsidR="00E93A15" w:rsidRDefault="00E93A15" w:rsidP="00BC3CC4">
      <w:pPr>
        <w:pStyle w:val="ListParagraph"/>
        <w:numPr>
          <w:ilvl w:val="0"/>
          <w:numId w:val="21"/>
        </w:numPr>
        <w:rPr>
          <w:lang w:val="fr-FR"/>
        </w:rPr>
        <w:pPrChange w:id="262" w:author="Harvey Delery" w:date="2014-07-01T19:35:00Z">
          <w:pPr>
            <w:pStyle w:val="ListParagraph"/>
            <w:numPr>
              <w:numId w:val="32"/>
            </w:numPr>
            <w:tabs>
              <w:tab w:val="num" w:pos="360"/>
            </w:tabs>
          </w:pPr>
        </w:pPrChange>
      </w:pPr>
      <w:r>
        <w:rPr>
          <w:lang w:val="fr-FR"/>
        </w:rPr>
        <w:t>Initialize SDK by providing application context and sserver address</w:t>
      </w:r>
    </w:p>
    <w:p w14:paraId="63ED5951" w14:textId="77777777" w:rsidR="00E93A15" w:rsidRDefault="00E93A15" w:rsidP="00BC3CC4">
      <w:pPr>
        <w:pStyle w:val="ListParagraph"/>
        <w:numPr>
          <w:ilvl w:val="0"/>
          <w:numId w:val="21"/>
        </w:numPr>
        <w:rPr>
          <w:lang w:val="fr-FR"/>
        </w:rPr>
        <w:pPrChange w:id="263" w:author="Harvey Delery" w:date="2014-07-01T19:35:00Z">
          <w:pPr>
            <w:pStyle w:val="ListParagraph"/>
            <w:numPr>
              <w:numId w:val="32"/>
            </w:numPr>
            <w:tabs>
              <w:tab w:val="num" w:pos="360"/>
            </w:tabs>
          </w:pPr>
        </w:pPrChange>
      </w:pPr>
      <w:r>
        <w:rPr>
          <w:lang w:val="fr-FR"/>
        </w:rPr>
        <w:t>Register application with server by using SDK API.</w:t>
      </w:r>
    </w:p>
    <w:p w14:paraId="23885C28" w14:textId="77777777" w:rsidR="00E93A15" w:rsidRPr="00D541BA" w:rsidRDefault="00E93A15" w:rsidP="00BC3CC4">
      <w:pPr>
        <w:pStyle w:val="ListParagraph"/>
        <w:numPr>
          <w:ilvl w:val="0"/>
          <w:numId w:val="21"/>
        </w:numPr>
        <w:rPr>
          <w:lang w:val="fr-FR"/>
        </w:rPr>
        <w:pPrChange w:id="264" w:author="Harvey Delery" w:date="2014-07-01T19:35:00Z">
          <w:pPr>
            <w:pStyle w:val="ListParagraph"/>
            <w:numPr>
              <w:numId w:val="32"/>
            </w:numPr>
            <w:tabs>
              <w:tab w:val="num" w:pos="360"/>
            </w:tabs>
          </w:pPr>
        </w:pPrChange>
      </w:pPr>
      <w:r>
        <w:rPr>
          <w:lang w:val="fr-FR"/>
        </w:rPr>
        <w:t>Call locaiton SDK’s location API to get location.</w:t>
      </w:r>
    </w:p>
    <w:p w14:paraId="41443B4E" w14:textId="77777777" w:rsidR="00E93A15" w:rsidRDefault="00E93A15" w:rsidP="00E93A15">
      <w:pPr>
        <w:rPr>
          <w:lang w:val="fr-FR"/>
        </w:rPr>
      </w:pPr>
    </w:p>
    <w:p w14:paraId="71A3F1D4" w14:textId="36E4AA86" w:rsidR="00E93A15" w:rsidRDefault="00E93A15" w:rsidP="006C38C6">
      <w:pPr>
        <w:pStyle w:val="Heading3"/>
        <w:numPr>
          <w:ilvl w:val="2"/>
          <w:numId w:val="17"/>
        </w:numPr>
        <w:rPr>
          <w:lang w:val="fr-FR"/>
        </w:rPr>
      </w:pPr>
      <w:bookmarkStart w:id="265" w:name="_Toc392006621"/>
      <w:r w:rsidRPr="007A4423">
        <w:rPr>
          <w:lang w:val="fr-FR"/>
        </w:rPr>
        <w:t>Setup</w:t>
      </w:r>
      <w:bookmarkEnd w:id="265"/>
    </w:p>
    <w:p w14:paraId="398151B2" w14:textId="77777777" w:rsidR="00E93A15" w:rsidRDefault="00E93A15" w:rsidP="00E93A15">
      <w:pPr>
        <w:rPr>
          <w:lang w:val="fr-FR"/>
        </w:rPr>
      </w:pPr>
      <w:r>
        <w:rPr>
          <w:lang w:val="fr-FR"/>
        </w:rPr>
        <w:tab/>
        <w:t>Import all CMX SDK, and all supported librarie into workspace and set dependencies</w:t>
      </w:r>
    </w:p>
    <w:p w14:paraId="3127E0EC" w14:textId="77777777" w:rsidR="00E93A15" w:rsidRDefault="00E93A15" w:rsidP="00E93A15">
      <w:pPr>
        <w:rPr>
          <w:lang w:val="fr-FR"/>
        </w:rPr>
      </w:pPr>
      <w:r>
        <w:rPr>
          <w:lang w:val="fr-FR"/>
        </w:rPr>
        <w:t xml:space="preserve"> </w:t>
      </w:r>
    </w:p>
    <w:p w14:paraId="61EC8D9B" w14:textId="54DDD70B" w:rsidR="00E93A15" w:rsidRDefault="00E93A15" w:rsidP="00E93A15">
      <w:pPr>
        <w:ind w:left="720"/>
      </w:pPr>
      <w:r>
        <w:t>Add library dependency of android-support-v7-appcompat, google-play-services-lib</w:t>
      </w:r>
      <w:r w:rsidR="00E025CB">
        <w:t>, FacebookSDK</w:t>
      </w:r>
      <w:r>
        <w:t xml:space="preserve"> and SlidingMenu into CMX by project properties &gt; android &gt; add.</w:t>
      </w:r>
    </w:p>
    <w:p w14:paraId="4B016546" w14:textId="77777777" w:rsidR="00E93A15" w:rsidRDefault="00E93A15" w:rsidP="00E93A15">
      <w:pPr>
        <w:ind w:left="720"/>
      </w:pPr>
    </w:p>
    <w:p w14:paraId="0F9712D6" w14:textId="77777777" w:rsidR="00E93A15" w:rsidRDefault="00E93A15" w:rsidP="00E93A15">
      <w:pPr>
        <w:ind w:firstLine="720"/>
      </w:pPr>
      <w:r>
        <w:t>Add library dependency of android-support-v7-appcompat into SlidingMenu library.</w:t>
      </w:r>
    </w:p>
    <w:p w14:paraId="31BA5E81" w14:textId="77777777" w:rsidR="00E93A15" w:rsidRDefault="00E93A15" w:rsidP="00E93A15">
      <w:pPr>
        <w:rPr>
          <w:lang w:val="fr-FR"/>
        </w:rPr>
      </w:pPr>
    </w:p>
    <w:p w14:paraId="55C84EA2" w14:textId="77777777" w:rsidR="00E93A15" w:rsidRDefault="00E93A15" w:rsidP="00E93A15">
      <w:pPr>
        <w:rPr>
          <w:lang w:val="fr-FR"/>
        </w:rPr>
      </w:pPr>
      <w:r>
        <w:rPr>
          <w:lang w:val="fr-FR"/>
        </w:rPr>
        <w:tab/>
        <w:t>8.2.2 New Application</w:t>
      </w:r>
    </w:p>
    <w:p w14:paraId="007D798B" w14:textId="77777777" w:rsidR="00E93A15" w:rsidRDefault="00E93A15" w:rsidP="00E93A15">
      <w:pPr>
        <w:rPr>
          <w:lang w:val="fr-FR"/>
        </w:rPr>
      </w:pPr>
      <w:r>
        <w:rPr>
          <w:lang w:val="fr-FR"/>
        </w:rPr>
        <w:tab/>
        <w:t xml:space="preserve">Create a new android application project in eclise and import CMX SDK as library in that project by </w:t>
      </w:r>
    </w:p>
    <w:p w14:paraId="68AC710E" w14:textId="77777777" w:rsidR="00E93A15" w:rsidRDefault="00E93A15" w:rsidP="00E93A15">
      <w:pPr>
        <w:rPr>
          <w:lang w:val="fr-FR"/>
        </w:rPr>
      </w:pPr>
      <w:r>
        <w:rPr>
          <w:lang w:val="fr-FR"/>
        </w:rPr>
        <w:tab/>
        <w:t>Right click project &gt; properties &gt; android &gt; add.</w:t>
      </w:r>
    </w:p>
    <w:p w14:paraId="3A7A22B2" w14:textId="77777777" w:rsidR="00E93A15" w:rsidRDefault="00E93A15" w:rsidP="00E93A15">
      <w:pPr>
        <w:rPr>
          <w:lang w:val="fr-FR"/>
        </w:rPr>
      </w:pPr>
      <w:r>
        <w:rPr>
          <w:noProof/>
        </w:rPr>
        <w:lastRenderedPageBreak/>
        <w:drawing>
          <wp:inline distT="0" distB="0" distL="0" distR="0" wp14:anchorId="4FDB235C" wp14:editId="62B36425">
            <wp:extent cx="5715000" cy="46196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4619625"/>
                    </a:xfrm>
                    <a:prstGeom prst="rect">
                      <a:avLst/>
                    </a:prstGeom>
                    <a:noFill/>
                    <a:ln>
                      <a:noFill/>
                    </a:ln>
                  </pic:spPr>
                </pic:pic>
              </a:graphicData>
            </a:graphic>
          </wp:inline>
        </w:drawing>
      </w:r>
    </w:p>
    <w:p w14:paraId="7A91C839" w14:textId="77777777" w:rsidR="00E93A15" w:rsidRDefault="00E93A15" w:rsidP="00E93A15">
      <w:pPr>
        <w:rPr>
          <w:lang w:val="fr-FR"/>
        </w:rPr>
      </w:pPr>
    </w:p>
    <w:p w14:paraId="45BB3070" w14:textId="77777777" w:rsidR="00E93A15" w:rsidRDefault="00E93A15" w:rsidP="00E93A15">
      <w:pPr>
        <w:rPr>
          <w:lang w:val="fr-FR"/>
        </w:rPr>
      </w:pPr>
      <w:r>
        <w:rPr>
          <w:lang w:val="fr-FR"/>
        </w:rPr>
        <w:t>This way SDK is referenced into application.</w:t>
      </w:r>
    </w:p>
    <w:p w14:paraId="393E0ABC" w14:textId="77777777" w:rsidR="00E93A15" w:rsidRDefault="00E93A15" w:rsidP="00E93A15">
      <w:pPr>
        <w:rPr>
          <w:lang w:val="fr-FR"/>
        </w:rPr>
      </w:pPr>
    </w:p>
    <w:p w14:paraId="1C2EA42B" w14:textId="77777777" w:rsidR="00E93A15" w:rsidRDefault="00E93A15" w:rsidP="00E93A15">
      <w:pPr>
        <w:rPr>
          <w:lang w:val="fr-FR"/>
        </w:rPr>
      </w:pPr>
      <w:r>
        <w:rPr>
          <w:lang w:val="fr-FR"/>
        </w:rPr>
        <w:t>Adnroid support any feature by adding permission in AndroidManifest.xml file, so add</w:t>
      </w:r>
    </w:p>
    <w:p w14:paraId="445CBF3E" w14:textId="77777777" w:rsidR="00E93A15" w:rsidRDefault="00E93A15" w:rsidP="00E93A15">
      <w:pPr>
        <w:rPr>
          <w:lang w:val="fr-FR"/>
        </w:rPr>
      </w:pPr>
    </w:p>
    <w:p w14:paraId="35217B26" w14:textId="77777777" w:rsidR="00E93A15" w:rsidRDefault="00E93A15" w:rsidP="00E93A15">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uses-permission</w:t>
      </w:r>
      <w:r>
        <w:rPr>
          <w:rFonts w:ascii="Consolas" w:hAnsi="Consolas" w:cs="Consolas"/>
          <w:sz w:val="20"/>
          <w:szCs w:val="20"/>
        </w:rPr>
        <w:t xml:space="preserve"> </w:t>
      </w:r>
      <w:r>
        <w:rPr>
          <w:rFonts w:ascii="Consolas" w:hAnsi="Consolas" w:cs="Consolas"/>
          <w:color w:val="7F007F"/>
          <w:sz w:val="20"/>
          <w:szCs w:val="20"/>
        </w:rPr>
        <w:t>android:name</w:t>
      </w:r>
      <w:r>
        <w:rPr>
          <w:rFonts w:ascii="Consolas" w:hAnsi="Consolas" w:cs="Consolas"/>
          <w:color w:val="000000"/>
          <w:sz w:val="20"/>
          <w:szCs w:val="20"/>
        </w:rPr>
        <w:t>=</w:t>
      </w:r>
      <w:r>
        <w:rPr>
          <w:rFonts w:ascii="Consolas" w:hAnsi="Consolas" w:cs="Consolas"/>
          <w:i/>
          <w:iCs/>
          <w:color w:val="2A00FF"/>
          <w:sz w:val="20"/>
          <w:szCs w:val="20"/>
        </w:rPr>
        <w:t>"android.permission.INTERNET"</w:t>
      </w:r>
      <w:r>
        <w:rPr>
          <w:rFonts w:ascii="Consolas" w:hAnsi="Consolas" w:cs="Consolas"/>
          <w:color w:val="008080"/>
          <w:sz w:val="20"/>
          <w:szCs w:val="20"/>
        </w:rPr>
        <w:t>/&gt;</w:t>
      </w:r>
    </w:p>
    <w:p w14:paraId="607E4189" w14:textId="77777777" w:rsidR="00E93A15" w:rsidRDefault="00E93A15" w:rsidP="00E93A1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uses-permission</w:t>
      </w:r>
      <w:r>
        <w:rPr>
          <w:rFonts w:ascii="Consolas" w:hAnsi="Consolas" w:cs="Consolas"/>
          <w:sz w:val="20"/>
          <w:szCs w:val="20"/>
        </w:rPr>
        <w:t xml:space="preserve"> </w:t>
      </w:r>
      <w:r>
        <w:rPr>
          <w:rFonts w:ascii="Consolas" w:hAnsi="Consolas" w:cs="Consolas"/>
          <w:color w:val="7F007F"/>
          <w:sz w:val="20"/>
          <w:szCs w:val="20"/>
        </w:rPr>
        <w:t>android:name</w:t>
      </w:r>
      <w:r>
        <w:rPr>
          <w:rFonts w:ascii="Consolas" w:hAnsi="Consolas" w:cs="Consolas"/>
          <w:color w:val="000000"/>
          <w:sz w:val="20"/>
          <w:szCs w:val="20"/>
        </w:rPr>
        <w:t>=</w:t>
      </w:r>
      <w:r>
        <w:rPr>
          <w:rFonts w:ascii="Consolas" w:hAnsi="Consolas" w:cs="Consolas"/>
          <w:i/>
          <w:iCs/>
          <w:color w:val="2A00FF"/>
          <w:sz w:val="20"/>
          <w:szCs w:val="20"/>
        </w:rPr>
        <w:t>"android.permission.ACCESS_WIFI_STATE"</w:t>
      </w:r>
      <w:r>
        <w:rPr>
          <w:rFonts w:ascii="Consolas" w:hAnsi="Consolas" w:cs="Consolas"/>
          <w:sz w:val="20"/>
          <w:szCs w:val="20"/>
        </w:rPr>
        <w:t xml:space="preserve"> </w:t>
      </w:r>
      <w:r>
        <w:rPr>
          <w:rFonts w:ascii="Consolas" w:hAnsi="Consolas" w:cs="Consolas"/>
          <w:color w:val="008080"/>
          <w:sz w:val="20"/>
          <w:szCs w:val="20"/>
        </w:rPr>
        <w:t>/&gt;</w:t>
      </w:r>
    </w:p>
    <w:p w14:paraId="66A511B7" w14:textId="77777777" w:rsidR="00E93A15" w:rsidRDefault="00E93A15" w:rsidP="00E93A1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uses-permission</w:t>
      </w:r>
      <w:r>
        <w:rPr>
          <w:rFonts w:ascii="Consolas" w:hAnsi="Consolas" w:cs="Consolas"/>
          <w:sz w:val="20"/>
          <w:szCs w:val="20"/>
        </w:rPr>
        <w:t xml:space="preserve"> </w:t>
      </w:r>
      <w:r>
        <w:rPr>
          <w:rFonts w:ascii="Consolas" w:hAnsi="Consolas" w:cs="Consolas"/>
          <w:color w:val="7F007F"/>
          <w:sz w:val="20"/>
          <w:szCs w:val="20"/>
        </w:rPr>
        <w:t>android:name</w:t>
      </w:r>
      <w:r>
        <w:rPr>
          <w:rFonts w:ascii="Consolas" w:hAnsi="Consolas" w:cs="Consolas"/>
          <w:color w:val="000000"/>
          <w:sz w:val="20"/>
          <w:szCs w:val="20"/>
        </w:rPr>
        <w:t>=</w:t>
      </w:r>
      <w:r>
        <w:rPr>
          <w:rFonts w:ascii="Consolas" w:hAnsi="Consolas" w:cs="Consolas"/>
          <w:i/>
          <w:iCs/>
          <w:color w:val="2A00FF"/>
          <w:sz w:val="20"/>
          <w:szCs w:val="20"/>
        </w:rPr>
        <w:t>"android.permission.ACCESS_NETWORK_STATE"</w:t>
      </w:r>
      <w:r>
        <w:rPr>
          <w:rFonts w:ascii="Consolas" w:hAnsi="Consolas" w:cs="Consolas"/>
          <w:sz w:val="20"/>
          <w:szCs w:val="20"/>
        </w:rPr>
        <w:t xml:space="preserve"> </w:t>
      </w:r>
      <w:r>
        <w:rPr>
          <w:rFonts w:ascii="Consolas" w:hAnsi="Consolas" w:cs="Consolas"/>
          <w:color w:val="008080"/>
          <w:sz w:val="20"/>
          <w:szCs w:val="20"/>
        </w:rPr>
        <w:t>/&gt;</w:t>
      </w:r>
    </w:p>
    <w:p w14:paraId="65A5775D" w14:textId="77777777" w:rsidR="00E93A15" w:rsidRDefault="00E93A15" w:rsidP="00E93A1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uses-permission</w:t>
      </w:r>
      <w:r>
        <w:rPr>
          <w:rFonts w:ascii="Consolas" w:hAnsi="Consolas" w:cs="Consolas"/>
          <w:sz w:val="20"/>
          <w:szCs w:val="20"/>
        </w:rPr>
        <w:t xml:space="preserve"> </w:t>
      </w:r>
      <w:r>
        <w:rPr>
          <w:rFonts w:ascii="Consolas" w:hAnsi="Consolas" w:cs="Consolas"/>
          <w:color w:val="7F007F"/>
          <w:sz w:val="20"/>
          <w:szCs w:val="20"/>
        </w:rPr>
        <w:t>android:name</w:t>
      </w:r>
      <w:r>
        <w:rPr>
          <w:rFonts w:ascii="Consolas" w:hAnsi="Consolas" w:cs="Consolas"/>
          <w:color w:val="000000"/>
          <w:sz w:val="20"/>
          <w:szCs w:val="20"/>
        </w:rPr>
        <w:t>=</w:t>
      </w:r>
      <w:r>
        <w:rPr>
          <w:rFonts w:ascii="Consolas" w:hAnsi="Consolas" w:cs="Consolas"/>
          <w:i/>
          <w:iCs/>
          <w:color w:val="2A00FF"/>
          <w:sz w:val="20"/>
          <w:szCs w:val="20"/>
        </w:rPr>
        <w:t>"android.permission.CHANGE_WIFI_STATE"</w:t>
      </w:r>
      <w:r>
        <w:rPr>
          <w:rFonts w:ascii="Consolas" w:hAnsi="Consolas" w:cs="Consolas"/>
          <w:sz w:val="20"/>
          <w:szCs w:val="20"/>
        </w:rPr>
        <w:t xml:space="preserve"> </w:t>
      </w:r>
      <w:r>
        <w:rPr>
          <w:rFonts w:ascii="Consolas" w:hAnsi="Consolas" w:cs="Consolas"/>
          <w:color w:val="008080"/>
          <w:sz w:val="20"/>
          <w:szCs w:val="20"/>
        </w:rPr>
        <w:t>/&gt;</w:t>
      </w:r>
    </w:p>
    <w:p w14:paraId="17E11B7B" w14:textId="77777777" w:rsidR="00E93A15" w:rsidRDefault="00E93A15" w:rsidP="00E93A1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31E7F85B" w14:textId="77777777" w:rsidR="00E93A15" w:rsidRDefault="00E93A15" w:rsidP="00E93A1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uses-permission</w:t>
      </w:r>
      <w:r>
        <w:rPr>
          <w:rFonts w:ascii="Consolas" w:hAnsi="Consolas" w:cs="Consolas"/>
          <w:sz w:val="20"/>
          <w:szCs w:val="20"/>
        </w:rPr>
        <w:t xml:space="preserve"> </w:t>
      </w:r>
      <w:r>
        <w:rPr>
          <w:rFonts w:ascii="Consolas" w:hAnsi="Consolas" w:cs="Consolas"/>
          <w:color w:val="7F007F"/>
          <w:sz w:val="20"/>
          <w:szCs w:val="20"/>
        </w:rPr>
        <w:t>android:name</w:t>
      </w:r>
      <w:r>
        <w:rPr>
          <w:rFonts w:ascii="Consolas" w:hAnsi="Consolas" w:cs="Consolas"/>
          <w:color w:val="000000"/>
          <w:sz w:val="20"/>
          <w:szCs w:val="20"/>
        </w:rPr>
        <w:t>=</w:t>
      </w:r>
      <w:r>
        <w:rPr>
          <w:rFonts w:ascii="Consolas" w:hAnsi="Consolas" w:cs="Consolas"/>
          <w:i/>
          <w:iCs/>
          <w:color w:val="2A00FF"/>
          <w:sz w:val="20"/>
          <w:szCs w:val="20"/>
        </w:rPr>
        <w:t>"android.permission.GET_ACCOUNTS"</w:t>
      </w:r>
      <w:r>
        <w:rPr>
          <w:rFonts w:ascii="Consolas" w:hAnsi="Consolas" w:cs="Consolas"/>
          <w:color w:val="008080"/>
          <w:sz w:val="20"/>
          <w:szCs w:val="20"/>
        </w:rPr>
        <w:t>/&gt;</w:t>
      </w:r>
    </w:p>
    <w:p w14:paraId="2B2F7727" w14:textId="77777777" w:rsidR="00E93A15" w:rsidRDefault="00E93A15" w:rsidP="00E93A1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uses-permission</w:t>
      </w:r>
      <w:r>
        <w:rPr>
          <w:rFonts w:ascii="Consolas" w:hAnsi="Consolas" w:cs="Consolas"/>
          <w:sz w:val="20"/>
          <w:szCs w:val="20"/>
        </w:rPr>
        <w:t xml:space="preserve"> </w:t>
      </w:r>
      <w:r>
        <w:rPr>
          <w:rFonts w:ascii="Consolas" w:hAnsi="Consolas" w:cs="Consolas"/>
          <w:color w:val="7F007F"/>
          <w:sz w:val="20"/>
          <w:szCs w:val="20"/>
        </w:rPr>
        <w:t>android:name</w:t>
      </w:r>
      <w:r>
        <w:rPr>
          <w:rFonts w:ascii="Consolas" w:hAnsi="Consolas" w:cs="Consolas"/>
          <w:color w:val="000000"/>
          <w:sz w:val="20"/>
          <w:szCs w:val="20"/>
        </w:rPr>
        <w:t>=</w:t>
      </w:r>
      <w:r>
        <w:rPr>
          <w:rFonts w:ascii="Consolas" w:hAnsi="Consolas" w:cs="Consolas"/>
          <w:i/>
          <w:iCs/>
          <w:color w:val="2A00FF"/>
          <w:sz w:val="20"/>
          <w:szCs w:val="20"/>
        </w:rPr>
        <w:t>"com.google.android.c2dm.permission.RECEIVE"</w:t>
      </w:r>
      <w:r>
        <w:rPr>
          <w:rFonts w:ascii="Consolas" w:hAnsi="Consolas" w:cs="Consolas"/>
          <w:sz w:val="20"/>
          <w:szCs w:val="20"/>
        </w:rPr>
        <w:t xml:space="preserve"> </w:t>
      </w:r>
      <w:r>
        <w:rPr>
          <w:rFonts w:ascii="Consolas" w:hAnsi="Consolas" w:cs="Consolas"/>
          <w:color w:val="008080"/>
          <w:sz w:val="20"/>
          <w:szCs w:val="20"/>
        </w:rPr>
        <w:t>/&gt;</w:t>
      </w:r>
    </w:p>
    <w:p w14:paraId="56FAE091" w14:textId="77777777" w:rsidR="00E93A15" w:rsidRDefault="00E93A15" w:rsidP="00E93A1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71860CDD" w14:textId="77777777" w:rsidR="00E93A15" w:rsidRDefault="00E93A15" w:rsidP="00E93A1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&lt;!-- GPS --&gt;</w:t>
      </w:r>
    </w:p>
    <w:p w14:paraId="3EA87398" w14:textId="77777777" w:rsidR="00E93A15" w:rsidRDefault="00E93A15" w:rsidP="00E93A1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uses-permission</w:t>
      </w:r>
      <w:r>
        <w:rPr>
          <w:rFonts w:ascii="Consolas" w:hAnsi="Consolas" w:cs="Consolas"/>
          <w:sz w:val="20"/>
          <w:szCs w:val="20"/>
        </w:rPr>
        <w:t xml:space="preserve"> </w:t>
      </w:r>
      <w:r>
        <w:rPr>
          <w:rFonts w:ascii="Consolas" w:hAnsi="Consolas" w:cs="Consolas"/>
          <w:color w:val="7F007F"/>
          <w:sz w:val="20"/>
          <w:szCs w:val="20"/>
        </w:rPr>
        <w:t>android:name</w:t>
      </w:r>
      <w:r>
        <w:rPr>
          <w:rFonts w:ascii="Consolas" w:hAnsi="Consolas" w:cs="Consolas"/>
          <w:color w:val="000000"/>
          <w:sz w:val="20"/>
          <w:szCs w:val="20"/>
        </w:rPr>
        <w:t>=</w:t>
      </w:r>
      <w:r>
        <w:rPr>
          <w:rFonts w:ascii="Consolas" w:hAnsi="Consolas" w:cs="Consolas"/>
          <w:i/>
          <w:iCs/>
          <w:color w:val="2A00FF"/>
          <w:sz w:val="20"/>
          <w:szCs w:val="20"/>
        </w:rPr>
        <w:t>"android.permission.ACCESS_FINE_LOCATION"</w:t>
      </w:r>
      <w:r>
        <w:rPr>
          <w:rFonts w:ascii="Consolas" w:hAnsi="Consolas" w:cs="Consolas"/>
          <w:color w:val="008080"/>
          <w:sz w:val="20"/>
          <w:szCs w:val="20"/>
        </w:rPr>
        <w:t>&gt;&lt;/</w:t>
      </w:r>
      <w:r>
        <w:rPr>
          <w:rFonts w:ascii="Consolas" w:hAnsi="Consolas" w:cs="Consolas"/>
          <w:color w:val="3F7F7F"/>
          <w:sz w:val="20"/>
          <w:szCs w:val="20"/>
        </w:rPr>
        <w:t>uses-permission</w:t>
      </w:r>
      <w:r>
        <w:rPr>
          <w:rFonts w:ascii="Consolas" w:hAnsi="Consolas" w:cs="Consolas"/>
          <w:color w:val="008080"/>
          <w:sz w:val="20"/>
          <w:szCs w:val="20"/>
        </w:rPr>
        <w:t>&gt;</w:t>
      </w:r>
    </w:p>
    <w:p w14:paraId="5F676B0E" w14:textId="77777777" w:rsidR="00E93A15" w:rsidRDefault="00E93A15" w:rsidP="00E93A1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uses-permission</w:t>
      </w:r>
      <w:r>
        <w:rPr>
          <w:rFonts w:ascii="Consolas" w:hAnsi="Consolas" w:cs="Consolas"/>
          <w:sz w:val="20"/>
          <w:szCs w:val="20"/>
        </w:rPr>
        <w:t xml:space="preserve"> </w:t>
      </w:r>
      <w:r>
        <w:rPr>
          <w:rFonts w:ascii="Consolas" w:hAnsi="Consolas" w:cs="Consolas"/>
          <w:color w:val="7F007F"/>
          <w:sz w:val="20"/>
          <w:szCs w:val="20"/>
        </w:rPr>
        <w:t>android:name</w:t>
      </w:r>
      <w:r>
        <w:rPr>
          <w:rFonts w:ascii="Consolas" w:hAnsi="Consolas" w:cs="Consolas"/>
          <w:color w:val="000000"/>
          <w:sz w:val="20"/>
          <w:szCs w:val="20"/>
        </w:rPr>
        <w:t>=</w:t>
      </w:r>
      <w:r>
        <w:rPr>
          <w:rFonts w:ascii="Consolas" w:hAnsi="Consolas" w:cs="Consolas"/>
          <w:i/>
          <w:iCs/>
          <w:color w:val="2A00FF"/>
          <w:sz w:val="20"/>
          <w:szCs w:val="20"/>
        </w:rPr>
        <w:t>"android.permission.ACCESS_COARSE_LOCATION"</w:t>
      </w:r>
      <w:r>
        <w:rPr>
          <w:rFonts w:ascii="Consolas" w:hAnsi="Consolas" w:cs="Consolas"/>
          <w:color w:val="008080"/>
          <w:sz w:val="20"/>
          <w:szCs w:val="20"/>
        </w:rPr>
        <w:t>&gt;&lt;/</w:t>
      </w:r>
      <w:r>
        <w:rPr>
          <w:rFonts w:ascii="Consolas" w:hAnsi="Consolas" w:cs="Consolas"/>
          <w:color w:val="3F7F7F"/>
          <w:sz w:val="20"/>
          <w:szCs w:val="20"/>
        </w:rPr>
        <w:t>uses-permission</w:t>
      </w:r>
      <w:r>
        <w:rPr>
          <w:rFonts w:ascii="Consolas" w:hAnsi="Consolas" w:cs="Consolas"/>
          <w:color w:val="008080"/>
          <w:sz w:val="20"/>
          <w:szCs w:val="20"/>
        </w:rPr>
        <w:t>&gt;</w:t>
      </w:r>
    </w:p>
    <w:p w14:paraId="1D82D3F3" w14:textId="77777777" w:rsidR="00E93A15" w:rsidRDefault="00E93A15" w:rsidP="00E93A15">
      <w:pPr>
        <w:autoSpaceDE w:val="0"/>
        <w:autoSpaceDN w:val="0"/>
        <w:adjustRightInd w:val="0"/>
        <w:rPr>
          <w:rFonts w:ascii="Consolas" w:hAnsi="Consolas" w:cs="Consolas"/>
          <w:sz w:val="20"/>
          <w:szCs w:val="20"/>
        </w:rPr>
      </w:pPr>
    </w:p>
    <w:p w14:paraId="3F09DF47" w14:textId="77777777" w:rsidR="00E93A15" w:rsidRPr="007A4423" w:rsidRDefault="00E93A15" w:rsidP="00E93A1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uses-feature</w:t>
      </w:r>
      <w:r>
        <w:rPr>
          <w:rFonts w:ascii="Consolas" w:hAnsi="Consolas" w:cs="Consolas"/>
          <w:sz w:val="20"/>
          <w:szCs w:val="20"/>
        </w:rPr>
        <w:t xml:space="preserve"> </w:t>
      </w:r>
      <w:r>
        <w:rPr>
          <w:rFonts w:ascii="Consolas" w:hAnsi="Consolas" w:cs="Consolas"/>
          <w:color w:val="7F007F"/>
          <w:sz w:val="20"/>
          <w:szCs w:val="20"/>
        </w:rPr>
        <w:t>android:name</w:t>
      </w:r>
      <w:r>
        <w:rPr>
          <w:rFonts w:ascii="Consolas" w:hAnsi="Consolas" w:cs="Consolas"/>
          <w:color w:val="000000"/>
          <w:sz w:val="20"/>
          <w:szCs w:val="20"/>
        </w:rPr>
        <w:t>=</w:t>
      </w:r>
      <w:r>
        <w:rPr>
          <w:rFonts w:ascii="Consolas" w:hAnsi="Consolas" w:cs="Consolas"/>
          <w:i/>
          <w:iCs/>
          <w:color w:val="2A00FF"/>
          <w:sz w:val="20"/>
          <w:szCs w:val="20"/>
        </w:rPr>
        <w:t>"android.hardware.wifi"</w:t>
      </w:r>
      <w:r>
        <w:rPr>
          <w:rFonts w:ascii="Consolas" w:hAnsi="Consolas" w:cs="Consolas"/>
          <w:sz w:val="20"/>
          <w:szCs w:val="20"/>
        </w:rPr>
        <w:t xml:space="preserve"> </w:t>
      </w:r>
      <w:r>
        <w:rPr>
          <w:rFonts w:ascii="Consolas" w:hAnsi="Consolas" w:cs="Consolas"/>
          <w:color w:val="008080"/>
          <w:sz w:val="20"/>
          <w:szCs w:val="20"/>
        </w:rPr>
        <w:t>/&gt;</w:t>
      </w:r>
    </w:p>
    <w:p w14:paraId="78C78400" w14:textId="77777777" w:rsidR="00E93A15" w:rsidRDefault="00E93A15" w:rsidP="00E93A15">
      <w:r>
        <w:lastRenderedPageBreak/>
        <w:t>Initialize SDK from application by providing application context and configuration. Configuration is used to set server address and sender id for push notification. Server address and sender id can se set into Strings.xml file or directly supply to configuration.</w:t>
      </w:r>
    </w:p>
    <w:p w14:paraId="191FF2B5" w14:textId="77777777" w:rsidR="00E93A15" w:rsidRDefault="00E93A15" w:rsidP="00E93A15"/>
    <w:p w14:paraId="79AEC339" w14:textId="77777777" w:rsidR="00E93A15" w:rsidRDefault="00E93A15" w:rsidP="00E93A15">
      <w:r>
        <w:rPr>
          <w:noProof/>
        </w:rPr>
        <w:drawing>
          <wp:inline distT="0" distB="0" distL="0" distR="0" wp14:anchorId="03F7CA31" wp14:editId="1715BBAE">
            <wp:extent cx="5715000" cy="3009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3009900"/>
                    </a:xfrm>
                    <a:prstGeom prst="rect">
                      <a:avLst/>
                    </a:prstGeom>
                    <a:noFill/>
                    <a:ln>
                      <a:noFill/>
                    </a:ln>
                  </pic:spPr>
                </pic:pic>
              </a:graphicData>
            </a:graphic>
          </wp:inline>
        </w:drawing>
      </w:r>
    </w:p>
    <w:p w14:paraId="408447C2" w14:textId="77777777" w:rsidR="00E93A15" w:rsidRDefault="00E93A15" w:rsidP="00E93A15"/>
    <w:p w14:paraId="2DC1C69A" w14:textId="77777777" w:rsidR="00E93A15" w:rsidRDefault="00E93A15" w:rsidP="00E93A15"/>
    <w:p w14:paraId="7DECD5B6" w14:textId="77777777" w:rsidR="00E93A15" w:rsidRDefault="00E93A15" w:rsidP="00E93A15">
      <w:r>
        <w:t>Now SDK is ready to use. Location is the primary feature of the SDk, so to get location, user needs to register with server first. Once registered with server, application can use SDK location API to get location update. This location update is periodic update, so user need to handle this update from application side.</w:t>
      </w:r>
    </w:p>
    <w:p w14:paraId="01CFAA2C" w14:textId="77777777" w:rsidR="00E93A15" w:rsidRDefault="00E93A15" w:rsidP="00E93A15"/>
    <w:p w14:paraId="16C001A0" w14:textId="77777777" w:rsidR="00E93A15" w:rsidRDefault="00E93A15" w:rsidP="00E93A15">
      <w:r>
        <w:rPr>
          <w:noProof/>
        </w:rPr>
        <w:lastRenderedPageBreak/>
        <w:drawing>
          <wp:inline distT="0" distB="0" distL="0" distR="0" wp14:anchorId="30071F14" wp14:editId="37CDCCB1">
            <wp:extent cx="5705475" cy="3667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5475" cy="3667125"/>
                    </a:xfrm>
                    <a:prstGeom prst="rect">
                      <a:avLst/>
                    </a:prstGeom>
                    <a:noFill/>
                    <a:ln>
                      <a:noFill/>
                    </a:ln>
                  </pic:spPr>
                </pic:pic>
              </a:graphicData>
            </a:graphic>
          </wp:inline>
        </w:drawing>
      </w:r>
    </w:p>
    <w:p w14:paraId="5F0B0DF9" w14:textId="77777777" w:rsidR="00E93A15" w:rsidRDefault="00E93A15" w:rsidP="00E93A15"/>
    <w:p w14:paraId="4623F8CD" w14:textId="77777777" w:rsidR="00E93A15" w:rsidRDefault="00E93A15" w:rsidP="00E93A15">
      <w:r>
        <w:t>Map view is another feature of this SDK. Map view provides map with blue dot. In SDk, map view is represented by CMXMapActivity class. User need to provide a list of venues, floors for all venues and point of interests for each floors to this activity to start. To start this activity, follow these steps</w:t>
      </w:r>
    </w:p>
    <w:p w14:paraId="6D0CA72A" w14:textId="77777777" w:rsidR="00E93A15" w:rsidRDefault="00E93A15" w:rsidP="00BC3CC4">
      <w:pPr>
        <w:pStyle w:val="ListParagraph"/>
        <w:numPr>
          <w:ilvl w:val="0"/>
          <w:numId w:val="22"/>
        </w:numPr>
        <w:pPrChange w:id="266" w:author="Harvey Delery" w:date="2014-07-01T19:35:00Z">
          <w:pPr>
            <w:pStyle w:val="ListParagraph"/>
            <w:numPr>
              <w:numId w:val="34"/>
            </w:numPr>
            <w:tabs>
              <w:tab w:val="num" w:pos="360"/>
            </w:tabs>
          </w:pPr>
        </w:pPrChange>
      </w:pPr>
      <w:r>
        <w:t>Load all venues</w:t>
      </w:r>
    </w:p>
    <w:p w14:paraId="1975D62B" w14:textId="77777777" w:rsidR="00E93A15" w:rsidRDefault="00E93A15" w:rsidP="00BC3CC4">
      <w:pPr>
        <w:pStyle w:val="ListParagraph"/>
        <w:numPr>
          <w:ilvl w:val="0"/>
          <w:numId w:val="22"/>
        </w:numPr>
        <w:pPrChange w:id="267" w:author="Harvey Delery" w:date="2014-07-01T19:35:00Z">
          <w:pPr>
            <w:pStyle w:val="ListParagraph"/>
            <w:numPr>
              <w:numId w:val="34"/>
            </w:numPr>
            <w:tabs>
              <w:tab w:val="num" w:pos="360"/>
            </w:tabs>
          </w:pPr>
        </w:pPrChange>
      </w:pPr>
      <w:r>
        <w:t>Load all floors for all venues</w:t>
      </w:r>
    </w:p>
    <w:p w14:paraId="58A5F647" w14:textId="77777777" w:rsidR="00E93A15" w:rsidRDefault="00E93A15" w:rsidP="00BC3CC4">
      <w:pPr>
        <w:pStyle w:val="ListParagraph"/>
        <w:numPr>
          <w:ilvl w:val="0"/>
          <w:numId w:val="22"/>
        </w:numPr>
        <w:pPrChange w:id="268" w:author="Harvey Delery" w:date="2014-07-01T19:35:00Z">
          <w:pPr>
            <w:pStyle w:val="ListParagraph"/>
            <w:numPr>
              <w:numId w:val="34"/>
            </w:numPr>
            <w:tabs>
              <w:tab w:val="num" w:pos="360"/>
            </w:tabs>
          </w:pPr>
        </w:pPrChange>
      </w:pPr>
      <w:r>
        <w:t>Load all pois for all floors.</w:t>
      </w:r>
    </w:p>
    <w:p w14:paraId="71E5E6A5" w14:textId="77777777" w:rsidR="00E93A15" w:rsidRDefault="00E93A15" w:rsidP="00BC3CC4">
      <w:pPr>
        <w:pStyle w:val="ListParagraph"/>
        <w:numPr>
          <w:ilvl w:val="0"/>
          <w:numId w:val="22"/>
        </w:numPr>
        <w:pPrChange w:id="269" w:author="Harvey Delery" w:date="2014-07-01T19:35:00Z">
          <w:pPr>
            <w:pStyle w:val="ListParagraph"/>
            <w:numPr>
              <w:numId w:val="34"/>
            </w:numPr>
            <w:tabs>
              <w:tab w:val="num" w:pos="360"/>
            </w:tabs>
          </w:pPr>
        </w:pPrChange>
      </w:pPr>
      <w:r>
        <w:t>Start CMXMapActivity by using these venues information.</w:t>
      </w:r>
    </w:p>
    <w:p w14:paraId="1BCE3484" w14:textId="77777777" w:rsidR="00E93A15" w:rsidRDefault="00E93A15" w:rsidP="00E93A15"/>
    <w:p w14:paraId="50C16712" w14:textId="77777777" w:rsidR="00E93A15" w:rsidRDefault="00E93A15" w:rsidP="00E93A15">
      <w:r>
        <w:rPr>
          <w:noProof/>
        </w:rPr>
        <w:lastRenderedPageBreak/>
        <w:drawing>
          <wp:inline distT="0" distB="0" distL="0" distR="0" wp14:anchorId="5DF11E1D" wp14:editId="6D326AE7">
            <wp:extent cx="5715000" cy="400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4000500"/>
                    </a:xfrm>
                    <a:prstGeom prst="rect">
                      <a:avLst/>
                    </a:prstGeom>
                    <a:noFill/>
                    <a:ln>
                      <a:noFill/>
                    </a:ln>
                  </pic:spPr>
                </pic:pic>
              </a:graphicData>
            </a:graphic>
          </wp:inline>
        </w:drawing>
      </w:r>
    </w:p>
    <w:p w14:paraId="269C0372" w14:textId="77777777" w:rsidR="00E93A15" w:rsidRDefault="00E93A15" w:rsidP="00E93A15"/>
    <w:p w14:paraId="4A3CE117" w14:textId="77777777" w:rsidR="00E93A15" w:rsidRDefault="00E93A15" w:rsidP="00E93A15">
      <w:r>
        <w:t>Start CMXMapActivity using</w:t>
      </w:r>
    </w:p>
    <w:p w14:paraId="708369BF" w14:textId="77777777" w:rsidR="00E025CB" w:rsidRDefault="00E025CB" w:rsidP="00E93A15"/>
    <w:p w14:paraId="45F8BE4C" w14:textId="7E8FDFA3" w:rsidR="00E93A15" w:rsidRDefault="00E025CB" w:rsidP="003C401C">
      <w:r>
        <w:rPr>
          <w:noProof/>
        </w:rPr>
        <w:drawing>
          <wp:inline distT="0" distB="0" distL="0" distR="0" wp14:anchorId="7E69471E" wp14:editId="423C207F">
            <wp:extent cx="5381625" cy="31718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1625" cy="3171825"/>
                    </a:xfrm>
                    <a:prstGeom prst="rect">
                      <a:avLst/>
                    </a:prstGeom>
                  </pic:spPr>
                </pic:pic>
              </a:graphicData>
            </a:graphic>
          </wp:inline>
        </w:drawing>
      </w:r>
    </w:p>
    <w:p w14:paraId="0FB015D0" w14:textId="77777777" w:rsidR="006D11DE" w:rsidRDefault="006D11DE" w:rsidP="006C38C6">
      <w:pPr>
        <w:pStyle w:val="Heading1"/>
        <w:numPr>
          <w:ilvl w:val="1"/>
          <w:numId w:val="17"/>
        </w:numPr>
      </w:pPr>
      <w:bookmarkStart w:id="270" w:name="_Toc392006622"/>
      <w:r>
        <w:lastRenderedPageBreak/>
        <w:t>CMX Mobile Application SDK for Apple iOS</w:t>
      </w:r>
      <w:bookmarkEnd w:id="270"/>
    </w:p>
    <w:p w14:paraId="71418462" w14:textId="1E686035" w:rsidR="00367BF4" w:rsidRDefault="00367BF4" w:rsidP="006C38C6">
      <w:pPr>
        <w:pStyle w:val="Heading2"/>
        <w:numPr>
          <w:ilvl w:val="2"/>
          <w:numId w:val="17"/>
        </w:numPr>
      </w:pPr>
      <w:bookmarkStart w:id="271" w:name="_Toc392006623"/>
      <w:r>
        <w:t>Overview</w:t>
      </w:r>
      <w:bookmarkEnd w:id="271"/>
    </w:p>
    <w:p w14:paraId="798089CD" w14:textId="77777777" w:rsidR="00367BF4" w:rsidRDefault="00367BF4" w:rsidP="00367BF4">
      <w:r>
        <w:t>Creating new applications using CMX SDK can be summarized in a few steps:</w:t>
      </w:r>
    </w:p>
    <w:p w14:paraId="53337462" w14:textId="77777777" w:rsidR="00367BF4" w:rsidRDefault="00367BF4" w:rsidP="00367BF4"/>
    <w:p w14:paraId="7804B7A1" w14:textId="77777777" w:rsidR="00367BF4" w:rsidRDefault="00367BF4" w:rsidP="00367BF4">
      <w:r>
        <w:t>•</w:t>
      </w:r>
      <w:r>
        <w:tab/>
        <w:t xml:space="preserve">Download the CMX SDK </w:t>
      </w:r>
    </w:p>
    <w:p w14:paraId="68058822" w14:textId="77777777" w:rsidR="00367BF4" w:rsidRDefault="00367BF4" w:rsidP="00367BF4">
      <w:r>
        <w:t>•</w:t>
      </w:r>
      <w:r>
        <w:tab/>
        <w:t>Configure your XCode Project and Dependencies</w:t>
      </w:r>
    </w:p>
    <w:p w14:paraId="374468E1" w14:textId="77777777" w:rsidR="00A17369" w:rsidRDefault="00367BF4" w:rsidP="00367BF4">
      <w:r>
        <w:t>•</w:t>
      </w:r>
      <w:r>
        <w:tab/>
        <w:t>Get started</w:t>
      </w:r>
    </w:p>
    <w:p w14:paraId="56784220" w14:textId="77777777" w:rsidR="00A17369" w:rsidRDefault="00A17369" w:rsidP="006C38C6">
      <w:pPr>
        <w:pStyle w:val="Heading2"/>
        <w:numPr>
          <w:ilvl w:val="2"/>
          <w:numId w:val="17"/>
        </w:numPr>
      </w:pPr>
      <w:bookmarkStart w:id="272" w:name="_Toc392006624"/>
      <w:r>
        <w:t>Requirement</w:t>
      </w:r>
      <w:bookmarkEnd w:id="272"/>
    </w:p>
    <w:p w14:paraId="5E8D9CEA" w14:textId="77777777" w:rsidR="00367BF4" w:rsidRDefault="00367BF4" w:rsidP="00367BF4">
      <w:r>
        <w:t>Devices (iPhones and iPads) with minimum ios version of iOS 6.x and higher will support this SDK.</w:t>
      </w:r>
    </w:p>
    <w:p w14:paraId="79C9AE4C" w14:textId="77777777" w:rsidR="00367BF4" w:rsidRDefault="00367BF4" w:rsidP="00367BF4"/>
    <w:p w14:paraId="49308C06" w14:textId="77777777" w:rsidR="00367BF4" w:rsidRDefault="00367BF4" w:rsidP="006C38C6">
      <w:pPr>
        <w:pStyle w:val="Heading2"/>
        <w:numPr>
          <w:ilvl w:val="2"/>
          <w:numId w:val="17"/>
        </w:numPr>
      </w:pPr>
      <w:bookmarkStart w:id="273" w:name="_Toc392006625"/>
      <w:r>
        <w:t>Download SDK</w:t>
      </w:r>
      <w:bookmarkEnd w:id="273"/>
    </w:p>
    <w:p w14:paraId="6678AA1A" w14:textId="77777777" w:rsidR="00367BF4" w:rsidRDefault="00367BF4" w:rsidP="00367BF4">
      <w:r>
        <w:t xml:space="preserve">Download the CMX SDK and add it to your iOS project. </w:t>
      </w:r>
    </w:p>
    <w:p w14:paraId="3E22A52D" w14:textId="77777777" w:rsidR="009B4363" w:rsidRDefault="009B4363" w:rsidP="00367BF4"/>
    <w:p w14:paraId="5227813E" w14:textId="77777777" w:rsidR="009B4363" w:rsidRDefault="009B4363" w:rsidP="006C38C6">
      <w:pPr>
        <w:pStyle w:val="Heading2"/>
        <w:numPr>
          <w:ilvl w:val="2"/>
          <w:numId w:val="17"/>
        </w:numPr>
      </w:pPr>
      <w:bookmarkStart w:id="274" w:name="_Toc392006626"/>
      <w:r>
        <w:t>Installing the SDK</w:t>
      </w:r>
      <w:bookmarkEnd w:id="274"/>
    </w:p>
    <w:p w14:paraId="509615D1" w14:textId="77777777" w:rsidR="009B4363" w:rsidRDefault="009B4363" w:rsidP="009B4363">
      <w:r>
        <w:t>Installation is done by extracting the archive file CmxIosSdk.zip.</w:t>
      </w:r>
    </w:p>
    <w:p w14:paraId="28CFDB27" w14:textId="77777777" w:rsidR="009B4363" w:rsidRDefault="009B4363" w:rsidP="009B4363">
      <w:r>
        <w:t>After the extraction has completed, you will have the following directories:</w:t>
      </w:r>
    </w:p>
    <w:p w14:paraId="4917340B" w14:textId="77777777" w:rsidR="009B4363" w:rsidRPr="000504BB" w:rsidRDefault="009B4363" w:rsidP="009B4363">
      <w:pPr>
        <w:rPr>
          <w:color w:val="632423" w:themeColor="accent2" w:themeShade="80"/>
        </w:rPr>
      </w:pPr>
      <w:r w:rsidRPr="000504BB">
        <w:rPr>
          <w:color w:val="632423" w:themeColor="accent2" w:themeShade="80"/>
        </w:rPr>
        <w:t>CMX Application (using SDK v0.8.1).xctemplate</w:t>
      </w:r>
    </w:p>
    <w:p w14:paraId="1A3471C6" w14:textId="77777777" w:rsidR="009B4363" w:rsidRDefault="009B4363" w:rsidP="009B4363">
      <w:pPr>
        <w:rPr>
          <w:color w:val="632423" w:themeColor="accent2" w:themeShade="80"/>
        </w:rPr>
      </w:pPr>
      <w:r w:rsidRPr="000504BB">
        <w:rPr>
          <w:color w:val="632423" w:themeColor="accent2" w:themeShade="80"/>
        </w:rPr>
        <w:t>com.cisco.documentation.Cisco-CMX-SDK-v0.8.1.docset</w:t>
      </w:r>
    </w:p>
    <w:p w14:paraId="68FD825B" w14:textId="77777777" w:rsidR="009B4363" w:rsidRDefault="009B4363" w:rsidP="006C38C6">
      <w:pPr>
        <w:pStyle w:val="Heading2"/>
        <w:numPr>
          <w:ilvl w:val="3"/>
          <w:numId w:val="17"/>
        </w:numPr>
      </w:pPr>
      <w:bookmarkStart w:id="275" w:name="_Toc392006627"/>
      <w:r>
        <w:t>Installing the documentation</w:t>
      </w:r>
      <w:bookmarkEnd w:id="275"/>
    </w:p>
    <w:p w14:paraId="607EDD8F" w14:textId="77777777" w:rsidR="009B4363" w:rsidRDefault="009B4363" w:rsidP="009B4363">
      <w:r>
        <w:t xml:space="preserve">Copy </w:t>
      </w:r>
      <w:r w:rsidRPr="000504BB">
        <w:rPr>
          <w:color w:val="632423" w:themeColor="accent2" w:themeShade="80"/>
        </w:rPr>
        <w:t>com.cisco.documentation.Cisco-CMX-SDK-v0.8.1.docset</w:t>
      </w:r>
      <w:r>
        <w:t xml:space="preserve">  to</w:t>
      </w:r>
    </w:p>
    <w:p w14:paraId="7E06A47E" w14:textId="77777777" w:rsidR="009B4363" w:rsidRPr="004E53FC" w:rsidRDefault="009B4363" w:rsidP="009B4363">
      <w:pPr>
        <w:rPr>
          <w:color w:val="632423" w:themeColor="accent2" w:themeShade="80"/>
        </w:rPr>
      </w:pPr>
      <w:r w:rsidRPr="004E53FC">
        <w:rPr>
          <w:color w:val="632423" w:themeColor="accent2" w:themeShade="80"/>
        </w:rPr>
        <w:t>~/Library/Developer/Shared/Documentation/DocSets</w:t>
      </w:r>
    </w:p>
    <w:p w14:paraId="5FE1650A" w14:textId="77777777" w:rsidR="009B4363" w:rsidRDefault="009B4363" w:rsidP="006C38C6">
      <w:pPr>
        <w:pStyle w:val="Heading2"/>
        <w:numPr>
          <w:ilvl w:val="3"/>
          <w:numId w:val="17"/>
        </w:numPr>
      </w:pPr>
      <w:bookmarkStart w:id="276" w:name="_Toc392006628"/>
      <w:r>
        <w:t>Installing the template</w:t>
      </w:r>
      <w:bookmarkEnd w:id="276"/>
    </w:p>
    <w:p w14:paraId="64EE26CB" w14:textId="77777777" w:rsidR="009B4363" w:rsidRDefault="009B4363" w:rsidP="009B4363">
      <w:pPr>
        <w:rPr>
          <w:color w:val="632423" w:themeColor="accent2" w:themeShade="80"/>
        </w:rPr>
      </w:pPr>
      <w:r>
        <w:t xml:space="preserve">Create the folder: </w:t>
      </w:r>
      <w:r w:rsidRPr="004E53FC">
        <w:rPr>
          <w:color w:val="632423" w:themeColor="accent2" w:themeShade="80"/>
        </w:rPr>
        <w:t>~/Library/Developer/</w:t>
      </w:r>
      <w:r>
        <w:rPr>
          <w:color w:val="632423" w:themeColor="accent2" w:themeShade="80"/>
        </w:rPr>
        <w:t>XCode/Templates/CMX</w:t>
      </w:r>
    </w:p>
    <w:p w14:paraId="1F5324BF" w14:textId="77777777" w:rsidR="009B4363" w:rsidRPr="004E53FC" w:rsidRDefault="009B4363" w:rsidP="009B4363">
      <w:pPr>
        <w:rPr>
          <w:color w:val="632423" w:themeColor="accent2" w:themeShade="80"/>
        </w:rPr>
      </w:pPr>
      <w:r>
        <w:t xml:space="preserve">Copy </w:t>
      </w:r>
      <w:r w:rsidRPr="000504BB">
        <w:rPr>
          <w:color w:val="632423" w:themeColor="accent2" w:themeShade="80"/>
        </w:rPr>
        <w:t>CMX Application (using SDK v0.8.1).xctemplate</w:t>
      </w:r>
      <w:r>
        <w:rPr>
          <w:color w:val="632423" w:themeColor="accent2" w:themeShade="80"/>
        </w:rPr>
        <w:t xml:space="preserve"> </w:t>
      </w:r>
      <w:r>
        <w:t>to</w:t>
      </w:r>
    </w:p>
    <w:p w14:paraId="53B5758C" w14:textId="77777777" w:rsidR="009B4363" w:rsidRPr="004E53FC" w:rsidRDefault="009B4363" w:rsidP="009B4363">
      <w:pPr>
        <w:rPr>
          <w:color w:val="632423" w:themeColor="accent2" w:themeShade="80"/>
        </w:rPr>
      </w:pPr>
      <w:r w:rsidRPr="004E53FC">
        <w:rPr>
          <w:color w:val="632423" w:themeColor="accent2" w:themeShade="80"/>
        </w:rPr>
        <w:t>~/Library/Developer/</w:t>
      </w:r>
      <w:r>
        <w:rPr>
          <w:color w:val="632423" w:themeColor="accent2" w:themeShade="80"/>
        </w:rPr>
        <w:t>XCode/Templates/CMX</w:t>
      </w:r>
    </w:p>
    <w:p w14:paraId="736B649B" w14:textId="77777777" w:rsidR="009B4363" w:rsidRDefault="009B4363" w:rsidP="006C38C6">
      <w:pPr>
        <w:pStyle w:val="Heading2"/>
        <w:numPr>
          <w:ilvl w:val="2"/>
          <w:numId w:val="17"/>
        </w:numPr>
      </w:pPr>
      <w:bookmarkStart w:id="277" w:name="_Toc392006629"/>
      <w:r>
        <w:t>Creating a new application</w:t>
      </w:r>
      <w:bookmarkEnd w:id="277"/>
    </w:p>
    <w:p w14:paraId="79FF8BF6" w14:textId="77777777" w:rsidR="009B4363" w:rsidRDefault="009B4363" w:rsidP="009B4363">
      <w:r>
        <w:t>Using XCode 5, create a new project (</w:t>
      </w:r>
      <w:r w:rsidRPr="004E53FC">
        <w:rPr>
          <w:b/>
        </w:rPr>
        <w:t>File &gt; New &gt; Project…</w:t>
      </w:r>
      <w:r>
        <w:t xml:space="preserve">), choose the </w:t>
      </w:r>
      <w:r w:rsidRPr="004E53FC">
        <w:rPr>
          <w:b/>
        </w:rPr>
        <w:t>CMX Application</w:t>
      </w:r>
      <w:r>
        <w:t xml:space="preserve"> template and then press </w:t>
      </w:r>
      <w:r w:rsidRPr="004E53FC">
        <w:rPr>
          <w:b/>
        </w:rPr>
        <w:t>Next</w:t>
      </w:r>
      <w:r>
        <w:t>.</w:t>
      </w:r>
    </w:p>
    <w:p w14:paraId="5BA94DBB" w14:textId="77777777" w:rsidR="009B4363" w:rsidRDefault="009B4363" w:rsidP="009B4363">
      <w:r>
        <w:rPr>
          <w:noProof/>
        </w:rPr>
        <w:lastRenderedPageBreak/>
        <w:drawing>
          <wp:inline distT="0" distB="0" distL="0" distR="0" wp14:anchorId="228A2009" wp14:editId="17B7764A">
            <wp:extent cx="3771900" cy="2572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35748" cy="2615768"/>
                    </a:xfrm>
                    <a:prstGeom prst="rect">
                      <a:avLst/>
                    </a:prstGeom>
                  </pic:spPr>
                </pic:pic>
              </a:graphicData>
            </a:graphic>
          </wp:inline>
        </w:drawing>
      </w:r>
    </w:p>
    <w:p w14:paraId="0917F865" w14:textId="77777777" w:rsidR="009B4363" w:rsidRDefault="009B4363" w:rsidP="009B4363"/>
    <w:p w14:paraId="77A0FF06" w14:textId="77777777" w:rsidR="009B4363" w:rsidRDefault="009B4363" w:rsidP="009B4363">
      <w:r>
        <w:t>Fill the form with your own information</w:t>
      </w:r>
    </w:p>
    <w:p w14:paraId="76647C31" w14:textId="77777777" w:rsidR="009B4363" w:rsidRDefault="009B4363" w:rsidP="009B4363"/>
    <w:p w14:paraId="07FD5D1D" w14:textId="77777777" w:rsidR="009B4363" w:rsidRDefault="009B4363" w:rsidP="009B4363">
      <w:r>
        <w:rPr>
          <w:noProof/>
        </w:rPr>
        <w:drawing>
          <wp:inline distT="0" distB="0" distL="0" distR="0" wp14:anchorId="7F6952AC" wp14:editId="7441B9AA">
            <wp:extent cx="5943600" cy="40011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001135"/>
                    </a:xfrm>
                    <a:prstGeom prst="rect">
                      <a:avLst/>
                    </a:prstGeom>
                  </pic:spPr>
                </pic:pic>
              </a:graphicData>
            </a:graphic>
          </wp:inline>
        </w:drawing>
      </w:r>
    </w:p>
    <w:p w14:paraId="1DE9D803" w14:textId="77777777" w:rsidR="009B4363" w:rsidRDefault="009B4363" w:rsidP="009B4363"/>
    <w:p w14:paraId="2F10A097" w14:textId="77777777" w:rsidR="009B4363" w:rsidRDefault="009B4363" w:rsidP="009B4363">
      <w:r>
        <w:t>Then create the project. You will get the following:</w:t>
      </w:r>
    </w:p>
    <w:p w14:paraId="2BED8EDB" w14:textId="77777777" w:rsidR="00100718" w:rsidRDefault="00100718" w:rsidP="009B4363"/>
    <w:p w14:paraId="538E44C5" w14:textId="77777777" w:rsidR="009B4363" w:rsidRDefault="009B4363" w:rsidP="009B4363">
      <w:r>
        <w:rPr>
          <w:noProof/>
        </w:rPr>
        <w:lastRenderedPageBreak/>
        <w:drawing>
          <wp:inline distT="0" distB="0" distL="0" distR="0" wp14:anchorId="3349BCC5" wp14:editId="187CA539">
            <wp:extent cx="4962525" cy="3313652"/>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77038" cy="3323343"/>
                    </a:xfrm>
                    <a:prstGeom prst="rect">
                      <a:avLst/>
                    </a:prstGeom>
                  </pic:spPr>
                </pic:pic>
              </a:graphicData>
            </a:graphic>
          </wp:inline>
        </w:drawing>
      </w:r>
    </w:p>
    <w:p w14:paraId="13F111E9" w14:textId="77777777" w:rsidR="009B4363" w:rsidRDefault="009B4363" w:rsidP="009B4363"/>
    <w:p w14:paraId="2248D10B" w14:textId="77777777" w:rsidR="009B4363" w:rsidRDefault="009B4363" w:rsidP="009B4363">
      <w:r>
        <w:t xml:space="preserve">Modify </w:t>
      </w:r>
      <w:r w:rsidRPr="00E058E8">
        <w:rPr>
          <w:b/>
        </w:rPr>
        <w:t>AppDelegate.m</w:t>
      </w:r>
      <w:r>
        <w:t xml:space="preserve"> line: </w:t>
      </w:r>
      <w:r w:rsidRPr="00E058E8">
        <w:rPr>
          <w:color w:val="632423" w:themeColor="accent2" w:themeShade="80"/>
        </w:rPr>
        <w:t>#define kServerBaseURL @”</w:t>
      </w:r>
      <w:hyperlink w:history="1">
        <w:r w:rsidRPr="00E058E8">
          <w:rPr>
            <w:rStyle w:val="Hyperlink"/>
            <w:color w:val="632423" w:themeColor="accent2" w:themeShade="80"/>
          </w:rPr>
          <w:t>https://</w:t>
        </w:r>
      </w:hyperlink>
      <w:r w:rsidRPr="00E058E8">
        <w:rPr>
          <w:color w:val="632423" w:themeColor="accent2" w:themeShade="80"/>
        </w:rPr>
        <w:t>”</w:t>
      </w:r>
    </w:p>
    <w:p w14:paraId="5E884BB7" w14:textId="46DF66C2" w:rsidR="009B4363" w:rsidRDefault="009B4363" w:rsidP="009B4363">
      <w:r>
        <w:t xml:space="preserve">to the CMX </w:t>
      </w:r>
      <w:r w:rsidR="00A30B2C">
        <w:t>Mobile</w:t>
      </w:r>
      <w:r>
        <w:t xml:space="preserve"> Server address. For example if the server is running local for testing:</w:t>
      </w:r>
    </w:p>
    <w:p w14:paraId="2DCD9894" w14:textId="77777777" w:rsidR="009B4363" w:rsidRPr="00E058E8" w:rsidRDefault="009B4363" w:rsidP="009B4363">
      <w:pPr>
        <w:rPr>
          <w:color w:val="632423" w:themeColor="accent2" w:themeShade="80"/>
        </w:rPr>
      </w:pPr>
      <w:r w:rsidRPr="00E058E8">
        <w:rPr>
          <w:color w:val="632423" w:themeColor="accent2" w:themeShade="80"/>
        </w:rPr>
        <w:t>#define kServerBaseURL @”</w:t>
      </w:r>
      <w:hyperlink w:history="1">
        <w:r w:rsidRPr="00E058E8">
          <w:rPr>
            <w:rStyle w:val="Hyperlink"/>
            <w:color w:val="632423" w:themeColor="accent2" w:themeShade="80"/>
          </w:rPr>
          <w:t>https://</w:t>
        </w:r>
      </w:hyperlink>
      <w:r w:rsidRPr="00E058E8">
        <w:rPr>
          <w:color w:val="632423" w:themeColor="accent2" w:themeShade="80"/>
        </w:rPr>
        <w:t>127.0.0.1:8082”</w:t>
      </w:r>
    </w:p>
    <w:p w14:paraId="43632B39" w14:textId="77777777" w:rsidR="009B4363" w:rsidRDefault="009B4363" w:rsidP="009B4363"/>
    <w:p w14:paraId="4E7E1228" w14:textId="77777777" w:rsidR="009B4363" w:rsidRDefault="009B4363" w:rsidP="009B4363">
      <w:r>
        <w:t>Select your target device, then build the project (</w:t>
      </w:r>
      <w:r w:rsidRPr="004E53FC">
        <w:rPr>
          <w:b/>
        </w:rPr>
        <w:t>Product &gt; Build</w:t>
      </w:r>
      <w:r>
        <w:t>).</w:t>
      </w:r>
    </w:p>
    <w:p w14:paraId="558B6A50" w14:textId="77777777" w:rsidR="009B4363" w:rsidRDefault="009B4363" w:rsidP="009B4363"/>
    <w:p w14:paraId="607A5A79" w14:textId="77777777" w:rsidR="009B4363" w:rsidRPr="004E53FC" w:rsidRDefault="009B4363" w:rsidP="009B4363">
      <w:r>
        <w:rPr>
          <w:noProof/>
        </w:rPr>
        <w:drawing>
          <wp:inline distT="0" distB="0" distL="0" distR="0" wp14:anchorId="3CCCE0A2" wp14:editId="00DB35EE">
            <wp:extent cx="3971925" cy="819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71925" cy="819150"/>
                    </a:xfrm>
                    <a:prstGeom prst="rect">
                      <a:avLst/>
                    </a:prstGeom>
                  </pic:spPr>
                </pic:pic>
              </a:graphicData>
            </a:graphic>
          </wp:inline>
        </w:drawing>
      </w:r>
    </w:p>
    <w:p w14:paraId="50EDC4E0" w14:textId="77777777" w:rsidR="009B4363" w:rsidRPr="000504BB" w:rsidRDefault="009B4363" w:rsidP="009B4363">
      <w:pPr>
        <w:rPr>
          <w:color w:val="632423" w:themeColor="accent2" w:themeShade="80"/>
        </w:rPr>
      </w:pPr>
    </w:p>
    <w:p w14:paraId="4CA694F3" w14:textId="77777777" w:rsidR="009B4363" w:rsidRDefault="009B4363" w:rsidP="00367BF4"/>
    <w:p w14:paraId="2DAD045F" w14:textId="77777777" w:rsidR="00367BF4" w:rsidRDefault="00367BF4" w:rsidP="006C38C6">
      <w:pPr>
        <w:pStyle w:val="Heading2"/>
        <w:numPr>
          <w:ilvl w:val="2"/>
          <w:numId w:val="17"/>
        </w:numPr>
      </w:pPr>
      <w:bookmarkStart w:id="278" w:name="_Toc392006630"/>
      <w:r>
        <w:t>Configure XCode Project</w:t>
      </w:r>
      <w:bookmarkEnd w:id="278"/>
      <w:r>
        <w:t xml:space="preserve"> </w:t>
      </w:r>
    </w:p>
    <w:p w14:paraId="618D7F09" w14:textId="77777777" w:rsidR="00367BF4" w:rsidRDefault="00367BF4" w:rsidP="00367BF4">
      <w:r>
        <w:t xml:space="preserve">The CMX SDK provides a framework that you need to add to your XCode project </w:t>
      </w:r>
    </w:p>
    <w:p w14:paraId="0C4F63E6" w14:textId="77777777" w:rsidR="00367BF4" w:rsidRDefault="00367BF4" w:rsidP="00367BF4"/>
    <w:p w14:paraId="5CB82A0C" w14:textId="77777777" w:rsidR="00367BF4" w:rsidRDefault="00367BF4" w:rsidP="00367BF4">
      <w:r>
        <w:t xml:space="preserve">Open CMX SDK and drag the CMX.framework folder into your Project Navigator. Choose 'Create groups for any added folders' and deselect 'Copy items into destination group's folder '. This will reference the downloaded framework instead of copying it into your project. </w:t>
      </w:r>
    </w:p>
    <w:p w14:paraId="2031F0BE" w14:textId="77777777" w:rsidR="00367BF4" w:rsidRDefault="00367BF4" w:rsidP="00367BF4"/>
    <w:p w14:paraId="36ED6F75" w14:textId="77777777" w:rsidR="00367BF4" w:rsidRDefault="00367BF4" w:rsidP="006C38C6">
      <w:pPr>
        <w:pStyle w:val="Heading2"/>
        <w:numPr>
          <w:ilvl w:val="2"/>
          <w:numId w:val="17"/>
        </w:numPr>
      </w:pPr>
      <w:bookmarkStart w:id="279" w:name="_Toc392006631"/>
      <w:r>
        <w:t>Dependencies</w:t>
      </w:r>
      <w:bookmarkEnd w:id="279"/>
    </w:p>
    <w:p w14:paraId="4DD9AB74" w14:textId="77777777" w:rsidR="00367BF4" w:rsidRDefault="00367BF4" w:rsidP="00367BF4">
      <w:r>
        <w:t>The basic Foundation and UIKit Frameworks are needed by the SDK.</w:t>
      </w:r>
    </w:p>
    <w:p w14:paraId="329353B6" w14:textId="77777777" w:rsidR="00A17369" w:rsidRDefault="00A17369" w:rsidP="00367BF4"/>
    <w:p w14:paraId="58FF4D66" w14:textId="77777777" w:rsidR="00367BF4" w:rsidRDefault="00367BF4" w:rsidP="006C38C6">
      <w:pPr>
        <w:pStyle w:val="Heading2"/>
        <w:numPr>
          <w:ilvl w:val="2"/>
          <w:numId w:val="17"/>
        </w:numPr>
      </w:pPr>
      <w:bookmarkStart w:id="280" w:name="_Toc392006632"/>
      <w:r>
        <w:t>Getting ready to access APIs</w:t>
      </w:r>
      <w:bookmarkEnd w:id="280"/>
    </w:p>
    <w:p w14:paraId="55492B8E" w14:textId="77777777" w:rsidR="00367BF4" w:rsidRDefault="00367BF4" w:rsidP="00367BF4">
      <w:r>
        <w:t xml:space="preserve">To use this SDK and access APIs, first initialize the CMXClient instance and then configure it with application settings. Now the SDK is ready to make user requests. </w:t>
      </w:r>
    </w:p>
    <w:p w14:paraId="7318B6D5" w14:textId="77777777" w:rsidR="00367BF4" w:rsidRDefault="00367BF4" w:rsidP="00367BF4"/>
    <w:p w14:paraId="162AF7D3" w14:textId="77777777" w:rsidR="00367BF4" w:rsidRPr="00A17369" w:rsidRDefault="00367BF4" w:rsidP="00367BF4">
      <w:pPr>
        <w:rPr>
          <w:b/>
        </w:rPr>
      </w:pPr>
      <w:r w:rsidRPr="00A17369">
        <w:rPr>
          <w:b/>
        </w:rPr>
        <w:t>Example:</w:t>
      </w:r>
    </w:p>
    <w:p w14:paraId="0972299B" w14:textId="77777777" w:rsidR="00367BF4" w:rsidRPr="00A17369" w:rsidRDefault="00367BF4" w:rsidP="00367BF4">
      <w:pPr>
        <w:rPr>
          <w:color w:val="17365D" w:themeColor="text2" w:themeShade="BF"/>
        </w:rPr>
      </w:pPr>
      <w:r w:rsidRPr="00A17369">
        <w:rPr>
          <w:color w:val="17365D" w:themeColor="text2" w:themeShade="BF"/>
        </w:rPr>
        <w:t>[CMXClient instance].</w:t>
      </w:r>
      <w:r w:rsidRPr="0084174B">
        <w:rPr>
          <w:color w:val="17365D" w:themeColor="text2" w:themeShade="BF"/>
        </w:rPr>
        <w:t>configuration</w:t>
      </w:r>
      <w:r w:rsidRPr="00A17369">
        <w:rPr>
          <w:color w:val="17365D" w:themeColor="text2" w:themeShade="BF"/>
        </w:rPr>
        <w:t xml:space="preserve"> = configuration;</w:t>
      </w:r>
    </w:p>
    <w:p w14:paraId="7BB2CB83" w14:textId="77777777" w:rsidR="00367BF4" w:rsidRDefault="00367BF4" w:rsidP="00367BF4"/>
    <w:p w14:paraId="1536673D" w14:textId="77777777" w:rsidR="00367BF4" w:rsidRDefault="00367BF4" w:rsidP="00367BF4">
      <w:r>
        <w:t>Application settings like “Enable push notification”, “Location refresh interval” can be configured using messages provided in CMXClient .</w:t>
      </w:r>
    </w:p>
    <w:p w14:paraId="6323525E" w14:textId="77777777" w:rsidR="00367BF4" w:rsidRDefault="00367BF4" w:rsidP="00367BF4"/>
    <w:p w14:paraId="5D1BDDBA" w14:textId="77777777" w:rsidR="00367BF4" w:rsidRDefault="00367BF4" w:rsidP="006C38C6">
      <w:pPr>
        <w:pStyle w:val="Heading2"/>
        <w:numPr>
          <w:ilvl w:val="2"/>
          <w:numId w:val="17"/>
        </w:numPr>
      </w:pPr>
      <w:bookmarkStart w:id="281" w:name="_Toc392006633"/>
      <w:r>
        <w:t>Registration</w:t>
      </w:r>
      <w:bookmarkEnd w:id="281"/>
    </w:p>
    <w:p w14:paraId="111612E6" w14:textId="77777777" w:rsidR="00367BF4" w:rsidRDefault="00367BF4" w:rsidP="00367BF4">
      <w:r>
        <w:t>Registration is the first step to connect with the SDK server and get a unique id which is used for location request. Registration is performed using registerDeviceToken method of CMXClient.</w:t>
      </w:r>
    </w:p>
    <w:p w14:paraId="16DFAB5E" w14:textId="77777777" w:rsidR="00367BF4" w:rsidRDefault="00367BF4" w:rsidP="00367BF4"/>
    <w:p w14:paraId="1DBDF643" w14:textId="77777777" w:rsidR="00367BF4" w:rsidRDefault="00367BF4" w:rsidP="00367BF4">
      <w:r>
        <w:t>For iOS registration depending on the iOS versions the following parameters need to be passed for device token registration :</w:t>
      </w:r>
    </w:p>
    <w:p w14:paraId="1B9D3C43" w14:textId="77777777" w:rsidR="00367BF4" w:rsidRDefault="00367BF4" w:rsidP="00367BF4"/>
    <w:tbl>
      <w:tblPr>
        <w:tblStyle w:val="TableGrid"/>
        <w:tblW w:w="0" w:type="auto"/>
        <w:tblLook w:val="04A0" w:firstRow="1" w:lastRow="0" w:firstColumn="1" w:lastColumn="0" w:noHBand="0" w:noVBand="1"/>
      </w:tblPr>
      <w:tblGrid>
        <w:gridCol w:w="2624"/>
        <w:gridCol w:w="3389"/>
        <w:gridCol w:w="3203"/>
      </w:tblGrid>
      <w:tr w:rsidR="00A17369" w14:paraId="5A3AF2C6" w14:textId="77777777" w:rsidTr="003E3752">
        <w:tc>
          <w:tcPr>
            <w:tcW w:w="3192" w:type="dxa"/>
            <w:vMerge w:val="restart"/>
          </w:tcPr>
          <w:p w14:paraId="7A1D9A99" w14:textId="77777777" w:rsidR="00A17369" w:rsidRDefault="00A17369" w:rsidP="003E3752"/>
          <w:p w14:paraId="5CC0CBA1" w14:textId="77777777" w:rsidR="00A17369" w:rsidRDefault="00A17369" w:rsidP="003E3752"/>
          <w:p w14:paraId="6B50B6A1" w14:textId="77777777" w:rsidR="00A17369" w:rsidRDefault="00A17369" w:rsidP="003E3752"/>
          <w:p w14:paraId="127B21D9" w14:textId="77777777" w:rsidR="00A17369" w:rsidRDefault="00A17369" w:rsidP="003E3752">
            <w:r>
              <w:t>REGISTRATION PARAMETERS</w:t>
            </w:r>
          </w:p>
        </w:tc>
        <w:tc>
          <w:tcPr>
            <w:tcW w:w="3192" w:type="dxa"/>
          </w:tcPr>
          <w:p w14:paraId="18CE2FEA" w14:textId="77777777" w:rsidR="00A17369" w:rsidRDefault="00A17369" w:rsidP="003E3752">
            <w:r>
              <w:t>IOS6</w:t>
            </w:r>
          </w:p>
        </w:tc>
        <w:tc>
          <w:tcPr>
            <w:tcW w:w="3192" w:type="dxa"/>
          </w:tcPr>
          <w:p w14:paraId="3910F2AF" w14:textId="77777777" w:rsidR="00A17369" w:rsidRDefault="00A17369" w:rsidP="003E3752">
            <w:r>
              <w:t>IOS7+</w:t>
            </w:r>
          </w:p>
        </w:tc>
      </w:tr>
      <w:tr w:rsidR="00A17369" w14:paraId="04093C0D" w14:textId="77777777" w:rsidTr="003E3752">
        <w:tc>
          <w:tcPr>
            <w:tcW w:w="3192" w:type="dxa"/>
            <w:vMerge/>
          </w:tcPr>
          <w:p w14:paraId="22806F8C" w14:textId="77777777" w:rsidR="00A17369" w:rsidRDefault="00A17369" w:rsidP="003E3752"/>
        </w:tc>
        <w:tc>
          <w:tcPr>
            <w:tcW w:w="3192" w:type="dxa"/>
          </w:tcPr>
          <w:p w14:paraId="34440AA1" w14:textId="77777777" w:rsidR="00A17369" w:rsidRDefault="00A17369" w:rsidP="003E3752">
            <w:r w:rsidRPr="00C475B2">
              <w:rPr>
                <w:b/>
                <w:bCs/>
              </w:rPr>
              <w:t>Form parameters :</w:t>
            </w:r>
            <w:r w:rsidRPr="00C475B2">
              <w:t> </w:t>
            </w:r>
          </w:p>
          <w:p w14:paraId="315881E1" w14:textId="77777777" w:rsidR="00A17369" w:rsidRDefault="00A17369" w:rsidP="003E3752"/>
          <w:p w14:paraId="2B7B61D7" w14:textId="77777777" w:rsidR="00A17369" w:rsidRDefault="00A17369" w:rsidP="003E3752">
            <w:r>
              <w:t>clientMACAddress</w:t>
            </w:r>
            <w:r w:rsidRPr="00C475B2">
              <w:t> </w:t>
            </w:r>
          </w:p>
          <w:p w14:paraId="37654B6C" w14:textId="77777777" w:rsidR="00A17369" w:rsidRDefault="00A17369" w:rsidP="003E3752">
            <w:r w:rsidRPr="00C475B2">
              <w:t>clientType=ios6  </w:t>
            </w:r>
          </w:p>
          <w:p w14:paraId="440B51AA" w14:textId="77777777" w:rsidR="00A17369" w:rsidRDefault="00A17369" w:rsidP="003E3752"/>
          <w:p w14:paraId="0148C206" w14:textId="77777777" w:rsidR="00A17369" w:rsidRDefault="00A17369" w:rsidP="003E3752">
            <w:pPr>
              <w:rPr>
                <w:b/>
                <w:bCs/>
              </w:rPr>
            </w:pPr>
            <w:r w:rsidRPr="00C475B2">
              <w:rPr>
                <w:b/>
                <w:bCs/>
              </w:rPr>
              <w:t>Optional form parameters :</w:t>
            </w:r>
          </w:p>
          <w:p w14:paraId="5F481CCC" w14:textId="77777777" w:rsidR="00A17369" w:rsidRDefault="00A17369" w:rsidP="003E3752">
            <w:r w:rsidRPr="00C475B2">
              <w:t> </w:t>
            </w:r>
            <w:r>
              <w:t>p</w:t>
            </w:r>
            <w:r w:rsidRPr="00C475B2">
              <w:t>us</w:t>
            </w:r>
            <w:r>
              <w:t>hNotificationRegistrationId</w:t>
            </w:r>
          </w:p>
          <w:p w14:paraId="6C8595ED" w14:textId="77777777" w:rsidR="00A17369" w:rsidRDefault="00A17369" w:rsidP="003E3752"/>
        </w:tc>
        <w:tc>
          <w:tcPr>
            <w:tcW w:w="3192" w:type="dxa"/>
          </w:tcPr>
          <w:p w14:paraId="5BD585E7" w14:textId="77777777" w:rsidR="00A17369" w:rsidRDefault="00A17369" w:rsidP="003E3752">
            <w:pPr>
              <w:rPr>
                <w:b/>
                <w:bCs/>
              </w:rPr>
            </w:pPr>
            <w:r w:rsidRPr="00C475B2">
              <w:rPr>
                <w:b/>
                <w:bCs/>
              </w:rPr>
              <w:t>Form parameters :</w:t>
            </w:r>
          </w:p>
          <w:p w14:paraId="297EE2D5" w14:textId="77777777" w:rsidR="00A17369" w:rsidRDefault="00A17369" w:rsidP="003E3752">
            <w:r w:rsidRPr="00C475B2">
              <w:t> </w:t>
            </w:r>
            <w:r>
              <w:t>apMACAddress</w:t>
            </w:r>
          </w:p>
          <w:p w14:paraId="03D0DF26" w14:textId="77777777" w:rsidR="00A17369" w:rsidRDefault="00A17369" w:rsidP="003E3752">
            <w:r>
              <w:t>clientIPAddress</w:t>
            </w:r>
          </w:p>
          <w:p w14:paraId="7F0D5924" w14:textId="77777777" w:rsidR="00A17369" w:rsidRDefault="00A17369" w:rsidP="003E3752">
            <w:r w:rsidRPr="00C475B2">
              <w:t>clientType=ios  </w:t>
            </w:r>
          </w:p>
          <w:p w14:paraId="3E21BDF4" w14:textId="77777777" w:rsidR="00A17369" w:rsidRDefault="00A17369" w:rsidP="003E3752"/>
          <w:p w14:paraId="2F81077E" w14:textId="77777777" w:rsidR="00A17369" w:rsidRDefault="00A17369" w:rsidP="003E3752">
            <w:r w:rsidRPr="00C475B2">
              <w:rPr>
                <w:b/>
                <w:bCs/>
              </w:rPr>
              <w:t>Optional form parameters :</w:t>
            </w:r>
            <w:r w:rsidRPr="00C475B2">
              <w:t> </w:t>
            </w:r>
            <w:r>
              <w:br/>
            </w:r>
            <w:r w:rsidRPr="00C475B2">
              <w:t>p</w:t>
            </w:r>
            <w:r>
              <w:t>ushNotificationRegistrationId</w:t>
            </w:r>
          </w:p>
        </w:tc>
      </w:tr>
    </w:tbl>
    <w:p w14:paraId="715178F0" w14:textId="77777777" w:rsidR="00367BF4" w:rsidRDefault="00367BF4" w:rsidP="00367BF4"/>
    <w:p w14:paraId="5D99948F" w14:textId="77777777" w:rsidR="00367BF4" w:rsidRPr="00A17369" w:rsidRDefault="00367BF4" w:rsidP="00367BF4">
      <w:pPr>
        <w:rPr>
          <w:b/>
        </w:rPr>
      </w:pPr>
      <w:r w:rsidRPr="00A17369">
        <w:rPr>
          <w:b/>
        </w:rPr>
        <w:t>Example:</w:t>
      </w:r>
    </w:p>
    <w:p w14:paraId="67E51813" w14:textId="77777777" w:rsidR="00367BF4" w:rsidRDefault="00367BF4" w:rsidP="00367BF4"/>
    <w:p w14:paraId="5AD980D8" w14:textId="77777777" w:rsidR="00367BF4" w:rsidRDefault="00367BF4" w:rsidP="00367BF4"/>
    <w:p w14:paraId="6530C68B" w14:textId="77777777" w:rsidR="00367BF4" w:rsidRPr="00A17369" w:rsidRDefault="00367BF4" w:rsidP="00367BF4">
      <w:pPr>
        <w:rPr>
          <w:color w:val="17365D" w:themeColor="text2" w:themeShade="BF"/>
        </w:rPr>
      </w:pPr>
      <w:r w:rsidRPr="00A17369">
        <w:rPr>
          <w:color w:val="17365D" w:themeColor="text2" w:themeShade="BF"/>
        </w:rPr>
        <w:t xml:space="preserve">if (IS_IOS_7_OR_LATER) { </w:t>
      </w:r>
    </w:p>
    <w:p w14:paraId="1B3DA7CD" w14:textId="77777777" w:rsidR="00367BF4" w:rsidRPr="00A17369" w:rsidRDefault="00367BF4" w:rsidP="00367BF4">
      <w:pPr>
        <w:rPr>
          <w:color w:val="17365D" w:themeColor="text2" w:themeShade="BF"/>
        </w:rPr>
      </w:pPr>
      <w:r w:rsidRPr="00A17369">
        <w:rPr>
          <w:color w:val="17365D" w:themeColor="text2" w:themeShade="BF"/>
        </w:rPr>
        <w:t xml:space="preserve">        NSString* macAddress = [self macAddress];</w:t>
      </w:r>
    </w:p>
    <w:p w14:paraId="275B2D21" w14:textId="77777777" w:rsidR="00367BF4" w:rsidRPr="00A17369" w:rsidRDefault="00367BF4" w:rsidP="00367BF4">
      <w:pPr>
        <w:rPr>
          <w:color w:val="17365D" w:themeColor="text2" w:themeShade="BF"/>
        </w:rPr>
      </w:pPr>
      <w:r w:rsidRPr="00A17369">
        <w:rPr>
          <w:color w:val="17365D" w:themeColor="text2" w:themeShade="BF"/>
        </w:rPr>
        <w:t xml:space="preserve">        NSString* ipAddress = [self ipAddress];</w:t>
      </w:r>
    </w:p>
    <w:p w14:paraId="6FDF13AB" w14:textId="77777777" w:rsidR="00367BF4" w:rsidRPr="00A17369" w:rsidRDefault="00367BF4" w:rsidP="00367BF4">
      <w:pPr>
        <w:rPr>
          <w:color w:val="17365D" w:themeColor="text2" w:themeShade="BF"/>
        </w:rPr>
      </w:pPr>
      <w:r w:rsidRPr="00A17369">
        <w:rPr>
          <w:color w:val="17365D" w:themeColor="text2" w:themeShade="BF"/>
        </w:rPr>
        <w:t xml:space="preserve">        NSString* apMacAddress = [self accessPointMacAddress];</w:t>
      </w:r>
    </w:p>
    <w:p w14:paraId="5C02684D" w14:textId="77777777" w:rsidR="00367BF4" w:rsidRPr="00A17369" w:rsidRDefault="00367BF4" w:rsidP="00367BF4">
      <w:pPr>
        <w:rPr>
          <w:color w:val="17365D" w:themeColor="text2" w:themeShade="BF"/>
        </w:rPr>
      </w:pPr>
      <w:r w:rsidRPr="00A17369">
        <w:rPr>
          <w:color w:val="17365D" w:themeColor="text2" w:themeShade="BF"/>
        </w:rPr>
        <w:tab/>
      </w:r>
    </w:p>
    <w:p w14:paraId="63684270" w14:textId="77777777" w:rsidR="00367BF4" w:rsidRPr="00A17369" w:rsidRDefault="00367BF4" w:rsidP="00367BF4">
      <w:pPr>
        <w:rPr>
          <w:color w:val="17365D" w:themeColor="text2" w:themeShade="BF"/>
        </w:rPr>
      </w:pPr>
      <w:r w:rsidRPr="00A17369">
        <w:rPr>
          <w:color w:val="17365D" w:themeColor="text2" w:themeShade="BF"/>
        </w:rPr>
        <w:t xml:space="preserve">        </w:t>
      </w:r>
    </w:p>
    <w:p w14:paraId="31C9B52E" w14:textId="77777777" w:rsidR="00367BF4" w:rsidRPr="00A17369" w:rsidRDefault="00367BF4" w:rsidP="00367BF4">
      <w:pPr>
        <w:rPr>
          <w:color w:val="17365D" w:themeColor="text2" w:themeShade="BF"/>
        </w:rPr>
      </w:pPr>
      <w:r w:rsidRPr="00A17369">
        <w:rPr>
          <w:color w:val="17365D" w:themeColor="text2" w:themeShade="BF"/>
        </w:rPr>
        <w:t xml:space="preserve">        [params setObject:ipAddress forKey:@"clientIPAddress"];</w:t>
      </w:r>
    </w:p>
    <w:p w14:paraId="22386E2B" w14:textId="77777777" w:rsidR="00367BF4" w:rsidRPr="00A17369" w:rsidRDefault="00367BF4" w:rsidP="00367BF4">
      <w:pPr>
        <w:rPr>
          <w:color w:val="17365D" w:themeColor="text2" w:themeShade="BF"/>
        </w:rPr>
      </w:pPr>
      <w:r w:rsidRPr="00A17369">
        <w:rPr>
          <w:color w:val="17365D" w:themeColor="text2" w:themeShade="BF"/>
        </w:rPr>
        <w:t xml:space="preserve">        [params setObject:apMacAddress forKey:@"apMACAddress"];</w:t>
      </w:r>
    </w:p>
    <w:p w14:paraId="69E733E5" w14:textId="77777777" w:rsidR="00367BF4" w:rsidRPr="00A17369" w:rsidRDefault="00367BF4" w:rsidP="00367BF4">
      <w:pPr>
        <w:rPr>
          <w:color w:val="17365D" w:themeColor="text2" w:themeShade="BF"/>
        </w:rPr>
      </w:pPr>
      <w:r w:rsidRPr="00A17369">
        <w:rPr>
          <w:color w:val="17365D" w:themeColor="text2" w:themeShade="BF"/>
        </w:rPr>
        <w:t xml:space="preserve">        [params setObject:@"ios" forKey:@"clientType"];</w:t>
      </w:r>
    </w:p>
    <w:p w14:paraId="65BED4F2" w14:textId="77777777" w:rsidR="00367BF4" w:rsidRPr="00A17369" w:rsidRDefault="00367BF4" w:rsidP="00367BF4">
      <w:pPr>
        <w:rPr>
          <w:color w:val="17365D" w:themeColor="text2" w:themeShade="BF"/>
        </w:rPr>
      </w:pPr>
      <w:r w:rsidRPr="00A17369">
        <w:rPr>
          <w:color w:val="17365D" w:themeColor="text2" w:themeShade="BF"/>
        </w:rPr>
        <w:lastRenderedPageBreak/>
        <w:t xml:space="preserve">        </w:t>
      </w:r>
    </w:p>
    <w:p w14:paraId="64FC324F" w14:textId="77777777" w:rsidR="00367BF4" w:rsidRPr="00A17369" w:rsidRDefault="00367BF4" w:rsidP="00367BF4">
      <w:pPr>
        <w:rPr>
          <w:color w:val="17365D" w:themeColor="text2" w:themeShade="BF"/>
        </w:rPr>
      </w:pPr>
      <w:r w:rsidRPr="00A17369">
        <w:rPr>
          <w:color w:val="17365D" w:themeColor="text2" w:themeShade="BF"/>
        </w:rPr>
        <w:t xml:space="preserve">    } else {    </w:t>
      </w:r>
    </w:p>
    <w:p w14:paraId="3A22FE34" w14:textId="77777777" w:rsidR="00367BF4" w:rsidRPr="00A17369" w:rsidRDefault="00367BF4" w:rsidP="00367BF4">
      <w:pPr>
        <w:rPr>
          <w:color w:val="17365D" w:themeColor="text2" w:themeShade="BF"/>
        </w:rPr>
      </w:pPr>
      <w:r w:rsidRPr="00A17369">
        <w:rPr>
          <w:color w:val="17365D" w:themeColor="text2" w:themeShade="BF"/>
        </w:rPr>
        <w:t xml:space="preserve">        NSString* macAddress = [self macAddress];</w:t>
      </w:r>
    </w:p>
    <w:p w14:paraId="6B7EF43E" w14:textId="77777777" w:rsidR="00367BF4" w:rsidRPr="00A17369" w:rsidRDefault="00367BF4" w:rsidP="00367BF4">
      <w:pPr>
        <w:rPr>
          <w:color w:val="17365D" w:themeColor="text2" w:themeShade="BF"/>
        </w:rPr>
      </w:pPr>
      <w:r w:rsidRPr="00A17369">
        <w:rPr>
          <w:color w:val="17365D" w:themeColor="text2" w:themeShade="BF"/>
        </w:rPr>
        <w:t xml:space="preserve">        </w:t>
      </w:r>
    </w:p>
    <w:p w14:paraId="006CE92F" w14:textId="77777777" w:rsidR="00367BF4" w:rsidRPr="00A17369" w:rsidRDefault="00367BF4" w:rsidP="00367BF4">
      <w:pPr>
        <w:rPr>
          <w:color w:val="17365D" w:themeColor="text2" w:themeShade="BF"/>
        </w:rPr>
      </w:pPr>
    </w:p>
    <w:p w14:paraId="6D3A70E2" w14:textId="77777777" w:rsidR="00367BF4" w:rsidRPr="00A17369" w:rsidRDefault="00367BF4" w:rsidP="00367BF4">
      <w:pPr>
        <w:rPr>
          <w:color w:val="17365D" w:themeColor="text2" w:themeShade="BF"/>
        </w:rPr>
      </w:pPr>
      <w:r w:rsidRPr="00A17369">
        <w:rPr>
          <w:color w:val="17365D" w:themeColor="text2" w:themeShade="BF"/>
        </w:rPr>
        <w:t xml:space="preserve">        [params setObject:macAddress forKey:@"clientMACAddress"];</w:t>
      </w:r>
    </w:p>
    <w:p w14:paraId="760992DF" w14:textId="77777777" w:rsidR="00367BF4" w:rsidRPr="00A17369" w:rsidRDefault="00367BF4" w:rsidP="00367BF4">
      <w:pPr>
        <w:rPr>
          <w:color w:val="17365D" w:themeColor="text2" w:themeShade="BF"/>
        </w:rPr>
      </w:pPr>
      <w:r w:rsidRPr="00A17369">
        <w:rPr>
          <w:color w:val="17365D" w:themeColor="text2" w:themeShade="BF"/>
        </w:rPr>
        <w:t xml:space="preserve"> </w:t>
      </w:r>
    </w:p>
    <w:p w14:paraId="68547BA8" w14:textId="77777777" w:rsidR="00367BF4" w:rsidRPr="00A17369" w:rsidRDefault="00367BF4" w:rsidP="00367BF4">
      <w:pPr>
        <w:rPr>
          <w:color w:val="17365D" w:themeColor="text2" w:themeShade="BF"/>
        </w:rPr>
      </w:pPr>
      <w:r w:rsidRPr="00A17369">
        <w:rPr>
          <w:color w:val="17365D" w:themeColor="text2" w:themeShade="BF"/>
        </w:rPr>
        <w:t xml:space="preserve">        [params setObject:@"ios6" forKey:@"clientType"];</w:t>
      </w:r>
    </w:p>
    <w:p w14:paraId="0C18C59C" w14:textId="77777777" w:rsidR="00367BF4" w:rsidRPr="00A17369" w:rsidRDefault="00367BF4" w:rsidP="00367BF4">
      <w:pPr>
        <w:rPr>
          <w:color w:val="17365D" w:themeColor="text2" w:themeShade="BF"/>
        </w:rPr>
      </w:pPr>
      <w:r w:rsidRPr="00A17369">
        <w:rPr>
          <w:color w:val="17365D" w:themeColor="text2" w:themeShade="BF"/>
        </w:rPr>
        <w:t xml:space="preserve">    }</w:t>
      </w:r>
    </w:p>
    <w:p w14:paraId="2D61A287" w14:textId="77777777" w:rsidR="00367BF4" w:rsidRDefault="00367BF4" w:rsidP="00367BF4"/>
    <w:p w14:paraId="15A4D901" w14:textId="77777777" w:rsidR="00367BF4" w:rsidRDefault="00367BF4" w:rsidP="00367BF4"/>
    <w:p w14:paraId="7025CB89" w14:textId="77777777" w:rsidR="00367BF4" w:rsidRDefault="00367BF4" w:rsidP="006C38C6">
      <w:pPr>
        <w:pStyle w:val="Heading2"/>
        <w:numPr>
          <w:ilvl w:val="2"/>
          <w:numId w:val="17"/>
        </w:numPr>
      </w:pPr>
      <w:bookmarkStart w:id="282" w:name="_Toc392006634"/>
      <w:r>
        <w:t>Location</w:t>
      </w:r>
      <w:bookmarkEnd w:id="282"/>
    </w:p>
    <w:p w14:paraId="74FE2E3E" w14:textId="77777777" w:rsidR="00367BF4" w:rsidRDefault="00367BF4" w:rsidP="00367BF4"/>
    <w:p w14:paraId="5640FAE1" w14:textId="5F13D27A" w:rsidR="00367BF4" w:rsidRDefault="00367BF4" w:rsidP="00367BF4">
      <w:r>
        <w:t xml:space="preserve">Location is a periodic update from SDK by using startUserLocationPollingWithInterval message of CMXClient class. Application needs to be registered with </w:t>
      </w:r>
      <w:r w:rsidR="00E30AB9">
        <w:t>CMX Mobile App S</w:t>
      </w:r>
      <w:r>
        <w:t>erver in order to use location feature.</w:t>
      </w:r>
    </w:p>
    <w:p w14:paraId="15E57B68" w14:textId="77777777" w:rsidR="00367BF4" w:rsidRDefault="00367BF4" w:rsidP="00367BF4"/>
    <w:p w14:paraId="1FBC0D50" w14:textId="77777777" w:rsidR="00367BF4" w:rsidRDefault="00367BF4" w:rsidP="00367BF4">
      <w:r>
        <w:t>To stop location updates, application need to stop periodic updates using stopUserLocationPolling mesage.</w:t>
      </w:r>
    </w:p>
    <w:p w14:paraId="0C578950" w14:textId="77777777" w:rsidR="00367BF4" w:rsidRDefault="00367BF4" w:rsidP="00367BF4"/>
    <w:p w14:paraId="153B6DF9" w14:textId="77777777" w:rsidR="00367BF4" w:rsidRDefault="00367BF4" w:rsidP="006C38C6">
      <w:pPr>
        <w:pStyle w:val="Heading2"/>
        <w:numPr>
          <w:ilvl w:val="2"/>
          <w:numId w:val="17"/>
        </w:numPr>
      </w:pPr>
      <w:bookmarkStart w:id="283" w:name="_Toc392006635"/>
      <w:r>
        <w:t>Getting system Information</w:t>
      </w:r>
      <w:bookmarkEnd w:id="283"/>
    </w:p>
    <w:p w14:paraId="23F6ADDE" w14:textId="77777777" w:rsidR="003E3752" w:rsidRDefault="00367BF4" w:rsidP="003E3752">
      <w:r>
        <w:t>System information include venues, floor per venue, point of interests per floor, zones per floor, maps information, images for point of interest, maps. CMXClient has messages to provide these details.</w:t>
      </w:r>
    </w:p>
    <w:p w14:paraId="485D0B5C" w14:textId="3489B5D1" w:rsidR="00E16215" w:rsidRDefault="00E16215" w:rsidP="006C38C6">
      <w:pPr>
        <w:pStyle w:val="Heading1"/>
        <w:numPr>
          <w:ilvl w:val="1"/>
          <w:numId w:val="17"/>
        </w:numPr>
      </w:pPr>
      <w:bookmarkStart w:id="284" w:name="_Toc392006636"/>
      <w:r>
        <w:t>CMX SDK iOS Sample App Development</w:t>
      </w:r>
      <w:bookmarkEnd w:id="284"/>
    </w:p>
    <w:p w14:paraId="60053B6D" w14:textId="1CD46738" w:rsidR="009F1B7B" w:rsidRPr="009F1B7B" w:rsidRDefault="00E16215" w:rsidP="006C38C6">
      <w:pPr>
        <w:pStyle w:val="Heading3"/>
        <w:numPr>
          <w:ilvl w:val="2"/>
          <w:numId w:val="17"/>
        </w:numPr>
      </w:pPr>
      <w:bookmarkStart w:id="285" w:name="_Toc392006637"/>
      <w:r>
        <w:t>Application Overview</w:t>
      </w:r>
      <w:bookmarkEnd w:id="285"/>
    </w:p>
    <w:p w14:paraId="43C5B07F" w14:textId="77777777" w:rsidR="009F1B7B" w:rsidRPr="009F1B7B" w:rsidRDefault="009F1B7B" w:rsidP="009F1B7B">
      <w:pPr>
        <w:rPr>
          <w:bCs/>
        </w:rPr>
      </w:pPr>
      <w:r w:rsidRPr="009F1B7B">
        <w:rPr>
          <w:bCs/>
        </w:rPr>
        <w:t xml:space="preserve">In this tutorial we are going to develop a sample iOS Application using the APIs provided by CISCO CMX SDK. </w:t>
      </w:r>
    </w:p>
    <w:p w14:paraId="1210C132" w14:textId="77777777" w:rsidR="009F1B7B" w:rsidRPr="009F1B7B" w:rsidRDefault="009F1B7B" w:rsidP="009F1B7B"/>
    <w:p w14:paraId="27D05277" w14:textId="77777777" w:rsidR="009F1B7B" w:rsidRPr="009F1B7B" w:rsidRDefault="009F1B7B" w:rsidP="009F1B7B">
      <w:r w:rsidRPr="009F1B7B">
        <w:t>The application will have 2 screens:</w:t>
      </w:r>
    </w:p>
    <w:p w14:paraId="7DF854A7" w14:textId="77777777" w:rsidR="009F1B7B" w:rsidRPr="009F1B7B" w:rsidRDefault="009F1B7B" w:rsidP="009F1B7B"/>
    <w:p w14:paraId="3AD47810" w14:textId="77777777" w:rsidR="009F1B7B" w:rsidRPr="009F1B7B" w:rsidRDefault="009F1B7B" w:rsidP="009F1B7B">
      <w:r w:rsidRPr="009F1B7B">
        <w:rPr>
          <w:noProof/>
        </w:rPr>
        <w:lastRenderedPageBreak/>
        <w:drawing>
          <wp:inline distT="0" distB="0" distL="0" distR="0" wp14:anchorId="2300C7ED" wp14:editId="74B0A41B">
            <wp:extent cx="5577840" cy="52292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2-17 at 4.48.50 PM.png"/>
                    <pic:cNvPicPr/>
                  </pic:nvPicPr>
                  <pic:blipFill>
                    <a:blip r:embed="rId57">
                      <a:extLst>
                        <a:ext uri="{28A0092B-C50C-407E-A947-70E740481C1C}">
                          <a14:useLocalDpi xmlns:a14="http://schemas.microsoft.com/office/drawing/2010/main" val="0"/>
                        </a:ext>
                      </a:extLst>
                    </a:blip>
                    <a:stretch>
                      <a:fillRect/>
                    </a:stretch>
                  </pic:blipFill>
                  <pic:spPr>
                    <a:xfrm>
                      <a:off x="0" y="0"/>
                      <a:ext cx="5577840" cy="5229225"/>
                    </a:xfrm>
                    <a:prstGeom prst="rect">
                      <a:avLst/>
                    </a:prstGeom>
                  </pic:spPr>
                </pic:pic>
              </a:graphicData>
            </a:graphic>
          </wp:inline>
        </w:drawing>
      </w:r>
      <w:r w:rsidRPr="009F1B7B">
        <w:t xml:space="preserve"> </w:t>
      </w:r>
    </w:p>
    <w:p w14:paraId="040EDF26" w14:textId="77777777" w:rsidR="009F1B7B" w:rsidRPr="009F1B7B" w:rsidRDefault="009F1B7B" w:rsidP="009F1B7B"/>
    <w:p w14:paraId="49936668" w14:textId="1BAB8B29" w:rsidR="009F1B7B" w:rsidRPr="009F1B7B" w:rsidRDefault="009F1B7B" w:rsidP="009F1B7B">
      <w:r w:rsidRPr="009F1B7B">
        <w:t xml:space="preserve">In the first screen we are going to have a Registration screen where you can type in the </w:t>
      </w:r>
      <w:r w:rsidR="00E30AB9">
        <w:t>CMX Mobile App</w:t>
      </w:r>
      <w:r w:rsidR="00E30AB9" w:rsidRPr="009F1B7B">
        <w:t xml:space="preserve"> </w:t>
      </w:r>
      <w:r w:rsidRPr="009F1B7B">
        <w:t xml:space="preserve">Server URL and hit enter. This will register the client to the CMX </w:t>
      </w:r>
      <w:r w:rsidR="00E30AB9">
        <w:t>Mobile App</w:t>
      </w:r>
      <w:r w:rsidRPr="009F1B7B">
        <w:t xml:space="preserve"> Server.  </w:t>
      </w:r>
    </w:p>
    <w:p w14:paraId="36CC8710" w14:textId="77777777" w:rsidR="009F1B7B" w:rsidRPr="009F1B7B" w:rsidRDefault="009F1B7B" w:rsidP="009F1B7B"/>
    <w:p w14:paraId="5F663E23" w14:textId="58677D84" w:rsidR="009F1B7B" w:rsidRPr="009F1B7B" w:rsidRDefault="009F1B7B" w:rsidP="009F1B7B">
      <w:r w:rsidRPr="009F1B7B">
        <w:t xml:space="preserve">In the second screen, if the server is unreachable or unable to register the device we are going to get a registration error as shown in </w:t>
      </w:r>
      <w:r w:rsidR="00E16215">
        <w:t>the figure below</w:t>
      </w:r>
      <w:r w:rsidRPr="009F1B7B">
        <w:t>.</w:t>
      </w:r>
    </w:p>
    <w:p w14:paraId="706AAFEF" w14:textId="77777777" w:rsidR="009F1B7B" w:rsidRPr="009F1B7B" w:rsidRDefault="009F1B7B" w:rsidP="009F1B7B"/>
    <w:p w14:paraId="47EC6141" w14:textId="77777777" w:rsidR="009F1B7B" w:rsidRPr="009F1B7B" w:rsidRDefault="009F1B7B" w:rsidP="009F1B7B"/>
    <w:p w14:paraId="2859B329" w14:textId="77777777" w:rsidR="009F1B7B" w:rsidRPr="009F1B7B" w:rsidRDefault="009F1B7B" w:rsidP="009F1B7B">
      <w:r w:rsidRPr="009F1B7B">
        <w:rPr>
          <w:noProof/>
        </w:rPr>
        <w:lastRenderedPageBreak/>
        <w:drawing>
          <wp:inline distT="0" distB="0" distL="0" distR="0" wp14:anchorId="2E157385" wp14:editId="379485F0">
            <wp:extent cx="5573056" cy="5667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2-17 at 4.52.56 PM.png"/>
                    <pic:cNvPicPr/>
                  </pic:nvPicPr>
                  <pic:blipFill>
                    <a:blip r:embed="rId58">
                      <a:extLst>
                        <a:ext uri="{28A0092B-C50C-407E-A947-70E740481C1C}">
                          <a14:useLocalDpi xmlns:a14="http://schemas.microsoft.com/office/drawing/2010/main" val="0"/>
                        </a:ext>
                      </a:extLst>
                    </a:blip>
                    <a:stretch>
                      <a:fillRect/>
                    </a:stretch>
                  </pic:blipFill>
                  <pic:spPr>
                    <a:xfrm>
                      <a:off x="0" y="0"/>
                      <a:ext cx="5581427" cy="5675888"/>
                    </a:xfrm>
                    <a:prstGeom prst="rect">
                      <a:avLst/>
                    </a:prstGeom>
                  </pic:spPr>
                </pic:pic>
              </a:graphicData>
            </a:graphic>
          </wp:inline>
        </w:drawing>
      </w:r>
    </w:p>
    <w:tbl>
      <w:tblPr>
        <w:tblW w:w="11517" w:type="dxa"/>
        <w:tblLayout w:type="fixed"/>
        <w:tblLook w:val="04A0" w:firstRow="1" w:lastRow="0" w:firstColumn="1" w:lastColumn="0" w:noHBand="0" w:noVBand="1"/>
      </w:tblPr>
      <w:tblGrid>
        <w:gridCol w:w="5853"/>
        <w:gridCol w:w="5664"/>
      </w:tblGrid>
      <w:tr w:rsidR="009F1B7B" w:rsidRPr="009F1B7B" w14:paraId="66E5B6AF" w14:textId="77777777" w:rsidTr="00D44074">
        <w:trPr>
          <w:trHeight w:val="374"/>
        </w:trPr>
        <w:tc>
          <w:tcPr>
            <w:tcW w:w="5853" w:type="dxa"/>
          </w:tcPr>
          <w:p w14:paraId="143AE405" w14:textId="77777777" w:rsidR="009F1B7B" w:rsidRPr="009F1B7B" w:rsidRDefault="009F1B7B" w:rsidP="009F1B7B"/>
        </w:tc>
        <w:tc>
          <w:tcPr>
            <w:tcW w:w="5664" w:type="dxa"/>
          </w:tcPr>
          <w:p w14:paraId="324A492B" w14:textId="77777777" w:rsidR="009F1B7B" w:rsidRPr="009F1B7B" w:rsidRDefault="009F1B7B" w:rsidP="009F1B7B"/>
        </w:tc>
      </w:tr>
    </w:tbl>
    <w:p w14:paraId="4E977BCB" w14:textId="663C21AF" w:rsidR="00E16215" w:rsidRPr="009F1B7B" w:rsidRDefault="00E16215" w:rsidP="00E16215">
      <w:r w:rsidRPr="009F1B7B">
        <w:t xml:space="preserve">Else if the server is able to register the device we are going to fetch the X/Y Coordinates of the device and the deviceID using the APIs provided by the CISCO CMX SDK solution as shown in </w:t>
      </w:r>
      <w:r>
        <w:t>the figure below</w:t>
      </w:r>
      <w:r w:rsidRPr="009F1B7B">
        <w:t xml:space="preserve">. </w:t>
      </w:r>
    </w:p>
    <w:p w14:paraId="72980D22" w14:textId="77777777" w:rsidR="009F1B7B" w:rsidRPr="009F1B7B" w:rsidRDefault="009F1B7B" w:rsidP="009F1B7B">
      <w:pPr>
        <w:rPr>
          <w:lang w:val="fr-FR"/>
        </w:rPr>
      </w:pPr>
    </w:p>
    <w:p w14:paraId="41FEB26E" w14:textId="0A5D8125" w:rsidR="009F1B7B" w:rsidRPr="009F1B7B" w:rsidRDefault="009F1B7B" w:rsidP="009F1B7B">
      <w:pPr>
        <w:rPr>
          <w:lang w:val="fr-FR"/>
        </w:rPr>
      </w:pPr>
      <w:r w:rsidRPr="009F1B7B">
        <w:rPr>
          <w:noProof/>
        </w:rPr>
        <w:lastRenderedPageBreak/>
        <w:drawing>
          <wp:inline distT="0" distB="0" distL="0" distR="0" wp14:anchorId="2427D1B1" wp14:editId="57E31D61">
            <wp:extent cx="5550119" cy="56673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2-17 at 5.06.56 PM.png"/>
                    <pic:cNvPicPr/>
                  </pic:nvPicPr>
                  <pic:blipFill>
                    <a:blip r:embed="rId59">
                      <a:extLst>
                        <a:ext uri="{28A0092B-C50C-407E-A947-70E740481C1C}">
                          <a14:useLocalDpi xmlns:a14="http://schemas.microsoft.com/office/drawing/2010/main" val="0"/>
                        </a:ext>
                      </a:extLst>
                    </a:blip>
                    <a:stretch>
                      <a:fillRect/>
                    </a:stretch>
                  </pic:blipFill>
                  <pic:spPr>
                    <a:xfrm>
                      <a:off x="0" y="0"/>
                      <a:ext cx="5553779" cy="5671112"/>
                    </a:xfrm>
                    <a:prstGeom prst="rect">
                      <a:avLst/>
                    </a:prstGeom>
                  </pic:spPr>
                </pic:pic>
              </a:graphicData>
            </a:graphic>
          </wp:inline>
        </w:drawing>
      </w:r>
    </w:p>
    <w:p w14:paraId="2718FEC1" w14:textId="31B566AA" w:rsidR="00E16215" w:rsidRPr="009F1B7B" w:rsidRDefault="00E16215" w:rsidP="006C38C6">
      <w:pPr>
        <w:pStyle w:val="Heading3"/>
        <w:numPr>
          <w:ilvl w:val="2"/>
          <w:numId w:val="17"/>
        </w:numPr>
      </w:pPr>
      <w:bookmarkStart w:id="286" w:name="_Toc392006638"/>
      <w:r>
        <w:t>Getting Started</w:t>
      </w:r>
      <w:bookmarkEnd w:id="286"/>
    </w:p>
    <w:p w14:paraId="4F13820D" w14:textId="1730680B" w:rsidR="009F1B7B" w:rsidRPr="009F1B7B" w:rsidRDefault="009F1B7B" w:rsidP="009F1B7B">
      <w:pPr>
        <w:rPr>
          <w:lang w:val="fr-FR"/>
        </w:rPr>
      </w:pPr>
      <w:r w:rsidRPr="009F1B7B">
        <w:rPr>
          <w:lang w:val="fr-FR"/>
        </w:rPr>
        <w:t>This document assumes the developer has downloaded the CISCO CMX SDK and should have at least the following directories in their environment before getting started :</w:t>
      </w:r>
    </w:p>
    <w:p w14:paraId="3A71025E" w14:textId="77777777" w:rsidR="009F1B7B" w:rsidRPr="009F1B7B" w:rsidRDefault="009F1B7B" w:rsidP="009F1B7B">
      <w:pPr>
        <w:rPr>
          <w:lang w:val="fr-FR"/>
        </w:rPr>
      </w:pPr>
    </w:p>
    <w:p w14:paraId="1C749B3B" w14:textId="77777777" w:rsidR="009F1B7B" w:rsidRPr="009F1B7B" w:rsidRDefault="009F1B7B" w:rsidP="009F1B7B">
      <w:pPr>
        <w:rPr>
          <w:lang w:val="fr-FR"/>
        </w:rPr>
      </w:pPr>
      <w:r w:rsidRPr="009F1B7B">
        <w:rPr>
          <w:lang w:val="fr-FR"/>
        </w:rPr>
        <w:t>3rd Party Dependencies : AFNetworking, JASidePanels, Reachability and SMCalloutView.</w:t>
      </w:r>
    </w:p>
    <w:p w14:paraId="4073DA0F" w14:textId="77777777" w:rsidR="009F1B7B" w:rsidRPr="009F1B7B" w:rsidRDefault="009F1B7B" w:rsidP="009F1B7B">
      <w:pPr>
        <w:rPr>
          <w:lang w:val="fr-FR"/>
        </w:rPr>
      </w:pPr>
    </w:p>
    <w:p w14:paraId="3781510F" w14:textId="77777777" w:rsidR="009F1B7B" w:rsidRPr="009F1B7B" w:rsidRDefault="009F1B7B" w:rsidP="009F1B7B">
      <w:pPr>
        <w:rPr>
          <w:lang w:val="fr-FR"/>
        </w:rPr>
      </w:pPr>
      <w:r w:rsidRPr="009F1B7B">
        <w:rPr>
          <w:lang w:val="fr-FR"/>
        </w:rPr>
        <w:t xml:space="preserve">CMX.framework which is the framework which powers our SDK solution. </w:t>
      </w:r>
    </w:p>
    <w:p w14:paraId="770F7D98" w14:textId="77777777" w:rsidR="009F1B7B" w:rsidRPr="009F1B7B" w:rsidRDefault="009F1B7B" w:rsidP="009F1B7B">
      <w:pPr>
        <w:rPr>
          <w:lang w:val="fr-FR"/>
        </w:rPr>
      </w:pPr>
    </w:p>
    <w:p w14:paraId="2852258F" w14:textId="77777777" w:rsidR="009F1B7B" w:rsidRPr="009F1B7B" w:rsidRDefault="009F1B7B" w:rsidP="009F1B7B">
      <w:pPr>
        <w:rPr>
          <w:lang w:val="fr-FR"/>
        </w:rPr>
      </w:pPr>
      <w:r w:rsidRPr="009F1B7B">
        <w:rPr>
          <w:lang w:val="fr-FR"/>
        </w:rPr>
        <w:t xml:space="preserve">It is also assumed the user has ios6 or ios7 and XCode version greater than 5. </w:t>
      </w:r>
    </w:p>
    <w:p w14:paraId="7277A3CE" w14:textId="77777777" w:rsidR="009F1B7B" w:rsidRPr="009F1B7B" w:rsidRDefault="009F1B7B" w:rsidP="009F1B7B">
      <w:pPr>
        <w:rPr>
          <w:bCs/>
        </w:rPr>
      </w:pPr>
      <w:r w:rsidRPr="009F1B7B">
        <w:rPr>
          <w:bCs/>
        </w:rPr>
        <w:t>Importing the framework</w:t>
      </w:r>
    </w:p>
    <w:p w14:paraId="72D41343" w14:textId="77777777" w:rsidR="009F1B7B" w:rsidRPr="009F1B7B" w:rsidRDefault="009F1B7B" w:rsidP="009F1B7B"/>
    <w:p w14:paraId="4CF3F43D" w14:textId="77777777" w:rsidR="009F1B7B" w:rsidRPr="009F1B7B" w:rsidRDefault="009F1B7B" w:rsidP="009F1B7B">
      <w:r w:rsidRPr="009F1B7B">
        <w:t xml:space="preserve">Open XCode v5 (or latest) and Select Create a New XCode Project. </w:t>
      </w:r>
    </w:p>
    <w:p w14:paraId="45EDAE96" w14:textId="77777777" w:rsidR="009F1B7B" w:rsidRPr="009F1B7B" w:rsidRDefault="009F1B7B" w:rsidP="009F1B7B"/>
    <w:p w14:paraId="4A4F95F2" w14:textId="77777777" w:rsidR="009F1B7B" w:rsidRPr="009F1B7B" w:rsidRDefault="009F1B7B" w:rsidP="009F1B7B">
      <w:r w:rsidRPr="009F1B7B">
        <w:rPr>
          <w:noProof/>
        </w:rPr>
        <w:drawing>
          <wp:inline distT="0" distB="0" distL="0" distR="0" wp14:anchorId="028D30AD" wp14:editId="3EEB003C">
            <wp:extent cx="5957049" cy="3581400"/>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2-17 at 5.45.39 PM.png"/>
                    <pic:cNvPicPr/>
                  </pic:nvPicPr>
                  <pic:blipFill>
                    <a:blip r:embed="rId60">
                      <a:extLst>
                        <a:ext uri="{28A0092B-C50C-407E-A947-70E740481C1C}">
                          <a14:useLocalDpi xmlns:a14="http://schemas.microsoft.com/office/drawing/2010/main" val="0"/>
                        </a:ext>
                      </a:extLst>
                    </a:blip>
                    <a:stretch>
                      <a:fillRect/>
                    </a:stretch>
                  </pic:blipFill>
                  <pic:spPr>
                    <a:xfrm>
                      <a:off x="0" y="0"/>
                      <a:ext cx="5961807" cy="3584261"/>
                    </a:xfrm>
                    <a:prstGeom prst="rect">
                      <a:avLst/>
                    </a:prstGeom>
                  </pic:spPr>
                </pic:pic>
              </a:graphicData>
            </a:graphic>
          </wp:inline>
        </w:drawing>
      </w:r>
    </w:p>
    <w:p w14:paraId="6A383C81" w14:textId="77777777" w:rsidR="009F1B7B" w:rsidRPr="009F1B7B" w:rsidRDefault="009F1B7B" w:rsidP="009F1B7B">
      <w:pPr>
        <w:rPr>
          <w:bCs/>
        </w:rPr>
      </w:pPr>
    </w:p>
    <w:p w14:paraId="0A7607AB" w14:textId="77777777" w:rsidR="009F1B7B" w:rsidRPr="009F1B7B" w:rsidRDefault="009F1B7B" w:rsidP="009F1B7B">
      <w:pPr>
        <w:rPr>
          <w:lang w:val="fr-FR"/>
        </w:rPr>
      </w:pPr>
      <w:r w:rsidRPr="009F1B7B">
        <w:rPr>
          <w:lang w:val="fr-FR"/>
        </w:rPr>
        <w:t xml:space="preserve">Select </w:t>
      </w:r>
      <w:r w:rsidRPr="0084174B">
        <w:rPr>
          <w:b/>
          <w:i/>
          <w:lang w:val="fr-FR"/>
        </w:rPr>
        <w:t>iOS Application -&gt; Empty Application</w:t>
      </w:r>
      <w:r w:rsidRPr="009F1B7B">
        <w:rPr>
          <w:lang w:val="fr-FR"/>
        </w:rPr>
        <w:t xml:space="preserve">. </w:t>
      </w:r>
    </w:p>
    <w:p w14:paraId="6D10E6B0" w14:textId="77777777" w:rsidR="009F1B7B" w:rsidRPr="009F1B7B" w:rsidRDefault="009F1B7B" w:rsidP="009F1B7B">
      <w:pPr>
        <w:rPr>
          <w:lang w:val="fr-FR"/>
        </w:rPr>
      </w:pPr>
    </w:p>
    <w:p w14:paraId="3C6ED74A" w14:textId="77777777" w:rsidR="009F1B7B" w:rsidRPr="009F1B7B" w:rsidRDefault="009F1B7B" w:rsidP="009F1B7B">
      <w:pPr>
        <w:rPr>
          <w:lang w:val="fr-FR"/>
        </w:rPr>
      </w:pPr>
    </w:p>
    <w:p w14:paraId="0345F459" w14:textId="77777777" w:rsidR="009F1B7B" w:rsidRPr="009F1B7B" w:rsidRDefault="009F1B7B" w:rsidP="009F1B7B">
      <w:pPr>
        <w:rPr>
          <w:lang w:val="fr-FR"/>
        </w:rPr>
      </w:pPr>
      <w:r w:rsidRPr="009F1B7B">
        <w:rPr>
          <w:noProof/>
        </w:rPr>
        <w:lastRenderedPageBreak/>
        <w:drawing>
          <wp:inline distT="0" distB="0" distL="0" distR="0" wp14:anchorId="40AD9784" wp14:editId="5874CA26">
            <wp:extent cx="5848350" cy="48736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2-17 at 5.46.54 PM.png"/>
                    <pic:cNvPicPr/>
                  </pic:nvPicPr>
                  <pic:blipFill>
                    <a:blip r:embed="rId61">
                      <a:extLst>
                        <a:ext uri="{28A0092B-C50C-407E-A947-70E740481C1C}">
                          <a14:useLocalDpi xmlns:a14="http://schemas.microsoft.com/office/drawing/2010/main" val="0"/>
                        </a:ext>
                      </a:extLst>
                    </a:blip>
                    <a:stretch>
                      <a:fillRect/>
                    </a:stretch>
                  </pic:blipFill>
                  <pic:spPr>
                    <a:xfrm>
                      <a:off x="0" y="0"/>
                      <a:ext cx="5849857" cy="4874881"/>
                    </a:xfrm>
                    <a:prstGeom prst="rect">
                      <a:avLst/>
                    </a:prstGeom>
                  </pic:spPr>
                </pic:pic>
              </a:graphicData>
            </a:graphic>
          </wp:inline>
        </w:drawing>
      </w:r>
    </w:p>
    <w:p w14:paraId="2DBBB23B" w14:textId="77777777" w:rsidR="009F1B7B" w:rsidRPr="009F1B7B" w:rsidRDefault="009F1B7B" w:rsidP="009F1B7B">
      <w:pPr>
        <w:rPr>
          <w:lang w:val="fr-FR"/>
        </w:rPr>
      </w:pPr>
    </w:p>
    <w:p w14:paraId="14B1483F" w14:textId="77777777" w:rsidR="009F1B7B" w:rsidRPr="009F1B7B" w:rsidRDefault="009F1B7B" w:rsidP="009F1B7B">
      <w:pPr>
        <w:rPr>
          <w:lang w:val="fr-FR"/>
        </w:rPr>
      </w:pPr>
    </w:p>
    <w:p w14:paraId="702D55F3" w14:textId="77777777" w:rsidR="009F1B7B" w:rsidRPr="009F1B7B" w:rsidRDefault="009F1B7B" w:rsidP="009F1B7B">
      <w:pPr>
        <w:rPr>
          <w:lang w:val="fr-FR"/>
        </w:rPr>
      </w:pPr>
      <w:r w:rsidRPr="009F1B7B">
        <w:rPr>
          <w:lang w:val="fr-FR"/>
        </w:rPr>
        <w:t xml:space="preserve">Add your product name and class prefix. You can unselect use Core Data for now. We will add it later. </w:t>
      </w:r>
    </w:p>
    <w:p w14:paraId="16474CE8" w14:textId="77777777" w:rsidR="009F1B7B" w:rsidRPr="009F1B7B" w:rsidRDefault="009F1B7B" w:rsidP="009F1B7B">
      <w:pPr>
        <w:rPr>
          <w:lang w:val="fr-FR"/>
        </w:rPr>
      </w:pPr>
    </w:p>
    <w:p w14:paraId="485E1D0C" w14:textId="77777777" w:rsidR="009F1B7B" w:rsidRPr="009F1B7B" w:rsidRDefault="009F1B7B" w:rsidP="009F1B7B">
      <w:pPr>
        <w:rPr>
          <w:lang w:val="fr-FR"/>
        </w:rPr>
      </w:pPr>
      <w:r w:rsidRPr="009F1B7B">
        <w:rPr>
          <w:noProof/>
        </w:rPr>
        <w:lastRenderedPageBreak/>
        <w:drawing>
          <wp:inline distT="0" distB="0" distL="0" distR="0" wp14:anchorId="6983F477" wp14:editId="137BF12B">
            <wp:extent cx="5984240" cy="55911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2-17 at 5.48.15 PM.png"/>
                    <pic:cNvPicPr/>
                  </pic:nvPicPr>
                  <pic:blipFill>
                    <a:blip r:embed="rId62">
                      <a:extLst>
                        <a:ext uri="{28A0092B-C50C-407E-A947-70E740481C1C}">
                          <a14:useLocalDpi xmlns:a14="http://schemas.microsoft.com/office/drawing/2010/main" val="0"/>
                        </a:ext>
                      </a:extLst>
                    </a:blip>
                    <a:stretch>
                      <a:fillRect/>
                    </a:stretch>
                  </pic:blipFill>
                  <pic:spPr>
                    <a:xfrm>
                      <a:off x="0" y="0"/>
                      <a:ext cx="5986305" cy="5593104"/>
                    </a:xfrm>
                    <a:prstGeom prst="rect">
                      <a:avLst/>
                    </a:prstGeom>
                  </pic:spPr>
                </pic:pic>
              </a:graphicData>
            </a:graphic>
          </wp:inline>
        </w:drawing>
      </w:r>
    </w:p>
    <w:p w14:paraId="5D8D3B1C" w14:textId="77777777" w:rsidR="009F1B7B" w:rsidRPr="009F1B7B" w:rsidRDefault="009F1B7B" w:rsidP="009F1B7B">
      <w:pPr>
        <w:rPr>
          <w:lang w:val="fr-FR"/>
        </w:rPr>
      </w:pPr>
      <w:r w:rsidRPr="009F1B7B">
        <w:rPr>
          <w:lang w:val="fr-FR"/>
        </w:rPr>
        <w:t xml:space="preserve">Select </w:t>
      </w:r>
      <w:r w:rsidRPr="0084174B">
        <w:rPr>
          <w:b/>
          <w:i/>
          <w:lang w:val="fr-FR"/>
        </w:rPr>
        <w:t>Next</w:t>
      </w:r>
      <w:r w:rsidRPr="009F1B7B">
        <w:rPr>
          <w:lang w:val="fr-FR"/>
        </w:rPr>
        <w:t xml:space="preserve"> .  Create a git repository for your project as prompted by Xcode. Now in XCode you will be able to see your development environment.</w:t>
      </w:r>
    </w:p>
    <w:p w14:paraId="0E2194A4" w14:textId="77777777" w:rsidR="009F1B7B" w:rsidRPr="009F1B7B" w:rsidRDefault="009F1B7B" w:rsidP="009F1B7B">
      <w:pPr>
        <w:rPr>
          <w:lang w:val="fr-FR"/>
        </w:rPr>
      </w:pPr>
    </w:p>
    <w:p w14:paraId="39500788" w14:textId="77777777" w:rsidR="009F1B7B" w:rsidRPr="009F1B7B" w:rsidRDefault="009F1B7B" w:rsidP="009F1B7B">
      <w:pPr>
        <w:rPr>
          <w:lang w:val="fr-FR"/>
        </w:rPr>
      </w:pPr>
      <w:r w:rsidRPr="009F1B7B">
        <w:rPr>
          <w:noProof/>
        </w:rPr>
        <w:lastRenderedPageBreak/>
        <w:drawing>
          <wp:inline distT="0" distB="0" distL="0" distR="0" wp14:anchorId="564C0469" wp14:editId="14DFBE8A">
            <wp:extent cx="6042714" cy="5400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2-17 at 5.54.45 PM.png"/>
                    <pic:cNvPicPr/>
                  </pic:nvPicPr>
                  <pic:blipFill>
                    <a:blip r:embed="rId63">
                      <a:extLst>
                        <a:ext uri="{28A0092B-C50C-407E-A947-70E740481C1C}">
                          <a14:useLocalDpi xmlns:a14="http://schemas.microsoft.com/office/drawing/2010/main" val="0"/>
                        </a:ext>
                      </a:extLst>
                    </a:blip>
                    <a:stretch>
                      <a:fillRect/>
                    </a:stretch>
                  </pic:blipFill>
                  <pic:spPr>
                    <a:xfrm>
                      <a:off x="0" y="0"/>
                      <a:ext cx="6045649" cy="5403298"/>
                    </a:xfrm>
                    <a:prstGeom prst="rect">
                      <a:avLst/>
                    </a:prstGeom>
                  </pic:spPr>
                </pic:pic>
              </a:graphicData>
            </a:graphic>
          </wp:inline>
        </w:drawing>
      </w:r>
    </w:p>
    <w:p w14:paraId="4E3DCFD6" w14:textId="77777777" w:rsidR="009F1B7B" w:rsidRPr="009F1B7B" w:rsidRDefault="009F1B7B" w:rsidP="009F1B7B">
      <w:pPr>
        <w:rPr>
          <w:lang w:val="fr-FR"/>
        </w:rPr>
      </w:pPr>
    </w:p>
    <w:p w14:paraId="345B2002" w14:textId="2A4374C2" w:rsidR="009F1B7B" w:rsidRPr="009F1B7B" w:rsidRDefault="009F1B7B" w:rsidP="006C38C6">
      <w:pPr>
        <w:pStyle w:val="Heading4"/>
        <w:numPr>
          <w:ilvl w:val="3"/>
          <w:numId w:val="17"/>
        </w:numPr>
        <w:rPr>
          <w:lang w:val="fr-FR"/>
        </w:rPr>
      </w:pPr>
      <w:r w:rsidRPr="009F1B7B">
        <w:rPr>
          <w:lang w:val="fr-FR"/>
        </w:rPr>
        <w:t xml:space="preserve">Adding the Framework and 3rd Party </w:t>
      </w:r>
      <w:r w:rsidR="00EB44EA">
        <w:rPr>
          <w:lang w:val="fr-FR"/>
        </w:rPr>
        <w:t>Dependencies</w:t>
      </w:r>
    </w:p>
    <w:p w14:paraId="26E7A958" w14:textId="77777777" w:rsidR="009F1B7B" w:rsidRPr="009F1B7B" w:rsidRDefault="009F1B7B" w:rsidP="009F1B7B">
      <w:pPr>
        <w:rPr>
          <w:b/>
          <w:lang w:val="fr-FR"/>
        </w:rPr>
      </w:pPr>
    </w:p>
    <w:p w14:paraId="20586CC9" w14:textId="77777777" w:rsidR="009F1B7B" w:rsidRPr="009F1B7B" w:rsidRDefault="009F1B7B" w:rsidP="009F1B7B">
      <w:pPr>
        <w:rPr>
          <w:lang w:val="fr-FR"/>
        </w:rPr>
      </w:pPr>
      <w:r w:rsidRPr="009F1B7B">
        <w:rPr>
          <w:lang w:val="fr-FR"/>
        </w:rPr>
        <w:t xml:space="preserve">First we add the CMX.framework : </w:t>
      </w:r>
    </w:p>
    <w:p w14:paraId="7B52305C" w14:textId="77777777" w:rsidR="009F1B7B" w:rsidRPr="009F1B7B" w:rsidRDefault="009F1B7B" w:rsidP="009F1B7B">
      <w:pPr>
        <w:rPr>
          <w:lang w:val="fr-FR"/>
        </w:rPr>
      </w:pPr>
    </w:p>
    <w:p w14:paraId="1B16355B" w14:textId="77777777" w:rsidR="009F1B7B" w:rsidRPr="009F1B7B" w:rsidRDefault="009F1B7B" w:rsidP="009F1B7B">
      <w:pPr>
        <w:rPr>
          <w:lang w:val="fr-FR"/>
        </w:rPr>
      </w:pPr>
    </w:p>
    <w:p w14:paraId="3E09A852" w14:textId="3E798915" w:rsidR="009F1B7B" w:rsidRPr="009F1B7B" w:rsidRDefault="00EB44EA" w:rsidP="009F1B7B">
      <w:pPr>
        <w:rPr>
          <w:lang w:val="fr-FR"/>
        </w:rPr>
      </w:pPr>
      <w:r w:rsidRPr="009F1B7B">
        <w:rPr>
          <w:noProof/>
        </w:rPr>
        <w:lastRenderedPageBreak/>
        <mc:AlternateContent>
          <mc:Choice Requires="wps">
            <w:drawing>
              <wp:anchor distT="0" distB="0" distL="114300" distR="114300" simplePos="0" relativeHeight="251641344" behindDoc="0" locked="0" layoutInCell="1" allowOverlap="1" wp14:anchorId="13B6E7C9" wp14:editId="76C616AC">
                <wp:simplePos x="0" y="0"/>
                <wp:positionH relativeFrom="column">
                  <wp:posOffset>2133600</wp:posOffset>
                </wp:positionH>
                <wp:positionV relativeFrom="paragraph">
                  <wp:posOffset>4695825</wp:posOffset>
                </wp:positionV>
                <wp:extent cx="457200" cy="1028700"/>
                <wp:effectExtent l="50800" t="50800" r="25400" b="38100"/>
                <wp:wrapNone/>
                <wp:docPr id="46" name="Straight Arrow Connector 46"/>
                <wp:cNvGraphicFramePr/>
                <a:graphic xmlns:a="http://schemas.openxmlformats.org/drawingml/2006/main">
                  <a:graphicData uri="http://schemas.microsoft.com/office/word/2010/wordprocessingShape">
                    <wps:wsp>
                      <wps:cNvCnPr/>
                      <wps:spPr>
                        <a:xfrm flipH="1" flipV="1">
                          <a:off x="0" y="0"/>
                          <a:ext cx="457200" cy="10287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096A7571" id="_x0000_t32" coordsize="21600,21600" o:spt="32" o:oned="t" path="m,l21600,21600e" filled="f">
                <v:path arrowok="t" fillok="f" o:connecttype="none"/>
                <o:lock v:ext="edit" shapetype="t"/>
              </v:shapetype>
              <v:shape id="Straight Arrow Connector 46" o:spid="_x0000_s1026" type="#_x0000_t32" style="position:absolute;margin-left:168pt;margin-top:369.75pt;width:36pt;height:81pt;flip:x y;z-index:25164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" strokecolor="#4f81bd [3204]" strokeweight="2pt">
                <v:stroke endarrow="open"/>
                <v:shadow on="t" color="black" opacity="24903f" origin=",.5" offset="0,.55556mm"/>
              </v:shape>
            </w:pict>
          </mc:Fallback>
        </mc:AlternateContent>
      </w:r>
      <w:r w:rsidR="009F1B7B" w:rsidRPr="009F1B7B">
        <w:rPr>
          <w:lang w:val="fr-FR"/>
        </w:rPr>
        <w:tab/>
      </w:r>
      <w:r w:rsidR="009F1B7B" w:rsidRPr="009F1B7B">
        <w:rPr>
          <w:noProof/>
        </w:rPr>
        <w:drawing>
          <wp:inline distT="0" distB="0" distL="0" distR="0" wp14:anchorId="318A7C9A" wp14:editId="2860C823">
            <wp:extent cx="6143234" cy="497857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2-17 at 5.54.45 PM.png"/>
                    <pic:cNvPicPr/>
                  </pic:nvPicPr>
                  <pic:blipFill>
                    <a:blip r:embed="rId63">
                      <a:extLst>
                        <a:ext uri="{28A0092B-C50C-407E-A947-70E740481C1C}">
                          <a14:useLocalDpi xmlns:a14="http://schemas.microsoft.com/office/drawing/2010/main" val="0"/>
                        </a:ext>
                      </a:extLst>
                    </a:blip>
                    <a:stretch>
                      <a:fillRect/>
                    </a:stretch>
                  </pic:blipFill>
                  <pic:spPr>
                    <a:xfrm>
                      <a:off x="0" y="0"/>
                      <a:ext cx="6147781" cy="4982264"/>
                    </a:xfrm>
                    <a:prstGeom prst="rect">
                      <a:avLst/>
                    </a:prstGeom>
                  </pic:spPr>
                </pic:pic>
              </a:graphicData>
            </a:graphic>
          </wp:inline>
        </w:drawing>
      </w:r>
    </w:p>
    <w:p w14:paraId="138B177A" w14:textId="55447641" w:rsidR="009F1B7B" w:rsidRPr="009F1B7B" w:rsidRDefault="009F1B7B" w:rsidP="009F1B7B">
      <w:pPr>
        <w:rPr>
          <w:lang w:val="fr-FR"/>
        </w:rPr>
      </w:pPr>
    </w:p>
    <w:p w14:paraId="5A1053F3" w14:textId="77777777" w:rsidR="009F1B7B" w:rsidRPr="009F1B7B" w:rsidRDefault="009F1B7B" w:rsidP="009F1B7B">
      <w:pPr>
        <w:rPr>
          <w:lang w:val="fr-FR"/>
        </w:rPr>
      </w:pPr>
    </w:p>
    <w:p w14:paraId="3F7166B2" w14:textId="77777777" w:rsidR="009F1B7B" w:rsidRPr="009F1B7B" w:rsidRDefault="009F1B7B" w:rsidP="009F1B7B">
      <w:pPr>
        <w:rPr>
          <w:lang w:val="fr-FR"/>
        </w:rPr>
      </w:pPr>
    </w:p>
    <w:p w14:paraId="7C7D9732" w14:textId="77777777" w:rsidR="009F1B7B" w:rsidRPr="009F1B7B" w:rsidRDefault="009F1B7B" w:rsidP="009F1B7B">
      <w:pPr>
        <w:rPr>
          <w:lang w:val="fr-FR"/>
        </w:rPr>
      </w:pPr>
      <w:r w:rsidRPr="009F1B7B">
        <w:rPr>
          <w:lang w:val="fr-FR"/>
        </w:rPr>
        <w:t xml:space="preserve">Click on the + sign in the General Tab under Linked Frameworks and Libraries. </w:t>
      </w:r>
    </w:p>
    <w:p w14:paraId="791E65E0" w14:textId="77777777" w:rsidR="009F1B7B" w:rsidRPr="009F1B7B" w:rsidRDefault="009F1B7B" w:rsidP="009F1B7B">
      <w:pPr>
        <w:rPr>
          <w:lang w:val="fr-FR"/>
        </w:rPr>
      </w:pPr>
      <w:r w:rsidRPr="009F1B7B">
        <w:rPr>
          <w:noProof/>
        </w:rPr>
        <w:lastRenderedPageBreak/>
        <w:drawing>
          <wp:inline distT="0" distB="0" distL="0" distR="0" wp14:anchorId="72BBF08D" wp14:editId="23EA9FBD">
            <wp:extent cx="6260523" cy="4591050"/>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2-17 at 6.04.55 PM.png"/>
                    <pic:cNvPicPr/>
                  </pic:nvPicPr>
                  <pic:blipFill>
                    <a:blip r:embed="rId64">
                      <a:extLst>
                        <a:ext uri="{28A0092B-C50C-407E-A947-70E740481C1C}">
                          <a14:useLocalDpi xmlns:a14="http://schemas.microsoft.com/office/drawing/2010/main" val="0"/>
                        </a:ext>
                      </a:extLst>
                    </a:blip>
                    <a:stretch>
                      <a:fillRect/>
                    </a:stretch>
                  </pic:blipFill>
                  <pic:spPr>
                    <a:xfrm>
                      <a:off x="0" y="0"/>
                      <a:ext cx="6262961" cy="4592838"/>
                    </a:xfrm>
                    <a:prstGeom prst="rect">
                      <a:avLst/>
                    </a:prstGeom>
                  </pic:spPr>
                </pic:pic>
              </a:graphicData>
            </a:graphic>
          </wp:inline>
        </w:drawing>
      </w:r>
    </w:p>
    <w:p w14:paraId="1E374760" w14:textId="77777777" w:rsidR="009F1B7B" w:rsidRPr="009F1B7B" w:rsidRDefault="009F1B7B" w:rsidP="009F1B7B">
      <w:pPr>
        <w:rPr>
          <w:lang w:val="fr-FR"/>
        </w:rPr>
      </w:pPr>
    </w:p>
    <w:p w14:paraId="49B9F13C" w14:textId="77777777" w:rsidR="009F1B7B" w:rsidRPr="009F1B7B" w:rsidRDefault="009F1B7B" w:rsidP="009F1B7B">
      <w:pPr>
        <w:rPr>
          <w:lang w:val="fr-FR"/>
        </w:rPr>
      </w:pPr>
    </w:p>
    <w:p w14:paraId="7D686FF2" w14:textId="77777777" w:rsidR="009F1B7B" w:rsidRPr="009F1B7B" w:rsidRDefault="009F1B7B" w:rsidP="009F1B7B">
      <w:pPr>
        <w:rPr>
          <w:lang w:val="fr-FR"/>
        </w:rPr>
      </w:pPr>
      <w:r w:rsidRPr="009F1B7B">
        <w:rPr>
          <w:lang w:val="fr-FR"/>
        </w:rPr>
        <w:tab/>
      </w:r>
    </w:p>
    <w:p w14:paraId="2A9B9F5C" w14:textId="77777777" w:rsidR="009F1B7B" w:rsidRPr="009F1B7B" w:rsidRDefault="009F1B7B" w:rsidP="009F1B7B">
      <w:pPr>
        <w:rPr>
          <w:lang w:val="fr-FR"/>
        </w:rPr>
      </w:pPr>
      <w:r w:rsidRPr="009F1B7B">
        <w:rPr>
          <w:lang w:val="fr-FR"/>
        </w:rPr>
        <w:t xml:space="preserve">Select </w:t>
      </w:r>
      <w:r w:rsidRPr="0084174B">
        <w:rPr>
          <w:b/>
          <w:i/>
          <w:lang w:val="fr-FR"/>
        </w:rPr>
        <w:t>Add Other</w:t>
      </w:r>
      <w:r w:rsidRPr="009F1B7B">
        <w:rPr>
          <w:lang w:val="fr-FR"/>
        </w:rPr>
        <w:t xml:space="preserve"> and browse to the CMX.framework under your CMX SDK and select open.</w:t>
      </w:r>
    </w:p>
    <w:p w14:paraId="2F3D5D6C" w14:textId="77777777" w:rsidR="009F1B7B" w:rsidRPr="009F1B7B" w:rsidRDefault="009F1B7B" w:rsidP="009F1B7B">
      <w:pPr>
        <w:rPr>
          <w:lang w:val="fr-FR"/>
        </w:rPr>
      </w:pPr>
    </w:p>
    <w:p w14:paraId="6035B945" w14:textId="77777777" w:rsidR="009F1B7B" w:rsidRPr="009F1B7B" w:rsidRDefault="009F1B7B" w:rsidP="009F1B7B">
      <w:pPr>
        <w:rPr>
          <w:lang w:val="fr-FR"/>
        </w:rPr>
      </w:pPr>
      <w:r w:rsidRPr="009F1B7B">
        <w:rPr>
          <w:lang w:val="fr-FR"/>
        </w:rPr>
        <w:t>Once you do that you should see CMX.framework come up in the list of frameworks included in your project .</w:t>
      </w:r>
    </w:p>
    <w:p w14:paraId="08117F63" w14:textId="77777777" w:rsidR="009F1B7B" w:rsidRPr="009F1B7B" w:rsidRDefault="009F1B7B" w:rsidP="009F1B7B">
      <w:pPr>
        <w:rPr>
          <w:lang w:val="fr-FR"/>
        </w:rPr>
      </w:pPr>
    </w:p>
    <w:p w14:paraId="22509AFC" w14:textId="77777777" w:rsidR="009F1B7B" w:rsidRPr="009F1B7B" w:rsidRDefault="009F1B7B" w:rsidP="009F1B7B">
      <w:pPr>
        <w:rPr>
          <w:lang w:val="fr-FR"/>
        </w:rPr>
      </w:pPr>
    </w:p>
    <w:p w14:paraId="09567ADC" w14:textId="77777777" w:rsidR="009F1B7B" w:rsidRPr="009F1B7B" w:rsidRDefault="009F1B7B" w:rsidP="009F1B7B">
      <w:pPr>
        <w:rPr>
          <w:lang w:val="fr-FR"/>
        </w:rPr>
      </w:pPr>
    </w:p>
    <w:p w14:paraId="55B3FE12" w14:textId="0E33D051" w:rsidR="009F1B7B" w:rsidRPr="009F1B7B" w:rsidRDefault="00EB44EA" w:rsidP="009F1B7B">
      <w:pPr>
        <w:rPr>
          <w:lang w:val="fr-FR"/>
        </w:rPr>
      </w:pPr>
      <w:r w:rsidRPr="009F1B7B">
        <w:rPr>
          <w:noProof/>
        </w:rPr>
        <w:lastRenderedPageBreak/>
        <mc:AlternateContent>
          <mc:Choice Requires="wps">
            <w:drawing>
              <wp:anchor distT="0" distB="0" distL="114300" distR="114300" simplePos="0" relativeHeight="251650560" behindDoc="0" locked="0" layoutInCell="1" allowOverlap="1" wp14:anchorId="7BDB45D5" wp14:editId="7AFED1E6">
                <wp:simplePos x="0" y="0"/>
                <wp:positionH relativeFrom="margin">
                  <wp:align>center</wp:align>
                </wp:positionH>
                <wp:positionV relativeFrom="paragraph">
                  <wp:posOffset>3710305</wp:posOffset>
                </wp:positionV>
                <wp:extent cx="800100" cy="685800"/>
                <wp:effectExtent l="57150" t="38100" r="57150"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800100" cy="6858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DD843A2" id="Straight Arrow Connector 14" o:spid="_x0000_s1026" type="#_x0000_t32" style="position:absolute;margin-left:0;margin-top:292.15pt;width:63pt;height:54pt;flip:x y;z-index:25165056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" strokecolor="#4f81bd [3204]" strokeweight="2pt">
                <v:stroke endarrow="open"/>
                <v:shadow on="t" color="black" opacity="24903f" origin=",.5" offset="0,.55556mm"/>
                <w10:wrap anchorx="margin"/>
              </v:shape>
            </w:pict>
          </mc:Fallback>
        </mc:AlternateContent>
      </w:r>
      <w:r w:rsidR="009F1B7B" w:rsidRPr="009F1B7B">
        <w:rPr>
          <w:noProof/>
        </w:rPr>
        <mc:AlternateContent>
          <mc:Choice Requires="wps">
            <w:drawing>
              <wp:anchor distT="0" distB="0" distL="114300" distR="114300" simplePos="0" relativeHeight="251665920" behindDoc="0" locked="0" layoutInCell="1" allowOverlap="1" wp14:anchorId="6D39D391" wp14:editId="1CC76642">
                <wp:simplePos x="0" y="0"/>
                <wp:positionH relativeFrom="column">
                  <wp:posOffset>-285750</wp:posOffset>
                </wp:positionH>
                <wp:positionV relativeFrom="paragraph">
                  <wp:posOffset>1348105</wp:posOffset>
                </wp:positionV>
                <wp:extent cx="685800" cy="1600200"/>
                <wp:effectExtent l="0" t="50800" r="76200" b="25400"/>
                <wp:wrapNone/>
                <wp:docPr id="47" name="Straight Arrow Connector 47"/>
                <wp:cNvGraphicFramePr/>
                <a:graphic xmlns:a="http://schemas.openxmlformats.org/drawingml/2006/main">
                  <a:graphicData uri="http://schemas.microsoft.com/office/word/2010/wordprocessingShape">
                    <wps:wsp>
                      <wps:cNvCnPr/>
                      <wps:spPr>
                        <a:xfrm flipV="1">
                          <a:off x="0" y="0"/>
                          <a:ext cx="685800" cy="1600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8D8A6F0" id="Straight Arrow Connector 47" o:spid="_x0000_s1026" type="#_x0000_t32" style="position:absolute;margin-left:-22.5pt;margin-top:106.15pt;width:54pt;height:126pt;flip:y;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" strokecolor="#4f81bd [3204]" strokeweight="2pt">
                <v:stroke endarrow="open"/>
                <v:shadow on="t" color="black" opacity="24903f" origin=",.5" offset="0,.55556mm"/>
              </v:shape>
            </w:pict>
          </mc:Fallback>
        </mc:AlternateContent>
      </w:r>
      <w:r w:rsidR="009F1B7B" w:rsidRPr="009F1B7B">
        <w:rPr>
          <w:noProof/>
        </w:rPr>
        <w:drawing>
          <wp:inline distT="0" distB="0" distL="0" distR="0" wp14:anchorId="41F7CBDF" wp14:editId="28AAB5A3">
            <wp:extent cx="5901359" cy="4524375"/>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2-18 at 10.29.36 AM.png"/>
                    <pic:cNvPicPr/>
                  </pic:nvPicPr>
                  <pic:blipFill>
                    <a:blip r:embed="rId65">
                      <a:extLst>
                        <a:ext uri="{28A0092B-C50C-407E-A947-70E740481C1C}">
                          <a14:useLocalDpi xmlns:a14="http://schemas.microsoft.com/office/drawing/2010/main" val="0"/>
                        </a:ext>
                      </a:extLst>
                    </a:blip>
                    <a:stretch>
                      <a:fillRect/>
                    </a:stretch>
                  </pic:blipFill>
                  <pic:spPr>
                    <a:xfrm>
                      <a:off x="0" y="0"/>
                      <a:ext cx="5907915" cy="4529402"/>
                    </a:xfrm>
                    <a:prstGeom prst="rect">
                      <a:avLst/>
                    </a:prstGeom>
                  </pic:spPr>
                </pic:pic>
              </a:graphicData>
            </a:graphic>
          </wp:inline>
        </w:drawing>
      </w:r>
    </w:p>
    <w:p w14:paraId="7526E28F" w14:textId="77777777" w:rsidR="009F1B7B" w:rsidRPr="009F1B7B" w:rsidRDefault="009F1B7B" w:rsidP="009F1B7B">
      <w:pPr>
        <w:rPr>
          <w:lang w:val="fr-FR"/>
        </w:rPr>
      </w:pPr>
    </w:p>
    <w:p w14:paraId="6FCE88F9" w14:textId="77777777" w:rsidR="009F1B7B" w:rsidRPr="009F1B7B" w:rsidRDefault="009F1B7B" w:rsidP="009F1B7B">
      <w:pPr>
        <w:rPr>
          <w:lang w:val="fr-FR"/>
        </w:rPr>
      </w:pPr>
      <w:r w:rsidRPr="009F1B7B">
        <w:rPr>
          <w:lang w:val="fr-FR"/>
        </w:rPr>
        <w:t xml:space="preserve"> </w:t>
      </w:r>
    </w:p>
    <w:p w14:paraId="6169B091" w14:textId="21F5AD74" w:rsidR="009F1B7B" w:rsidRPr="009F1B7B" w:rsidRDefault="009F1B7B" w:rsidP="009F1B7B">
      <w:pPr>
        <w:rPr>
          <w:lang w:val="fr-FR"/>
        </w:rPr>
      </w:pPr>
      <w:r w:rsidRPr="009F1B7B">
        <w:rPr>
          <w:lang w:val="fr-FR"/>
        </w:rPr>
        <w:t xml:space="preserve">You should also be able a see a list of header files under the Headers folder in </w:t>
      </w:r>
      <w:r w:rsidR="00EB44EA" w:rsidRPr="0084174B">
        <w:rPr>
          <w:b/>
          <w:lang w:val="fr-FR"/>
        </w:rPr>
        <w:t>C</w:t>
      </w:r>
      <w:r w:rsidRPr="0084174B">
        <w:rPr>
          <w:b/>
          <w:lang w:val="fr-FR"/>
        </w:rPr>
        <w:t>MX.framework</w:t>
      </w:r>
      <w:r w:rsidRPr="009F1B7B">
        <w:rPr>
          <w:lang w:val="fr-FR"/>
        </w:rPr>
        <w:t xml:space="preserve">. </w:t>
      </w:r>
    </w:p>
    <w:p w14:paraId="2EA78B1C" w14:textId="77777777" w:rsidR="009F1B7B" w:rsidRPr="009F1B7B" w:rsidRDefault="009F1B7B" w:rsidP="009F1B7B">
      <w:pPr>
        <w:rPr>
          <w:lang w:val="fr-FR"/>
        </w:rPr>
      </w:pPr>
    </w:p>
    <w:p w14:paraId="6C90823E" w14:textId="77777777" w:rsidR="009F1B7B" w:rsidRPr="009F1B7B" w:rsidRDefault="009F1B7B" w:rsidP="009F1B7B">
      <w:pPr>
        <w:rPr>
          <w:lang w:val="fr-FR"/>
        </w:rPr>
      </w:pPr>
      <w:r w:rsidRPr="009F1B7B">
        <w:rPr>
          <w:lang w:val="fr-FR"/>
        </w:rPr>
        <w:t xml:space="preserve">Now we are going to add 3rd party libraries to our project. </w:t>
      </w:r>
    </w:p>
    <w:p w14:paraId="7EE172E4" w14:textId="77777777" w:rsidR="009F1B7B" w:rsidRPr="009F1B7B" w:rsidRDefault="009F1B7B" w:rsidP="009F1B7B">
      <w:pPr>
        <w:rPr>
          <w:lang w:val="fr-FR"/>
        </w:rPr>
      </w:pPr>
    </w:p>
    <w:p w14:paraId="2A018419" w14:textId="77777777" w:rsidR="009F1B7B" w:rsidRPr="009F1B7B" w:rsidRDefault="009F1B7B" w:rsidP="009F1B7B">
      <w:pPr>
        <w:rPr>
          <w:lang w:val="fr-FR"/>
        </w:rPr>
      </w:pPr>
      <w:r w:rsidRPr="009F1B7B">
        <w:rPr>
          <w:lang w:val="fr-FR"/>
        </w:rPr>
        <w:t>For adding the 3rd party libraries we are simply going to drag and drop the folders in our project. The third party libraries you need to place in your project are : AFNetworking, Reachability, SMCalloutView, JASidePanels.</w:t>
      </w:r>
    </w:p>
    <w:p w14:paraId="173582E2" w14:textId="77777777" w:rsidR="009F1B7B" w:rsidRPr="009F1B7B" w:rsidRDefault="009F1B7B" w:rsidP="009F1B7B">
      <w:pPr>
        <w:rPr>
          <w:lang w:val="fr-FR"/>
        </w:rPr>
      </w:pPr>
    </w:p>
    <w:p w14:paraId="7AEADCBC" w14:textId="77777777" w:rsidR="009F1B7B" w:rsidRPr="009F1B7B" w:rsidRDefault="009F1B7B" w:rsidP="009F1B7B">
      <w:pPr>
        <w:rPr>
          <w:lang w:val="fr-FR"/>
        </w:rPr>
      </w:pPr>
      <w:r w:rsidRPr="009F1B7B">
        <w:rPr>
          <w:lang w:val="fr-FR"/>
        </w:rPr>
        <w:t xml:space="preserve">When dragging and dropping the folders make sure you select </w:t>
      </w:r>
      <w:r w:rsidRPr="0084174B">
        <w:rPr>
          <w:b/>
          <w:i/>
          <w:lang w:val="fr-FR"/>
        </w:rPr>
        <w:t>« Create Groups for any added folders »</w:t>
      </w:r>
      <w:r w:rsidRPr="009F1B7B">
        <w:rPr>
          <w:lang w:val="fr-FR"/>
        </w:rPr>
        <w:t xml:space="preserve"> and the target is selected as your appname. </w:t>
      </w:r>
    </w:p>
    <w:p w14:paraId="1F2300D3" w14:textId="77777777" w:rsidR="009F1B7B" w:rsidRPr="009F1B7B" w:rsidRDefault="009F1B7B" w:rsidP="009F1B7B">
      <w:pPr>
        <w:rPr>
          <w:lang w:val="fr-FR"/>
        </w:rPr>
      </w:pPr>
    </w:p>
    <w:p w14:paraId="1CE3611E" w14:textId="703DA15F" w:rsidR="009F1B7B" w:rsidRPr="009F1B7B" w:rsidRDefault="009F1B7B" w:rsidP="009F1B7B">
      <w:pPr>
        <w:rPr>
          <w:lang w:val="fr-FR"/>
        </w:rPr>
      </w:pPr>
      <w:r w:rsidRPr="009F1B7B">
        <w:rPr>
          <w:lang w:val="fr-FR"/>
        </w:rPr>
        <w:t xml:space="preserve">At the end your project window should look like this : </w:t>
      </w:r>
    </w:p>
    <w:p w14:paraId="5A1173CB" w14:textId="029F130D" w:rsidR="009F1B7B" w:rsidRPr="009F1B7B" w:rsidRDefault="009F1B7B" w:rsidP="009F1B7B">
      <w:pPr>
        <w:rPr>
          <w:lang w:val="fr-FR"/>
        </w:rPr>
      </w:pPr>
    </w:p>
    <w:p w14:paraId="6A941FEA" w14:textId="6DD0FB82" w:rsidR="009F1B7B" w:rsidRPr="009F1B7B" w:rsidRDefault="009F1B7B" w:rsidP="009F1B7B">
      <w:pPr>
        <w:rPr>
          <w:lang w:val="fr-FR"/>
        </w:rPr>
      </w:pPr>
    </w:p>
    <w:p w14:paraId="4F9946CC" w14:textId="77777777" w:rsidR="009F1B7B" w:rsidRPr="009F1B7B" w:rsidRDefault="009F1B7B" w:rsidP="009F1B7B">
      <w:pPr>
        <w:rPr>
          <w:lang w:val="fr-FR"/>
        </w:rPr>
      </w:pPr>
    </w:p>
    <w:p w14:paraId="463DE470" w14:textId="74CB779C" w:rsidR="009F1B7B" w:rsidRPr="009F1B7B" w:rsidRDefault="006C18A7" w:rsidP="009F1B7B">
      <w:pPr>
        <w:rPr>
          <w:lang w:val="fr-FR"/>
        </w:rPr>
      </w:pPr>
      <w:r w:rsidRPr="009F1B7B">
        <w:rPr>
          <w:noProof/>
        </w:rPr>
        <w:lastRenderedPageBreak/>
        <w:drawing>
          <wp:anchor distT="0" distB="0" distL="114300" distR="114300" simplePos="0" relativeHeight="251680256" behindDoc="1" locked="0" layoutInCell="1" allowOverlap="1" wp14:anchorId="0C3F1FD3" wp14:editId="380708E1">
            <wp:simplePos x="0" y="0"/>
            <wp:positionH relativeFrom="margin">
              <wp:posOffset>-230505</wp:posOffset>
            </wp:positionH>
            <wp:positionV relativeFrom="page">
              <wp:posOffset>1343025</wp:posOffset>
            </wp:positionV>
            <wp:extent cx="6176489" cy="504825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2-18 at 11.17.52 AM.png"/>
                    <pic:cNvPicPr/>
                  </pic:nvPicPr>
                  <pic:blipFill>
                    <a:blip r:embed="rId66">
                      <a:extLst>
                        <a:ext uri="{28A0092B-C50C-407E-A947-70E740481C1C}">
                          <a14:useLocalDpi xmlns:a14="http://schemas.microsoft.com/office/drawing/2010/main" val="0"/>
                        </a:ext>
                      </a:extLst>
                    </a:blip>
                    <a:stretch>
                      <a:fillRect/>
                    </a:stretch>
                  </pic:blipFill>
                  <pic:spPr>
                    <a:xfrm>
                      <a:off x="0" y="0"/>
                      <a:ext cx="6176489" cy="5048250"/>
                    </a:xfrm>
                    <a:prstGeom prst="rect">
                      <a:avLst/>
                    </a:prstGeom>
                  </pic:spPr>
                </pic:pic>
              </a:graphicData>
            </a:graphic>
            <wp14:sizeRelH relativeFrom="page">
              <wp14:pctWidth>0</wp14:pctWidth>
            </wp14:sizeRelH>
            <wp14:sizeRelV relativeFrom="page">
              <wp14:pctHeight>0</wp14:pctHeight>
            </wp14:sizeRelV>
          </wp:anchor>
        </w:drawing>
      </w:r>
    </w:p>
    <w:p w14:paraId="4F717ED8" w14:textId="752CDAF2" w:rsidR="009F1B7B" w:rsidRPr="009F1B7B" w:rsidRDefault="00EB44EA" w:rsidP="009F1B7B">
      <w:pPr>
        <w:rPr>
          <w:lang w:val="fr-FR"/>
        </w:rPr>
      </w:pPr>
      <w:r w:rsidRPr="009F1B7B">
        <w:rPr>
          <w:noProof/>
        </w:rPr>
        <mc:AlternateContent>
          <mc:Choice Requires="wps">
            <w:drawing>
              <wp:anchor distT="0" distB="0" distL="114300" distR="114300" simplePos="0" relativeHeight="251673088" behindDoc="0" locked="0" layoutInCell="1" allowOverlap="1" wp14:anchorId="68BB2E49" wp14:editId="00EC7157">
                <wp:simplePos x="0" y="0"/>
                <wp:positionH relativeFrom="column">
                  <wp:posOffset>-247650</wp:posOffset>
                </wp:positionH>
                <wp:positionV relativeFrom="paragraph">
                  <wp:posOffset>115570</wp:posOffset>
                </wp:positionV>
                <wp:extent cx="1485900" cy="685800"/>
                <wp:effectExtent l="127000" t="101600" r="165100" b="177800"/>
                <wp:wrapThrough wrapText="bothSides">
                  <wp:wrapPolygon edited="0">
                    <wp:start x="7015" y="-3200"/>
                    <wp:lineTo x="-1846" y="-1600"/>
                    <wp:lineTo x="-1846" y="16000"/>
                    <wp:lineTo x="5169" y="24000"/>
                    <wp:lineTo x="7015" y="26400"/>
                    <wp:lineTo x="14769" y="26400"/>
                    <wp:lineTo x="16985" y="24000"/>
                    <wp:lineTo x="23631" y="12000"/>
                    <wp:lineTo x="23631" y="6400"/>
                    <wp:lineTo x="18092" y="-1600"/>
                    <wp:lineTo x="14769" y="-3200"/>
                    <wp:lineTo x="7015" y="-3200"/>
                  </wp:wrapPolygon>
                </wp:wrapThrough>
                <wp:docPr id="48" name="Oval 48"/>
                <wp:cNvGraphicFramePr/>
                <a:graphic xmlns:a="http://schemas.openxmlformats.org/drawingml/2006/main">
                  <a:graphicData uri="http://schemas.microsoft.com/office/word/2010/wordprocessingShape">
                    <wps:wsp>
                      <wps:cNvSpPr/>
                      <wps:spPr>
                        <a:xfrm>
                          <a:off x="0" y="0"/>
                          <a:ext cx="1485900" cy="685800"/>
                        </a:xfrm>
                        <a:prstGeom prst="ellipse">
                          <a:avLst/>
                        </a:prstGeom>
                        <a:noFill/>
                        <a:ln>
                          <a:solidFill>
                            <a:schemeClr val="accent1"/>
                          </a:solidFill>
                        </a:ln>
                        <a:effectLst>
                          <a:glow rad="63500">
                            <a:schemeClr val="accent1">
                              <a:satMod val="175000"/>
                              <a:alpha val="40000"/>
                            </a:schemeClr>
                          </a:glow>
                          <a:innerShdw blurRad="50800" dist="25400" dir="13500000">
                            <a:srgbClr val="FFFFFF">
                              <a:alpha val="75000"/>
                            </a:srgbClr>
                          </a:innerShdw>
                          <a:outerShdw blurRad="63500" dist="25400" dir="5400000" rotWithShape="0">
                            <a:srgbClr val="808080">
                              <a:alpha val="7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663A969" id="Oval 48" o:spid="_x0000_s1026" style="position:absolute;margin-left:-19.5pt;margin-top:9.1pt;width:117pt;height:54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" filled="f" strokecolor="#4f81bd [3204]">
                <w10:wrap type="through"/>
              </v:oval>
            </w:pict>
          </mc:Fallback>
        </mc:AlternateContent>
      </w:r>
    </w:p>
    <w:p w14:paraId="501BFC5C" w14:textId="77777777" w:rsidR="009F1B7B" w:rsidRPr="009F1B7B" w:rsidRDefault="009F1B7B" w:rsidP="009F1B7B">
      <w:pPr>
        <w:rPr>
          <w:lang w:val="fr-FR"/>
        </w:rPr>
      </w:pPr>
    </w:p>
    <w:p w14:paraId="5CAD31BB" w14:textId="77777777" w:rsidR="009F1B7B" w:rsidRPr="009F1B7B" w:rsidRDefault="009F1B7B" w:rsidP="009F1B7B">
      <w:pPr>
        <w:rPr>
          <w:lang w:val="fr-FR"/>
        </w:rPr>
      </w:pPr>
    </w:p>
    <w:p w14:paraId="7B59CABE" w14:textId="77777777" w:rsidR="009F1B7B" w:rsidRPr="009F1B7B" w:rsidRDefault="009F1B7B" w:rsidP="009F1B7B">
      <w:pPr>
        <w:rPr>
          <w:lang w:val="fr-FR"/>
        </w:rPr>
      </w:pPr>
    </w:p>
    <w:p w14:paraId="3EC3C5DF" w14:textId="77777777" w:rsidR="009F1B7B" w:rsidRPr="009F1B7B" w:rsidRDefault="009F1B7B" w:rsidP="009F1B7B">
      <w:pPr>
        <w:rPr>
          <w:lang w:val="fr-FR"/>
        </w:rPr>
      </w:pPr>
    </w:p>
    <w:p w14:paraId="778AD6BF" w14:textId="50443922" w:rsidR="009F1B7B" w:rsidRPr="009F1B7B" w:rsidRDefault="009F1B7B" w:rsidP="009F1B7B">
      <w:pPr>
        <w:rPr>
          <w:lang w:val="fr-FR"/>
        </w:rPr>
      </w:pPr>
    </w:p>
    <w:p w14:paraId="245D5C51" w14:textId="77777777" w:rsidR="009F1B7B" w:rsidRPr="009F1B7B" w:rsidRDefault="009F1B7B" w:rsidP="009F1B7B">
      <w:pPr>
        <w:rPr>
          <w:lang w:val="fr-FR"/>
        </w:rPr>
      </w:pPr>
    </w:p>
    <w:p w14:paraId="2CAB5DE1" w14:textId="77777777" w:rsidR="009F1B7B" w:rsidRPr="009F1B7B" w:rsidRDefault="009F1B7B" w:rsidP="009F1B7B">
      <w:pPr>
        <w:rPr>
          <w:lang w:val="fr-FR"/>
        </w:rPr>
      </w:pPr>
    </w:p>
    <w:p w14:paraId="453D3B08" w14:textId="79DEBF04" w:rsidR="009F1B7B" w:rsidRPr="009F1B7B" w:rsidRDefault="009F1B7B" w:rsidP="009F1B7B">
      <w:pPr>
        <w:rPr>
          <w:lang w:val="fr-FR"/>
        </w:rPr>
      </w:pPr>
    </w:p>
    <w:p w14:paraId="590E87E2" w14:textId="77777777" w:rsidR="009F1B7B" w:rsidRPr="009F1B7B" w:rsidRDefault="009F1B7B" w:rsidP="009F1B7B">
      <w:pPr>
        <w:rPr>
          <w:lang w:val="fr-FR"/>
        </w:rPr>
      </w:pPr>
    </w:p>
    <w:p w14:paraId="1D7FCB1C" w14:textId="77777777" w:rsidR="009F1B7B" w:rsidRPr="009F1B7B" w:rsidRDefault="009F1B7B" w:rsidP="009F1B7B">
      <w:pPr>
        <w:rPr>
          <w:lang w:val="fr-FR"/>
        </w:rPr>
      </w:pPr>
    </w:p>
    <w:p w14:paraId="4A9FBB20" w14:textId="77777777" w:rsidR="009F1B7B" w:rsidRPr="009F1B7B" w:rsidRDefault="009F1B7B" w:rsidP="009F1B7B">
      <w:pPr>
        <w:rPr>
          <w:lang w:val="fr-FR"/>
        </w:rPr>
      </w:pPr>
    </w:p>
    <w:p w14:paraId="6CDA9F2D" w14:textId="77777777" w:rsidR="009F1B7B" w:rsidRPr="009F1B7B" w:rsidRDefault="009F1B7B" w:rsidP="009F1B7B">
      <w:pPr>
        <w:rPr>
          <w:lang w:val="fr-FR"/>
        </w:rPr>
      </w:pPr>
    </w:p>
    <w:p w14:paraId="1A197869" w14:textId="77777777" w:rsidR="009F1B7B" w:rsidRPr="009F1B7B" w:rsidRDefault="009F1B7B" w:rsidP="009F1B7B">
      <w:pPr>
        <w:rPr>
          <w:lang w:val="fr-FR"/>
        </w:rPr>
      </w:pPr>
    </w:p>
    <w:p w14:paraId="5E2D1FBF" w14:textId="77777777" w:rsidR="009F1B7B" w:rsidRPr="009F1B7B" w:rsidRDefault="009F1B7B" w:rsidP="009F1B7B">
      <w:pPr>
        <w:rPr>
          <w:lang w:val="fr-FR"/>
        </w:rPr>
      </w:pPr>
    </w:p>
    <w:p w14:paraId="0427C6CB" w14:textId="77777777" w:rsidR="009F1B7B" w:rsidRPr="009F1B7B" w:rsidRDefault="009F1B7B" w:rsidP="009F1B7B">
      <w:pPr>
        <w:rPr>
          <w:lang w:val="fr-FR"/>
        </w:rPr>
      </w:pPr>
    </w:p>
    <w:p w14:paraId="05021C83" w14:textId="77777777" w:rsidR="009F1B7B" w:rsidRPr="009F1B7B" w:rsidRDefault="009F1B7B" w:rsidP="009F1B7B">
      <w:pPr>
        <w:rPr>
          <w:lang w:val="fr-FR"/>
        </w:rPr>
      </w:pPr>
    </w:p>
    <w:p w14:paraId="3D0C7AFF" w14:textId="77777777" w:rsidR="009F1B7B" w:rsidRPr="009F1B7B" w:rsidRDefault="009F1B7B" w:rsidP="009F1B7B">
      <w:pPr>
        <w:rPr>
          <w:lang w:val="fr-FR"/>
        </w:rPr>
      </w:pPr>
    </w:p>
    <w:p w14:paraId="3A7A8971" w14:textId="77777777" w:rsidR="00EB44EA" w:rsidRDefault="00EB44EA" w:rsidP="009F1B7B">
      <w:pPr>
        <w:rPr>
          <w:bCs/>
        </w:rPr>
      </w:pPr>
    </w:p>
    <w:p w14:paraId="09F788CC" w14:textId="77777777" w:rsidR="00EB44EA" w:rsidRDefault="00EB44EA" w:rsidP="009F1B7B">
      <w:pPr>
        <w:rPr>
          <w:bCs/>
        </w:rPr>
      </w:pPr>
    </w:p>
    <w:p w14:paraId="7847BE4A" w14:textId="77777777" w:rsidR="00EB44EA" w:rsidRDefault="00EB44EA" w:rsidP="009F1B7B">
      <w:pPr>
        <w:rPr>
          <w:bCs/>
        </w:rPr>
      </w:pPr>
    </w:p>
    <w:p w14:paraId="735C2852" w14:textId="77777777" w:rsidR="00EB44EA" w:rsidRDefault="00EB44EA" w:rsidP="009F1B7B">
      <w:pPr>
        <w:rPr>
          <w:bCs/>
        </w:rPr>
      </w:pPr>
    </w:p>
    <w:p w14:paraId="3183D357" w14:textId="77777777" w:rsidR="00EB44EA" w:rsidRDefault="00EB44EA" w:rsidP="009F1B7B">
      <w:pPr>
        <w:rPr>
          <w:bCs/>
        </w:rPr>
      </w:pPr>
    </w:p>
    <w:p w14:paraId="294F8CB2" w14:textId="77777777" w:rsidR="00EB44EA" w:rsidRDefault="00EB44EA" w:rsidP="009F1B7B">
      <w:pPr>
        <w:rPr>
          <w:bCs/>
        </w:rPr>
      </w:pPr>
    </w:p>
    <w:p w14:paraId="6BD54534" w14:textId="77777777" w:rsidR="00EB44EA" w:rsidRDefault="00EB44EA" w:rsidP="009F1B7B">
      <w:pPr>
        <w:rPr>
          <w:bCs/>
        </w:rPr>
      </w:pPr>
    </w:p>
    <w:p w14:paraId="6FCCD319" w14:textId="77777777" w:rsidR="00EB44EA" w:rsidRDefault="00EB44EA" w:rsidP="009F1B7B">
      <w:pPr>
        <w:rPr>
          <w:bCs/>
        </w:rPr>
      </w:pPr>
    </w:p>
    <w:p w14:paraId="1FCB65FD" w14:textId="77777777" w:rsidR="00EB44EA" w:rsidRDefault="00EB44EA" w:rsidP="009F1B7B">
      <w:pPr>
        <w:rPr>
          <w:bCs/>
        </w:rPr>
      </w:pPr>
    </w:p>
    <w:p w14:paraId="591450C8" w14:textId="77777777" w:rsidR="00EB44EA" w:rsidRDefault="00EB44EA" w:rsidP="009F1B7B">
      <w:pPr>
        <w:rPr>
          <w:bCs/>
        </w:rPr>
      </w:pPr>
    </w:p>
    <w:p w14:paraId="7B6BF97F" w14:textId="77777777" w:rsidR="00EB44EA" w:rsidRDefault="00EB44EA" w:rsidP="009F1B7B">
      <w:pPr>
        <w:rPr>
          <w:bCs/>
        </w:rPr>
      </w:pPr>
    </w:p>
    <w:p w14:paraId="22D76553" w14:textId="77777777" w:rsidR="009F1B7B" w:rsidRPr="009F1B7B" w:rsidRDefault="009F1B7B" w:rsidP="009F1B7B">
      <w:pPr>
        <w:rPr>
          <w:bCs/>
        </w:rPr>
      </w:pPr>
      <w:r w:rsidRPr="009F1B7B">
        <w:rPr>
          <w:bCs/>
        </w:rPr>
        <w:t>Creating the Storyboard</w:t>
      </w:r>
    </w:p>
    <w:p w14:paraId="3C56EF14" w14:textId="12F5A9AA" w:rsidR="009F1B7B" w:rsidRPr="009F1B7B" w:rsidRDefault="009F1B7B" w:rsidP="009F1B7B">
      <w:pPr>
        <w:rPr>
          <w:lang w:val="fr-FR"/>
        </w:rPr>
      </w:pPr>
    </w:p>
    <w:p w14:paraId="6E1EA881" w14:textId="77777777" w:rsidR="009F1B7B" w:rsidRPr="009F1B7B" w:rsidRDefault="009F1B7B" w:rsidP="009F1B7B">
      <w:pPr>
        <w:rPr>
          <w:lang w:val="fr-FR"/>
        </w:rPr>
      </w:pPr>
      <w:r w:rsidRPr="009F1B7B">
        <w:rPr>
          <w:lang w:val="fr-FR"/>
        </w:rPr>
        <w:t xml:space="preserve">We are going to start with the view of our app by creating storyboards. </w:t>
      </w:r>
    </w:p>
    <w:p w14:paraId="29335FB1" w14:textId="77777777" w:rsidR="009F1B7B" w:rsidRPr="009F1B7B" w:rsidRDefault="009F1B7B" w:rsidP="009F1B7B">
      <w:pPr>
        <w:rPr>
          <w:lang w:val="fr-FR"/>
        </w:rPr>
      </w:pPr>
    </w:p>
    <w:p w14:paraId="32EAC279" w14:textId="77777777" w:rsidR="009F1B7B" w:rsidRPr="009F1B7B" w:rsidRDefault="009F1B7B" w:rsidP="009F1B7B">
      <w:pPr>
        <w:rPr>
          <w:lang w:val="fr-FR"/>
        </w:rPr>
      </w:pPr>
      <w:r w:rsidRPr="009F1B7B">
        <w:rPr>
          <w:lang w:val="fr-FR"/>
        </w:rPr>
        <w:t xml:space="preserve">Creating storyboards can be learnt using Apple’s iOS developer manual. </w:t>
      </w:r>
    </w:p>
    <w:p w14:paraId="73336622" w14:textId="77777777" w:rsidR="009F1B7B" w:rsidRPr="009F1B7B" w:rsidRDefault="009F1B7B" w:rsidP="009F1B7B">
      <w:pPr>
        <w:rPr>
          <w:lang w:val="fr-FR"/>
        </w:rPr>
      </w:pPr>
    </w:p>
    <w:p w14:paraId="15E21FD0" w14:textId="77777777" w:rsidR="009F1B7B" w:rsidRPr="009F1B7B" w:rsidRDefault="009F1B7B" w:rsidP="009F1B7B">
      <w:pPr>
        <w:rPr>
          <w:lang w:val="fr-FR"/>
        </w:rPr>
      </w:pPr>
      <w:r w:rsidRPr="009F1B7B">
        <w:rPr>
          <w:lang w:val="fr-FR"/>
        </w:rPr>
        <w:t xml:space="preserve">The story board we are going to create will have a navigation controller, a view controller named as Registration View Controller and a Table View Controller with dynamic cells which we rename as Client Details View Controller. </w:t>
      </w:r>
    </w:p>
    <w:p w14:paraId="1EEB32F9" w14:textId="77777777" w:rsidR="009F1B7B" w:rsidRPr="009F1B7B" w:rsidRDefault="009F1B7B" w:rsidP="009F1B7B">
      <w:pPr>
        <w:rPr>
          <w:lang w:val="fr-FR"/>
        </w:rPr>
      </w:pPr>
    </w:p>
    <w:p w14:paraId="400F4E14" w14:textId="77777777" w:rsidR="009F1B7B" w:rsidRPr="009F1B7B" w:rsidRDefault="009F1B7B" w:rsidP="009F1B7B">
      <w:pPr>
        <w:rPr>
          <w:lang w:val="fr-FR"/>
        </w:rPr>
      </w:pPr>
      <w:r w:rsidRPr="009F1B7B">
        <w:rPr>
          <w:lang w:val="fr-FR"/>
        </w:rPr>
        <w:t>The RegistrationViewController has a text field and a register button . Create a placeholder for them using the storyboard drag and drop feature in the CMXRegistrationViewController. This should create the following two properties in the CMXRegistrationViewController.m.</w:t>
      </w:r>
    </w:p>
    <w:p w14:paraId="26332404" w14:textId="77777777" w:rsidR="009F1B7B" w:rsidRPr="009F1B7B" w:rsidRDefault="009F1B7B" w:rsidP="009F1B7B">
      <w:pPr>
        <w:rPr>
          <w:lang w:val="fr-FR"/>
        </w:rPr>
      </w:pPr>
    </w:p>
    <w:p w14:paraId="12F983A0" w14:textId="77777777" w:rsidR="009F1B7B" w:rsidRPr="0084174B" w:rsidRDefault="009F1B7B" w:rsidP="009F1B7B">
      <w:pPr>
        <w:rPr>
          <w:color w:val="17365D" w:themeColor="text2" w:themeShade="BF"/>
        </w:rPr>
      </w:pPr>
      <w:r w:rsidRPr="0084174B">
        <w:rPr>
          <w:color w:val="17365D" w:themeColor="text2" w:themeShade="BF"/>
        </w:rPr>
        <w:lastRenderedPageBreak/>
        <w:t>@interface CMXRegistrationViewController ()</w:t>
      </w:r>
    </w:p>
    <w:p w14:paraId="093B4042" w14:textId="77777777" w:rsidR="009F1B7B" w:rsidRPr="0084174B" w:rsidRDefault="009F1B7B" w:rsidP="009F1B7B">
      <w:pPr>
        <w:rPr>
          <w:color w:val="17365D" w:themeColor="text2" w:themeShade="BF"/>
        </w:rPr>
      </w:pPr>
      <w:r w:rsidRPr="0084174B">
        <w:rPr>
          <w:color w:val="17365D" w:themeColor="text2" w:themeShade="BF"/>
        </w:rPr>
        <w:t>@property (weak, nonatomic) IBOutlet UITextField *serverUrl;</w:t>
      </w:r>
    </w:p>
    <w:p w14:paraId="411CE11E" w14:textId="77777777" w:rsidR="009F1B7B" w:rsidRPr="0084174B" w:rsidRDefault="009F1B7B" w:rsidP="009F1B7B">
      <w:pPr>
        <w:rPr>
          <w:color w:val="17365D" w:themeColor="text2" w:themeShade="BF"/>
        </w:rPr>
      </w:pPr>
      <w:r w:rsidRPr="0084174B">
        <w:rPr>
          <w:color w:val="17365D" w:themeColor="text2" w:themeShade="BF"/>
        </w:rPr>
        <w:t>@property (weak, nonatomic) IBOutlet UIButton *registerButton;</w:t>
      </w:r>
    </w:p>
    <w:p w14:paraId="0BF51E22" w14:textId="77777777" w:rsidR="009F1B7B" w:rsidRPr="0084174B" w:rsidRDefault="009F1B7B" w:rsidP="009F1B7B">
      <w:pPr>
        <w:rPr>
          <w:color w:val="17365D" w:themeColor="text2" w:themeShade="BF"/>
        </w:rPr>
      </w:pPr>
      <w:r w:rsidRPr="0084174B">
        <w:rPr>
          <w:color w:val="17365D" w:themeColor="text2" w:themeShade="BF"/>
        </w:rPr>
        <w:t>@end</w:t>
      </w:r>
    </w:p>
    <w:p w14:paraId="65F29DA9" w14:textId="77777777" w:rsidR="00EB44EA" w:rsidRPr="0084174B" w:rsidRDefault="00EB44EA" w:rsidP="009F1B7B">
      <w:pPr>
        <w:rPr>
          <w:color w:val="17365D" w:themeColor="text2" w:themeShade="BF"/>
          <w:lang w:val="fr-FR"/>
        </w:rPr>
      </w:pPr>
    </w:p>
    <w:p w14:paraId="5591B6D9" w14:textId="77777777" w:rsidR="009F1B7B" w:rsidRPr="009F1B7B" w:rsidRDefault="009F1B7B" w:rsidP="009F1B7B">
      <w:pPr>
        <w:rPr>
          <w:lang w:val="fr-FR"/>
        </w:rPr>
      </w:pPr>
      <w:r w:rsidRPr="009F1B7B">
        <w:rPr>
          <w:noProof/>
        </w:rPr>
        <w:drawing>
          <wp:inline distT="0" distB="0" distL="0" distR="0" wp14:anchorId="3AFE0032" wp14:editId="26E2CD81">
            <wp:extent cx="5680136" cy="33623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2-18 at 1.09.55 PM.png"/>
                    <pic:cNvPicPr/>
                  </pic:nvPicPr>
                  <pic:blipFill>
                    <a:blip r:embed="rId67">
                      <a:extLst>
                        <a:ext uri="{28A0092B-C50C-407E-A947-70E740481C1C}">
                          <a14:useLocalDpi xmlns:a14="http://schemas.microsoft.com/office/drawing/2010/main" val="0"/>
                        </a:ext>
                      </a:extLst>
                    </a:blip>
                    <a:stretch>
                      <a:fillRect/>
                    </a:stretch>
                  </pic:blipFill>
                  <pic:spPr>
                    <a:xfrm>
                      <a:off x="0" y="0"/>
                      <a:ext cx="5685307" cy="3365386"/>
                    </a:xfrm>
                    <a:prstGeom prst="rect">
                      <a:avLst/>
                    </a:prstGeom>
                  </pic:spPr>
                </pic:pic>
              </a:graphicData>
            </a:graphic>
          </wp:inline>
        </w:drawing>
      </w:r>
      <w:r w:rsidRPr="009F1B7B">
        <w:rPr>
          <w:lang w:val="fr-FR"/>
        </w:rPr>
        <w:t xml:space="preserve"> </w:t>
      </w:r>
    </w:p>
    <w:p w14:paraId="52207B06" w14:textId="77777777" w:rsidR="009F1B7B" w:rsidRPr="009F1B7B" w:rsidRDefault="009F1B7B" w:rsidP="009F1B7B">
      <w:pPr>
        <w:rPr>
          <w:lang w:val="fr-FR"/>
        </w:rPr>
      </w:pPr>
    </w:p>
    <w:p w14:paraId="431C6700" w14:textId="77777777" w:rsidR="009F1B7B" w:rsidRPr="009F1B7B" w:rsidRDefault="009F1B7B" w:rsidP="009F1B7B">
      <w:pPr>
        <w:rPr>
          <w:lang w:val="fr-FR"/>
        </w:rPr>
      </w:pPr>
    </w:p>
    <w:p w14:paraId="33A85254" w14:textId="77777777" w:rsidR="009F1B7B" w:rsidRPr="009F1B7B" w:rsidRDefault="009F1B7B" w:rsidP="009F1B7B">
      <w:pPr>
        <w:rPr>
          <w:lang w:val="fr-FR"/>
        </w:rPr>
      </w:pPr>
      <w:r w:rsidRPr="009F1B7B">
        <w:rPr>
          <w:lang w:val="fr-FR"/>
        </w:rPr>
        <w:t>Once you have created the storyboard add a push segue from the Register button in the registration view controller to the table view controller. This ensures that when you click on the Register button the  Client Details View Controller gets loaded. On the ClientDetailsViewController we add a cell and label the identifier as « XCoordinateCell »</w:t>
      </w:r>
    </w:p>
    <w:p w14:paraId="711BF04B" w14:textId="77777777" w:rsidR="009F1B7B" w:rsidRPr="009F1B7B" w:rsidRDefault="009F1B7B" w:rsidP="006C38C6">
      <w:pPr>
        <w:pStyle w:val="Heading4"/>
        <w:numPr>
          <w:ilvl w:val="3"/>
          <w:numId w:val="17"/>
        </w:numPr>
      </w:pPr>
      <w:r w:rsidRPr="009F1B7B">
        <w:t>Using the CMX SDK in your app</w:t>
      </w:r>
    </w:p>
    <w:p w14:paraId="57DE71A5" w14:textId="77777777" w:rsidR="009F1B7B" w:rsidRPr="009F1B7B" w:rsidRDefault="009F1B7B" w:rsidP="009F1B7B">
      <w:pPr>
        <w:rPr>
          <w:lang w:val="fr-FR"/>
        </w:rPr>
      </w:pPr>
    </w:p>
    <w:p w14:paraId="0BBA9F49" w14:textId="77777777" w:rsidR="009F1B7B" w:rsidRPr="009F1B7B" w:rsidRDefault="009F1B7B" w:rsidP="009F1B7B">
      <w:pPr>
        <w:rPr>
          <w:lang w:val="fr-FR"/>
        </w:rPr>
      </w:pPr>
      <w:r w:rsidRPr="009F1B7B">
        <w:rPr>
          <w:lang w:val="fr-FR"/>
        </w:rPr>
        <w:t xml:space="preserve">For using the CMX SDK in your mobile app, we shall be using the CMXRegistrationViewController and CMXClientDetailsViewController. </w:t>
      </w:r>
    </w:p>
    <w:p w14:paraId="117D6CEB" w14:textId="77777777" w:rsidR="009F1B7B" w:rsidRPr="009F1B7B" w:rsidRDefault="009F1B7B" w:rsidP="009F1B7B">
      <w:pPr>
        <w:rPr>
          <w:lang w:val="fr-FR"/>
        </w:rPr>
      </w:pPr>
    </w:p>
    <w:p w14:paraId="13C82C18" w14:textId="77777777" w:rsidR="009F1B7B" w:rsidRPr="009F1B7B" w:rsidRDefault="009F1B7B" w:rsidP="009F1B7B">
      <w:r w:rsidRPr="009F1B7B">
        <w:rPr>
          <w:lang w:val="fr-FR"/>
        </w:rPr>
        <w:t xml:space="preserve">Before starting first in your appdelegate implementation (.m file) make sure that the </w:t>
      </w:r>
      <w:r w:rsidRPr="0084174B">
        <w:rPr>
          <w:color w:val="17365D" w:themeColor="text2" w:themeShade="BF"/>
        </w:rPr>
        <w:t xml:space="preserve">didFinishLaunchingWithOptions </w:t>
      </w:r>
      <w:r w:rsidRPr="009F1B7B">
        <w:t xml:space="preserve">method returns “YES” instead of a white screen it returns by default. </w:t>
      </w:r>
    </w:p>
    <w:p w14:paraId="01505B75" w14:textId="77777777" w:rsidR="009F1B7B" w:rsidRPr="009F1B7B" w:rsidRDefault="009F1B7B" w:rsidP="009F1B7B"/>
    <w:p w14:paraId="3DF84430" w14:textId="77777777" w:rsidR="009F1B7B" w:rsidRPr="0084174B" w:rsidRDefault="009F1B7B" w:rsidP="009F1B7B">
      <w:pPr>
        <w:rPr>
          <w:color w:val="17365D" w:themeColor="text2" w:themeShade="BF"/>
        </w:rPr>
      </w:pPr>
      <w:r w:rsidRPr="0084174B">
        <w:rPr>
          <w:color w:val="17365D" w:themeColor="text2" w:themeShade="BF"/>
        </w:rPr>
        <w:t>- (BOOL)application:(UIApplication *)application didFinishLaunchingWithOptions:(NSDictionary *)launchOptions</w:t>
      </w:r>
    </w:p>
    <w:p w14:paraId="785CB87E" w14:textId="77777777" w:rsidR="009F1B7B" w:rsidRPr="0084174B" w:rsidRDefault="009F1B7B" w:rsidP="009F1B7B">
      <w:pPr>
        <w:rPr>
          <w:color w:val="17365D" w:themeColor="text2" w:themeShade="BF"/>
        </w:rPr>
      </w:pPr>
      <w:r w:rsidRPr="0084174B">
        <w:rPr>
          <w:color w:val="17365D" w:themeColor="text2" w:themeShade="BF"/>
        </w:rPr>
        <w:t xml:space="preserve">{  </w:t>
      </w:r>
    </w:p>
    <w:p w14:paraId="181EB436" w14:textId="77777777" w:rsidR="009F1B7B" w:rsidRPr="0084174B" w:rsidRDefault="009F1B7B" w:rsidP="009F1B7B">
      <w:pPr>
        <w:rPr>
          <w:color w:val="17365D" w:themeColor="text2" w:themeShade="BF"/>
        </w:rPr>
      </w:pPr>
      <w:r w:rsidRPr="0084174B">
        <w:rPr>
          <w:color w:val="17365D" w:themeColor="text2" w:themeShade="BF"/>
        </w:rPr>
        <w:t xml:space="preserve">    return YES;</w:t>
      </w:r>
    </w:p>
    <w:p w14:paraId="6CF42799" w14:textId="77777777" w:rsidR="009F1B7B" w:rsidRPr="0084174B" w:rsidRDefault="009F1B7B" w:rsidP="009F1B7B">
      <w:pPr>
        <w:rPr>
          <w:color w:val="17365D" w:themeColor="text2" w:themeShade="BF"/>
        </w:rPr>
      </w:pPr>
      <w:r w:rsidRPr="0084174B">
        <w:rPr>
          <w:color w:val="17365D" w:themeColor="text2" w:themeShade="BF"/>
        </w:rPr>
        <w:lastRenderedPageBreak/>
        <w:t>}</w:t>
      </w:r>
    </w:p>
    <w:p w14:paraId="6DA00A52" w14:textId="77777777" w:rsidR="009F1B7B" w:rsidRPr="009F1B7B" w:rsidRDefault="009F1B7B" w:rsidP="009F1B7B">
      <w:pPr>
        <w:rPr>
          <w:lang w:val="fr-FR"/>
        </w:rPr>
      </w:pPr>
      <w:r w:rsidRPr="009F1B7B">
        <w:rPr>
          <w:noProof/>
        </w:rPr>
        <w:drawing>
          <wp:inline distT="0" distB="0" distL="0" distR="0" wp14:anchorId="4BE98750" wp14:editId="49AD20BA">
            <wp:extent cx="6308090" cy="5353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2-18 at 2.45.03 PM.png"/>
                    <pic:cNvPicPr/>
                  </pic:nvPicPr>
                  <pic:blipFill>
                    <a:blip r:embed="rId68">
                      <a:extLst>
                        <a:ext uri="{28A0092B-C50C-407E-A947-70E740481C1C}">
                          <a14:useLocalDpi xmlns:a14="http://schemas.microsoft.com/office/drawing/2010/main" val="0"/>
                        </a:ext>
                      </a:extLst>
                    </a:blip>
                    <a:stretch>
                      <a:fillRect/>
                    </a:stretch>
                  </pic:blipFill>
                  <pic:spPr>
                    <a:xfrm>
                      <a:off x="0" y="0"/>
                      <a:ext cx="6310152" cy="5354800"/>
                    </a:xfrm>
                    <a:prstGeom prst="rect">
                      <a:avLst/>
                    </a:prstGeom>
                  </pic:spPr>
                </pic:pic>
              </a:graphicData>
            </a:graphic>
          </wp:inline>
        </w:drawing>
      </w:r>
    </w:p>
    <w:p w14:paraId="2FB8E1CD" w14:textId="77777777" w:rsidR="009F1B7B" w:rsidRPr="009F1B7B" w:rsidRDefault="009F1B7B" w:rsidP="009F1B7B">
      <w:pPr>
        <w:rPr>
          <w:lang w:val="fr-FR"/>
        </w:rPr>
      </w:pPr>
    </w:p>
    <w:p w14:paraId="62BB529B" w14:textId="77777777" w:rsidR="009F1B7B" w:rsidRPr="009F1B7B" w:rsidRDefault="009F1B7B" w:rsidP="009F1B7B">
      <w:pPr>
        <w:rPr>
          <w:lang w:val="fr-FR"/>
        </w:rPr>
      </w:pPr>
    </w:p>
    <w:p w14:paraId="475CFC0B" w14:textId="77777777" w:rsidR="009F1B7B" w:rsidRPr="009F1B7B" w:rsidRDefault="009F1B7B" w:rsidP="009F1B7B">
      <w:pPr>
        <w:rPr>
          <w:lang w:val="fr-FR"/>
        </w:rPr>
      </w:pPr>
    </w:p>
    <w:p w14:paraId="553E15E0" w14:textId="77777777" w:rsidR="009F1B7B" w:rsidRPr="009F1B7B" w:rsidRDefault="009F1B7B" w:rsidP="009F1B7B">
      <w:pPr>
        <w:rPr>
          <w:lang w:val="fr-FR"/>
        </w:rPr>
      </w:pPr>
      <w:r w:rsidRPr="009F1B7B">
        <w:rPr>
          <w:lang w:val="fr-FR"/>
        </w:rPr>
        <w:t xml:space="preserve">First we need to register the app using CMXRegistrationViewController. </w:t>
      </w:r>
    </w:p>
    <w:p w14:paraId="49DA1116" w14:textId="77777777" w:rsidR="009F1B7B" w:rsidRPr="009F1B7B" w:rsidRDefault="009F1B7B" w:rsidP="009F1B7B">
      <w:pPr>
        <w:rPr>
          <w:lang w:val="fr-FR"/>
        </w:rPr>
      </w:pPr>
    </w:p>
    <w:p w14:paraId="4DCE433F" w14:textId="77777777" w:rsidR="009F1B7B" w:rsidRPr="009F1B7B" w:rsidRDefault="009F1B7B" w:rsidP="009F1B7B">
      <w:pPr>
        <w:rPr>
          <w:lang w:val="fr-FR"/>
        </w:rPr>
      </w:pPr>
      <w:r w:rsidRPr="009F1B7B">
        <w:rPr>
          <w:lang w:val="fr-FR"/>
        </w:rPr>
        <w:t xml:space="preserve">Import the relevant declarations from CMX framework that we initially added. </w:t>
      </w:r>
    </w:p>
    <w:p w14:paraId="7CF6A1F2" w14:textId="77777777" w:rsidR="009F1B7B" w:rsidRPr="009F1B7B" w:rsidRDefault="009F1B7B" w:rsidP="009F1B7B">
      <w:pPr>
        <w:rPr>
          <w:lang w:val="fr-FR"/>
        </w:rPr>
      </w:pPr>
    </w:p>
    <w:p w14:paraId="1CAFCDDB" w14:textId="77777777" w:rsidR="009F1B7B" w:rsidRPr="0084174B" w:rsidRDefault="009F1B7B" w:rsidP="009F1B7B">
      <w:pPr>
        <w:rPr>
          <w:color w:val="17365D" w:themeColor="text2" w:themeShade="BF"/>
        </w:rPr>
      </w:pPr>
      <w:r w:rsidRPr="0084174B">
        <w:rPr>
          <w:color w:val="17365D" w:themeColor="text2" w:themeShade="BF"/>
        </w:rPr>
        <w:t>#import &lt;CMX/CMXClientConfiguration.h&gt;</w:t>
      </w:r>
    </w:p>
    <w:p w14:paraId="1F7917AA" w14:textId="77777777" w:rsidR="009F1B7B" w:rsidRPr="0084174B" w:rsidRDefault="009F1B7B" w:rsidP="009F1B7B">
      <w:pPr>
        <w:rPr>
          <w:color w:val="17365D" w:themeColor="text2" w:themeShade="BF"/>
        </w:rPr>
      </w:pPr>
      <w:r w:rsidRPr="0084174B">
        <w:rPr>
          <w:color w:val="17365D" w:themeColor="text2" w:themeShade="BF"/>
        </w:rPr>
        <w:t>#import &lt;CMX/CMXClient.h&gt;</w:t>
      </w:r>
    </w:p>
    <w:p w14:paraId="038D84B7" w14:textId="77777777" w:rsidR="009F1B7B" w:rsidRPr="0084174B" w:rsidRDefault="009F1B7B" w:rsidP="009F1B7B">
      <w:pPr>
        <w:rPr>
          <w:color w:val="17365D" w:themeColor="text2" w:themeShade="BF"/>
        </w:rPr>
      </w:pPr>
      <w:r w:rsidRPr="0084174B">
        <w:rPr>
          <w:color w:val="17365D" w:themeColor="text2" w:themeShade="BF"/>
        </w:rPr>
        <w:t>#import &lt;CMX/CMXClientLocation.h&gt;</w:t>
      </w:r>
    </w:p>
    <w:p w14:paraId="67291D8C" w14:textId="77777777" w:rsidR="009F1B7B" w:rsidRPr="0084174B" w:rsidRDefault="009F1B7B" w:rsidP="009F1B7B">
      <w:pPr>
        <w:rPr>
          <w:color w:val="17365D" w:themeColor="text2" w:themeShade="BF"/>
        </w:rPr>
      </w:pPr>
      <w:r w:rsidRPr="0084174B">
        <w:rPr>
          <w:color w:val="17365D" w:themeColor="text2" w:themeShade="BF"/>
        </w:rPr>
        <w:t>#import &lt;CMX/CMXMapCoordinate.h&gt;</w:t>
      </w:r>
    </w:p>
    <w:p w14:paraId="2F5F5F20" w14:textId="77777777" w:rsidR="009F1B7B" w:rsidRPr="0084174B" w:rsidRDefault="009F1B7B" w:rsidP="009F1B7B">
      <w:pPr>
        <w:rPr>
          <w:color w:val="17365D" w:themeColor="text2" w:themeShade="BF"/>
        </w:rPr>
      </w:pPr>
      <w:r w:rsidRPr="0084174B">
        <w:rPr>
          <w:color w:val="17365D" w:themeColor="text2" w:themeShade="BF"/>
        </w:rPr>
        <w:t>#import &lt;CMX/CMXNetwork.h&gt;</w:t>
      </w:r>
    </w:p>
    <w:p w14:paraId="78D10B3D" w14:textId="77777777" w:rsidR="009F1B7B" w:rsidRPr="009F1B7B" w:rsidRDefault="009F1B7B" w:rsidP="009F1B7B"/>
    <w:p w14:paraId="06A92158" w14:textId="77777777" w:rsidR="009F1B7B" w:rsidRPr="009F1B7B" w:rsidRDefault="009F1B7B" w:rsidP="009F1B7B">
      <w:r w:rsidRPr="009F1B7B">
        <w:rPr>
          <w:lang w:val="fr-FR"/>
        </w:rPr>
        <w:t xml:space="preserve">Whenever the register button is clicked on the Registration View Controller, the flow will come to the push segue’s </w:t>
      </w:r>
      <w:r w:rsidRPr="0084174B">
        <w:rPr>
          <w:color w:val="17365D" w:themeColor="text2" w:themeShade="BF"/>
        </w:rPr>
        <w:t xml:space="preserve">prepareForSegue </w:t>
      </w:r>
      <w:r w:rsidRPr="009F1B7B">
        <w:t>message.</w:t>
      </w:r>
    </w:p>
    <w:p w14:paraId="2170DBF3" w14:textId="77777777" w:rsidR="009F1B7B" w:rsidRPr="009F1B7B" w:rsidRDefault="009F1B7B" w:rsidP="009F1B7B"/>
    <w:p w14:paraId="01B2CED9" w14:textId="77777777" w:rsidR="009F1B7B" w:rsidRPr="009F1B7B" w:rsidRDefault="009F1B7B" w:rsidP="009F1B7B">
      <w:r w:rsidRPr="009F1B7B">
        <w:t xml:space="preserve">In the prepareForSegue message, we are going to register the device using our </w:t>
      </w:r>
      <w:r w:rsidRPr="0084174B">
        <w:rPr>
          <w:color w:val="17365D" w:themeColor="text2" w:themeShade="BF"/>
        </w:rPr>
        <w:t xml:space="preserve">registerForNetworks </w:t>
      </w:r>
      <w:r w:rsidRPr="009F1B7B">
        <w:t xml:space="preserve">method in the SDK’s CMXClient.h. </w:t>
      </w:r>
    </w:p>
    <w:p w14:paraId="43B61EF1" w14:textId="77777777" w:rsidR="009F1B7B" w:rsidRPr="009F1B7B" w:rsidRDefault="009F1B7B" w:rsidP="009F1B7B"/>
    <w:p w14:paraId="3CCDE1AA" w14:textId="77777777" w:rsidR="009F1B7B" w:rsidRPr="0084174B" w:rsidRDefault="009F1B7B" w:rsidP="009F1B7B">
      <w:pPr>
        <w:rPr>
          <w:color w:val="17365D" w:themeColor="text2" w:themeShade="BF"/>
        </w:rPr>
      </w:pPr>
      <w:r w:rsidRPr="0084174B">
        <w:rPr>
          <w:color w:val="17365D" w:themeColor="text2" w:themeShade="BF"/>
        </w:rPr>
        <w:t>-(void) registerForNetworks:(NSArray*)networks</w:t>
      </w:r>
    </w:p>
    <w:p w14:paraId="415706A2" w14:textId="77777777" w:rsidR="009F1B7B" w:rsidRPr="0084174B" w:rsidRDefault="009F1B7B" w:rsidP="009F1B7B">
      <w:pPr>
        <w:rPr>
          <w:color w:val="17365D" w:themeColor="text2" w:themeShade="BF"/>
        </w:rPr>
      </w:pPr>
      <w:r w:rsidRPr="0084174B">
        <w:rPr>
          <w:color w:val="17365D" w:themeColor="text2" w:themeShade="BF"/>
        </w:rPr>
        <w:t xml:space="preserve">                 completion:(void (^)())completion</w:t>
      </w:r>
    </w:p>
    <w:p w14:paraId="42A64074" w14:textId="77777777" w:rsidR="009F1B7B" w:rsidRPr="0084174B" w:rsidRDefault="009F1B7B" w:rsidP="009F1B7B">
      <w:pPr>
        <w:rPr>
          <w:color w:val="17365D" w:themeColor="text2" w:themeShade="BF"/>
        </w:rPr>
      </w:pPr>
      <w:r w:rsidRPr="0084174B">
        <w:rPr>
          <w:color w:val="17365D" w:themeColor="text2" w:themeShade="BF"/>
        </w:rPr>
        <w:t xml:space="preserve">                    failure:(FailureBlock)failure;</w:t>
      </w:r>
    </w:p>
    <w:p w14:paraId="7F03868A" w14:textId="77777777" w:rsidR="009F1B7B" w:rsidRPr="0084174B" w:rsidRDefault="009F1B7B" w:rsidP="009F1B7B">
      <w:pPr>
        <w:rPr>
          <w:color w:val="17365D" w:themeColor="text2" w:themeShade="BF"/>
        </w:rPr>
      </w:pPr>
    </w:p>
    <w:p w14:paraId="454D6B9F" w14:textId="77777777" w:rsidR="009F1B7B" w:rsidRPr="0084174B" w:rsidRDefault="009F1B7B" w:rsidP="009F1B7B">
      <w:pPr>
        <w:rPr>
          <w:color w:val="17365D" w:themeColor="text2" w:themeShade="BF"/>
        </w:rPr>
      </w:pPr>
    </w:p>
    <w:p w14:paraId="4626869B" w14:textId="52134085" w:rsidR="009F1B7B" w:rsidRPr="009F1B7B" w:rsidRDefault="009F1B7B" w:rsidP="009F1B7B">
      <w:r w:rsidRPr="009F1B7B">
        <w:t xml:space="preserve">The </w:t>
      </w:r>
      <w:r w:rsidRPr="0084174B">
        <w:rPr>
          <w:color w:val="17365D" w:themeColor="text2" w:themeShade="BF"/>
        </w:rPr>
        <w:t xml:space="preserve">registerForNetworks </w:t>
      </w:r>
      <w:r w:rsidRPr="009F1B7B">
        <w:t xml:space="preserve">block takes an array of dictionaries (network’s ssid,password) as an input argument . We prepare a dummy dictionary in the following way for the purpose of the sample app. If needed we can also pass an empty dictionary. The purpose of the dictionary is to inform the </w:t>
      </w:r>
      <w:r w:rsidR="00E30AB9">
        <w:t>CMX Mobile App</w:t>
      </w:r>
      <w:r w:rsidR="00E30AB9" w:rsidRPr="009F1B7B">
        <w:t xml:space="preserve"> </w:t>
      </w:r>
      <w:r w:rsidR="00E30AB9">
        <w:t>S</w:t>
      </w:r>
      <w:r w:rsidRPr="009F1B7B">
        <w:t>erver of the available ssid’s on the venue.</w:t>
      </w:r>
    </w:p>
    <w:p w14:paraId="4F06CBF6" w14:textId="77777777" w:rsidR="009F1B7B" w:rsidRPr="009F1B7B" w:rsidRDefault="009F1B7B" w:rsidP="009F1B7B"/>
    <w:p w14:paraId="52CB8C89" w14:textId="77777777" w:rsidR="009F1B7B" w:rsidRPr="0084174B" w:rsidRDefault="009F1B7B" w:rsidP="009F1B7B">
      <w:pPr>
        <w:rPr>
          <w:color w:val="17365D" w:themeColor="text2" w:themeShade="BF"/>
        </w:rPr>
      </w:pPr>
      <w:r w:rsidRPr="009F1B7B">
        <w:t xml:space="preserve"> </w:t>
      </w:r>
      <w:r w:rsidRPr="0084174B">
        <w:rPr>
          <w:color w:val="17365D" w:themeColor="text2" w:themeShade="BF"/>
        </w:rPr>
        <w:t>NSDictionary *item = @{@"ssid" : @"alpha", @"password" : @"xyx"};</w:t>
      </w:r>
    </w:p>
    <w:p w14:paraId="65DB3A62" w14:textId="77777777" w:rsidR="009F1B7B" w:rsidRPr="0084174B" w:rsidRDefault="009F1B7B" w:rsidP="009F1B7B">
      <w:pPr>
        <w:rPr>
          <w:color w:val="17365D" w:themeColor="text2" w:themeShade="BF"/>
        </w:rPr>
      </w:pPr>
      <w:r w:rsidRPr="0084174B">
        <w:rPr>
          <w:color w:val="17365D" w:themeColor="text2" w:themeShade="BF"/>
        </w:rPr>
        <w:t>NSMutableArray* networks = [NSMutableArray array];</w:t>
      </w:r>
    </w:p>
    <w:p w14:paraId="265BC0E8" w14:textId="77777777" w:rsidR="009F1B7B" w:rsidRPr="0084174B" w:rsidRDefault="009F1B7B" w:rsidP="009F1B7B">
      <w:pPr>
        <w:rPr>
          <w:color w:val="17365D" w:themeColor="text2" w:themeShade="BF"/>
        </w:rPr>
      </w:pPr>
      <w:r w:rsidRPr="0084174B">
        <w:rPr>
          <w:color w:val="17365D" w:themeColor="text2" w:themeShade="BF"/>
        </w:rPr>
        <w:t>[networks addObject:[CMXNetwork modelObjectWithDictionary:item]];</w:t>
      </w:r>
    </w:p>
    <w:p w14:paraId="29044F10" w14:textId="77777777" w:rsidR="009F1B7B" w:rsidRPr="0084174B" w:rsidRDefault="009F1B7B" w:rsidP="009F1B7B">
      <w:pPr>
        <w:rPr>
          <w:color w:val="17365D" w:themeColor="text2" w:themeShade="BF"/>
        </w:rPr>
      </w:pPr>
    </w:p>
    <w:p w14:paraId="2559D6EE" w14:textId="77777777" w:rsidR="009F1B7B" w:rsidRPr="0084174B" w:rsidRDefault="009F1B7B" w:rsidP="009F1B7B">
      <w:pPr>
        <w:rPr>
          <w:color w:val="17365D" w:themeColor="text2" w:themeShade="BF"/>
        </w:rPr>
      </w:pPr>
    </w:p>
    <w:p w14:paraId="02973232" w14:textId="77777777" w:rsidR="009F1B7B" w:rsidRPr="009F1B7B" w:rsidRDefault="009F1B7B" w:rsidP="009F1B7B">
      <w:r w:rsidRPr="009F1B7B">
        <w:t xml:space="preserve">We need to pass the </w:t>
      </w:r>
      <w:r w:rsidRPr="0084174B">
        <w:rPr>
          <w:color w:val="17365D" w:themeColor="text2" w:themeShade="BF"/>
        </w:rPr>
        <w:t xml:space="preserve">registerForNetworks </w:t>
      </w:r>
      <w:r w:rsidRPr="009F1B7B">
        <w:t>message block on a CMXClient instance. The CMXClient instance returns the shared instance of the CMX Client (behaves like a singleton class).</w:t>
      </w:r>
    </w:p>
    <w:p w14:paraId="7D6D5172" w14:textId="77777777" w:rsidR="009F1B7B" w:rsidRPr="009F1B7B" w:rsidRDefault="009F1B7B" w:rsidP="009F1B7B"/>
    <w:p w14:paraId="65DA85D7" w14:textId="77777777" w:rsidR="009F1B7B" w:rsidRPr="009F1B7B" w:rsidRDefault="009F1B7B" w:rsidP="009F1B7B">
      <w:pPr>
        <w:rPr>
          <w:lang w:val="fr-FR"/>
        </w:rPr>
      </w:pPr>
      <w:r w:rsidRPr="009F1B7B">
        <w:rPr>
          <w:lang w:val="fr-FR"/>
        </w:rPr>
        <w:t xml:space="preserve">The CMX Client instance has associated configuration message where we can set the serverURL entered on the registration view controller. We first get the serverURL text from the property we defined as serverUrl. </w:t>
      </w:r>
    </w:p>
    <w:p w14:paraId="0B4D6A97" w14:textId="77777777" w:rsidR="009F1B7B" w:rsidRPr="009F1B7B" w:rsidRDefault="009F1B7B" w:rsidP="009F1B7B">
      <w:pPr>
        <w:rPr>
          <w:lang w:val="fr-FR"/>
        </w:rPr>
      </w:pPr>
    </w:p>
    <w:p w14:paraId="33FEE265" w14:textId="77777777" w:rsidR="009F1B7B" w:rsidRPr="0084174B" w:rsidRDefault="009F1B7B" w:rsidP="009F1B7B">
      <w:pPr>
        <w:rPr>
          <w:color w:val="17365D" w:themeColor="text2" w:themeShade="BF"/>
        </w:rPr>
      </w:pPr>
      <w:r w:rsidRPr="0084174B">
        <w:rPr>
          <w:color w:val="17365D" w:themeColor="text2" w:themeShade="BF"/>
        </w:rPr>
        <w:t>-(CMXClientConfiguration*) configuration {</w:t>
      </w:r>
    </w:p>
    <w:p w14:paraId="544017BA" w14:textId="77777777" w:rsidR="009F1B7B" w:rsidRPr="0084174B" w:rsidRDefault="009F1B7B" w:rsidP="009F1B7B">
      <w:pPr>
        <w:rPr>
          <w:color w:val="17365D" w:themeColor="text2" w:themeShade="BF"/>
        </w:rPr>
      </w:pPr>
      <w:r w:rsidRPr="0084174B">
        <w:rPr>
          <w:color w:val="17365D" w:themeColor="text2" w:themeShade="BF"/>
        </w:rPr>
        <w:t xml:space="preserve">    </w:t>
      </w:r>
    </w:p>
    <w:p w14:paraId="39DB2F02" w14:textId="77777777" w:rsidR="009F1B7B" w:rsidRPr="0084174B" w:rsidRDefault="009F1B7B" w:rsidP="009F1B7B">
      <w:pPr>
        <w:rPr>
          <w:color w:val="17365D" w:themeColor="text2" w:themeShade="BF"/>
        </w:rPr>
      </w:pPr>
      <w:r w:rsidRPr="0084174B">
        <w:rPr>
          <w:color w:val="17365D" w:themeColor="text2" w:themeShade="BF"/>
        </w:rPr>
        <w:t>CMXClientConfiguration *config = [[CMXClientConfiguration alloc] init];</w:t>
      </w:r>
    </w:p>
    <w:p w14:paraId="28A743E8" w14:textId="77777777" w:rsidR="009F1B7B" w:rsidRPr="0084174B" w:rsidRDefault="009F1B7B" w:rsidP="009F1B7B">
      <w:pPr>
        <w:rPr>
          <w:color w:val="17365D" w:themeColor="text2" w:themeShade="BF"/>
        </w:rPr>
      </w:pPr>
      <w:r w:rsidRPr="0084174B">
        <w:rPr>
          <w:color w:val="17365D" w:themeColor="text2" w:themeShade="BF"/>
        </w:rPr>
        <w:t xml:space="preserve">    </w:t>
      </w:r>
    </w:p>
    <w:p w14:paraId="33E4EF80" w14:textId="77777777" w:rsidR="009F1B7B" w:rsidRPr="0084174B" w:rsidRDefault="009F1B7B" w:rsidP="009F1B7B">
      <w:pPr>
        <w:rPr>
          <w:color w:val="17365D" w:themeColor="text2" w:themeShade="BF"/>
        </w:rPr>
      </w:pPr>
      <w:r w:rsidRPr="0084174B">
        <w:rPr>
          <w:color w:val="17365D" w:themeColor="text2" w:themeShade="BF"/>
        </w:rPr>
        <w:t>config.serverURL = [NSURL URLWithString:self.serverUrl.text];</w:t>
      </w:r>
    </w:p>
    <w:p w14:paraId="70C4E1A1" w14:textId="77777777" w:rsidR="009F1B7B" w:rsidRPr="0084174B" w:rsidRDefault="009F1B7B" w:rsidP="009F1B7B">
      <w:pPr>
        <w:rPr>
          <w:color w:val="17365D" w:themeColor="text2" w:themeShade="BF"/>
        </w:rPr>
      </w:pPr>
      <w:r w:rsidRPr="0084174B">
        <w:rPr>
          <w:color w:val="17365D" w:themeColor="text2" w:themeShade="BF"/>
        </w:rPr>
        <w:t xml:space="preserve">    </w:t>
      </w:r>
    </w:p>
    <w:p w14:paraId="4C10DF6A" w14:textId="77777777" w:rsidR="009F1B7B" w:rsidRPr="0084174B" w:rsidRDefault="009F1B7B" w:rsidP="009F1B7B">
      <w:pPr>
        <w:rPr>
          <w:color w:val="17365D" w:themeColor="text2" w:themeShade="BF"/>
        </w:rPr>
      </w:pPr>
      <w:r w:rsidRPr="0084174B">
        <w:rPr>
          <w:color w:val="17365D" w:themeColor="text2" w:themeShade="BF"/>
        </w:rPr>
        <w:t xml:space="preserve">    return config;</w:t>
      </w:r>
    </w:p>
    <w:p w14:paraId="3E57BE26" w14:textId="77777777" w:rsidR="009F1B7B" w:rsidRPr="0084174B" w:rsidRDefault="009F1B7B" w:rsidP="009F1B7B">
      <w:pPr>
        <w:rPr>
          <w:color w:val="17365D" w:themeColor="text2" w:themeShade="BF"/>
          <w:lang w:val="fr-FR"/>
        </w:rPr>
      </w:pPr>
      <w:r w:rsidRPr="0084174B">
        <w:rPr>
          <w:color w:val="17365D" w:themeColor="text2" w:themeShade="BF"/>
        </w:rPr>
        <w:t>}</w:t>
      </w:r>
    </w:p>
    <w:p w14:paraId="47268D13" w14:textId="77777777" w:rsidR="009F1B7B" w:rsidRPr="009F1B7B" w:rsidRDefault="009F1B7B" w:rsidP="009F1B7B">
      <w:pPr>
        <w:rPr>
          <w:lang w:val="fr-FR"/>
        </w:rPr>
      </w:pPr>
    </w:p>
    <w:p w14:paraId="2CFEE081" w14:textId="77777777" w:rsidR="009F1B7B" w:rsidRPr="009F1B7B" w:rsidRDefault="009F1B7B" w:rsidP="009F1B7B">
      <w:pPr>
        <w:rPr>
          <w:lang w:val="fr-FR"/>
        </w:rPr>
      </w:pPr>
    </w:p>
    <w:p w14:paraId="48F77D18" w14:textId="77777777" w:rsidR="009F1B7B" w:rsidRPr="009F1B7B" w:rsidRDefault="009F1B7B" w:rsidP="009F1B7B">
      <w:pPr>
        <w:rPr>
          <w:lang w:val="fr-FR"/>
        </w:rPr>
      </w:pPr>
      <w:r w:rsidRPr="009F1B7B">
        <w:rPr>
          <w:lang w:val="fr-FR"/>
        </w:rPr>
        <w:t>Then we set this server url on the CMXClient instance :</w:t>
      </w:r>
    </w:p>
    <w:p w14:paraId="5986DF74" w14:textId="77777777" w:rsidR="009F1B7B" w:rsidRPr="009F1B7B" w:rsidRDefault="009F1B7B" w:rsidP="009F1B7B">
      <w:pPr>
        <w:rPr>
          <w:lang w:val="fr-FR"/>
        </w:rPr>
      </w:pPr>
    </w:p>
    <w:p w14:paraId="263747E6" w14:textId="77777777" w:rsidR="009F1B7B" w:rsidRPr="0084174B" w:rsidRDefault="009F1B7B" w:rsidP="009F1B7B">
      <w:pPr>
        <w:rPr>
          <w:color w:val="17365D" w:themeColor="text2" w:themeShade="BF"/>
        </w:rPr>
      </w:pPr>
      <w:r w:rsidRPr="0084174B">
        <w:rPr>
          <w:color w:val="17365D" w:themeColor="text2" w:themeShade="BF"/>
        </w:rPr>
        <w:t>CMXClientConfiguration* configuration = [self configuration];</w:t>
      </w:r>
    </w:p>
    <w:p w14:paraId="31CE0578" w14:textId="77777777" w:rsidR="009F1B7B" w:rsidRPr="0084174B" w:rsidRDefault="009F1B7B" w:rsidP="009F1B7B">
      <w:pPr>
        <w:rPr>
          <w:color w:val="17365D" w:themeColor="text2" w:themeShade="BF"/>
        </w:rPr>
      </w:pPr>
      <w:r w:rsidRPr="0084174B">
        <w:rPr>
          <w:color w:val="17365D" w:themeColor="text2" w:themeShade="BF"/>
        </w:rPr>
        <w:t xml:space="preserve">    [CMXClient instance].configuration = configuration;</w:t>
      </w:r>
    </w:p>
    <w:p w14:paraId="47B487F0" w14:textId="77777777" w:rsidR="009F1B7B" w:rsidRPr="0084174B" w:rsidRDefault="009F1B7B" w:rsidP="009F1B7B">
      <w:pPr>
        <w:rPr>
          <w:color w:val="17365D" w:themeColor="text2" w:themeShade="BF"/>
        </w:rPr>
      </w:pPr>
    </w:p>
    <w:p w14:paraId="73CFD6A1" w14:textId="77777777" w:rsidR="009F1B7B" w:rsidRPr="009F1B7B" w:rsidRDefault="009F1B7B" w:rsidP="009F1B7B">
      <w:r w:rsidRPr="009F1B7B">
        <w:t>We are now prepared to invoke the registerForNetworks on the CMXClient instance :</w:t>
      </w:r>
    </w:p>
    <w:p w14:paraId="0769D388" w14:textId="77777777" w:rsidR="009F1B7B" w:rsidRPr="009F1B7B" w:rsidRDefault="009F1B7B" w:rsidP="009F1B7B"/>
    <w:p w14:paraId="01E4B165" w14:textId="77777777" w:rsidR="009F1B7B" w:rsidRPr="0084174B" w:rsidRDefault="009F1B7B" w:rsidP="009F1B7B">
      <w:pPr>
        <w:rPr>
          <w:color w:val="17365D" w:themeColor="text2" w:themeShade="BF"/>
        </w:rPr>
      </w:pPr>
      <w:r w:rsidRPr="0084174B">
        <w:rPr>
          <w:color w:val="17365D" w:themeColor="text2" w:themeShade="BF"/>
        </w:rPr>
        <w:t>[[CMXClient instance] registerForNetworks:networks</w:t>
      </w:r>
    </w:p>
    <w:p w14:paraId="3D7630E1" w14:textId="77777777" w:rsidR="009F1B7B" w:rsidRPr="0084174B" w:rsidRDefault="009F1B7B" w:rsidP="009F1B7B">
      <w:pPr>
        <w:rPr>
          <w:color w:val="17365D" w:themeColor="text2" w:themeShade="BF"/>
        </w:rPr>
      </w:pPr>
      <w:r w:rsidRPr="0084174B">
        <w:rPr>
          <w:color w:val="17365D" w:themeColor="text2" w:themeShade="BF"/>
        </w:rPr>
        <w:t xml:space="preserve">                                   completion:^() {</w:t>
      </w:r>
    </w:p>
    <w:p w14:paraId="7A3E02A0" w14:textId="77777777" w:rsidR="009F1B7B" w:rsidRPr="0084174B" w:rsidRDefault="009F1B7B" w:rsidP="009F1B7B">
      <w:pPr>
        <w:rPr>
          <w:color w:val="17365D" w:themeColor="text2" w:themeShade="BF"/>
        </w:rPr>
      </w:pPr>
      <w:r w:rsidRPr="0084174B">
        <w:rPr>
          <w:color w:val="17365D" w:themeColor="text2" w:themeShade="BF"/>
        </w:rPr>
        <w:t xml:space="preserve">                   NSLog(@"Completed Registration");</w:t>
      </w:r>
    </w:p>
    <w:p w14:paraId="37F7B1A1" w14:textId="77777777" w:rsidR="009F1B7B" w:rsidRPr="0084174B" w:rsidRDefault="009F1B7B" w:rsidP="009F1B7B">
      <w:pPr>
        <w:rPr>
          <w:color w:val="17365D" w:themeColor="text2" w:themeShade="BF"/>
        </w:rPr>
      </w:pPr>
      <w:r w:rsidRPr="0084174B">
        <w:rPr>
          <w:color w:val="17365D" w:themeColor="text2" w:themeShade="BF"/>
        </w:rPr>
        <w:t xml:space="preserve">                                   }</w:t>
      </w:r>
    </w:p>
    <w:p w14:paraId="346650EB" w14:textId="77777777" w:rsidR="009F1B7B" w:rsidRPr="0084174B" w:rsidRDefault="009F1B7B" w:rsidP="009F1B7B">
      <w:pPr>
        <w:rPr>
          <w:color w:val="17365D" w:themeColor="text2" w:themeShade="BF"/>
        </w:rPr>
      </w:pPr>
      <w:r w:rsidRPr="0084174B">
        <w:rPr>
          <w:color w:val="17365D" w:themeColor="text2" w:themeShade="BF"/>
        </w:rPr>
        <w:t xml:space="preserve">                           failure:^(NSError* error) {</w:t>
      </w:r>
    </w:p>
    <w:p w14:paraId="543B22A2" w14:textId="77777777" w:rsidR="009F1B7B" w:rsidRPr="0084174B" w:rsidRDefault="009F1B7B" w:rsidP="009F1B7B">
      <w:pPr>
        <w:rPr>
          <w:color w:val="17365D" w:themeColor="text2" w:themeShade="BF"/>
        </w:rPr>
      </w:pPr>
      <w:r w:rsidRPr="0084174B">
        <w:rPr>
          <w:color w:val="17365D" w:themeColor="text2" w:themeShade="BF"/>
        </w:rPr>
        <w:t xml:space="preserve">                                          UIAlertView* alertView = [[UIAlertView alloc] initWithTitle: NSLocalizedString(@"Registration Warning", @"")</w:t>
      </w:r>
    </w:p>
    <w:p w14:paraId="7BAC83D4" w14:textId="77777777" w:rsidR="009F1B7B" w:rsidRPr="0084174B" w:rsidRDefault="009F1B7B" w:rsidP="009F1B7B">
      <w:pPr>
        <w:rPr>
          <w:color w:val="17365D" w:themeColor="text2" w:themeShade="BF"/>
        </w:rPr>
      </w:pPr>
      <w:r w:rsidRPr="0084174B">
        <w:rPr>
          <w:color w:val="17365D" w:themeColor="text2" w:themeShade="BF"/>
        </w:rPr>
        <w:t xml:space="preserve">                                          message: NSLocalizedString(@"CMX Registation error", @"")</w:t>
      </w:r>
    </w:p>
    <w:p w14:paraId="244A5A32" w14:textId="77777777" w:rsidR="009F1B7B" w:rsidRPr="0084174B" w:rsidRDefault="009F1B7B" w:rsidP="009F1B7B">
      <w:pPr>
        <w:rPr>
          <w:color w:val="17365D" w:themeColor="text2" w:themeShade="BF"/>
        </w:rPr>
      </w:pPr>
      <w:r w:rsidRPr="0084174B">
        <w:rPr>
          <w:color w:val="17365D" w:themeColor="text2" w:themeShade="BF"/>
        </w:rPr>
        <w:t xml:space="preserve">                                          delegate: self</w:t>
      </w:r>
    </w:p>
    <w:p w14:paraId="53730582" w14:textId="77777777" w:rsidR="009F1B7B" w:rsidRPr="0084174B" w:rsidRDefault="009F1B7B" w:rsidP="009F1B7B">
      <w:pPr>
        <w:rPr>
          <w:color w:val="17365D" w:themeColor="text2" w:themeShade="BF"/>
        </w:rPr>
      </w:pPr>
      <w:r w:rsidRPr="0084174B">
        <w:rPr>
          <w:color w:val="17365D" w:themeColor="text2" w:themeShade="BF"/>
        </w:rPr>
        <w:t xml:space="preserve">                                          cancelButtonTitle: nil</w:t>
      </w:r>
    </w:p>
    <w:p w14:paraId="7EA721CB" w14:textId="77777777" w:rsidR="009F1B7B" w:rsidRPr="0084174B" w:rsidRDefault="009F1B7B" w:rsidP="009F1B7B">
      <w:pPr>
        <w:rPr>
          <w:color w:val="17365D" w:themeColor="text2" w:themeShade="BF"/>
        </w:rPr>
      </w:pPr>
      <w:r w:rsidRPr="0084174B">
        <w:rPr>
          <w:color w:val="17365D" w:themeColor="text2" w:themeShade="BF"/>
        </w:rPr>
        <w:t xml:space="preserve">                                          otherButtonTitles: NSLocalizedString(@"OK", @""), nil];</w:t>
      </w:r>
    </w:p>
    <w:p w14:paraId="6CC85337" w14:textId="77777777" w:rsidR="009F1B7B" w:rsidRPr="0084174B" w:rsidRDefault="009F1B7B" w:rsidP="009F1B7B">
      <w:pPr>
        <w:rPr>
          <w:color w:val="17365D" w:themeColor="text2" w:themeShade="BF"/>
        </w:rPr>
      </w:pPr>
      <w:r w:rsidRPr="0084174B">
        <w:rPr>
          <w:color w:val="17365D" w:themeColor="text2" w:themeShade="BF"/>
        </w:rPr>
        <w:t xml:space="preserve">                                          [alertView show];</w:t>
      </w:r>
    </w:p>
    <w:p w14:paraId="5C2D6987" w14:textId="77777777" w:rsidR="009F1B7B" w:rsidRPr="0084174B" w:rsidRDefault="009F1B7B" w:rsidP="009F1B7B">
      <w:pPr>
        <w:rPr>
          <w:color w:val="17365D" w:themeColor="text2" w:themeShade="BF"/>
        </w:rPr>
      </w:pPr>
      <w:r w:rsidRPr="0084174B">
        <w:rPr>
          <w:color w:val="17365D" w:themeColor="text2" w:themeShade="BF"/>
        </w:rPr>
        <w:t xml:space="preserve">                                          </w:t>
      </w:r>
    </w:p>
    <w:p w14:paraId="55364652" w14:textId="77777777" w:rsidR="009F1B7B" w:rsidRPr="0084174B" w:rsidRDefault="009F1B7B" w:rsidP="009F1B7B">
      <w:pPr>
        <w:rPr>
          <w:color w:val="17365D" w:themeColor="text2" w:themeShade="BF"/>
        </w:rPr>
      </w:pPr>
      <w:r w:rsidRPr="0084174B">
        <w:rPr>
          <w:color w:val="17365D" w:themeColor="text2" w:themeShade="BF"/>
        </w:rPr>
        <w:t xml:space="preserve">                                      }];</w:t>
      </w:r>
    </w:p>
    <w:p w14:paraId="1E348F4F" w14:textId="77777777" w:rsidR="009F1B7B" w:rsidRPr="009F1B7B" w:rsidRDefault="009F1B7B" w:rsidP="009F1B7B">
      <w:r w:rsidRPr="009F1B7B">
        <w:t>If the registration is complete we log successful completion and if it fails we show an alert box with a Registration error message.</w:t>
      </w:r>
    </w:p>
    <w:p w14:paraId="616A832B" w14:textId="77777777" w:rsidR="009F1B7B" w:rsidRPr="009F1B7B" w:rsidRDefault="009F1B7B" w:rsidP="009F1B7B"/>
    <w:p w14:paraId="4E36EEAC" w14:textId="77777777" w:rsidR="009F1B7B" w:rsidRPr="009F1B7B" w:rsidRDefault="009F1B7B" w:rsidP="009F1B7B">
      <w:r w:rsidRPr="009F1B7B">
        <w:t xml:space="preserve">Finally your </w:t>
      </w:r>
      <w:r w:rsidRPr="0084174B">
        <w:rPr>
          <w:color w:val="17365D" w:themeColor="text2" w:themeShade="BF"/>
        </w:rPr>
        <w:t xml:space="preserve">prepareForSegue </w:t>
      </w:r>
      <w:r w:rsidRPr="009F1B7B">
        <w:t>method should look something like this :</w:t>
      </w:r>
    </w:p>
    <w:p w14:paraId="2C6F2576" w14:textId="77777777" w:rsidR="009F1B7B" w:rsidRPr="009F1B7B" w:rsidRDefault="009F1B7B" w:rsidP="009F1B7B"/>
    <w:p w14:paraId="74B35EF1" w14:textId="77777777" w:rsidR="009F1B7B" w:rsidRPr="0084174B" w:rsidRDefault="009F1B7B" w:rsidP="009F1B7B">
      <w:pPr>
        <w:rPr>
          <w:color w:val="17365D" w:themeColor="text2" w:themeShade="BF"/>
        </w:rPr>
      </w:pPr>
      <w:r w:rsidRPr="0084174B">
        <w:rPr>
          <w:color w:val="17365D" w:themeColor="text2" w:themeShade="BF"/>
        </w:rPr>
        <w:t>-(void)prepareForSegue:(UIStoryboardSegue *)segue sender:(id)sender{</w:t>
      </w:r>
    </w:p>
    <w:p w14:paraId="204E458E" w14:textId="77777777" w:rsidR="009F1B7B" w:rsidRPr="0084174B" w:rsidRDefault="009F1B7B" w:rsidP="009F1B7B">
      <w:pPr>
        <w:rPr>
          <w:color w:val="17365D" w:themeColor="text2" w:themeShade="BF"/>
        </w:rPr>
      </w:pPr>
      <w:r w:rsidRPr="0084174B">
        <w:rPr>
          <w:color w:val="17365D" w:themeColor="text2" w:themeShade="BF"/>
        </w:rPr>
        <w:t xml:space="preserve">    if (sender == self.registerButton) {</w:t>
      </w:r>
    </w:p>
    <w:p w14:paraId="75CF11C1" w14:textId="77777777" w:rsidR="009F1B7B" w:rsidRPr="0084174B" w:rsidRDefault="009F1B7B" w:rsidP="009F1B7B">
      <w:pPr>
        <w:rPr>
          <w:color w:val="17365D" w:themeColor="text2" w:themeShade="BF"/>
        </w:rPr>
      </w:pPr>
      <w:r w:rsidRPr="0084174B">
        <w:rPr>
          <w:color w:val="17365D" w:themeColor="text2" w:themeShade="BF"/>
        </w:rPr>
        <w:t xml:space="preserve">   </w:t>
      </w:r>
    </w:p>
    <w:p w14:paraId="23E909A8" w14:textId="77777777" w:rsidR="009F1B7B" w:rsidRPr="0084174B" w:rsidRDefault="009F1B7B" w:rsidP="009F1B7B">
      <w:pPr>
        <w:rPr>
          <w:color w:val="17365D" w:themeColor="text2" w:themeShade="BF"/>
        </w:rPr>
      </w:pPr>
      <w:r w:rsidRPr="0084174B">
        <w:rPr>
          <w:color w:val="17365D" w:themeColor="text2" w:themeShade="BF"/>
        </w:rPr>
        <w:t xml:space="preserve">    </w:t>
      </w:r>
    </w:p>
    <w:p w14:paraId="3E244547" w14:textId="77777777" w:rsidR="009F1B7B" w:rsidRPr="0084174B" w:rsidRDefault="009F1B7B" w:rsidP="009F1B7B">
      <w:pPr>
        <w:rPr>
          <w:color w:val="17365D" w:themeColor="text2" w:themeShade="BF"/>
        </w:rPr>
      </w:pPr>
      <w:r w:rsidRPr="0084174B">
        <w:rPr>
          <w:color w:val="17365D" w:themeColor="text2" w:themeShade="BF"/>
        </w:rPr>
        <w:t>CMXClientConfiguration* configuration = [self configuration];</w:t>
      </w:r>
    </w:p>
    <w:p w14:paraId="10828711" w14:textId="77777777" w:rsidR="009F1B7B" w:rsidRPr="0084174B" w:rsidRDefault="009F1B7B" w:rsidP="009F1B7B">
      <w:pPr>
        <w:rPr>
          <w:color w:val="17365D" w:themeColor="text2" w:themeShade="BF"/>
        </w:rPr>
      </w:pPr>
      <w:r w:rsidRPr="0084174B">
        <w:rPr>
          <w:color w:val="17365D" w:themeColor="text2" w:themeShade="BF"/>
        </w:rPr>
        <w:t>[CMXClient instance].configuration = configuration;</w:t>
      </w:r>
    </w:p>
    <w:p w14:paraId="7A845B95" w14:textId="77777777" w:rsidR="009F1B7B" w:rsidRPr="0084174B" w:rsidRDefault="009F1B7B" w:rsidP="009F1B7B">
      <w:pPr>
        <w:rPr>
          <w:color w:val="17365D" w:themeColor="text2" w:themeShade="BF"/>
        </w:rPr>
      </w:pPr>
    </w:p>
    <w:p w14:paraId="42BA5D1D" w14:textId="77777777" w:rsidR="009F1B7B" w:rsidRPr="0084174B" w:rsidRDefault="009F1B7B" w:rsidP="009F1B7B">
      <w:pPr>
        <w:rPr>
          <w:color w:val="17365D" w:themeColor="text2" w:themeShade="BF"/>
        </w:rPr>
      </w:pPr>
      <w:r w:rsidRPr="0084174B">
        <w:rPr>
          <w:color w:val="17365D" w:themeColor="text2" w:themeShade="BF"/>
        </w:rPr>
        <w:t>NSDictionary *item = @{@"ssid" : @"alpha", @"password" : @"xyx"};</w:t>
      </w:r>
    </w:p>
    <w:p w14:paraId="0292F04A" w14:textId="77777777" w:rsidR="009F1B7B" w:rsidRPr="0084174B" w:rsidRDefault="009F1B7B" w:rsidP="009F1B7B">
      <w:pPr>
        <w:rPr>
          <w:color w:val="17365D" w:themeColor="text2" w:themeShade="BF"/>
        </w:rPr>
      </w:pPr>
      <w:r w:rsidRPr="0084174B">
        <w:rPr>
          <w:color w:val="17365D" w:themeColor="text2" w:themeShade="BF"/>
        </w:rPr>
        <w:t>NSMutableArray* networks = [NSMutableArray array];</w:t>
      </w:r>
    </w:p>
    <w:p w14:paraId="5A18F6B0" w14:textId="77777777" w:rsidR="009F1B7B" w:rsidRPr="0084174B" w:rsidRDefault="009F1B7B" w:rsidP="009F1B7B">
      <w:pPr>
        <w:rPr>
          <w:color w:val="17365D" w:themeColor="text2" w:themeShade="BF"/>
        </w:rPr>
      </w:pPr>
      <w:r w:rsidRPr="0084174B">
        <w:rPr>
          <w:color w:val="17365D" w:themeColor="text2" w:themeShade="BF"/>
        </w:rPr>
        <w:t xml:space="preserve">     [networks addObject:[CMXNetwork modelObjectWithDictionary:item]];</w:t>
      </w:r>
    </w:p>
    <w:p w14:paraId="0ABC9370" w14:textId="77777777" w:rsidR="009F1B7B" w:rsidRPr="0084174B" w:rsidRDefault="009F1B7B" w:rsidP="009F1B7B">
      <w:pPr>
        <w:rPr>
          <w:color w:val="17365D" w:themeColor="text2" w:themeShade="BF"/>
        </w:rPr>
      </w:pPr>
      <w:r w:rsidRPr="0084174B">
        <w:rPr>
          <w:color w:val="17365D" w:themeColor="text2" w:themeShade="BF"/>
        </w:rPr>
        <w:t xml:space="preserve">        </w:t>
      </w:r>
    </w:p>
    <w:p w14:paraId="7F70DD77" w14:textId="77777777" w:rsidR="009F1B7B" w:rsidRPr="0084174B" w:rsidRDefault="009F1B7B" w:rsidP="009F1B7B">
      <w:pPr>
        <w:rPr>
          <w:color w:val="17365D" w:themeColor="text2" w:themeShade="BF"/>
        </w:rPr>
      </w:pPr>
    </w:p>
    <w:p w14:paraId="27ED1DC3" w14:textId="77777777" w:rsidR="009F1B7B" w:rsidRPr="0084174B" w:rsidRDefault="009F1B7B" w:rsidP="009F1B7B">
      <w:pPr>
        <w:rPr>
          <w:color w:val="17365D" w:themeColor="text2" w:themeShade="BF"/>
        </w:rPr>
      </w:pPr>
      <w:r w:rsidRPr="0084174B">
        <w:rPr>
          <w:color w:val="17365D" w:themeColor="text2" w:themeShade="BF"/>
        </w:rPr>
        <w:t>[[CMXClient instance] registerForNetworks:networks</w:t>
      </w:r>
    </w:p>
    <w:p w14:paraId="4E9B7B4F" w14:textId="77777777" w:rsidR="009F1B7B" w:rsidRPr="0084174B" w:rsidRDefault="009F1B7B" w:rsidP="009F1B7B">
      <w:pPr>
        <w:rPr>
          <w:color w:val="17365D" w:themeColor="text2" w:themeShade="BF"/>
        </w:rPr>
      </w:pPr>
      <w:r w:rsidRPr="0084174B">
        <w:rPr>
          <w:color w:val="17365D" w:themeColor="text2" w:themeShade="BF"/>
        </w:rPr>
        <w:t xml:space="preserve">                                   completion:^() {</w:t>
      </w:r>
    </w:p>
    <w:p w14:paraId="3DD66BC1" w14:textId="77777777" w:rsidR="009F1B7B" w:rsidRPr="0084174B" w:rsidRDefault="009F1B7B" w:rsidP="009F1B7B">
      <w:pPr>
        <w:rPr>
          <w:color w:val="17365D" w:themeColor="text2" w:themeShade="BF"/>
        </w:rPr>
      </w:pPr>
      <w:r w:rsidRPr="0084174B">
        <w:rPr>
          <w:color w:val="17365D" w:themeColor="text2" w:themeShade="BF"/>
        </w:rPr>
        <w:t xml:space="preserve">                       NSLog(@"Completed Registration");</w:t>
      </w:r>
    </w:p>
    <w:p w14:paraId="65F08DB9" w14:textId="77777777" w:rsidR="009F1B7B" w:rsidRPr="0084174B" w:rsidRDefault="009F1B7B" w:rsidP="009F1B7B">
      <w:pPr>
        <w:rPr>
          <w:color w:val="17365D" w:themeColor="text2" w:themeShade="BF"/>
        </w:rPr>
      </w:pPr>
      <w:r w:rsidRPr="0084174B">
        <w:rPr>
          <w:color w:val="17365D" w:themeColor="text2" w:themeShade="BF"/>
        </w:rPr>
        <w:t xml:space="preserve">                                   }</w:t>
      </w:r>
    </w:p>
    <w:p w14:paraId="5879DE67" w14:textId="77777777" w:rsidR="009F1B7B" w:rsidRPr="0084174B" w:rsidRDefault="009F1B7B" w:rsidP="009F1B7B">
      <w:pPr>
        <w:rPr>
          <w:color w:val="17365D" w:themeColor="text2" w:themeShade="BF"/>
        </w:rPr>
      </w:pPr>
      <w:r w:rsidRPr="0084174B">
        <w:rPr>
          <w:color w:val="17365D" w:themeColor="text2" w:themeShade="BF"/>
        </w:rPr>
        <w:t xml:space="preserve">                                      failure:^(NSError* error) {</w:t>
      </w:r>
    </w:p>
    <w:p w14:paraId="5655FA58" w14:textId="77777777" w:rsidR="009F1B7B" w:rsidRPr="0084174B" w:rsidRDefault="009F1B7B" w:rsidP="009F1B7B">
      <w:pPr>
        <w:rPr>
          <w:color w:val="17365D" w:themeColor="text2" w:themeShade="BF"/>
        </w:rPr>
      </w:pPr>
      <w:r w:rsidRPr="0084174B">
        <w:rPr>
          <w:color w:val="17365D" w:themeColor="text2" w:themeShade="BF"/>
        </w:rPr>
        <w:t xml:space="preserve">                                          UIAlertView* alertView = [[UIAlertView alloc] initWithTitle: NSLocalizedString(@"Registration Warning", @"")</w:t>
      </w:r>
    </w:p>
    <w:p w14:paraId="3B71F582" w14:textId="77777777" w:rsidR="009F1B7B" w:rsidRPr="0084174B" w:rsidRDefault="009F1B7B" w:rsidP="009F1B7B">
      <w:pPr>
        <w:rPr>
          <w:color w:val="17365D" w:themeColor="text2" w:themeShade="BF"/>
        </w:rPr>
      </w:pPr>
      <w:r w:rsidRPr="0084174B">
        <w:rPr>
          <w:color w:val="17365D" w:themeColor="text2" w:themeShade="BF"/>
        </w:rPr>
        <w:t xml:space="preserve">                                          message: NSLocalizedString(@"CMX Registation error", @"")</w:t>
      </w:r>
    </w:p>
    <w:p w14:paraId="1DE45984" w14:textId="77777777" w:rsidR="009F1B7B" w:rsidRPr="0084174B" w:rsidRDefault="009F1B7B" w:rsidP="009F1B7B">
      <w:pPr>
        <w:rPr>
          <w:color w:val="17365D" w:themeColor="text2" w:themeShade="BF"/>
        </w:rPr>
      </w:pPr>
      <w:r w:rsidRPr="0084174B">
        <w:rPr>
          <w:color w:val="17365D" w:themeColor="text2" w:themeShade="BF"/>
        </w:rPr>
        <w:t xml:space="preserve">                                          delegate: self</w:t>
      </w:r>
    </w:p>
    <w:p w14:paraId="5C4AD5E6" w14:textId="77777777" w:rsidR="009F1B7B" w:rsidRPr="0084174B" w:rsidRDefault="009F1B7B" w:rsidP="009F1B7B">
      <w:pPr>
        <w:rPr>
          <w:color w:val="17365D" w:themeColor="text2" w:themeShade="BF"/>
        </w:rPr>
      </w:pPr>
      <w:r w:rsidRPr="0084174B">
        <w:rPr>
          <w:color w:val="17365D" w:themeColor="text2" w:themeShade="BF"/>
        </w:rPr>
        <w:t xml:space="preserve">                                          cancelButtonTitle: nil</w:t>
      </w:r>
    </w:p>
    <w:p w14:paraId="3DFCB431" w14:textId="77777777" w:rsidR="009F1B7B" w:rsidRPr="0084174B" w:rsidRDefault="009F1B7B" w:rsidP="009F1B7B">
      <w:pPr>
        <w:rPr>
          <w:color w:val="17365D" w:themeColor="text2" w:themeShade="BF"/>
        </w:rPr>
      </w:pPr>
      <w:r w:rsidRPr="0084174B">
        <w:rPr>
          <w:color w:val="17365D" w:themeColor="text2" w:themeShade="BF"/>
        </w:rPr>
        <w:lastRenderedPageBreak/>
        <w:t xml:space="preserve">                                          otherButtonTitles: NSLocalizedString(@"OK", @""), nil];</w:t>
      </w:r>
    </w:p>
    <w:p w14:paraId="22999B43" w14:textId="77777777" w:rsidR="009F1B7B" w:rsidRPr="0084174B" w:rsidRDefault="009F1B7B" w:rsidP="009F1B7B">
      <w:pPr>
        <w:rPr>
          <w:color w:val="17365D" w:themeColor="text2" w:themeShade="BF"/>
        </w:rPr>
      </w:pPr>
      <w:r w:rsidRPr="0084174B">
        <w:rPr>
          <w:color w:val="17365D" w:themeColor="text2" w:themeShade="BF"/>
        </w:rPr>
        <w:t xml:space="preserve">                                          [alertView show];</w:t>
      </w:r>
    </w:p>
    <w:p w14:paraId="79E61C8C" w14:textId="77777777" w:rsidR="009F1B7B" w:rsidRPr="0084174B" w:rsidRDefault="009F1B7B" w:rsidP="009F1B7B">
      <w:pPr>
        <w:rPr>
          <w:color w:val="17365D" w:themeColor="text2" w:themeShade="BF"/>
        </w:rPr>
      </w:pPr>
      <w:r w:rsidRPr="0084174B">
        <w:rPr>
          <w:color w:val="17365D" w:themeColor="text2" w:themeShade="BF"/>
        </w:rPr>
        <w:t xml:space="preserve">                                          </w:t>
      </w:r>
    </w:p>
    <w:p w14:paraId="0BE22471" w14:textId="77777777" w:rsidR="009F1B7B" w:rsidRPr="0084174B" w:rsidRDefault="009F1B7B" w:rsidP="009F1B7B">
      <w:pPr>
        <w:rPr>
          <w:color w:val="17365D" w:themeColor="text2" w:themeShade="BF"/>
        </w:rPr>
      </w:pPr>
      <w:r w:rsidRPr="0084174B">
        <w:rPr>
          <w:color w:val="17365D" w:themeColor="text2" w:themeShade="BF"/>
        </w:rPr>
        <w:t xml:space="preserve">                                      }];</w:t>
      </w:r>
    </w:p>
    <w:p w14:paraId="7D9CC702" w14:textId="77777777" w:rsidR="009F1B7B" w:rsidRPr="0084174B" w:rsidRDefault="009F1B7B" w:rsidP="009F1B7B">
      <w:pPr>
        <w:rPr>
          <w:color w:val="17365D" w:themeColor="text2" w:themeShade="BF"/>
        </w:rPr>
      </w:pPr>
      <w:r w:rsidRPr="0084174B">
        <w:rPr>
          <w:color w:val="17365D" w:themeColor="text2" w:themeShade="BF"/>
        </w:rPr>
        <w:t xml:space="preserve">    }</w:t>
      </w:r>
    </w:p>
    <w:p w14:paraId="028B8E44" w14:textId="77777777" w:rsidR="009F1B7B" w:rsidRPr="0084174B" w:rsidRDefault="009F1B7B" w:rsidP="009F1B7B">
      <w:pPr>
        <w:rPr>
          <w:color w:val="17365D" w:themeColor="text2" w:themeShade="BF"/>
        </w:rPr>
      </w:pPr>
      <w:r w:rsidRPr="0084174B">
        <w:rPr>
          <w:color w:val="17365D" w:themeColor="text2" w:themeShade="BF"/>
        </w:rPr>
        <w:t>}</w:t>
      </w:r>
    </w:p>
    <w:p w14:paraId="3EDD87F7" w14:textId="77777777" w:rsidR="009F1B7B" w:rsidRPr="009F1B7B" w:rsidRDefault="009F1B7B" w:rsidP="009F1B7B">
      <w:r w:rsidRPr="009F1B7B">
        <w:t xml:space="preserve"> </w:t>
      </w:r>
    </w:p>
    <w:p w14:paraId="53B5F097" w14:textId="479F0023" w:rsidR="009F1B7B" w:rsidRPr="009F1B7B" w:rsidRDefault="009F1B7B" w:rsidP="009F1B7B">
      <w:r w:rsidRPr="009F1B7B">
        <w:t xml:space="preserve">Now if the registration is successful we need to get the location of the device from the </w:t>
      </w:r>
      <w:r w:rsidR="00E30AB9">
        <w:t>CMX Mobile App</w:t>
      </w:r>
      <w:r w:rsidRPr="009F1B7B">
        <w:t xml:space="preserve"> Server. This we do in the CMXClientDetailsViewController.</w:t>
      </w:r>
    </w:p>
    <w:p w14:paraId="05DBA3E1" w14:textId="77777777" w:rsidR="009F1B7B" w:rsidRPr="009F1B7B" w:rsidRDefault="009F1B7B" w:rsidP="009F1B7B"/>
    <w:p w14:paraId="562AAC1B" w14:textId="77777777" w:rsidR="009F1B7B" w:rsidRPr="009F1B7B" w:rsidRDefault="009F1B7B" w:rsidP="009F1B7B">
      <w:r w:rsidRPr="009F1B7B">
        <w:t xml:space="preserve">We might want the mapCoordinates to be available to other classes as we delevlop our app [it is not essential for this app]. </w:t>
      </w:r>
    </w:p>
    <w:p w14:paraId="3E195895" w14:textId="77777777" w:rsidR="009F1B7B" w:rsidRPr="009F1B7B" w:rsidRDefault="009F1B7B" w:rsidP="009F1B7B">
      <w:r w:rsidRPr="009F1B7B">
        <w:t>Hence in the CMXClientDetailsViewController.h we add a property :</w:t>
      </w:r>
    </w:p>
    <w:p w14:paraId="6D681E9F" w14:textId="77777777" w:rsidR="009F1B7B" w:rsidRPr="009F1B7B" w:rsidRDefault="009F1B7B" w:rsidP="009F1B7B"/>
    <w:p w14:paraId="4E6BB970" w14:textId="77777777" w:rsidR="009F1B7B" w:rsidRPr="0084174B" w:rsidRDefault="009F1B7B" w:rsidP="009F1B7B">
      <w:pPr>
        <w:rPr>
          <w:color w:val="17365D" w:themeColor="text2" w:themeShade="BF"/>
        </w:rPr>
      </w:pPr>
      <w:r w:rsidRPr="0084174B">
        <w:rPr>
          <w:color w:val="17365D" w:themeColor="text2" w:themeShade="BF"/>
        </w:rPr>
        <w:t>@property (strong,nonatomic) CMXMapCoordinate *mapCoordinates;</w:t>
      </w:r>
    </w:p>
    <w:p w14:paraId="15B5EB4F" w14:textId="77777777" w:rsidR="009F1B7B" w:rsidRPr="009F1B7B" w:rsidRDefault="009F1B7B" w:rsidP="009F1B7B"/>
    <w:p w14:paraId="7F110592" w14:textId="77777777" w:rsidR="009F1B7B" w:rsidRPr="009F1B7B" w:rsidRDefault="009F1B7B" w:rsidP="009F1B7B">
      <w:r w:rsidRPr="009F1B7B">
        <w:t>Then we synthsize it in the .m file :</w:t>
      </w:r>
    </w:p>
    <w:p w14:paraId="4B0FA401" w14:textId="77777777" w:rsidR="009F1B7B" w:rsidRPr="009F1B7B" w:rsidRDefault="009F1B7B" w:rsidP="009F1B7B"/>
    <w:p w14:paraId="32139ED8" w14:textId="77777777" w:rsidR="009F1B7B" w:rsidRPr="0084174B" w:rsidRDefault="009F1B7B" w:rsidP="009F1B7B">
      <w:pPr>
        <w:rPr>
          <w:color w:val="17365D" w:themeColor="text2" w:themeShade="BF"/>
        </w:rPr>
      </w:pPr>
      <w:r w:rsidRPr="0084174B">
        <w:rPr>
          <w:color w:val="17365D" w:themeColor="text2" w:themeShade="BF"/>
        </w:rPr>
        <w:t>@synthesize mapCoordinates;</w:t>
      </w:r>
    </w:p>
    <w:p w14:paraId="35C18E33" w14:textId="77777777" w:rsidR="009F1B7B" w:rsidRPr="009F1B7B" w:rsidRDefault="009F1B7B" w:rsidP="009F1B7B"/>
    <w:p w14:paraId="5D790A2D" w14:textId="77777777" w:rsidR="009F1B7B" w:rsidRPr="009F1B7B" w:rsidRDefault="009F1B7B" w:rsidP="009F1B7B">
      <w:r w:rsidRPr="009F1B7B">
        <w:t>For this we import the following headers from our framework :</w:t>
      </w:r>
    </w:p>
    <w:p w14:paraId="07883D6A" w14:textId="77777777" w:rsidR="009F1B7B" w:rsidRPr="009F1B7B" w:rsidRDefault="009F1B7B" w:rsidP="009F1B7B"/>
    <w:p w14:paraId="10A8AF8D" w14:textId="77777777" w:rsidR="009F1B7B" w:rsidRPr="0084174B" w:rsidRDefault="009F1B7B" w:rsidP="009F1B7B">
      <w:pPr>
        <w:rPr>
          <w:color w:val="17365D" w:themeColor="text2" w:themeShade="BF"/>
        </w:rPr>
      </w:pPr>
      <w:r w:rsidRPr="0084174B">
        <w:rPr>
          <w:color w:val="17365D" w:themeColor="text2" w:themeShade="BF"/>
        </w:rPr>
        <w:t>#import &lt;CMX/CMXMapCoordinate.h&gt;</w:t>
      </w:r>
    </w:p>
    <w:p w14:paraId="326375DC" w14:textId="77777777" w:rsidR="009F1B7B" w:rsidRPr="0084174B" w:rsidRDefault="009F1B7B" w:rsidP="009F1B7B">
      <w:pPr>
        <w:rPr>
          <w:color w:val="17365D" w:themeColor="text2" w:themeShade="BF"/>
        </w:rPr>
      </w:pPr>
      <w:r w:rsidRPr="0084174B">
        <w:rPr>
          <w:color w:val="17365D" w:themeColor="text2" w:themeShade="BF"/>
        </w:rPr>
        <w:t>#import &lt;CMX/CMXClient.h&gt;</w:t>
      </w:r>
    </w:p>
    <w:p w14:paraId="2CAD5742" w14:textId="77777777" w:rsidR="009F1B7B" w:rsidRPr="0084174B" w:rsidRDefault="009F1B7B" w:rsidP="009F1B7B">
      <w:pPr>
        <w:rPr>
          <w:color w:val="17365D" w:themeColor="text2" w:themeShade="BF"/>
        </w:rPr>
      </w:pPr>
      <w:r w:rsidRPr="0084174B">
        <w:rPr>
          <w:color w:val="17365D" w:themeColor="text2" w:themeShade="BF"/>
        </w:rPr>
        <w:t>#import &lt;CMX/CMXClientLocation.h&gt;</w:t>
      </w:r>
    </w:p>
    <w:p w14:paraId="10F94CC1" w14:textId="77777777" w:rsidR="009F1B7B" w:rsidRPr="0084174B" w:rsidRDefault="009F1B7B" w:rsidP="009F1B7B">
      <w:pPr>
        <w:rPr>
          <w:color w:val="17365D" w:themeColor="text2" w:themeShade="BF"/>
        </w:rPr>
      </w:pPr>
    </w:p>
    <w:p w14:paraId="4702506B" w14:textId="77777777" w:rsidR="009F1B7B" w:rsidRPr="009F1B7B" w:rsidRDefault="009F1B7B" w:rsidP="009F1B7B">
      <w:r w:rsidRPr="009F1B7B">
        <w:t xml:space="preserve">For getting the location we add the following method to the .m file: </w:t>
      </w:r>
    </w:p>
    <w:p w14:paraId="3ED3FD93" w14:textId="77777777" w:rsidR="009F1B7B" w:rsidRPr="009F1B7B" w:rsidRDefault="009F1B7B" w:rsidP="009F1B7B"/>
    <w:p w14:paraId="65B3CF09" w14:textId="77777777" w:rsidR="009F1B7B" w:rsidRPr="009F1B7B" w:rsidRDefault="009F1B7B" w:rsidP="009F1B7B"/>
    <w:p w14:paraId="3E1A75EB" w14:textId="77777777" w:rsidR="009F1B7B" w:rsidRPr="0084174B" w:rsidRDefault="009F1B7B" w:rsidP="009F1B7B">
      <w:pPr>
        <w:rPr>
          <w:color w:val="17365D" w:themeColor="text2" w:themeShade="BF"/>
        </w:rPr>
      </w:pPr>
      <w:r w:rsidRPr="0084174B">
        <w:rPr>
          <w:color w:val="17365D" w:themeColor="text2" w:themeShade="BF"/>
        </w:rPr>
        <w:t>-(void)loadUserLocation {</w:t>
      </w:r>
    </w:p>
    <w:p w14:paraId="182A968F" w14:textId="77777777" w:rsidR="009F1B7B" w:rsidRPr="0084174B" w:rsidRDefault="009F1B7B" w:rsidP="009F1B7B">
      <w:pPr>
        <w:rPr>
          <w:color w:val="17365D" w:themeColor="text2" w:themeShade="BF"/>
        </w:rPr>
      </w:pPr>
      <w:r w:rsidRPr="0084174B">
        <w:rPr>
          <w:color w:val="17365D" w:themeColor="text2" w:themeShade="BF"/>
        </w:rPr>
        <w:t xml:space="preserve">    </w:t>
      </w:r>
    </w:p>
    <w:p w14:paraId="34DEABCA" w14:textId="77777777" w:rsidR="009F1B7B" w:rsidRPr="0084174B" w:rsidRDefault="009F1B7B" w:rsidP="009F1B7B">
      <w:pPr>
        <w:rPr>
          <w:color w:val="17365D" w:themeColor="text2" w:themeShade="BF"/>
        </w:rPr>
      </w:pPr>
      <w:r w:rsidRPr="0084174B">
        <w:rPr>
          <w:color w:val="17365D" w:themeColor="text2" w:themeShade="BF"/>
        </w:rPr>
        <w:t xml:space="preserve">    if ([[CMXClient instance]isRegistered]){</w:t>
      </w:r>
    </w:p>
    <w:p w14:paraId="5D7134EE" w14:textId="77777777" w:rsidR="009F1B7B" w:rsidRPr="0084174B" w:rsidRDefault="009F1B7B" w:rsidP="009F1B7B">
      <w:pPr>
        <w:rPr>
          <w:color w:val="17365D" w:themeColor="text2" w:themeShade="BF"/>
        </w:rPr>
      </w:pPr>
      <w:r w:rsidRPr="0084174B">
        <w:rPr>
          <w:color w:val="17365D" w:themeColor="text2" w:themeShade="BF"/>
        </w:rPr>
        <w:t xml:space="preserve">        [[CMXClient instance] startUserLocationPollingWithInterval:5 update:^void(CMXClientLocation *clientLocation) {</w:t>
      </w:r>
    </w:p>
    <w:p w14:paraId="5B08726A" w14:textId="77777777" w:rsidR="009F1B7B" w:rsidRPr="0084174B" w:rsidRDefault="009F1B7B" w:rsidP="009F1B7B">
      <w:pPr>
        <w:rPr>
          <w:color w:val="17365D" w:themeColor="text2" w:themeShade="BF"/>
        </w:rPr>
      </w:pPr>
      <w:r w:rsidRPr="0084174B">
        <w:rPr>
          <w:color w:val="17365D" w:themeColor="text2" w:themeShade="BF"/>
        </w:rPr>
        <w:t xml:space="preserve">            self.mapCoordinates=clientLocation.mapCoordinate;</w:t>
      </w:r>
    </w:p>
    <w:p w14:paraId="6E1A322F" w14:textId="77777777" w:rsidR="009F1B7B" w:rsidRPr="0084174B" w:rsidRDefault="009F1B7B" w:rsidP="009F1B7B">
      <w:pPr>
        <w:rPr>
          <w:color w:val="17365D" w:themeColor="text2" w:themeShade="BF"/>
        </w:rPr>
      </w:pPr>
      <w:r w:rsidRPr="0084174B">
        <w:rPr>
          <w:color w:val="17365D" w:themeColor="text2" w:themeShade="BF"/>
        </w:rPr>
        <w:t xml:space="preserve">            NSLog(@"Finished Loading User Location %F %F",mapCoordinates.x,mapCoordinates.y);</w:t>
      </w:r>
    </w:p>
    <w:p w14:paraId="7E042191" w14:textId="77777777" w:rsidR="009F1B7B" w:rsidRPr="0084174B" w:rsidRDefault="009F1B7B" w:rsidP="009F1B7B">
      <w:pPr>
        <w:rPr>
          <w:color w:val="17365D" w:themeColor="text2" w:themeShade="BF"/>
        </w:rPr>
      </w:pPr>
      <w:r w:rsidRPr="0084174B">
        <w:rPr>
          <w:color w:val="17365D" w:themeColor="text2" w:themeShade="BF"/>
        </w:rPr>
        <w:t xml:space="preserve">            </w:t>
      </w:r>
    </w:p>
    <w:p w14:paraId="7F88B879" w14:textId="77777777" w:rsidR="009F1B7B" w:rsidRPr="0084174B" w:rsidRDefault="009F1B7B" w:rsidP="009F1B7B">
      <w:pPr>
        <w:rPr>
          <w:color w:val="17365D" w:themeColor="text2" w:themeShade="BF"/>
        </w:rPr>
      </w:pPr>
      <w:r w:rsidRPr="0084174B">
        <w:rPr>
          <w:color w:val="17365D" w:themeColor="text2" w:themeShade="BF"/>
        </w:rPr>
        <w:t xml:space="preserve">        }];</w:t>
      </w:r>
    </w:p>
    <w:p w14:paraId="3B1A0373" w14:textId="77777777" w:rsidR="009F1B7B" w:rsidRPr="0084174B" w:rsidRDefault="009F1B7B" w:rsidP="009F1B7B">
      <w:pPr>
        <w:rPr>
          <w:color w:val="17365D" w:themeColor="text2" w:themeShade="BF"/>
        </w:rPr>
      </w:pPr>
      <w:r w:rsidRPr="0084174B">
        <w:rPr>
          <w:color w:val="17365D" w:themeColor="text2" w:themeShade="BF"/>
        </w:rPr>
        <w:t xml:space="preserve">    }</w:t>
      </w:r>
    </w:p>
    <w:p w14:paraId="7003389A" w14:textId="77777777" w:rsidR="009F1B7B" w:rsidRPr="0084174B" w:rsidRDefault="009F1B7B" w:rsidP="009F1B7B">
      <w:pPr>
        <w:rPr>
          <w:color w:val="17365D" w:themeColor="text2" w:themeShade="BF"/>
        </w:rPr>
      </w:pPr>
      <w:r w:rsidRPr="0084174B">
        <w:rPr>
          <w:color w:val="17365D" w:themeColor="text2" w:themeShade="BF"/>
        </w:rPr>
        <w:t>}</w:t>
      </w:r>
    </w:p>
    <w:p w14:paraId="469F6661" w14:textId="77777777" w:rsidR="009F1B7B" w:rsidRPr="0084174B" w:rsidRDefault="009F1B7B" w:rsidP="009F1B7B">
      <w:pPr>
        <w:rPr>
          <w:color w:val="17365D" w:themeColor="text2" w:themeShade="BF"/>
        </w:rPr>
      </w:pPr>
    </w:p>
    <w:p w14:paraId="6C276995" w14:textId="77777777" w:rsidR="009F1B7B" w:rsidRPr="009F1B7B" w:rsidRDefault="009F1B7B" w:rsidP="009F1B7B">
      <w:r w:rsidRPr="009F1B7B">
        <w:rPr>
          <w:lang w:val="fr-FR"/>
        </w:rPr>
        <w:t xml:space="preserve">We first check if the CMXClient instance is registered or not before making the location update calls. The method we use for location update is </w:t>
      </w:r>
      <w:r w:rsidRPr="0084174B">
        <w:rPr>
          <w:color w:val="17365D" w:themeColor="text2" w:themeShade="BF"/>
        </w:rPr>
        <w:t>startUserLocationPollingWithInterval</w:t>
      </w:r>
      <w:r w:rsidRPr="009F1B7B">
        <w:t xml:space="preserve">. </w:t>
      </w:r>
      <w:r w:rsidRPr="009F1B7B">
        <w:lastRenderedPageBreak/>
        <w:t>It takes the number of seconds for location polling as its input. It returns the CMXClientLocation object and its mapCoordinate property holds the x,y coordinates for the device.</w:t>
      </w:r>
    </w:p>
    <w:p w14:paraId="3F0A6ADF" w14:textId="77777777" w:rsidR="009F1B7B" w:rsidRPr="009F1B7B" w:rsidRDefault="009F1B7B" w:rsidP="009F1B7B"/>
    <w:p w14:paraId="0DB2BCAA" w14:textId="77777777" w:rsidR="009F1B7B" w:rsidRPr="009F1B7B" w:rsidRDefault="009F1B7B" w:rsidP="009F1B7B">
      <w:r w:rsidRPr="009F1B7B">
        <w:rPr>
          <w:lang w:val="fr-FR"/>
        </w:rPr>
        <w:t xml:space="preserve">We call the </w:t>
      </w:r>
      <w:r w:rsidRPr="0084174B">
        <w:rPr>
          <w:color w:val="17365D" w:themeColor="text2" w:themeShade="BF"/>
        </w:rPr>
        <w:t xml:space="preserve">loadUserLocation </w:t>
      </w:r>
      <w:r w:rsidRPr="009F1B7B">
        <w:t>method from the viewDidLoad method :</w:t>
      </w:r>
    </w:p>
    <w:p w14:paraId="1CFC7C75" w14:textId="77777777" w:rsidR="009F1B7B" w:rsidRPr="009F1B7B" w:rsidRDefault="009F1B7B" w:rsidP="009F1B7B"/>
    <w:p w14:paraId="2328D249" w14:textId="77777777" w:rsidR="009F1B7B" w:rsidRPr="0084174B" w:rsidRDefault="009F1B7B" w:rsidP="009F1B7B">
      <w:pPr>
        <w:rPr>
          <w:color w:val="17365D" w:themeColor="text2" w:themeShade="BF"/>
        </w:rPr>
      </w:pPr>
    </w:p>
    <w:p w14:paraId="7017F27D" w14:textId="77777777" w:rsidR="009F1B7B" w:rsidRPr="0084174B" w:rsidRDefault="009F1B7B" w:rsidP="009F1B7B">
      <w:pPr>
        <w:rPr>
          <w:color w:val="17365D" w:themeColor="text2" w:themeShade="BF"/>
        </w:rPr>
      </w:pPr>
      <w:r w:rsidRPr="0084174B">
        <w:rPr>
          <w:color w:val="17365D" w:themeColor="text2" w:themeShade="BF"/>
        </w:rPr>
        <w:t>- (void)viewDidLoad</w:t>
      </w:r>
    </w:p>
    <w:p w14:paraId="61BE998C" w14:textId="77777777" w:rsidR="009F1B7B" w:rsidRPr="0084174B" w:rsidRDefault="009F1B7B" w:rsidP="009F1B7B">
      <w:pPr>
        <w:rPr>
          <w:color w:val="17365D" w:themeColor="text2" w:themeShade="BF"/>
        </w:rPr>
      </w:pPr>
      <w:r w:rsidRPr="0084174B">
        <w:rPr>
          <w:color w:val="17365D" w:themeColor="text2" w:themeShade="BF"/>
        </w:rPr>
        <w:t>{</w:t>
      </w:r>
    </w:p>
    <w:p w14:paraId="68157EAD" w14:textId="77777777" w:rsidR="009F1B7B" w:rsidRPr="0084174B" w:rsidRDefault="009F1B7B" w:rsidP="009F1B7B">
      <w:pPr>
        <w:rPr>
          <w:color w:val="17365D" w:themeColor="text2" w:themeShade="BF"/>
        </w:rPr>
      </w:pPr>
      <w:r w:rsidRPr="0084174B">
        <w:rPr>
          <w:color w:val="17365D" w:themeColor="text2" w:themeShade="BF"/>
        </w:rPr>
        <w:t xml:space="preserve">    [super viewDidLoad];</w:t>
      </w:r>
    </w:p>
    <w:p w14:paraId="1BA9A57E" w14:textId="77777777" w:rsidR="009F1B7B" w:rsidRPr="0084174B" w:rsidRDefault="009F1B7B" w:rsidP="009F1B7B">
      <w:pPr>
        <w:rPr>
          <w:color w:val="17365D" w:themeColor="text2" w:themeShade="BF"/>
        </w:rPr>
      </w:pPr>
      <w:r w:rsidRPr="0084174B">
        <w:rPr>
          <w:color w:val="17365D" w:themeColor="text2" w:themeShade="BF"/>
        </w:rPr>
        <w:t xml:space="preserve">    </w:t>
      </w:r>
    </w:p>
    <w:p w14:paraId="563E82CD" w14:textId="77777777" w:rsidR="009F1B7B" w:rsidRPr="0084174B" w:rsidRDefault="009F1B7B" w:rsidP="009F1B7B">
      <w:pPr>
        <w:rPr>
          <w:color w:val="17365D" w:themeColor="text2" w:themeShade="BF"/>
        </w:rPr>
      </w:pPr>
      <w:r w:rsidRPr="0084174B">
        <w:rPr>
          <w:color w:val="17365D" w:themeColor="text2" w:themeShade="BF"/>
        </w:rPr>
        <w:t xml:space="preserve">    [self loadUserLocation];</w:t>
      </w:r>
    </w:p>
    <w:p w14:paraId="372CDCDF" w14:textId="77777777" w:rsidR="009F1B7B" w:rsidRPr="0084174B" w:rsidRDefault="009F1B7B" w:rsidP="009F1B7B">
      <w:pPr>
        <w:rPr>
          <w:color w:val="17365D" w:themeColor="text2" w:themeShade="BF"/>
        </w:rPr>
      </w:pPr>
      <w:r w:rsidRPr="0084174B">
        <w:rPr>
          <w:color w:val="17365D" w:themeColor="text2" w:themeShade="BF"/>
        </w:rPr>
        <w:t xml:space="preserve">    </w:t>
      </w:r>
    </w:p>
    <w:p w14:paraId="4F222E27" w14:textId="77777777" w:rsidR="009F1B7B" w:rsidRPr="0084174B" w:rsidRDefault="009F1B7B" w:rsidP="009F1B7B">
      <w:pPr>
        <w:rPr>
          <w:color w:val="17365D" w:themeColor="text2" w:themeShade="BF"/>
        </w:rPr>
      </w:pPr>
      <w:r w:rsidRPr="0084174B">
        <w:rPr>
          <w:color w:val="17365D" w:themeColor="text2" w:themeShade="BF"/>
        </w:rPr>
        <w:t>}</w:t>
      </w:r>
    </w:p>
    <w:p w14:paraId="6D517185" w14:textId="77777777" w:rsidR="009F1B7B" w:rsidRPr="009F1B7B" w:rsidRDefault="009F1B7B" w:rsidP="009F1B7B"/>
    <w:p w14:paraId="687CF5F9" w14:textId="77777777" w:rsidR="009F1B7B" w:rsidRPr="009F1B7B" w:rsidRDefault="009F1B7B" w:rsidP="009F1B7B">
      <w:r w:rsidRPr="009F1B7B">
        <w:t>Now all that is left is to populate the dynamic table cells with the data we have. For the purpose of simplicity we do it in the Controller itself using an array we call displayElements.</w:t>
      </w:r>
    </w:p>
    <w:p w14:paraId="1CF538A3" w14:textId="77777777" w:rsidR="009F1B7B" w:rsidRPr="009F1B7B" w:rsidRDefault="009F1B7B" w:rsidP="009F1B7B"/>
    <w:p w14:paraId="068A7D44" w14:textId="77777777" w:rsidR="009F1B7B" w:rsidRPr="0084174B" w:rsidRDefault="009F1B7B" w:rsidP="009F1B7B">
      <w:pPr>
        <w:rPr>
          <w:color w:val="17365D" w:themeColor="text2" w:themeShade="BF"/>
        </w:rPr>
      </w:pPr>
      <w:r w:rsidRPr="0084174B">
        <w:rPr>
          <w:color w:val="17365D" w:themeColor="text2" w:themeShade="BF"/>
        </w:rPr>
        <w:t>@interface CMXClientDetailsViewController ()</w:t>
      </w:r>
    </w:p>
    <w:p w14:paraId="09F44816" w14:textId="77777777" w:rsidR="009F1B7B" w:rsidRPr="0084174B" w:rsidRDefault="009F1B7B" w:rsidP="009F1B7B">
      <w:pPr>
        <w:rPr>
          <w:color w:val="17365D" w:themeColor="text2" w:themeShade="BF"/>
        </w:rPr>
      </w:pPr>
      <w:r w:rsidRPr="0084174B">
        <w:rPr>
          <w:color w:val="17365D" w:themeColor="text2" w:themeShade="BF"/>
        </w:rPr>
        <w:t>@property (strong,nonatomic) NSMutableArray *displayElements;</w:t>
      </w:r>
    </w:p>
    <w:p w14:paraId="7B7E382C" w14:textId="77777777" w:rsidR="009F1B7B" w:rsidRPr="0084174B" w:rsidRDefault="009F1B7B" w:rsidP="009F1B7B">
      <w:pPr>
        <w:rPr>
          <w:color w:val="17365D" w:themeColor="text2" w:themeShade="BF"/>
        </w:rPr>
      </w:pPr>
      <w:r w:rsidRPr="0084174B">
        <w:rPr>
          <w:color w:val="17365D" w:themeColor="text2" w:themeShade="BF"/>
        </w:rPr>
        <w:t>@end</w:t>
      </w:r>
    </w:p>
    <w:p w14:paraId="343DFB6D" w14:textId="77777777" w:rsidR="009F1B7B" w:rsidRPr="009F1B7B" w:rsidRDefault="009F1B7B" w:rsidP="009F1B7B"/>
    <w:p w14:paraId="48E35FC9" w14:textId="77777777" w:rsidR="009F1B7B" w:rsidRPr="009F1B7B" w:rsidRDefault="009F1B7B" w:rsidP="009F1B7B">
      <w:r w:rsidRPr="009F1B7B">
        <w:t>Then we add a method to add the mapcoordinates to the array.</w:t>
      </w:r>
    </w:p>
    <w:p w14:paraId="55DE7E08" w14:textId="77777777" w:rsidR="009F1B7B" w:rsidRPr="009F1B7B" w:rsidRDefault="009F1B7B" w:rsidP="009F1B7B"/>
    <w:p w14:paraId="5395D4D8" w14:textId="77777777" w:rsidR="009F1B7B" w:rsidRPr="0084174B" w:rsidRDefault="009F1B7B" w:rsidP="009F1B7B">
      <w:pPr>
        <w:rPr>
          <w:color w:val="17365D" w:themeColor="text2" w:themeShade="BF"/>
        </w:rPr>
      </w:pPr>
      <w:r w:rsidRPr="0084174B">
        <w:rPr>
          <w:color w:val="17365D" w:themeColor="text2" w:themeShade="BF"/>
        </w:rPr>
        <w:t>-(void)loadDisplayElements{</w:t>
      </w:r>
    </w:p>
    <w:p w14:paraId="36133770" w14:textId="77777777" w:rsidR="009F1B7B" w:rsidRPr="0084174B" w:rsidRDefault="009F1B7B" w:rsidP="009F1B7B">
      <w:pPr>
        <w:rPr>
          <w:color w:val="17365D" w:themeColor="text2" w:themeShade="BF"/>
        </w:rPr>
      </w:pPr>
      <w:r w:rsidRPr="0084174B">
        <w:rPr>
          <w:color w:val="17365D" w:themeColor="text2" w:themeShade="BF"/>
        </w:rPr>
        <w:t xml:space="preserve">    </w:t>
      </w:r>
    </w:p>
    <w:p w14:paraId="1A429CC8" w14:textId="77777777" w:rsidR="009F1B7B" w:rsidRPr="0084174B" w:rsidRDefault="009F1B7B" w:rsidP="009F1B7B">
      <w:pPr>
        <w:rPr>
          <w:color w:val="17365D" w:themeColor="text2" w:themeShade="BF"/>
        </w:rPr>
      </w:pPr>
      <w:r w:rsidRPr="0084174B">
        <w:rPr>
          <w:color w:val="17365D" w:themeColor="text2" w:themeShade="BF"/>
        </w:rPr>
        <w:t xml:space="preserve">    [self.displayElements removeAllObjects];</w:t>
      </w:r>
    </w:p>
    <w:p w14:paraId="08855703" w14:textId="77777777" w:rsidR="009F1B7B" w:rsidRPr="0084174B" w:rsidRDefault="009F1B7B" w:rsidP="009F1B7B">
      <w:pPr>
        <w:rPr>
          <w:color w:val="17365D" w:themeColor="text2" w:themeShade="BF"/>
        </w:rPr>
      </w:pPr>
      <w:r w:rsidRPr="0084174B">
        <w:rPr>
          <w:color w:val="17365D" w:themeColor="text2" w:themeShade="BF"/>
        </w:rPr>
        <w:t xml:space="preserve">    if (mapCoordinates !=nil){</w:t>
      </w:r>
    </w:p>
    <w:p w14:paraId="7E67C3F6" w14:textId="77777777" w:rsidR="009F1B7B" w:rsidRPr="0084174B" w:rsidRDefault="009F1B7B" w:rsidP="009F1B7B">
      <w:pPr>
        <w:rPr>
          <w:color w:val="17365D" w:themeColor="text2" w:themeShade="BF"/>
        </w:rPr>
      </w:pPr>
      <w:r w:rsidRPr="0084174B">
        <w:rPr>
          <w:color w:val="17365D" w:themeColor="text2" w:themeShade="BF"/>
        </w:rPr>
        <w:t xml:space="preserve">    [self.displayElements addObject:[NSNumber numberWithFloat:mapCoordinates.x]];</w:t>
      </w:r>
    </w:p>
    <w:p w14:paraId="6DD5A535" w14:textId="77777777" w:rsidR="009F1B7B" w:rsidRPr="0084174B" w:rsidRDefault="009F1B7B" w:rsidP="009F1B7B">
      <w:pPr>
        <w:rPr>
          <w:color w:val="17365D" w:themeColor="text2" w:themeShade="BF"/>
        </w:rPr>
      </w:pPr>
      <w:r w:rsidRPr="0084174B">
        <w:rPr>
          <w:color w:val="17365D" w:themeColor="text2" w:themeShade="BF"/>
        </w:rPr>
        <w:t xml:space="preserve">    [self.displayElements addObject:[NSNumber numberWithFloat:mapCoordinates.y]];</w:t>
      </w:r>
    </w:p>
    <w:p w14:paraId="382FD160" w14:textId="77777777" w:rsidR="009F1B7B" w:rsidRPr="0084174B" w:rsidRDefault="009F1B7B" w:rsidP="009F1B7B">
      <w:pPr>
        <w:rPr>
          <w:color w:val="17365D" w:themeColor="text2" w:themeShade="BF"/>
        </w:rPr>
      </w:pPr>
      <w:r w:rsidRPr="0084174B">
        <w:rPr>
          <w:color w:val="17365D" w:themeColor="text2" w:themeShade="BF"/>
        </w:rPr>
        <w:t xml:space="preserve">    }</w:t>
      </w:r>
    </w:p>
    <w:p w14:paraId="1D8011BD" w14:textId="77777777" w:rsidR="009F1B7B" w:rsidRPr="0084174B" w:rsidRDefault="009F1B7B" w:rsidP="009F1B7B">
      <w:pPr>
        <w:rPr>
          <w:color w:val="17365D" w:themeColor="text2" w:themeShade="BF"/>
        </w:rPr>
      </w:pPr>
      <w:r w:rsidRPr="0084174B">
        <w:rPr>
          <w:color w:val="17365D" w:themeColor="text2" w:themeShade="BF"/>
        </w:rPr>
        <w:t xml:space="preserve">       </w:t>
      </w:r>
    </w:p>
    <w:p w14:paraId="55354C89" w14:textId="77777777" w:rsidR="009F1B7B" w:rsidRPr="0084174B" w:rsidRDefault="009F1B7B" w:rsidP="009F1B7B">
      <w:pPr>
        <w:rPr>
          <w:color w:val="17365D" w:themeColor="text2" w:themeShade="BF"/>
        </w:rPr>
      </w:pPr>
      <w:r w:rsidRPr="0084174B">
        <w:rPr>
          <w:color w:val="17365D" w:themeColor="text2" w:themeShade="BF"/>
        </w:rPr>
        <w:t>}</w:t>
      </w:r>
    </w:p>
    <w:p w14:paraId="78C60B8B" w14:textId="77777777" w:rsidR="009F1B7B" w:rsidRPr="0084174B" w:rsidRDefault="009F1B7B" w:rsidP="009F1B7B">
      <w:pPr>
        <w:rPr>
          <w:color w:val="17365D" w:themeColor="text2" w:themeShade="BF"/>
          <w:lang w:val="fr-FR"/>
        </w:rPr>
      </w:pPr>
    </w:p>
    <w:p w14:paraId="60B5C34A" w14:textId="77777777" w:rsidR="009F1B7B" w:rsidRPr="009F1B7B" w:rsidRDefault="009F1B7B" w:rsidP="009F1B7B">
      <w:pPr>
        <w:rPr>
          <w:lang w:val="fr-FR"/>
        </w:rPr>
      </w:pPr>
      <w:r w:rsidRPr="009F1B7B">
        <w:rPr>
          <w:lang w:val="fr-FR"/>
        </w:rPr>
        <w:t>We call the loadDisplayElements in our loadUserLocation :</w:t>
      </w:r>
    </w:p>
    <w:p w14:paraId="3811C806" w14:textId="77777777" w:rsidR="009F1B7B" w:rsidRPr="009F1B7B" w:rsidRDefault="009F1B7B" w:rsidP="009F1B7B">
      <w:pPr>
        <w:rPr>
          <w:lang w:val="fr-FR"/>
        </w:rPr>
      </w:pPr>
    </w:p>
    <w:p w14:paraId="1D33555D" w14:textId="77777777" w:rsidR="009F1B7B" w:rsidRPr="0084174B" w:rsidRDefault="009F1B7B" w:rsidP="009F1B7B">
      <w:pPr>
        <w:rPr>
          <w:color w:val="17365D" w:themeColor="text2" w:themeShade="BF"/>
        </w:rPr>
      </w:pPr>
      <w:r w:rsidRPr="0084174B">
        <w:rPr>
          <w:color w:val="17365D" w:themeColor="text2" w:themeShade="BF"/>
        </w:rPr>
        <w:t>[self loadDisplayElements];</w:t>
      </w:r>
    </w:p>
    <w:p w14:paraId="555E99B0" w14:textId="77777777" w:rsidR="009F1B7B" w:rsidRPr="009F1B7B" w:rsidRDefault="009F1B7B" w:rsidP="009F1B7B"/>
    <w:p w14:paraId="293AEB07" w14:textId="77777777" w:rsidR="009F1B7B" w:rsidRPr="009F1B7B" w:rsidRDefault="009F1B7B" w:rsidP="009F1B7B">
      <w:r w:rsidRPr="009F1B7B">
        <w:t>The other thing we display is the deviceID for the Client :</w:t>
      </w:r>
    </w:p>
    <w:p w14:paraId="54572935" w14:textId="77777777" w:rsidR="009F1B7B" w:rsidRPr="009F1B7B" w:rsidRDefault="009F1B7B" w:rsidP="009F1B7B"/>
    <w:p w14:paraId="2ED4C2E7" w14:textId="77777777" w:rsidR="009F1B7B" w:rsidRPr="0084174B" w:rsidRDefault="009F1B7B" w:rsidP="009F1B7B">
      <w:pPr>
        <w:rPr>
          <w:color w:val="17365D" w:themeColor="text2" w:themeShade="BF"/>
        </w:rPr>
      </w:pPr>
      <w:r w:rsidRPr="0084174B">
        <w:rPr>
          <w:color w:val="17365D" w:themeColor="text2" w:themeShade="BF"/>
        </w:rPr>
        <w:t>-(NSData *) getDeviceId{</w:t>
      </w:r>
    </w:p>
    <w:p w14:paraId="3345D9EE" w14:textId="77777777" w:rsidR="009F1B7B" w:rsidRPr="0084174B" w:rsidRDefault="009F1B7B" w:rsidP="009F1B7B">
      <w:pPr>
        <w:rPr>
          <w:color w:val="17365D" w:themeColor="text2" w:themeShade="BF"/>
        </w:rPr>
      </w:pPr>
      <w:r w:rsidRPr="0084174B">
        <w:rPr>
          <w:color w:val="17365D" w:themeColor="text2" w:themeShade="BF"/>
        </w:rPr>
        <w:t xml:space="preserve">    return[[NSUserDefaults standardUserDefaults] objectForKey:@"deviceId"];</w:t>
      </w:r>
    </w:p>
    <w:p w14:paraId="19C65A47" w14:textId="77777777" w:rsidR="009F1B7B" w:rsidRPr="0084174B" w:rsidRDefault="009F1B7B" w:rsidP="009F1B7B">
      <w:pPr>
        <w:rPr>
          <w:color w:val="17365D" w:themeColor="text2" w:themeShade="BF"/>
        </w:rPr>
      </w:pPr>
      <w:r w:rsidRPr="0084174B">
        <w:rPr>
          <w:color w:val="17365D" w:themeColor="text2" w:themeShade="BF"/>
        </w:rPr>
        <w:t>}</w:t>
      </w:r>
    </w:p>
    <w:p w14:paraId="69820EF6" w14:textId="77777777" w:rsidR="009F1B7B" w:rsidRPr="0084174B" w:rsidRDefault="009F1B7B" w:rsidP="009F1B7B">
      <w:pPr>
        <w:rPr>
          <w:color w:val="17365D" w:themeColor="text2" w:themeShade="BF"/>
        </w:rPr>
      </w:pPr>
    </w:p>
    <w:p w14:paraId="3D84E3E9" w14:textId="77777777" w:rsidR="009F1B7B" w:rsidRPr="009F1B7B" w:rsidRDefault="009F1B7B" w:rsidP="009F1B7B">
      <w:r w:rsidRPr="009F1B7B">
        <w:lastRenderedPageBreak/>
        <w:t>Our final loadDisplayElements and loadUserLocation would look like this :</w:t>
      </w:r>
    </w:p>
    <w:p w14:paraId="2E2834BE" w14:textId="77777777" w:rsidR="009F1B7B" w:rsidRPr="009F1B7B" w:rsidRDefault="009F1B7B" w:rsidP="009F1B7B"/>
    <w:p w14:paraId="577C215B" w14:textId="77777777" w:rsidR="009F1B7B" w:rsidRPr="0084174B" w:rsidRDefault="009F1B7B" w:rsidP="009F1B7B">
      <w:pPr>
        <w:rPr>
          <w:color w:val="17365D" w:themeColor="text2" w:themeShade="BF"/>
        </w:rPr>
      </w:pPr>
      <w:r w:rsidRPr="0084174B">
        <w:rPr>
          <w:color w:val="17365D" w:themeColor="text2" w:themeShade="BF"/>
        </w:rPr>
        <w:t>-(void)loadUserLocation {</w:t>
      </w:r>
    </w:p>
    <w:p w14:paraId="50189313" w14:textId="77777777" w:rsidR="009F1B7B" w:rsidRPr="0084174B" w:rsidRDefault="009F1B7B" w:rsidP="009F1B7B">
      <w:pPr>
        <w:rPr>
          <w:color w:val="17365D" w:themeColor="text2" w:themeShade="BF"/>
        </w:rPr>
      </w:pPr>
      <w:r w:rsidRPr="0084174B">
        <w:rPr>
          <w:color w:val="17365D" w:themeColor="text2" w:themeShade="BF"/>
        </w:rPr>
        <w:t xml:space="preserve">    </w:t>
      </w:r>
    </w:p>
    <w:p w14:paraId="59CF12C6" w14:textId="77777777" w:rsidR="009F1B7B" w:rsidRPr="0084174B" w:rsidRDefault="009F1B7B" w:rsidP="009F1B7B">
      <w:pPr>
        <w:rPr>
          <w:color w:val="17365D" w:themeColor="text2" w:themeShade="BF"/>
        </w:rPr>
      </w:pPr>
      <w:r w:rsidRPr="0084174B">
        <w:rPr>
          <w:color w:val="17365D" w:themeColor="text2" w:themeShade="BF"/>
        </w:rPr>
        <w:t xml:space="preserve">    if ([[CMXClient instance]isRegistered]){</w:t>
      </w:r>
    </w:p>
    <w:p w14:paraId="78100BB8" w14:textId="77777777" w:rsidR="009F1B7B" w:rsidRPr="0084174B" w:rsidRDefault="009F1B7B" w:rsidP="009F1B7B">
      <w:pPr>
        <w:rPr>
          <w:color w:val="17365D" w:themeColor="text2" w:themeShade="BF"/>
        </w:rPr>
      </w:pPr>
      <w:r w:rsidRPr="0084174B">
        <w:rPr>
          <w:color w:val="17365D" w:themeColor="text2" w:themeShade="BF"/>
        </w:rPr>
        <w:t xml:space="preserve">        [[CMXClient instance] startUserLocationPollingWithInterval:5 update:^void(CMXClientLocation *clientLocation) {</w:t>
      </w:r>
    </w:p>
    <w:p w14:paraId="1A9E9139" w14:textId="77777777" w:rsidR="009F1B7B" w:rsidRPr="0084174B" w:rsidRDefault="009F1B7B" w:rsidP="009F1B7B">
      <w:pPr>
        <w:rPr>
          <w:color w:val="17365D" w:themeColor="text2" w:themeShade="BF"/>
        </w:rPr>
      </w:pPr>
      <w:r w:rsidRPr="0084174B">
        <w:rPr>
          <w:color w:val="17365D" w:themeColor="text2" w:themeShade="BF"/>
        </w:rPr>
        <w:t xml:space="preserve">            self.mapCoordinates=clientLocation.mapCoordinate;</w:t>
      </w:r>
    </w:p>
    <w:p w14:paraId="50360974" w14:textId="77777777" w:rsidR="009F1B7B" w:rsidRPr="0084174B" w:rsidRDefault="009F1B7B" w:rsidP="009F1B7B">
      <w:pPr>
        <w:rPr>
          <w:color w:val="17365D" w:themeColor="text2" w:themeShade="BF"/>
        </w:rPr>
      </w:pPr>
      <w:r w:rsidRPr="0084174B">
        <w:rPr>
          <w:color w:val="17365D" w:themeColor="text2" w:themeShade="BF"/>
        </w:rPr>
        <w:t>[self loadDisplayElements];</w:t>
      </w:r>
    </w:p>
    <w:p w14:paraId="44158780" w14:textId="77777777" w:rsidR="009F1B7B" w:rsidRPr="0084174B" w:rsidRDefault="009F1B7B" w:rsidP="009F1B7B">
      <w:pPr>
        <w:rPr>
          <w:color w:val="17365D" w:themeColor="text2" w:themeShade="BF"/>
        </w:rPr>
      </w:pPr>
      <w:r w:rsidRPr="0084174B">
        <w:rPr>
          <w:color w:val="17365D" w:themeColor="text2" w:themeShade="BF"/>
        </w:rPr>
        <w:t>[self.tableView reloadData];</w:t>
      </w:r>
    </w:p>
    <w:p w14:paraId="08FC039C" w14:textId="77777777" w:rsidR="009F1B7B" w:rsidRPr="0084174B" w:rsidRDefault="009F1B7B" w:rsidP="009F1B7B">
      <w:pPr>
        <w:rPr>
          <w:color w:val="17365D" w:themeColor="text2" w:themeShade="BF"/>
        </w:rPr>
      </w:pPr>
      <w:r w:rsidRPr="0084174B">
        <w:rPr>
          <w:color w:val="17365D" w:themeColor="text2" w:themeShade="BF"/>
        </w:rPr>
        <w:t xml:space="preserve">        }];</w:t>
      </w:r>
    </w:p>
    <w:p w14:paraId="47231D70" w14:textId="77777777" w:rsidR="009F1B7B" w:rsidRPr="0084174B" w:rsidRDefault="009F1B7B" w:rsidP="009F1B7B">
      <w:pPr>
        <w:rPr>
          <w:color w:val="17365D" w:themeColor="text2" w:themeShade="BF"/>
        </w:rPr>
      </w:pPr>
      <w:r w:rsidRPr="0084174B">
        <w:rPr>
          <w:color w:val="17365D" w:themeColor="text2" w:themeShade="BF"/>
        </w:rPr>
        <w:t xml:space="preserve">    }</w:t>
      </w:r>
    </w:p>
    <w:p w14:paraId="292D1A25" w14:textId="77777777" w:rsidR="009F1B7B" w:rsidRPr="0084174B" w:rsidRDefault="009F1B7B" w:rsidP="009F1B7B">
      <w:pPr>
        <w:rPr>
          <w:color w:val="17365D" w:themeColor="text2" w:themeShade="BF"/>
        </w:rPr>
      </w:pPr>
      <w:r w:rsidRPr="0084174B">
        <w:rPr>
          <w:color w:val="17365D" w:themeColor="text2" w:themeShade="BF"/>
        </w:rPr>
        <w:t>}</w:t>
      </w:r>
    </w:p>
    <w:p w14:paraId="4250C9B8" w14:textId="77777777" w:rsidR="009F1B7B" w:rsidRPr="0084174B" w:rsidRDefault="009F1B7B" w:rsidP="009F1B7B">
      <w:pPr>
        <w:rPr>
          <w:color w:val="17365D" w:themeColor="text2" w:themeShade="BF"/>
          <w:lang w:val="fr-FR"/>
        </w:rPr>
      </w:pPr>
    </w:p>
    <w:p w14:paraId="30576E3D" w14:textId="77777777" w:rsidR="009F1B7B" w:rsidRPr="0084174B" w:rsidRDefault="009F1B7B" w:rsidP="009F1B7B">
      <w:pPr>
        <w:rPr>
          <w:color w:val="17365D" w:themeColor="text2" w:themeShade="BF"/>
        </w:rPr>
      </w:pPr>
      <w:r w:rsidRPr="0084174B">
        <w:rPr>
          <w:color w:val="17365D" w:themeColor="text2" w:themeShade="BF"/>
        </w:rPr>
        <w:t>-(void)loadDisplayElements{</w:t>
      </w:r>
    </w:p>
    <w:p w14:paraId="252CDE32" w14:textId="77777777" w:rsidR="009F1B7B" w:rsidRPr="0084174B" w:rsidRDefault="009F1B7B" w:rsidP="009F1B7B">
      <w:pPr>
        <w:rPr>
          <w:color w:val="17365D" w:themeColor="text2" w:themeShade="BF"/>
        </w:rPr>
      </w:pPr>
      <w:r w:rsidRPr="0084174B">
        <w:rPr>
          <w:color w:val="17365D" w:themeColor="text2" w:themeShade="BF"/>
        </w:rPr>
        <w:t xml:space="preserve">     </w:t>
      </w:r>
    </w:p>
    <w:p w14:paraId="4554FB4E" w14:textId="77777777" w:rsidR="009F1B7B" w:rsidRPr="0084174B" w:rsidRDefault="009F1B7B" w:rsidP="009F1B7B">
      <w:pPr>
        <w:rPr>
          <w:color w:val="17365D" w:themeColor="text2" w:themeShade="BF"/>
        </w:rPr>
      </w:pPr>
      <w:r w:rsidRPr="0084174B">
        <w:rPr>
          <w:color w:val="17365D" w:themeColor="text2" w:themeShade="BF"/>
        </w:rPr>
        <w:t xml:space="preserve">    [self.displayElements removeAllObjects];</w:t>
      </w:r>
    </w:p>
    <w:p w14:paraId="6839C2B0" w14:textId="77777777" w:rsidR="009F1B7B" w:rsidRPr="0084174B" w:rsidRDefault="009F1B7B" w:rsidP="009F1B7B">
      <w:pPr>
        <w:rPr>
          <w:color w:val="17365D" w:themeColor="text2" w:themeShade="BF"/>
        </w:rPr>
      </w:pPr>
      <w:r w:rsidRPr="0084174B">
        <w:rPr>
          <w:color w:val="17365D" w:themeColor="text2" w:themeShade="BF"/>
        </w:rPr>
        <w:t xml:space="preserve">    if (mapCoordinates !=nil){</w:t>
      </w:r>
    </w:p>
    <w:p w14:paraId="0AEED499" w14:textId="77777777" w:rsidR="009F1B7B" w:rsidRPr="0084174B" w:rsidRDefault="009F1B7B" w:rsidP="009F1B7B">
      <w:pPr>
        <w:rPr>
          <w:color w:val="17365D" w:themeColor="text2" w:themeShade="BF"/>
        </w:rPr>
      </w:pPr>
      <w:r w:rsidRPr="0084174B">
        <w:rPr>
          <w:color w:val="17365D" w:themeColor="text2" w:themeShade="BF"/>
        </w:rPr>
        <w:t xml:space="preserve">        NSLog(@"In Map Coordinates add");</w:t>
      </w:r>
    </w:p>
    <w:p w14:paraId="075EB253" w14:textId="77777777" w:rsidR="009F1B7B" w:rsidRPr="0084174B" w:rsidRDefault="009F1B7B" w:rsidP="009F1B7B">
      <w:pPr>
        <w:rPr>
          <w:color w:val="17365D" w:themeColor="text2" w:themeShade="BF"/>
        </w:rPr>
      </w:pPr>
      <w:r w:rsidRPr="0084174B">
        <w:rPr>
          <w:color w:val="17365D" w:themeColor="text2" w:themeShade="BF"/>
        </w:rPr>
        <w:t xml:space="preserve">    [self.displayElements addObject:[NSNumber numberWithFloat:mapCoordinates.x]];</w:t>
      </w:r>
    </w:p>
    <w:p w14:paraId="56EBCB3B" w14:textId="77777777" w:rsidR="009F1B7B" w:rsidRPr="0084174B" w:rsidRDefault="009F1B7B" w:rsidP="009F1B7B">
      <w:pPr>
        <w:rPr>
          <w:color w:val="17365D" w:themeColor="text2" w:themeShade="BF"/>
        </w:rPr>
      </w:pPr>
      <w:r w:rsidRPr="0084174B">
        <w:rPr>
          <w:color w:val="17365D" w:themeColor="text2" w:themeShade="BF"/>
        </w:rPr>
        <w:t xml:space="preserve">    [self.displayElements addObject:[NSNumber numberWithFloat:mapCoordinates.y]];</w:t>
      </w:r>
    </w:p>
    <w:p w14:paraId="2EE06F4D" w14:textId="77777777" w:rsidR="009F1B7B" w:rsidRPr="0084174B" w:rsidRDefault="009F1B7B" w:rsidP="009F1B7B">
      <w:pPr>
        <w:rPr>
          <w:color w:val="17365D" w:themeColor="text2" w:themeShade="BF"/>
        </w:rPr>
      </w:pPr>
      <w:r w:rsidRPr="0084174B">
        <w:rPr>
          <w:color w:val="17365D" w:themeColor="text2" w:themeShade="BF"/>
        </w:rPr>
        <w:t xml:space="preserve">    }</w:t>
      </w:r>
    </w:p>
    <w:p w14:paraId="731AA0C8" w14:textId="77777777" w:rsidR="009F1B7B" w:rsidRPr="0084174B" w:rsidRDefault="009F1B7B" w:rsidP="009F1B7B">
      <w:pPr>
        <w:rPr>
          <w:color w:val="17365D" w:themeColor="text2" w:themeShade="BF"/>
        </w:rPr>
      </w:pPr>
      <w:r w:rsidRPr="0084174B">
        <w:rPr>
          <w:color w:val="17365D" w:themeColor="text2" w:themeShade="BF"/>
        </w:rPr>
        <w:t xml:space="preserve">    </w:t>
      </w:r>
    </w:p>
    <w:p w14:paraId="5F970141" w14:textId="77777777" w:rsidR="009F1B7B" w:rsidRPr="0084174B" w:rsidRDefault="009F1B7B" w:rsidP="009F1B7B">
      <w:pPr>
        <w:rPr>
          <w:color w:val="17365D" w:themeColor="text2" w:themeShade="BF"/>
        </w:rPr>
      </w:pPr>
      <w:r w:rsidRPr="0084174B">
        <w:rPr>
          <w:color w:val="17365D" w:themeColor="text2" w:themeShade="BF"/>
        </w:rPr>
        <w:t xml:space="preserve">    NSData *deviceId=[self getDeviceId];</w:t>
      </w:r>
    </w:p>
    <w:p w14:paraId="3F180A55" w14:textId="77777777" w:rsidR="009F1B7B" w:rsidRPr="0084174B" w:rsidRDefault="009F1B7B" w:rsidP="009F1B7B">
      <w:pPr>
        <w:rPr>
          <w:color w:val="17365D" w:themeColor="text2" w:themeShade="BF"/>
        </w:rPr>
      </w:pPr>
      <w:r w:rsidRPr="0084174B">
        <w:rPr>
          <w:color w:val="17365D" w:themeColor="text2" w:themeShade="BF"/>
        </w:rPr>
        <w:t xml:space="preserve">    [self.displayElements addObject:deviceId];</w:t>
      </w:r>
    </w:p>
    <w:p w14:paraId="1851320D" w14:textId="77777777" w:rsidR="009F1B7B" w:rsidRPr="0084174B" w:rsidRDefault="009F1B7B" w:rsidP="009F1B7B">
      <w:pPr>
        <w:rPr>
          <w:color w:val="17365D" w:themeColor="text2" w:themeShade="BF"/>
        </w:rPr>
      </w:pPr>
      <w:r w:rsidRPr="0084174B">
        <w:rPr>
          <w:color w:val="17365D" w:themeColor="text2" w:themeShade="BF"/>
        </w:rPr>
        <w:t>}</w:t>
      </w:r>
    </w:p>
    <w:p w14:paraId="7DF9E806" w14:textId="77777777" w:rsidR="009F1B7B" w:rsidRPr="009F1B7B" w:rsidRDefault="009F1B7B" w:rsidP="009F1B7B">
      <w:pPr>
        <w:rPr>
          <w:lang w:val="fr-FR"/>
        </w:rPr>
      </w:pPr>
    </w:p>
    <w:p w14:paraId="77471D12" w14:textId="77777777" w:rsidR="009F1B7B" w:rsidRPr="009F1B7B" w:rsidRDefault="009F1B7B" w:rsidP="009F1B7B">
      <w:pPr>
        <w:rPr>
          <w:lang w:val="fr-FR"/>
        </w:rPr>
      </w:pPr>
      <w:r w:rsidRPr="009F1B7B">
        <w:rPr>
          <w:lang w:val="fr-FR"/>
        </w:rPr>
        <w:t>Finally all we need is to populate the table cells :</w:t>
      </w:r>
    </w:p>
    <w:p w14:paraId="7E333525" w14:textId="77777777" w:rsidR="009F1B7B" w:rsidRPr="009F1B7B" w:rsidRDefault="009F1B7B" w:rsidP="009F1B7B">
      <w:pPr>
        <w:rPr>
          <w:lang w:val="fr-FR"/>
        </w:rPr>
      </w:pPr>
    </w:p>
    <w:p w14:paraId="0D8AC527" w14:textId="77777777" w:rsidR="009F1B7B" w:rsidRPr="0084174B" w:rsidRDefault="009F1B7B" w:rsidP="009F1B7B">
      <w:pPr>
        <w:rPr>
          <w:color w:val="17365D" w:themeColor="text2" w:themeShade="BF"/>
        </w:rPr>
      </w:pPr>
      <w:r w:rsidRPr="0084174B">
        <w:rPr>
          <w:color w:val="17365D" w:themeColor="text2" w:themeShade="BF"/>
        </w:rPr>
        <w:t>- (NSInteger)numberOfSectionsInTableView:(UITableView *)tableView</w:t>
      </w:r>
    </w:p>
    <w:p w14:paraId="1FBA34A0" w14:textId="77777777" w:rsidR="009F1B7B" w:rsidRPr="0084174B" w:rsidRDefault="009F1B7B" w:rsidP="009F1B7B">
      <w:pPr>
        <w:rPr>
          <w:color w:val="17365D" w:themeColor="text2" w:themeShade="BF"/>
        </w:rPr>
      </w:pPr>
      <w:r w:rsidRPr="0084174B">
        <w:rPr>
          <w:color w:val="17365D" w:themeColor="text2" w:themeShade="BF"/>
        </w:rPr>
        <w:t>{</w:t>
      </w:r>
    </w:p>
    <w:p w14:paraId="45818E3B" w14:textId="77777777" w:rsidR="009F1B7B" w:rsidRPr="0084174B" w:rsidRDefault="009F1B7B" w:rsidP="009F1B7B">
      <w:pPr>
        <w:rPr>
          <w:color w:val="17365D" w:themeColor="text2" w:themeShade="BF"/>
        </w:rPr>
      </w:pPr>
      <w:r w:rsidRPr="0084174B">
        <w:rPr>
          <w:color w:val="17365D" w:themeColor="text2" w:themeShade="BF"/>
        </w:rPr>
        <w:t xml:space="preserve">    // Return the number of sections.</w:t>
      </w:r>
    </w:p>
    <w:p w14:paraId="163A3871" w14:textId="77777777" w:rsidR="009F1B7B" w:rsidRPr="0084174B" w:rsidRDefault="009F1B7B" w:rsidP="009F1B7B">
      <w:pPr>
        <w:rPr>
          <w:color w:val="17365D" w:themeColor="text2" w:themeShade="BF"/>
        </w:rPr>
      </w:pPr>
      <w:r w:rsidRPr="0084174B">
        <w:rPr>
          <w:color w:val="17365D" w:themeColor="text2" w:themeShade="BF"/>
        </w:rPr>
        <w:t xml:space="preserve">    return 1;</w:t>
      </w:r>
    </w:p>
    <w:p w14:paraId="5293F3B5" w14:textId="77777777" w:rsidR="009F1B7B" w:rsidRPr="0084174B" w:rsidRDefault="009F1B7B" w:rsidP="009F1B7B">
      <w:pPr>
        <w:rPr>
          <w:color w:val="17365D" w:themeColor="text2" w:themeShade="BF"/>
        </w:rPr>
      </w:pPr>
      <w:r w:rsidRPr="0084174B">
        <w:rPr>
          <w:color w:val="17365D" w:themeColor="text2" w:themeShade="BF"/>
        </w:rPr>
        <w:t>}</w:t>
      </w:r>
    </w:p>
    <w:p w14:paraId="10F94A7D" w14:textId="77777777" w:rsidR="009F1B7B" w:rsidRPr="0084174B" w:rsidRDefault="009F1B7B" w:rsidP="009F1B7B">
      <w:pPr>
        <w:rPr>
          <w:color w:val="17365D" w:themeColor="text2" w:themeShade="BF"/>
        </w:rPr>
      </w:pPr>
    </w:p>
    <w:p w14:paraId="46AB47D2" w14:textId="77777777" w:rsidR="009F1B7B" w:rsidRPr="0084174B" w:rsidRDefault="009F1B7B" w:rsidP="009F1B7B">
      <w:pPr>
        <w:rPr>
          <w:color w:val="17365D" w:themeColor="text2" w:themeShade="BF"/>
        </w:rPr>
      </w:pPr>
      <w:r w:rsidRPr="0084174B">
        <w:rPr>
          <w:color w:val="17365D" w:themeColor="text2" w:themeShade="BF"/>
        </w:rPr>
        <w:t>- (NSInteger)tableView:(UITableView *)tableView numberOfRowsInSection:(NSInteger)section</w:t>
      </w:r>
    </w:p>
    <w:p w14:paraId="33EF15C9" w14:textId="77777777" w:rsidR="009F1B7B" w:rsidRPr="0084174B" w:rsidRDefault="009F1B7B" w:rsidP="009F1B7B">
      <w:pPr>
        <w:rPr>
          <w:color w:val="17365D" w:themeColor="text2" w:themeShade="BF"/>
        </w:rPr>
      </w:pPr>
      <w:r w:rsidRPr="0084174B">
        <w:rPr>
          <w:color w:val="17365D" w:themeColor="text2" w:themeShade="BF"/>
        </w:rPr>
        <w:t>{</w:t>
      </w:r>
    </w:p>
    <w:p w14:paraId="76239955" w14:textId="77777777" w:rsidR="009F1B7B" w:rsidRPr="0084174B" w:rsidRDefault="009F1B7B" w:rsidP="009F1B7B">
      <w:pPr>
        <w:rPr>
          <w:color w:val="17365D" w:themeColor="text2" w:themeShade="BF"/>
        </w:rPr>
      </w:pPr>
      <w:r w:rsidRPr="0084174B">
        <w:rPr>
          <w:color w:val="17365D" w:themeColor="text2" w:themeShade="BF"/>
        </w:rPr>
        <w:t>// Return the number of rows in the section.</w:t>
      </w:r>
    </w:p>
    <w:p w14:paraId="4EBE3F80" w14:textId="77777777" w:rsidR="009F1B7B" w:rsidRPr="0084174B" w:rsidRDefault="009F1B7B" w:rsidP="009F1B7B">
      <w:pPr>
        <w:rPr>
          <w:color w:val="17365D" w:themeColor="text2" w:themeShade="BF"/>
        </w:rPr>
      </w:pPr>
      <w:r w:rsidRPr="0084174B">
        <w:rPr>
          <w:color w:val="17365D" w:themeColor="text2" w:themeShade="BF"/>
        </w:rPr>
        <w:t xml:space="preserve">    return [self.displayElements count];</w:t>
      </w:r>
    </w:p>
    <w:p w14:paraId="7396E172" w14:textId="77777777" w:rsidR="009F1B7B" w:rsidRPr="0084174B" w:rsidRDefault="009F1B7B" w:rsidP="009F1B7B">
      <w:pPr>
        <w:rPr>
          <w:color w:val="17365D" w:themeColor="text2" w:themeShade="BF"/>
        </w:rPr>
      </w:pPr>
      <w:r w:rsidRPr="0084174B">
        <w:rPr>
          <w:color w:val="17365D" w:themeColor="text2" w:themeShade="BF"/>
        </w:rPr>
        <w:t>}</w:t>
      </w:r>
    </w:p>
    <w:p w14:paraId="7E53CB58" w14:textId="77777777" w:rsidR="009F1B7B" w:rsidRPr="0084174B" w:rsidRDefault="009F1B7B" w:rsidP="009F1B7B">
      <w:pPr>
        <w:rPr>
          <w:color w:val="17365D" w:themeColor="text2" w:themeShade="BF"/>
        </w:rPr>
      </w:pPr>
    </w:p>
    <w:p w14:paraId="6FACF5C3" w14:textId="77777777" w:rsidR="009F1B7B" w:rsidRPr="0084174B" w:rsidRDefault="009F1B7B" w:rsidP="009F1B7B">
      <w:pPr>
        <w:rPr>
          <w:color w:val="17365D" w:themeColor="text2" w:themeShade="BF"/>
        </w:rPr>
      </w:pPr>
      <w:r w:rsidRPr="0084174B">
        <w:rPr>
          <w:color w:val="17365D" w:themeColor="text2" w:themeShade="BF"/>
        </w:rPr>
        <w:t>- (UITableViewCell *)tableView:(UITableView *)tableView cellForRowAtIndexPath:(NSIndexPath *)indexPath</w:t>
      </w:r>
    </w:p>
    <w:p w14:paraId="595D3159" w14:textId="77777777" w:rsidR="009F1B7B" w:rsidRPr="0084174B" w:rsidRDefault="009F1B7B" w:rsidP="009F1B7B">
      <w:pPr>
        <w:rPr>
          <w:color w:val="17365D" w:themeColor="text2" w:themeShade="BF"/>
        </w:rPr>
      </w:pPr>
      <w:r w:rsidRPr="0084174B">
        <w:rPr>
          <w:color w:val="17365D" w:themeColor="text2" w:themeShade="BF"/>
        </w:rPr>
        <w:lastRenderedPageBreak/>
        <w:t>{</w:t>
      </w:r>
    </w:p>
    <w:p w14:paraId="673B18BE" w14:textId="77777777" w:rsidR="009F1B7B" w:rsidRPr="0084174B" w:rsidRDefault="009F1B7B" w:rsidP="009F1B7B">
      <w:pPr>
        <w:rPr>
          <w:color w:val="17365D" w:themeColor="text2" w:themeShade="BF"/>
        </w:rPr>
      </w:pPr>
      <w:r w:rsidRPr="0084174B">
        <w:rPr>
          <w:color w:val="17365D" w:themeColor="text2" w:themeShade="BF"/>
        </w:rPr>
        <w:t xml:space="preserve">    static NSString *CellIdentifier = @"XCoordinateCell";</w:t>
      </w:r>
    </w:p>
    <w:p w14:paraId="61312310" w14:textId="77777777" w:rsidR="009F1B7B" w:rsidRPr="0084174B" w:rsidRDefault="009F1B7B" w:rsidP="009F1B7B">
      <w:pPr>
        <w:rPr>
          <w:color w:val="17365D" w:themeColor="text2" w:themeShade="BF"/>
        </w:rPr>
      </w:pPr>
      <w:r w:rsidRPr="0084174B">
        <w:rPr>
          <w:color w:val="17365D" w:themeColor="text2" w:themeShade="BF"/>
        </w:rPr>
        <w:t xml:space="preserve">    </w:t>
      </w:r>
    </w:p>
    <w:p w14:paraId="351B0830" w14:textId="77777777" w:rsidR="009F1B7B" w:rsidRPr="0084174B" w:rsidRDefault="009F1B7B" w:rsidP="009F1B7B">
      <w:pPr>
        <w:rPr>
          <w:color w:val="17365D" w:themeColor="text2" w:themeShade="BF"/>
        </w:rPr>
      </w:pPr>
      <w:r w:rsidRPr="0084174B">
        <w:rPr>
          <w:color w:val="17365D" w:themeColor="text2" w:themeShade="BF"/>
        </w:rPr>
        <w:t xml:space="preserve">    UITableViewCell *cell = [tableView dequeueReusableCellWithIdentifier:CellIdentifier forIndexPath:indexPath];</w:t>
      </w:r>
    </w:p>
    <w:p w14:paraId="6915D813" w14:textId="77777777" w:rsidR="009F1B7B" w:rsidRPr="0084174B" w:rsidRDefault="009F1B7B" w:rsidP="009F1B7B">
      <w:pPr>
        <w:rPr>
          <w:color w:val="17365D" w:themeColor="text2" w:themeShade="BF"/>
        </w:rPr>
      </w:pPr>
      <w:r w:rsidRPr="0084174B">
        <w:rPr>
          <w:color w:val="17365D" w:themeColor="text2" w:themeShade="BF"/>
        </w:rPr>
        <w:t xml:space="preserve">    </w:t>
      </w:r>
    </w:p>
    <w:p w14:paraId="060F4B6A" w14:textId="77777777" w:rsidR="009F1B7B" w:rsidRPr="0084174B" w:rsidRDefault="009F1B7B" w:rsidP="009F1B7B">
      <w:pPr>
        <w:rPr>
          <w:color w:val="17365D" w:themeColor="text2" w:themeShade="BF"/>
        </w:rPr>
      </w:pPr>
      <w:r w:rsidRPr="0084174B">
        <w:rPr>
          <w:color w:val="17365D" w:themeColor="text2" w:themeShade="BF"/>
        </w:rPr>
        <w:t xml:space="preserve">   </w:t>
      </w:r>
    </w:p>
    <w:p w14:paraId="13CCD450" w14:textId="77777777" w:rsidR="009F1B7B" w:rsidRPr="0084174B" w:rsidRDefault="009F1B7B" w:rsidP="009F1B7B">
      <w:pPr>
        <w:rPr>
          <w:color w:val="17365D" w:themeColor="text2" w:themeShade="BF"/>
        </w:rPr>
      </w:pPr>
      <w:r w:rsidRPr="0084174B">
        <w:rPr>
          <w:color w:val="17365D" w:themeColor="text2" w:themeShade="BF"/>
        </w:rPr>
        <w:t xml:space="preserve">    </w:t>
      </w:r>
    </w:p>
    <w:p w14:paraId="33F9BA62" w14:textId="77777777" w:rsidR="009F1B7B" w:rsidRPr="0084174B" w:rsidRDefault="009F1B7B" w:rsidP="009F1B7B">
      <w:pPr>
        <w:rPr>
          <w:color w:val="17365D" w:themeColor="text2" w:themeShade="BF"/>
        </w:rPr>
      </w:pPr>
      <w:r w:rsidRPr="0084174B">
        <w:rPr>
          <w:color w:val="17365D" w:themeColor="text2" w:themeShade="BF"/>
        </w:rPr>
        <w:t xml:space="preserve">        // Configure the cell...</w:t>
      </w:r>
    </w:p>
    <w:p w14:paraId="0E7019B8" w14:textId="77777777" w:rsidR="009F1B7B" w:rsidRPr="0084174B" w:rsidRDefault="009F1B7B" w:rsidP="009F1B7B">
      <w:pPr>
        <w:rPr>
          <w:color w:val="17365D" w:themeColor="text2" w:themeShade="BF"/>
        </w:rPr>
      </w:pPr>
      <w:r w:rsidRPr="0084174B">
        <w:rPr>
          <w:color w:val="17365D" w:themeColor="text2" w:themeShade="BF"/>
        </w:rPr>
        <w:t xml:space="preserve">    switch (indexPath.row) {</w:t>
      </w:r>
    </w:p>
    <w:p w14:paraId="7D9772B2" w14:textId="77777777" w:rsidR="009F1B7B" w:rsidRPr="0084174B" w:rsidRDefault="009F1B7B" w:rsidP="009F1B7B">
      <w:pPr>
        <w:rPr>
          <w:color w:val="17365D" w:themeColor="text2" w:themeShade="BF"/>
        </w:rPr>
      </w:pPr>
      <w:r w:rsidRPr="0084174B">
        <w:rPr>
          <w:color w:val="17365D" w:themeColor="text2" w:themeShade="BF"/>
        </w:rPr>
        <w:t xml:space="preserve">        case 0:</w:t>
      </w:r>
    </w:p>
    <w:p w14:paraId="3618021D" w14:textId="77777777" w:rsidR="009F1B7B" w:rsidRPr="0084174B" w:rsidRDefault="009F1B7B" w:rsidP="009F1B7B">
      <w:pPr>
        <w:rPr>
          <w:color w:val="17365D" w:themeColor="text2" w:themeShade="BF"/>
        </w:rPr>
      </w:pPr>
      <w:r w:rsidRPr="0084174B">
        <w:rPr>
          <w:color w:val="17365D" w:themeColor="text2" w:themeShade="BF"/>
        </w:rPr>
        <w:t xml:space="preserve">            cell.textLabel.text = [NSString stringWithFormat:@"%@%@",@"X:",[self.displayElements objectAtIndex:indexPath.row]];</w:t>
      </w:r>
    </w:p>
    <w:p w14:paraId="5215D84B" w14:textId="77777777" w:rsidR="009F1B7B" w:rsidRPr="0084174B" w:rsidRDefault="009F1B7B" w:rsidP="009F1B7B">
      <w:pPr>
        <w:rPr>
          <w:color w:val="17365D" w:themeColor="text2" w:themeShade="BF"/>
        </w:rPr>
      </w:pPr>
      <w:r w:rsidRPr="0084174B">
        <w:rPr>
          <w:color w:val="17365D" w:themeColor="text2" w:themeShade="BF"/>
        </w:rPr>
        <w:t xml:space="preserve">            break;</w:t>
      </w:r>
    </w:p>
    <w:p w14:paraId="2B179335" w14:textId="77777777" w:rsidR="009F1B7B" w:rsidRPr="0084174B" w:rsidRDefault="009F1B7B" w:rsidP="009F1B7B">
      <w:pPr>
        <w:rPr>
          <w:color w:val="17365D" w:themeColor="text2" w:themeShade="BF"/>
        </w:rPr>
      </w:pPr>
      <w:r w:rsidRPr="0084174B">
        <w:rPr>
          <w:color w:val="17365D" w:themeColor="text2" w:themeShade="BF"/>
        </w:rPr>
        <w:t xml:space="preserve">        case 1:</w:t>
      </w:r>
    </w:p>
    <w:p w14:paraId="4277298D" w14:textId="77777777" w:rsidR="009F1B7B" w:rsidRPr="0084174B" w:rsidRDefault="009F1B7B" w:rsidP="009F1B7B">
      <w:pPr>
        <w:rPr>
          <w:color w:val="17365D" w:themeColor="text2" w:themeShade="BF"/>
        </w:rPr>
      </w:pPr>
      <w:r w:rsidRPr="0084174B">
        <w:rPr>
          <w:color w:val="17365D" w:themeColor="text2" w:themeShade="BF"/>
        </w:rPr>
        <w:t xml:space="preserve">            cell.textLabel.text = [NSString stringWithFormat:@"%@%@",@"Y:",[self.displayElements objectAtIndex:indexPath.row]];</w:t>
      </w:r>
    </w:p>
    <w:p w14:paraId="7081E322" w14:textId="77777777" w:rsidR="009F1B7B" w:rsidRPr="0084174B" w:rsidRDefault="009F1B7B" w:rsidP="009F1B7B">
      <w:pPr>
        <w:rPr>
          <w:color w:val="17365D" w:themeColor="text2" w:themeShade="BF"/>
        </w:rPr>
      </w:pPr>
      <w:r w:rsidRPr="0084174B">
        <w:rPr>
          <w:color w:val="17365D" w:themeColor="text2" w:themeShade="BF"/>
        </w:rPr>
        <w:t xml:space="preserve">            break;</w:t>
      </w:r>
    </w:p>
    <w:p w14:paraId="41F3722F" w14:textId="77777777" w:rsidR="009F1B7B" w:rsidRPr="0084174B" w:rsidRDefault="009F1B7B" w:rsidP="009F1B7B">
      <w:pPr>
        <w:rPr>
          <w:color w:val="17365D" w:themeColor="text2" w:themeShade="BF"/>
        </w:rPr>
      </w:pPr>
      <w:r w:rsidRPr="0084174B">
        <w:rPr>
          <w:color w:val="17365D" w:themeColor="text2" w:themeShade="BF"/>
        </w:rPr>
        <w:t xml:space="preserve">        </w:t>
      </w:r>
    </w:p>
    <w:p w14:paraId="33703F08" w14:textId="77777777" w:rsidR="009F1B7B" w:rsidRPr="0084174B" w:rsidRDefault="009F1B7B" w:rsidP="009F1B7B">
      <w:pPr>
        <w:rPr>
          <w:color w:val="17365D" w:themeColor="text2" w:themeShade="BF"/>
        </w:rPr>
      </w:pPr>
      <w:r w:rsidRPr="0084174B">
        <w:rPr>
          <w:color w:val="17365D" w:themeColor="text2" w:themeShade="BF"/>
        </w:rPr>
        <w:t xml:space="preserve">        case 2:</w:t>
      </w:r>
    </w:p>
    <w:p w14:paraId="742ED418" w14:textId="77777777" w:rsidR="009F1B7B" w:rsidRPr="0084174B" w:rsidRDefault="009F1B7B" w:rsidP="009F1B7B">
      <w:pPr>
        <w:rPr>
          <w:color w:val="17365D" w:themeColor="text2" w:themeShade="BF"/>
        </w:rPr>
      </w:pPr>
      <w:r w:rsidRPr="0084174B">
        <w:rPr>
          <w:color w:val="17365D" w:themeColor="text2" w:themeShade="BF"/>
        </w:rPr>
        <w:t xml:space="preserve">            cell.textLabel.text = [NSString stringWithFormat:@"%@%@",@"DeviceId:" ,[self.displayElements objectAtIndex:indexPath.row]];</w:t>
      </w:r>
    </w:p>
    <w:p w14:paraId="438B93C8" w14:textId="77777777" w:rsidR="009F1B7B" w:rsidRPr="0084174B" w:rsidRDefault="009F1B7B" w:rsidP="009F1B7B">
      <w:pPr>
        <w:rPr>
          <w:color w:val="17365D" w:themeColor="text2" w:themeShade="BF"/>
        </w:rPr>
      </w:pPr>
      <w:r w:rsidRPr="0084174B">
        <w:rPr>
          <w:color w:val="17365D" w:themeColor="text2" w:themeShade="BF"/>
        </w:rPr>
        <w:t xml:space="preserve">            break;</w:t>
      </w:r>
    </w:p>
    <w:p w14:paraId="5CB12B42" w14:textId="77777777" w:rsidR="009F1B7B" w:rsidRPr="0084174B" w:rsidRDefault="009F1B7B" w:rsidP="009F1B7B">
      <w:pPr>
        <w:rPr>
          <w:color w:val="17365D" w:themeColor="text2" w:themeShade="BF"/>
        </w:rPr>
      </w:pPr>
      <w:r w:rsidRPr="0084174B">
        <w:rPr>
          <w:color w:val="17365D" w:themeColor="text2" w:themeShade="BF"/>
        </w:rPr>
        <w:t xml:space="preserve">        default:</w:t>
      </w:r>
    </w:p>
    <w:p w14:paraId="13D56762" w14:textId="77777777" w:rsidR="009F1B7B" w:rsidRPr="0084174B" w:rsidRDefault="009F1B7B" w:rsidP="009F1B7B">
      <w:pPr>
        <w:rPr>
          <w:color w:val="17365D" w:themeColor="text2" w:themeShade="BF"/>
        </w:rPr>
      </w:pPr>
      <w:r w:rsidRPr="0084174B">
        <w:rPr>
          <w:color w:val="17365D" w:themeColor="text2" w:themeShade="BF"/>
        </w:rPr>
        <w:t xml:space="preserve">            cell.textLabel.text = [NSString stringWithFormat:@"%@",[self.displayElements objectAtIndex:indexPath.row]];</w:t>
      </w:r>
    </w:p>
    <w:p w14:paraId="7CEBDD5C" w14:textId="77777777" w:rsidR="009F1B7B" w:rsidRPr="0084174B" w:rsidRDefault="009F1B7B" w:rsidP="009F1B7B">
      <w:pPr>
        <w:rPr>
          <w:color w:val="17365D" w:themeColor="text2" w:themeShade="BF"/>
        </w:rPr>
      </w:pPr>
      <w:r w:rsidRPr="0084174B">
        <w:rPr>
          <w:color w:val="17365D" w:themeColor="text2" w:themeShade="BF"/>
        </w:rPr>
        <w:t xml:space="preserve">            break;</w:t>
      </w:r>
    </w:p>
    <w:p w14:paraId="7F980C8D" w14:textId="77777777" w:rsidR="009F1B7B" w:rsidRPr="0084174B" w:rsidRDefault="009F1B7B" w:rsidP="009F1B7B">
      <w:pPr>
        <w:rPr>
          <w:color w:val="17365D" w:themeColor="text2" w:themeShade="BF"/>
        </w:rPr>
      </w:pPr>
      <w:r w:rsidRPr="0084174B">
        <w:rPr>
          <w:color w:val="17365D" w:themeColor="text2" w:themeShade="BF"/>
        </w:rPr>
        <w:t xml:space="preserve">    }</w:t>
      </w:r>
    </w:p>
    <w:p w14:paraId="0726806D" w14:textId="77777777" w:rsidR="009F1B7B" w:rsidRPr="0084174B" w:rsidRDefault="009F1B7B" w:rsidP="009F1B7B">
      <w:pPr>
        <w:rPr>
          <w:color w:val="17365D" w:themeColor="text2" w:themeShade="BF"/>
        </w:rPr>
      </w:pPr>
      <w:r w:rsidRPr="0084174B">
        <w:rPr>
          <w:color w:val="17365D" w:themeColor="text2" w:themeShade="BF"/>
        </w:rPr>
        <w:t xml:space="preserve">   </w:t>
      </w:r>
    </w:p>
    <w:p w14:paraId="6B198B2B" w14:textId="77777777" w:rsidR="009F1B7B" w:rsidRPr="0084174B" w:rsidRDefault="009F1B7B" w:rsidP="009F1B7B">
      <w:pPr>
        <w:rPr>
          <w:color w:val="17365D" w:themeColor="text2" w:themeShade="BF"/>
        </w:rPr>
      </w:pPr>
      <w:r w:rsidRPr="0084174B">
        <w:rPr>
          <w:color w:val="17365D" w:themeColor="text2" w:themeShade="BF"/>
        </w:rPr>
        <w:t xml:space="preserve">    </w:t>
      </w:r>
    </w:p>
    <w:p w14:paraId="4DFCEBF4" w14:textId="77777777" w:rsidR="009F1B7B" w:rsidRPr="0084174B" w:rsidRDefault="009F1B7B" w:rsidP="009F1B7B">
      <w:pPr>
        <w:rPr>
          <w:color w:val="17365D" w:themeColor="text2" w:themeShade="BF"/>
        </w:rPr>
      </w:pPr>
      <w:r w:rsidRPr="0084174B">
        <w:rPr>
          <w:color w:val="17365D" w:themeColor="text2" w:themeShade="BF"/>
        </w:rPr>
        <w:t xml:space="preserve">    return cell;</w:t>
      </w:r>
    </w:p>
    <w:p w14:paraId="7AF4C8E0" w14:textId="77777777" w:rsidR="009F1B7B" w:rsidRPr="0084174B" w:rsidRDefault="009F1B7B" w:rsidP="009F1B7B">
      <w:pPr>
        <w:rPr>
          <w:color w:val="17365D" w:themeColor="text2" w:themeShade="BF"/>
        </w:rPr>
      </w:pPr>
      <w:r w:rsidRPr="0084174B">
        <w:rPr>
          <w:color w:val="17365D" w:themeColor="text2" w:themeShade="BF"/>
        </w:rPr>
        <w:t>}</w:t>
      </w:r>
    </w:p>
    <w:p w14:paraId="1BCB4665" w14:textId="77777777" w:rsidR="009F1B7B" w:rsidRPr="009F1B7B" w:rsidRDefault="009F1B7B" w:rsidP="009F1B7B">
      <w:pPr>
        <w:rPr>
          <w:lang w:val="fr-FR"/>
        </w:rPr>
      </w:pPr>
    </w:p>
    <w:p w14:paraId="60583E79" w14:textId="77777777" w:rsidR="009F1B7B" w:rsidRPr="009F1B7B" w:rsidRDefault="009F1B7B" w:rsidP="009F1B7B">
      <w:pPr>
        <w:rPr>
          <w:lang w:val="fr-FR"/>
        </w:rPr>
      </w:pPr>
      <w:r w:rsidRPr="009F1B7B">
        <w:rPr>
          <w:lang w:val="fr-FR"/>
        </w:rPr>
        <w:t xml:space="preserve">Now select your target device to iPhone Retina 4-inch 64 bit and start your build. </w:t>
      </w:r>
    </w:p>
    <w:p w14:paraId="3461811F" w14:textId="77777777" w:rsidR="009F1B7B" w:rsidRPr="009F1B7B" w:rsidRDefault="009F1B7B" w:rsidP="009F1B7B">
      <w:pPr>
        <w:rPr>
          <w:lang w:val="fr-FR"/>
        </w:rPr>
      </w:pPr>
    </w:p>
    <w:p w14:paraId="6432C65B" w14:textId="60A39ECD" w:rsidR="007C358E" w:rsidRDefault="009F1B7B" w:rsidP="003E3752">
      <w:r w:rsidRPr="009F1B7B">
        <w:rPr>
          <w:noProof/>
        </w:rPr>
        <w:drawing>
          <wp:inline distT="0" distB="0" distL="0" distR="0" wp14:anchorId="60DC571F" wp14:editId="00072019">
            <wp:extent cx="4584700" cy="266700"/>
            <wp:effectExtent l="0" t="0" r="1270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2-19 at 12.19.32 PM.png"/>
                    <pic:cNvPicPr/>
                  </pic:nvPicPr>
                  <pic:blipFill>
                    <a:blip r:embed="rId69">
                      <a:extLst>
                        <a:ext uri="{28A0092B-C50C-407E-A947-70E740481C1C}">
                          <a14:useLocalDpi xmlns:a14="http://schemas.microsoft.com/office/drawing/2010/main" val="0"/>
                        </a:ext>
                      </a:extLst>
                    </a:blip>
                    <a:stretch>
                      <a:fillRect/>
                    </a:stretch>
                  </pic:blipFill>
                  <pic:spPr>
                    <a:xfrm>
                      <a:off x="0" y="0"/>
                      <a:ext cx="4584700" cy="266700"/>
                    </a:xfrm>
                    <a:prstGeom prst="rect">
                      <a:avLst/>
                    </a:prstGeom>
                  </pic:spPr>
                </pic:pic>
              </a:graphicData>
            </a:graphic>
          </wp:inline>
        </w:drawing>
      </w:r>
    </w:p>
    <w:p w14:paraId="46343624" w14:textId="77777777" w:rsidR="00986E02" w:rsidRDefault="00986E02" w:rsidP="003E3752"/>
    <w:p w14:paraId="565EFC2D" w14:textId="77777777" w:rsidR="008A25D4" w:rsidRDefault="008A25D4" w:rsidP="003E3752"/>
    <w:p w14:paraId="14FD2683" w14:textId="77777777" w:rsidR="008A25D4" w:rsidRDefault="008A25D4" w:rsidP="003E3752"/>
    <w:p w14:paraId="5C0DE90E" w14:textId="5810CF91" w:rsidR="00986E02" w:rsidRDefault="00986E02" w:rsidP="006C38C6">
      <w:pPr>
        <w:pStyle w:val="Heading4"/>
        <w:numPr>
          <w:ilvl w:val="3"/>
          <w:numId w:val="17"/>
        </w:numPr>
      </w:pPr>
      <w:r>
        <w:lastRenderedPageBreak/>
        <w:t>Configuring BLE Beacon on the SDK</w:t>
      </w:r>
    </w:p>
    <w:p w14:paraId="4C78EE68" w14:textId="77777777" w:rsidR="008A25D4" w:rsidRPr="008A25D4" w:rsidRDefault="008A25D4"/>
    <w:p w14:paraId="1EE71FC3" w14:textId="1097B468" w:rsidR="00986E02" w:rsidRPr="00F6118C" w:rsidRDefault="00986E02" w:rsidP="00F6118C">
      <w:r w:rsidRPr="00F6118C">
        <w:t>A developer using the CMX iOS SDK can download the BLEBeacon List from the mobile app server on a per floor and a per venue basis:</w:t>
      </w:r>
      <w:r>
        <w:t xml:space="preserve"> </w:t>
      </w:r>
      <w:r w:rsidRPr="00F6118C">
        <w:t>To download the BLEBeacons at a venue a developer has to use the following message in CMXClient.h:</w:t>
      </w:r>
    </w:p>
    <w:p w14:paraId="23BA31B7" w14:textId="77777777" w:rsidR="00986E02" w:rsidRPr="00F6118C" w:rsidRDefault="00986E02" w:rsidP="00F6118C">
      <w:pPr>
        <w:widowControl w:val="0"/>
        <w:tabs>
          <w:tab w:val="left" w:pos="529"/>
        </w:tabs>
        <w:autoSpaceDE w:val="0"/>
        <w:autoSpaceDN w:val="0"/>
        <w:adjustRightInd w:val="0"/>
        <w:rPr>
          <w:color w:val="17365D" w:themeColor="text2" w:themeShade="BF"/>
        </w:rPr>
      </w:pPr>
      <w:r w:rsidRPr="00F6118C">
        <w:rPr>
          <w:color w:val="17365D" w:themeColor="text2" w:themeShade="BF"/>
        </w:rPr>
        <w:t>loadBleBeaconsOfVenue:start:completion:failure</w:t>
      </w:r>
    </w:p>
    <w:p w14:paraId="391203F6" w14:textId="77777777" w:rsidR="00986E02" w:rsidRPr="00F6118C" w:rsidRDefault="00986E02" w:rsidP="00F6118C">
      <w:pPr>
        <w:pStyle w:val="ListParagraph"/>
        <w:widowControl w:val="0"/>
        <w:tabs>
          <w:tab w:val="left" w:pos="529"/>
        </w:tabs>
        <w:autoSpaceDE w:val="0"/>
        <w:autoSpaceDN w:val="0"/>
        <w:adjustRightInd w:val="0"/>
        <w:ind w:left="360"/>
        <w:rPr>
          <w:rFonts w:ascii="Times New Roman" w:eastAsia="Times New Roman" w:hAnsi="Times New Roman"/>
          <w:sz w:val="24"/>
          <w:szCs w:val="24"/>
        </w:rPr>
      </w:pPr>
    </w:p>
    <w:p w14:paraId="331972A3" w14:textId="179E3620" w:rsidR="00986E02" w:rsidRDefault="00986E02" w:rsidP="00F6118C">
      <w:r w:rsidRPr="00F6118C">
        <w:t>To download the BLEBeacons on a floor a developer has to use the following message in CMXClient.h:</w:t>
      </w:r>
    </w:p>
    <w:p w14:paraId="2B8F1C6E" w14:textId="77777777" w:rsidR="008752A2" w:rsidRPr="00F6118C" w:rsidRDefault="008752A2" w:rsidP="00F6118C"/>
    <w:p w14:paraId="724FB300" w14:textId="77777777" w:rsidR="00986E02" w:rsidRPr="00F6118C" w:rsidRDefault="00986E02" w:rsidP="00F6118C">
      <w:pPr>
        <w:widowControl w:val="0"/>
        <w:tabs>
          <w:tab w:val="left" w:pos="529"/>
        </w:tabs>
        <w:autoSpaceDE w:val="0"/>
        <w:autoSpaceDN w:val="0"/>
        <w:adjustRightInd w:val="0"/>
        <w:rPr>
          <w:color w:val="17365D" w:themeColor="text2" w:themeShade="BF"/>
        </w:rPr>
      </w:pPr>
      <w:r w:rsidRPr="00F6118C">
        <w:rPr>
          <w:color w:val="17365D" w:themeColor="text2" w:themeShade="BF"/>
        </w:rPr>
        <w:t>loadBleBeaconsOfFloor:ofVenue:start:completion:failure</w:t>
      </w:r>
    </w:p>
    <w:p w14:paraId="7692F464" w14:textId="77777777" w:rsidR="00986E02" w:rsidRPr="00F6118C" w:rsidRDefault="00986E02" w:rsidP="00F6118C">
      <w:pPr>
        <w:pStyle w:val="ListParagraph"/>
        <w:widowControl w:val="0"/>
        <w:tabs>
          <w:tab w:val="left" w:pos="529"/>
        </w:tabs>
        <w:autoSpaceDE w:val="0"/>
        <w:autoSpaceDN w:val="0"/>
        <w:adjustRightInd w:val="0"/>
        <w:ind w:left="360"/>
        <w:rPr>
          <w:rFonts w:ascii="Times New Roman" w:eastAsia="Times New Roman" w:hAnsi="Times New Roman"/>
          <w:sz w:val="24"/>
          <w:szCs w:val="24"/>
        </w:rPr>
      </w:pPr>
    </w:p>
    <w:p w14:paraId="7EB6A805" w14:textId="77777777" w:rsidR="00986E02" w:rsidRPr="00F6118C" w:rsidRDefault="00986E02" w:rsidP="00F6118C">
      <w:pPr>
        <w:widowControl w:val="0"/>
        <w:tabs>
          <w:tab w:val="left" w:pos="529"/>
        </w:tabs>
        <w:autoSpaceDE w:val="0"/>
        <w:autoSpaceDN w:val="0"/>
        <w:adjustRightInd w:val="0"/>
      </w:pPr>
      <w:r w:rsidRPr="00F6118C">
        <w:t>To start monitoring for beacons on a floor a developer can use the following message on CMXClient.h :</w:t>
      </w:r>
    </w:p>
    <w:p w14:paraId="4058C639" w14:textId="77777777" w:rsidR="00986E02" w:rsidRPr="00F6118C" w:rsidRDefault="00986E02" w:rsidP="00F6118C">
      <w:pPr>
        <w:pStyle w:val="ListParagraph"/>
        <w:widowControl w:val="0"/>
        <w:tabs>
          <w:tab w:val="left" w:pos="529"/>
        </w:tabs>
        <w:autoSpaceDE w:val="0"/>
        <w:autoSpaceDN w:val="0"/>
        <w:adjustRightInd w:val="0"/>
        <w:ind w:left="360"/>
        <w:rPr>
          <w:rFonts w:ascii="Times New Roman" w:eastAsia="Times New Roman" w:hAnsi="Times New Roman"/>
          <w:sz w:val="24"/>
          <w:szCs w:val="24"/>
        </w:rPr>
      </w:pPr>
    </w:p>
    <w:p w14:paraId="28B93CAB" w14:textId="77777777" w:rsidR="00986E02" w:rsidRPr="00F6118C" w:rsidRDefault="00986E02" w:rsidP="00F6118C">
      <w:pPr>
        <w:widowControl w:val="0"/>
        <w:tabs>
          <w:tab w:val="left" w:pos="529"/>
        </w:tabs>
        <w:autoSpaceDE w:val="0"/>
        <w:autoSpaceDN w:val="0"/>
        <w:adjustRightInd w:val="0"/>
        <w:rPr>
          <w:color w:val="17365D" w:themeColor="text2" w:themeShade="BF"/>
        </w:rPr>
      </w:pPr>
      <w:r w:rsidRPr="00F6118C">
        <w:rPr>
          <w:color w:val="17365D" w:themeColor="text2" w:themeShade="BF"/>
        </w:rPr>
        <w:t>startBleBeaconMonitoringOfFloor:OfVenue:completion:Failure</w:t>
      </w:r>
    </w:p>
    <w:p w14:paraId="65593C4B" w14:textId="77777777" w:rsidR="00986E02" w:rsidRPr="00F6118C" w:rsidRDefault="00986E02" w:rsidP="00F6118C">
      <w:pPr>
        <w:pStyle w:val="ListParagraph"/>
        <w:widowControl w:val="0"/>
        <w:tabs>
          <w:tab w:val="left" w:pos="529"/>
        </w:tabs>
        <w:autoSpaceDE w:val="0"/>
        <w:autoSpaceDN w:val="0"/>
        <w:adjustRightInd w:val="0"/>
        <w:ind w:left="360"/>
        <w:rPr>
          <w:rFonts w:ascii="Times New Roman" w:eastAsia="Times New Roman" w:hAnsi="Times New Roman"/>
          <w:sz w:val="24"/>
          <w:szCs w:val="24"/>
        </w:rPr>
      </w:pPr>
    </w:p>
    <w:p w14:paraId="2B6AF0B9" w14:textId="77777777" w:rsidR="00986E02" w:rsidRPr="00F6118C" w:rsidRDefault="00986E02" w:rsidP="00F6118C">
      <w:pPr>
        <w:widowControl w:val="0"/>
        <w:tabs>
          <w:tab w:val="left" w:pos="529"/>
        </w:tabs>
        <w:autoSpaceDE w:val="0"/>
        <w:autoSpaceDN w:val="0"/>
        <w:adjustRightInd w:val="0"/>
      </w:pPr>
      <w:r w:rsidRPr="00F6118C">
        <w:t>To stop monitoring for beacons on a floor a developer can use the following message on CMXClient.h :</w:t>
      </w:r>
    </w:p>
    <w:p w14:paraId="40A1BD21" w14:textId="77777777" w:rsidR="00986E02" w:rsidRPr="00F6118C" w:rsidRDefault="00986E02" w:rsidP="00F6118C">
      <w:pPr>
        <w:pStyle w:val="ListParagraph"/>
        <w:widowControl w:val="0"/>
        <w:tabs>
          <w:tab w:val="left" w:pos="529"/>
        </w:tabs>
        <w:autoSpaceDE w:val="0"/>
        <w:autoSpaceDN w:val="0"/>
        <w:adjustRightInd w:val="0"/>
        <w:ind w:left="360"/>
        <w:rPr>
          <w:rFonts w:ascii="Times New Roman" w:eastAsia="Times New Roman" w:hAnsi="Times New Roman"/>
          <w:sz w:val="24"/>
          <w:szCs w:val="24"/>
        </w:rPr>
      </w:pPr>
    </w:p>
    <w:p w14:paraId="17E15F40" w14:textId="77777777" w:rsidR="00986E02" w:rsidRPr="00F6118C" w:rsidRDefault="00986E02" w:rsidP="00F6118C">
      <w:pPr>
        <w:widowControl w:val="0"/>
        <w:tabs>
          <w:tab w:val="left" w:pos="529"/>
        </w:tabs>
        <w:autoSpaceDE w:val="0"/>
        <w:autoSpaceDN w:val="0"/>
        <w:adjustRightInd w:val="0"/>
        <w:rPr>
          <w:color w:val="17365D" w:themeColor="text2" w:themeShade="BF"/>
        </w:rPr>
      </w:pPr>
      <w:r w:rsidRPr="00F6118C">
        <w:rPr>
          <w:color w:val="17365D" w:themeColor="text2" w:themeShade="BF"/>
        </w:rPr>
        <w:t>stopBleBeaconMonitoringOfFloor:OfVenue:completion:Failure</w:t>
      </w:r>
    </w:p>
    <w:p w14:paraId="3C0FDFEF" w14:textId="77777777" w:rsidR="00986E02" w:rsidRPr="00F6118C" w:rsidRDefault="00986E02" w:rsidP="00F6118C">
      <w:pPr>
        <w:pStyle w:val="ListParagraph"/>
        <w:widowControl w:val="0"/>
        <w:tabs>
          <w:tab w:val="left" w:pos="529"/>
        </w:tabs>
        <w:autoSpaceDE w:val="0"/>
        <w:autoSpaceDN w:val="0"/>
        <w:adjustRightInd w:val="0"/>
        <w:ind w:left="360"/>
        <w:rPr>
          <w:rFonts w:ascii="Times New Roman" w:eastAsia="Times New Roman" w:hAnsi="Times New Roman"/>
          <w:sz w:val="24"/>
          <w:szCs w:val="24"/>
        </w:rPr>
      </w:pPr>
    </w:p>
    <w:p w14:paraId="75BBE957" w14:textId="1B8E965A" w:rsidR="00986E02" w:rsidRDefault="00986E02" w:rsidP="00F6118C">
      <w:pPr>
        <w:widowControl w:val="0"/>
        <w:tabs>
          <w:tab w:val="left" w:pos="529"/>
        </w:tabs>
        <w:autoSpaceDE w:val="0"/>
        <w:autoSpaceDN w:val="0"/>
        <w:adjustRightInd w:val="0"/>
      </w:pPr>
      <w:r w:rsidRPr="00F6118C">
        <w:t xml:space="preserve">The developer needs to remember that BLE Beacon monitoring is done on a per floor basis.  If the client changes floors, the developer needs to take care of starting beacon monitoring on the new floor. </w:t>
      </w:r>
    </w:p>
    <w:p w14:paraId="482AC6E6" w14:textId="77777777" w:rsidR="00E301CF" w:rsidRPr="00F6118C" w:rsidRDefault="00E301CF" w:rsidP="00F6118C">
      <w:pPr>
        <w:widowControl w:val="0"/>
        <w:tabs>
          <w:tab w:val="left" w:pos="529"/>
        </w:tabs>
        <w:autoSpaceDE w:val="0"/>
        <w:autoSpaceDN w:val="0"/>
        <w:adjustRightInd w:val="0"/>
      </w:pPr>
    </w:p>
    <w:p w14:paraId="44F3B181" w14:textId="77777777" w:rsidR="00986E02" w:rsidRPr="00CF3598" w:rsidRDefault="00986E02" w:rsidP="00F6118C">
      <w:pPr>
        <w:widowControl w:val="0"/>
        <w:tabs>
          <w:tab w:val="left" w:pos="529"/>
        </w:tabs>
        <w:autoSpaceDE w:val="0"/>
        <w:autoSpaceDN w:val="0"/>
        <w:adjustRightInd w:val="0"/>
      </w:pPr>
      <w:r w:rsidRPr="00613608">
        <w:t xml:space="preserve">If the iOS device does not support Beacon monitoring, the CMX iOS SDK will throw up the following alert box when the </w:t>
      </w:r>
    </w:p>
    <w:p w14:paraId="5A926456" w14:textId="4879F075" w:rsidR="00986E02" w:rsidRPr="00613608" w:rsidRDefault="00986E02" w:rsidP="00F6118C">
      <w:pPr>
        <w:widowControl w:val="0"/>
        <w:tabs>
          <w:tab w:val="left" w:pos="529"/>
        </w:tabs>
        <w:autoSpaceDE w:val="0"/>
        <w:autoSpaceDN w:val="0"/>
        <w:adjustRightInd w:val="0"/>
      </w:pPr>
      <w:r w:rsidRPr="00F6118C">
        <w:rPr>
          <w:color w:val="17365D" w:themeColor="text2" w:themeShade="BF"/>
        </w:rPr>
        <w:t>startBleBeaconMonitoringOfFloor:OfVenue:completion:Failure</w:t>
      </w:r>
      <w:r w:rsidRPr="00F6118C">
        <w:rPr>
          <w:rFonts w:ascii="Menlo Regular" w:hAnsi="Menlo Regular" w:cs="Menlo Regular"/>
          <w:color w:val="000000"/>
          <w:sz w:val="22"/>
          <w:szCs w:val="22"/>
        </w:rPr>
        <w:t xml:space="preserve">  </w:t>
      </w:r>
      <w:r w:rsidRPr="00F6118C">
        <w:t>message is invoked :</w:t>
      </w:r>
    </w:p>
    <w:p w14:paraId="15F40796" w14:textId="77777777" w:rsidR="00986E02" w:rsidRDefault="00986E02"/>
    <w:p w14:paraId="0BB482AD" w14:textId="7272BCFC" w:rsidR="00986E02" w:rsidRDefault="00986E02" w:rsidP="00F6118C">
      <w:pPr>
        <w:pStyle w:val="ListParagraph"/>
        <w:ind w:left="1728"/>
      </w:pPr>
      <w:r w:rsidRPr="00F6118C">
        <w:rPr>
          <w:rFonts w:ascii="Cambria" w:hAnsi="Cambria" w:cs="Menlo Regular"/>
          <w:noProof/>
          <w:color w:val="000000"/>
          <w:sz w:val="32"/>
          <w:szCs w:val="32"/>
        </w:rPr>
        <w:lastRenderedPageBreak/>
        <w:drawing>
          <wp:inline distT="0" distB="0" distL="0" distR="0" wp14:anchorId="7144457C" wp14:editId="197D2EA2">
            <wp:extent cx="2042610" cy="248362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jpeg"/>
                    <pic:cNvPicPr/>
                  </pic:nvPicPr>
                  <pic:blipFill>
                    <a:blip r:embed="rId70">
                      <a:extLst>
                        <a:ext uri="{28A0092B-C50C-407E-A947-70E740481C1C}">
                          <a14:useLocalDpi xmlns:a14="http://schemas.microsoft.com/office/drawing/2010/main" val="0"/>
                        </a:ext>
                      </a:extLst>
                    </a:blip>
                    <a:stretch>
                      <a:fillRect/>
                    </a:stretch>
                  </pic:blipFill>
                  <pic:spPr>
                    <a:xfrm>
                      <a:off x="0" y="0"/>
                      <a:ext cx="2058766" cy="2503273"/>
                    </a:xfrm>
                    <a:prstGeom prst="rect">
                      <a:avLst/>
                    </a:prstGeom>
                  </pic:spPr>
                </pic:pic>
              </a:graphicData>
            </a:graphic>
          </wp:inline>
        </w:drawing>
      </w:r>
    </w:p>
    <w:p w14:paraId="4978F145" w14:textId="77777777" w:rsidR="003E3752" w:rsidRDefault="003E3752" w:rsidP="006C38C6">
      <w:pPr>
        <w:pStyle w:val="Heading1"/>
        <w:numPr>
          <w:ilvl w:val="0"/>
          <w:numId w:val="17"/>
        </w:numPr>
      </w:pPr>
      <w:bookmarkStart w:id="287" w:name="_Toc392006639"/>
      <w:r>
        <w:t>Troubleshooting</w:t>
      </w:r>
      <w:bookmarkEnd w:id="287"/>
    </w:p>
    <w:p w14:paraId="3FCCB2D1" w14:textId="1F38A036" w:rsidR="003E3752" w:rsidRDefault="00500376" w:rsidP="006C38C6">
      <w:pPr>
        <w:pStyle w:val="Heading2"/>
        <w:numPr>
          <w:ilvl w:val="1"/>
          <w:numId w:val="17"/>
        </w:numPr>
      </w:pPr>
      <w:bookmarkStart w:id="288" w:name="_Toc392006640"/>
      <w:r>
        <w:t>Location is not being updated until after some delay</w:t>
      </w:r>
      <w:bookmarkEnd w:id="288"/>
    </w:p>
    <w:p w14:paraId="2AF4D218" w14:textId="77777777" w:rsidR="00500376" w:rsidRDefault="00500376" w:rsidP="00500376">
      <w:r>
        <w:t>The device location update is occurring very slowly. The updates were working well at one time but slowed over time.</w:t>
      </w:r>
    </w:p>
    <w:p w14:paraId="0D2CB837" w14:textId="77777777" w:rsidR="00500376" w:rsidRDefault="00500376" w:rsidP="00BC3CC4">
      <w:pPr>
        <w:pStyle w:val="ListParagraph"/>
        <w:numPr>
          <w:ilvl w:val="0"/>
          <w:numId w:val="19"/>
        </w:numPr>
        <w:pPrChange w:id="289" w:author="Harvey Delery" w:date="2014-07-01T19:35:00Z">
          <w:pPr>
            <w:pStyle w:val="ListParagraph"/>
            <w:numPr>
              <w:numId w:val="23"/>
            </w:numPr>
            <w:ind w:hanging="360"/>
          </w:pPr>
        </w:pPrChange>
      </w:pPr>
      <w:r>
        <w:t xml:space="preserve">Navigate to the MSE UI: </w:t>
      </w:r>
      <w:r w:rsidR="008E29FA">
        <w:fldChar w:fldCharType="begin"/>
      </w:r>
      <w:r w:rsidR="008E29FA">
        <w:instrText xml:space="preserve"> HYPERLINK </w:instrText>
      </w:r>
      <w:r w:rsidR="008E29FA">
        <w:fldChar w:fldCharType="separate"/>
      </w:r>
      <w:r w:rsidRPr="00795563">
        <w:rPr>
          <w:rStyle w:val="Hyperlink"/>
        </w:rPr>
        <w:t>https://&lt;MSE_IP&gt;/mseui</w:t>
      </w:r>
      <w:r w:rsidR="008E29FA">
        <w:rPr>
          <w:rStyle w:val="Hyperlink"/>
        </w:rPr>
        <w:fldChar w:fldCharType="end"/>
      </w:r>
      <w:r>
        <w:t>/</w:t>
      </w:r>
    </w:p>
    <w:p w14:paraId="07A3D320" w14:textId="77777777" w:rsidR="00500376" w:rsidRDefault="00500376" w:rsidP="00BC3CC4">
      <w:pPr>
        <w:pStyle w:val="ListParagraph"/>
        <w:numPr>
          <w:ilvl w:val="0"/>
          <w:numId w:val="19"/>
        </w:numPr>
        <w:pPrChange w:id="290" w:author="Harvey Delery" w:date="2014-07-01T19:35:00Z">
          <w:pPr>
            <w:pStyle w:val="ListParagraph"/>
            <w:numPr>
              <w:numId w:val="23"/>
            </w:numPr>
            <w:ind w:hanging="360"/>
          </w:pPr>
        </w:pPrChange>
      </w:pPr>
      <w:r>
        <w:t xml:space="preserve">Select </w:t>
      </w:r>
      <w:r w:rsidRPr="00500376">
        <w:rPr>
          <w:b/>
        </w:rPr>
        <w:t>Settings</w:t>
      </w:r>
      <w:r>
        <w:t xml:space="preserve"> button on the home page</w:t>
      </w:r>
    </w:p>
    <w:p w14:paraId="32E72E7E" w14:textId="77777777" w:rsidR="00500376" w:rsidRDefault="00500376" w:rsidP="00BC3CC4">
      <w:pPr>
        <w:pStyle w:val="ListParagraph"/>
        <w:numPr>
          <w:ilvl w:val="0"/>
          <w:numId w:val="19"/>
        </w:numPr>
        <w:pPrChange w:id="291" w:author="Harvey Delery" w:date="2014-07-01T19:35:00Z">
          <w:pPr>
            <w:pStyle w:val="ListParagraph"/>
            <w:numPr>
              <w:numId w:val="23"/>
            </w:numPr>
            <w:ind w:hanging="360"/>
          </w:pPr>
        </w:pPrChange>
      </w:pPr>
      <w:r>
        <w:t xml:space="preserve">Select the folder </w:t>
      </w:r>
      <w:r w:rsidRPr="00643CC7">
        <w:rPr>
          <w:b/>
        </w:rPr>
        <w:t>Context Aware Service &gt; Notifications &gt; Statistics</w:t>
      </w:r>
    </w:p>
    <w:p w14:paraId="69EF76A1" w14:textId="2E1E3961" w:rsidR="00500376" w:rsidRDefault="002F32A5" w:rsidP="00BC3CC4">
      <w:pPr>
        <w:pStyle w:val="ListParagraph"/>
        <w:numPr>
          <w:ilvl w:val="0"/>
          <w:numId w:val="19"/>
        </w:numPr>
        <w:pPrChange w:id="292" w:author="Harvey Delery" w:date="2014-07-01T19:35:00Z">
          <w:pPr>
            <w:pStyle w:val="ListParagraph"/>
            <w:numPr>
              <w:numId w:val="23"/>
            </w:numPr>
            <w:ind w:hanging="360"/>
          </w:pPr>
        </w:pPrChange>
      </w:pPr>
      <w:r>
        <w:t xml:space="preserve">The host address of the CMX </w:t>
      </w:r>
      <w:r w:rsidR="00E30AB9">
        <w:t xml:space="preserve">Mobile App </w:t>
      </w:r>
      <w:r>
        <w:t>Server should be shown and status UP. If Down then the server is not being sent updates. Check network connectitity to server.</w:t>
      </w:r>
    </w:p>
    <w:p w14:paraId="22A6FD0B" w14:textId="77777777" w:rsidR="002F32A5" w:rsidRDefault="002F32A5" w:rsidP="002F32A5">
      <w:pPr>
        <w:ind w:left="360"/>
      </w:pPr>
    </w:p>
    <w:p w14:paraId="7B4660D1" w14:textId="77777777" w:rsidR="002F32A5" w:rsidRDefault="002F32A5" w:rsidP="002F32A5">
      <w:pPr>
        <w:ind w:left="360"/>
      </w:pPr>
      <w:r>
        <w:rPr>
          <w:noProof/>
        </w:rPr>
        <w:lastRenderedPageBreak/>
        <w:drawing>
          <wp:inline distT="0" distB="0" distL="0" distR="0" wp14:anchorId="1982EDC2" wp14:editId="4EE7F235">
            <wp:extent cx="5715000" cy="344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png"/>
                    <pic:cNvPicPr/>
                  </pic:nvPicPr>
                  <pic:blipFill>
                    <a:blip r:embed="rId71">
                      <a:extLst>
                        <a:ext uri="{28A0092B-C50C-407E-A947-70E740481C1C}">
                          <a14:useLocalDpi xmlns:a14="http://schemas.microsoft.com/office/drawing/2010/main" val="0"/>
                        </a:ext>
                      </a:extLst>
                    </a:blip>
                    <a:stretch>
                      <a:fillRect/>
                    </a:stretch>
                  </pic:blipFill>
                  <pic:spPr>
                    <a:xfrm>
                      <a:off x="0" y="0"/>
                      <a:ext cx="5715000" cy="3448050"/>
                    </a:xfrm>
                    <a:prstGeom prst="rect">
                      <a:avLst/>
                    </a:prstGeom>
                  </pic:spPr>
                </pic:pic>
              </a:graphicData>
            </a:graphic>
          </wp:inline>
        </w:drawing>
      </w:r>
    </w:p>
    <w:p w14:paraId="55FD1940" w14:textId="77777777" w:rsidR="002F32A5" w:rsidRDefault="002F32A5" w:rsidP="002F32A5">
      <w:pPr>
        <w:ind w:left="360"/>
      </w:pPr>
    </w:p>
    <w:p w14:paraId="69BE98AB" w14:textId="77777777" w:rsidR="002F32A5" w:rsidRDefault="002F32A5" w:rsidP="00BC3CC4">
      <w:pPr>
        <w:pStyle w:val="ListParagraph"/>
        <w:numPr>
          <w:ilvl w:val="0"/>
          <w:numId w:val="19"/>
        </w:numPr>
        <w:pPrChange w:id="293" w:author="Harvey Delery" w:date="2014-07-01T19:35:00Z">
          <w:pPr>
            <w:pStyle w:val="ListParagraph"/>
            <w:numPr>
              <w:numId w:val="23"/>
            </w:numPr>
            <w:ind w:hanging="360"/>
          </w:pPr>
        </w:pPrChange>
      </w:pPr>
      <w:r>
        <w:t>Click on the total count link for the server to get more statistics</w:t>
      </w:r>
    </w:p>
    <w:p w14:paraId="4FF3D1F4" w14:textId="77777777" w:rsidR="002F32A5" w:rsidRDefault="002F32A5" w:rsidP="00BC3CC4">
      <w:pPr>
        <w:pStyle w:val="ListParagraph"/>
        <w:numPr>
          <w:ilvl w:val="0"/>
          <w:numId w:val="19"/>
        </w:numPr>
        <w:pPrChange w:id="294" w:author="Harvey Delery" w:date="2014-07-01T19:35:00Z">
          <w:pPr>
            <w:pStyle w:val="ListParagraph"/>
            <w:numPr>
              <w:numId w:val="23"/>
            </w:numPr>
            <w:ind w:hanging="360"/>
          </w:pPr>
        </w:pPrChange>
      </w:pPr>
      <w:r>
        <w:t xml:space="preserve">Check the Current Queue Usage is not </w:t>
      </w:r>
      <w:r w:rsidR="00EA524C">
        <w:t>100% or other high percentage</w:t>
      </w:r>
    </w:p>
    <w:p w14:paraId="57CA64D1" w14:textId="77777777" w:rsidR="00EA524C" w:rsidRDefault="00EA524C" w:rsidP="00EA524C">
      <w:r>
        <w:rPr>
          <w:noProof/>
        </w:rPr>
        <w:drawing>
          <wp:inline distT="0" distB="0" distL="0" distR="0" wp14:anchorId="3343C714" wp14:editId="4A390C5A">
            <wp:extent cx="5715000" cy="3448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dex.png"/>
                    <pic:cNvPicPr/>
                  </pic:nvPicPr>
                  <pic:blipFill>
                    <a:blip r:embed="rId72">
                      <a:extLst>
                        <a:ext uri="{28A0092B-C50C-407E-A947-70E740481C1C}">
                          <a14:useLocalDpi xmlns:a14="http://schemas.microsoft.com/office/drawing/2010/main" val="0"/>
                        </a:ext>
                      </a:extLst>
                    </a:blip>
                    <a:stretch>
                      <a:fillRect/>
                    </a:stretch>
                  </pic:blipFill>
                  <pic:spPr>
                    <a:xfrm>
                      <a:off x="0" y="0"/>
                      <a:ext cx="5715000" cy="3448050"/>
                    </a:xfrm>
                    <a:prstGeom prst="rect">
                      <a:avLst/>
                    </a:prstGeom>
                  </pic:spPr>
                </pic:pic>
              </a:graphicData>
            </a:graphic>
          </wp:inline>
        </w:drawing>
      </w:r>
    </w:p>
    <w:p w14:paraId="0A8A8457" w14:textId="77777777" w:rsidR="00EA524C" w:rsidRDefault="00EA524C" w:rsidP="00EA524C"/>
    <w:p w14:paraId="44C2FCFC" w14:textId="46B5EB43" w:rsidR="00C22B5C" w:rsidRDefault="00EA524C" w:rsidP="00BC3CC4">
      <w:pPr>
        <w:pStyle w:val="ListParagraph"/>
        <w:numPr>
          <w:ilvl w:val="0"/>
          <w:numId w:val="19"/>
        </w:numPr>
        <w:pPrChange w:id="295" w:author="Harvey Delery" w:date="2014-07-01T19:35:00Z">
          <w:pPr>
            <w:pStyle w:val="ListParagraph"/>
            <w:numPr>
              <w:numId w:val="23"/>
            </w:numPr>
            <w:ind w:hanging="360"/>
          </w:pPr>
        </w:pPrChange>
      </w:pPr>
      <w:r>
        <w:lastRenderedPageBreak/>
        <w:t>If the queue usage is high then the license may not be adequate for the client count or the Queue size might need increasing.</w:t>
      </w:r>
    </w:p>
    <w:p w14:paraId="2EBFA6E3" w14:textId="0005E21B" w:rsidR="00C22B5C" w:rsidRDefault="003268FD" w:rsidP="006C38C6">
      <w:pPr>
        <w:pStyle w:val="Heading2"/>
        <w:numPr>
          <w:ilvl w:val="1"/>
          <w:numId w:val="17"/>
        </w:numPr>
      </w:pPr>
      <w:bookmarkStart w:id="296" w:name="_Toc392006641"/>
      <w:r>
        <w:t>CMX Mobile folder is not visible</w:t>
      </w:r>
      <w:bookmarkEnd w:id="296"/>
    </w:p>
    <w:p w14:paraId="7CBFE319" w14:textId="5997AF52" w:rsidR="003268FD" w:rsidRDefault="003268FD" w:rsidP="00260AF6">
      <w:r>
        <w:t>The CMX Mobile folder may not be visible if the MSE was upgraded from a previous release.</w:t>
      </w:r>
      <w:r w:rsidR="00C40CFA">
        <w:t xml:space="preserve"> This will be due to the role not having the operation added.</w:t>
      </w:r>
    </w:p>
    <w:p w14:paraId="68782640" w14:textId="77777777" w:rsidR="003268FD" w:rsidRDefault="003268FD" w:rsidP="00260AF6"/>
    <w:p w14:paraId="5CF954A9" w14:textId="60BB366A" w:rsidR="003268FD" w:rsidRDefault="003268FD" w:rsidP="00260AF6">
      <w:r w:rsidRPr="00260AF6">
        <w:rPr>
          <w:noProof/>
        </w:rPr>
        <w:drawing>
          <wp:inline distT="0" distB="0" distL="0" distR="0" wp14:anchorId="09235F25" wp14:editId="4760B7F9">
            <wp:extent cx="5715000" cy="36112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15000" cy="3611245"/>
                    </a:xfrm>
                    <a:prstGeom prst="rect">
                      <a:avLst/>
                    </a:prstGeom>
                  </pic:spPr>
                </pic:pic>
              </a:graphicData>
            </a:graphic>
          </wp:inline>
        </w:drawing>
      </w:r>
    </w:p>
    <w:p w14:paraId="2B2DC158" w14:textId="77777777" w:rsidR="00C40CFA" w:rsidRDefault="00C40CFA" w:rsidP="00260AF6"/>
    <w:p w14:paraId="155F1DAB" w14:textId="01812A28" w:rsidR="00C40CFA" w:rsidRDefault="00C40CFA" w:rsidP="00260AF6">
      <w:r>
        <w:t xml:space="preserve">Select the folder </w:t>
      </w:r>
      <w:r w:rsidRPr="00260AF6">
        <w:rPr>
          <w:b/>
        </w:rPr>
        <w:t>Settings &gt; Roles</w:t>
      </w:r>
      <w:r>
        <w:t xml:space="preserve"> to view the current role settings.</w:t>
      </w:r>
    </w:p>
    <w:p w14:paraId="7D01F4A5" w14:textId="77777777" w:rsidR="00C40CFA" w:rsidRDefault="00C40CFA" w:rsidP="00260AF6"/>
    <w:p w14:paraId="35997CFB" w14:textId="046683C9" w:rsidR="00C40CFA" w:rsidRDefault="00C40CFA" w:rsidP="00260AF6">
      <w:r w:rsidRPr="00260AF6">
        <w:rPr>
          <w:noProof/>
        </w:rPr>
        <w:lastRenderedPageBreak/>
        <w:drawing>
          <wp:inline distT="0" distB="0" distL="0" distR="0" wp14:anchorId="6BDA75EF" wp14:editId="10E53FE6">
            <wp:extent cx="5715000" cy="36112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15000" cy="3611245"/>
                    </a:xfrm>
                    <a:prstGeom prst="rect">
                      <a:avLst/>
                    </a:prstGeom>
                  </pic:spPr>
                </pic:pic>
              </a:graphicData>
            </a:graphic>
          </wp:inline>
        </w:drawing>
      </w:r>
    </w:p>
    <w:p w14:paraId="533B0145" w14:textId="5EC5FBB9" w:rsidR="00C40CFA" w:rsidRDefault="00C40CFA" w:rsidP="00260AF6">
      <w:r>
        <w:t xml:space="preserve">Click the user to allow access to the role. The default </w:t>
      </w:r>
      <w:r w:rsidRPr="00260AF6">
        <w:rPr>
          <w:i/>
        </w:rPr>
        <w:t>Super Admin</w:t>
      </w:r>
      <w:r>
        <w:t xml:space="preserve"> user can be changed by clicking the </w:t>
      </w:r>
      <w:r w:rsidRPr="00260AF6">
        <w:rPr>
          <w:b/>
        </w:rPr>
        <w:t>Display Name</w:t>
      </w:r>
      <w:r>
        <w:t xml:space="preserve">. Then in the dialog box add the </w:t>
      </w:r>
      <w:r w:rsidRPr="00260AF6">
        <w:rPr>
          <w:b/>
        </w:rPr>
        <w:t>CMX Mobile</w:t>
      </w:r>
      <w:r>
        <w:t xml:space="preserve"> operation. After saving a browser refresh of the page will update and show the folder if the current logged in user has the assigned role.</w:t>
      </w:r>
    </w:p>
    <w:p w14:paraId="1F5A0F3D" w14:textId="77777777" w:rsidR="00C40CFA" w:rsidRDefault="00C40CFA" w:rsidP="00260AF6"/>
    <w:p w14:paraId="7E53A387" w14:textId="07DC7CCB" w:rsidR="00C40CFA" w:rsidRPr="00260AF6" w:rsidRDefault="00C40CFA" w:rsidP="00260AF6">
      <w:r w:rsidRPr="00260AF6">
        <w:rPr>
          <w:noProof/>
        </w:rPr>
        <w:lastRenderedPageBreak/>
        <w:drawing>
          <wp:inline distT="0" distB="0" distL="0" distR="0" wp14:anchorId="30AC3171" wp14:editId="240D5ADD">
            <wp:extent cx="5715000" cy="36112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15000" cy="3611245"/>
                    </a:xfrm>
                    <a:prstGeom prst="rect">
                      <a:avLst/>
                    </a:prstGeom>
                  </pic:spPr>
                </pic:pic>
              </a:graphicData>
            </a:graphic>
          </wp:inline>
        </w:drawing>
      </w:r>
    </w:p>
    <w:p w14:paraId="4C0F3325" w14:textId="77777777" w:rsidR="00C22B5C" w:rsidRPr="00500376" w:rsidRDefault="00C22B5C" w:rsidP="00260AF6"/>
    <w:p w14:paraId="5D096895" w14:textId="25690922" w:rsidR="00E12A70" w:rsidRDefault="00E12A70" w:rsidP="00AE5E98">
      <w:pPr>
        <w:pStyle w:val="Heading2"/>
        <w:numPr>
          <w:ilvl w:val="1"/>
          <w:numId w:val="17"/>
        </w:numPr>
      </w:pPr>
      <w:bookmarkStart w:id="297" w:name="_Toc385427536"/>
      <w:bookmarkStart w:id="298" w:name="_Toc385430024"/>
      <w:bookmarkStart w:id="299" w:name="_Toc392006642"/>
      <w:bookmarkEnd w:id="297"/>
      <w:bookmarkEnd w:id="298"/>
      <w:r>
        <w:t>How do we enable TRACE on the Mobile App Aerver</w:t>
      </w:r>
      <w:bookmarkEnd w:id="299"/>
    </w:p>
    <w:p w14:paraId="77D31F43" w14:textId="77777777" w:rsidR="00E12A70" w:rsidRPr="00AE5E98" w:rsidRDefault="00E12A70" w:rsidP="00E12A70">
      <w:pPr>
        <w:pStyle w:val="ListParagraph"/>
        <w:ind w:left="0"/>
        <w:rPr>
          <w:rFonts w:ascii="Times New Roman" w:hAnsi="Times New Roman"/>
          <w:sz w:val="24"/>
          <w:szCs w:val="24"/>
        </w:rPr>
      </w:pPr>
      <w:r w:rsidRPr="00AE5E98">
        <w:rPr>
          <w:rFonts w:ascii="Times New Roman" w:hAnsi="Times New Roman"/>
          <w:sz w:val="24"/>
          <w:szCs w:val="24"/>
        </w:rPr>
        <w:t xml:space="preserve">To enable trace logging, </w:t>
      </w:r>
    </w:p>
    <w:p w14:paraId="79633616" w14:textId="0CBBEE40" w:rsidR="00E12A70" w:rsidRPr="00AE5E98" w:rsidRDefault="00E12A70" w:rsidP="00E12A70">
      <w:r w:rsidRPr="00AE5E98">
        <w:t xml:space="preserve">Go to </w:t>
      </w:r>
      <w:r w:rsidRPr="00AE5E98">
        <w:rPr>
          <w:b/>
        </w:rPr>
        <w:t>/opt/cmx-</w:t>
      </w:r>
      <w:r w:rsidR="00B675F7">
        <w:rPr>
          <w:b/>
        </w:rPr>
        <w:t>mobile-app</w:t>
      </w:r>
      <w:r w:rsidRPr="00AE5E98">
        <w:rPr>
          <w:b/>
        </w:rPr>
        <w:t>-server/setup</w:t>
      </w:r>
      <w:r w:rsidRPr="00AE5E98">
        <w:t xml:space="preserve">. Run the </w:t>
      </w:r>
      <w:r w:rsidRPr="00AE5E98">
        <w:rPr>
          <w:b/>
        </w:rPr>
        <w:t>setup.sh</w:t>
      </w:r>
      <w:r w:rsidRPr="00AE5E98">
        <w:t xml:space="preserve"> script. Select Log Level and set it to trace. </w:t>
      </w:r>
    </w:p>
    <w:p w14:paraId="6E1EE7CB" w14:textId="77777777" w:rsidR="00E12A70" w:rsidRPr="00AE5E98" w:rsidRDefault="00E12A70" w:rsidP="00E12A70">
      <w:pPr>
        <w:pStyle w:val="ListParagraph"/>
        <w:ind w:left="0"/>
        <w:rPr>
          <w:rFonts w:ascii="Times New Roman" w:hAnsi="Times New Roman"/>
          <w:color w:val="000000"/>
          <w:sz w:val="24"/>
          <w:szCs w:val="24"/>
        </w:rPr>
      </w:pPr>
    </w:p>
    <w:p w14:paraId="0B84FB94" w14:textId="10705D88" w:rsidR="00E12A70" w:rsidRPr="00AE5E98" w:rsidRDefault="00E12A70" w:rsidP="00AE5E98">
      <w:pPr>
        <w:pStyle w:val="ListParagraph"/>
        <w:ind w:left="0"/>
        <w:rPr>
          <w:rFonts w:ascii="Times New Roman" w:hAnsi="Times New Roman"/>
          <w:sz w:val="24"/>
          <w:szCs w:val="24"/>
        </w:rPr>
      </w:pPr>
      <w:r w:rsidRPr="00AE5E98">
        <w:rPr>
          <w:rFonts w:ascii="Times New Roman" w:hAnsi="Times New Roman"/>
          <w:color w:val="000000"/>
          <w:sz w:val="24"/>
          <w:szCs w:val="24"/>
        </w:rPr>
        <w:t xml:space="preserve">To enable trace messages on the </w:t>
      </w:r>
      <w:r>
        <w:rPr>
          <w:rFonts w:ascii="Times New Roman" w:hAnsi="Times New Roman"/>
          <w:color w:val="000000"/>
          <w:sz w:val="24"/>
          <w:szCs w:val="24"/>
        </w:rPr>
        <w:t>debug command tools in the bin directory</w:t>
      </w:r>
      <w:r w:rsidRPr="00AE5E98">
        <w:rPr>
          <w:rFonts w:ascii="Times New Roman" w:hAnsi="Times New Roman"/>
          <w:color w:val="000000"/>
          <w:sz w:val="24"/>
          <w:szCs w:val="24"/>
        </w:rPr>
        <w:t xml:space="preserve">, </w:t>
      </w:r>
      <w:r>
        <w:rPr>
          <w:rFonts w:ascii="Times New Roman" w:hAnsi="Times New Roman"/>
          <w:color w:val="000000"/>
          <w:sz w:val="24"/>
          <w:szCs w:val="24"/>
        </w:rPr>
        <w:t>edit</w:t>
      </w:r>
      <w:r w:rsidRPr="00AE5E98">
        <w:rPr>
          <w:rFonts w:ascii="Times New Roman" w:hAnsi="Times New Roman"/>
          <w:color w:val="000000"/>
          <w:sz w:val="24"/>
          <w:szCs w:val="24"/>
        </w:rPr>
        <w:t xml:space="preserve"> </w:t>
      </w:r>
      <w:r w:rsidRPr="00AE5E98">
        <w:rPr>
          <w:rFonts w:ascii="Times New Roman" w:hAnsi="Times New Roman"/>
          <w:b/>
          <w:sz w:val="24"/>
          <w:szCs w:val="24"/>
        </w:rPr>
        <w:t>/opt/cmx-</w:t>
      </w:r>
      <w:r w:rsidR="00B675F7">
        <w:rPr>
          <w:rFonts w:ascii="Times New Roman" w:hAnsi="Times New Roman"/>
          <w:b/>
          <w:sz w:val="24"/>
          <w:szCs w:val="24"/>
        </w:rPr>
        <w:t>mobile-app</w:t>
      </w:r>
      <w:r w:rsidRPr="00AE5E98">
        <w:rPr>
          <w:rFonts w:ascii="Times New Roman" w:hAnsi="Times New Roman"/>
          <w:b/>
          <w:sz w:val="24"/>
          <w:szCs w:val="24"/>
        </w:rPr>
        <w:t>-server/apache-tomcat/webapps/cmx-cloud-server/WEB-INF/classes/cli/cliLogback.xml</w:t>
      </w:r>
    </w:p>
    <w:p w14:paraId="07B421DA" w14:textId="77777777" w:rsidR="00E12A70" w:rsidRPr="00AE5E98" w:rsidRDefault="00E12A70" w:rsidP="00E12A70">
      <w:pPr>
        <w:pStyle w:val="ListParagraph"/>
        <w:ind w:left="0"/>
        <w:rPr>
          <w:rFonts w:ascii="Times New Roman" w:hAnsi="Times New Roman"/>
          <w:sz w:val="24"/>
          <w:szCs w:val="24"/>
        </w:rPr>
      </w:pPr>
      <w:r w:rsidRPr="00AE5E98">
        <w:rPr>
          <w:rFonts w:ascii="Times New Roman" w:hAnsi="Times New Roman"/>
          <w:sz w:val="24"/>
          <w:szCs w:val="24"/>
        </w:rPr>
        <w:t xml:space="preserve">and set level to </w:t>
      </w:r>
      <w:r w:rsidRPr="00AE5E98">
        <w:rPr>
          <w:rFonts w:ascii="Times New Roman" w:hAnsi="Times New Roman"/>
          <w:b/>
          <w:sz w:val="24"/>
          <w:szCs w:val="24"/>
        </w:rPr>
        <w:t>trace</w:t>
      </w:r>
      <w:r w:rsidRPr="00AE5E98">
        <w:rPr>
          <w:rFonts w:ascii="Times New Roman" w:hAnsi="Times New Roman"/>
          <w:sz w:val="24"/>
          <w:szCs w:val="24"/>
        </w:rPr>
        <w:t xml:space="preserve">. </w:t>
      </w:r>
    </w:p>
    <w:p w14:paraId="24836DCE" w14:textId="77777777" w:rsidR="00E12A70" w:rsidRPr="00AE5E98" w:rsidRDefault="00E12A70" w:rsidP="00E12A70">
      <w:pPr>
        <w:pStyle w:val="ListParagraph"/>
        <w:rPr>
          <w:rFonts w:ascii="Times New Roman" w:hAnsi="Times New Roman"/>
          <w:sz w:val="24"/>
          <w:szCs w:val="24"/>
        </w:rPr>
      </w:pPr>
    </w:p>
    <w:p w14:paraId="7B40A8ED" w14:textId="264C0D1D" w:rsidR="00E12A70" w:rsidRDefault="009B44C5" w:rsidP="00AE5E98">
      <w:pPr>
        <w:pStyle w:val="Heading2"/>
        <w:numPr>
          <w:ilvl w:val="1"/>
          <w:numId w:val="17"/>
        </w:numPr>
      </w:pPr>
      <w:bookmarkStart w:id="300" w:name="_Toc392006643"/>
      <w:r>
        <w:t>iOS 7 registration with the Mobile App S</w:t>
      </w:r>
      <w:r w:rsidR="00E12A70">
        <w:t xml:space="preserve">erver is </w:t>
      </w:r>
      <w:r w:rsidR="00D435F0">
        <w:t>failing</w:t>
      </w:r>
      <w:bookmarkEnd w:id="300"/>
      <w:r w:rsidR="00E12A70">
        <w:t xml:space="preserve"> </w:t>
      </w:r>
    </w:p>
    <w:p w14:paraId="7A9D7AEA" w14:textId="77777777" w:rsidR="00E12A70" w:rsidRDefault="00E12A70" w:rsidP="00E12A70"/>
    <w:p w14:paraId="068155BA" w14:textId="77777777" w:rsidR="00E12A70" w:rsidRPr="00AE5E98" w:rsidRDefault="00E12A70" w:rsidP="009B44C5">
      <w:r w:rsidRPr="00AE5E98">
        <w:t xml:space="preserve">Make sure you can register your device with the mobile app server simulator. </w:t>
      </w:r>
    </w:p>
    <w:p w14:paraId="2AC277A5" w14:textId="77777777" w:rsidR="00E12A70" w:rsidRPr="00AE5E98" w:rsidRDefault="00E12A70" w:rsidP="009B44C5"/>
    <w:p w14:paraId="0174BBD4" w14:textId="77777777" w:rsidR="00E12A70" w:rsidRPr="00AE5E98" w:rsidRDefault="00E12A70" w:rsidP="009B44C5">
      <w:r w:rsidRPr="00AE5E98">
        <w:t>From iOS7 onwards apple does not allow applications to access the MAC address of the iOS device. We work around that issue using the MAC address the device uses to join the network through the access point.</w:t>
      </w:r>
    </w:p>
    <w:p w14:paraId="7656610B" w14:textId="77777777" w:rsidR="00E12A70" w:rsidRPr="00AE5E98" w:rsidRDefault="00E12A70" w:rsidP="009B44C5"/>
    <w:p w14:paraId="6AD5E991" w14:textId="77777777" w:rsidR="00E12A70" w:rsidRPr="00AE5E98" w:rsidRDefault="00E12A70" w:rsidP="009B44C5">
      <w:r w:rsidRPr="00AE5E98">
        <w:lastRenderedPageBreak/>
        <w:t xml:space="preserve">In order to do that your device needs to be connected to the SSID on the venue which is being managed by your MSE. Only then will you be able to register your iOS 7 device. </w:t>
      </w:r>
    </w:p>
    <w:p w14:paraId="2B6E4DBF" w14:textId="77777777" w:rsidR="00E12A70" w:rsidRPr="00AE5E98" w:rsidRDefault="00E12A70" w:rsidP="009B44C5"/>
    <w:p w14:paraId="41A96BC8" w14:textId="77777777" w:rsidR="00E12A70" w:rsidRPr="00AE5E98" w:rsidRDefault="00E12A70" w:rsidP="009B44C5">
      <w:r w:rsidRPr="00AE5E98">
        <w:t>From your application you need to send the push notification registration id and the preferred networks through the registration method.</w:t>
      </w:r>
    </w:p>
    <w:p w14:paraId="1B98B7DE" w14:textId="77777777" w:rsidR="00E12A70" w:rsidRPr="00AE5E98" w:rsidRDefault="00E12A70" w:rsidP="009B44C5"/>
    <w:p w14:paraId="4CD27BD1" w14:textId="4E617206" w:rsidR="00E12A70" w:rsidRPr="00AE5E98" w:rsidRDefault="00E12A70" w:rsidP="009B44C5">
      <w:r w:rsidRPr="00AE5E98">
        <w:t xml:space="preserve">If the registration does not work even if you are connected to the SSID on the venue, you need to check the </w:t>
      </w:r>
      <w:r w:rsidR="009B44C5">
        <w:t>Mobile App</w:t>
      </w:r>
      <w:r w:rsidRPr="00AE5E98">
        <w:t xml:space="preserve"> </w:t>
      </w:r>
      <w:r w:rsidR="009B44C5">
        <w:t>S</w:t>
      </w:r>
      <w:r w:rsidRPr="00AE5E98">
        <w:t xml:space="preserve">erver logs. </w:t>
      </w:r>
    </w:p>
    <w:p w14:paraId="41E4D54C" w14:textId="77777777" w:rsidR="00E12A70" w:rsidRPr="00AE5E98" w:rsidRDefault="00E12A70" w:rsidP="009B44C5"/>
    <w:p w14:paraId="02D78C52" w14:textId="26246CA6" w:rsidR="00E12A70" w:rsidRPr="00AE5E98" w:rsidRDefault="00E12A70" w:rsidP="009B44C5">
      <w:r w:rsidRPr="00AE5E98">
        <w:t xml:space="preserve">Go </w:t>
      </w:r>
      <w:r w:rsidRPr="00AE5E98">
        <w:rPr>
          <w:b/>
        </w:rPr>
        <w:t>to /opt/</w:t>
      </w:r>
      <w:r w:rsidR="009B44C5">
        <w:rPr>
          <w:b/>
        </w:rPr>
        <w:t>cmx-</w:t>
      </w:r>
      <w:r w:rsidR="009B44C5" w:rsidRPr="00AE5E98">
        <w:rPr>
          <w:b/>
        </w:rPr>
        <w:t>mobile-app</w:t>
      </w:r>
      <w:r w:rsidRPr="00AE5E98">
        <w:rPr>
          <w:b/>
        </w:rPr>
        <w:t>-server/logs</w:t>
      </w:r>
      <w:r w:rsidRPr="00AE5E98">
        <w:t xml:space="preserve">/. Do </w:t>
      </w:r>
    </w:p>
    <w:p w14:paraId="222ED2C0" w14:textId="79F46F6A" w:rsidR="00E12A70" w:rsidRPr="00AE5E98" w:rsidRDefault="00E12A70" w:rsidP="009B44C5">
      <w:pPr>
        <w:rPr>
          <w:b/>
          <w:i/>
        </w:rPr>
      </w:pPr>
      <w:r w:rsidRPr="00AE5E98">
        <w:rPr>
          <w:b/>
          <w:i/>
        </w:rPr>
        <w:t>tail –f cmx-</w:t>
      </w:r>
      <w:r w:rsidR="009B44C5" w:rsidRPr="00AE5E98">
        <w:rPr>
          <w:b/>
          <w:i/>
        </w:rPr>
        <w:t>mobile-app</w:t>
      </w:r>
      <w:r w:rsidRPr="00AE5E98">
        <w:rPr>
          <w:b/>
          <w:i/>
        </w:rPr>
        <w:t>-server.log | grep –i registration</w:t>
      </w:r>
    </w:p>
    <w:p w14:paraId="7957C2A0" w14:textId="77777777" w:rsidR="00E12A70" w:rsidRPr="00AE5E98" w:rsidRDefault="00E12A70" w:rsidP="009B44C5"/>
    <w:p w14:paraId="36D271C8" w14:textId="77777777" w:rsidR="00E12A70" w:rsidRPr="00AE5E98" w:rsidRDefault="00E12A70" w:rsidP="009B44C5">
      <w:r w:rsidRPr="00AE5E98">
        <w:t>You should see a message like this :</w:t>
      </w:r>
    </w:p>
    <w:p w14:paraId="4263D0A9" w14:textId="77777777" w:rsidR="00E12A70" w:rsidRPr="00AE5E98" w:rsidRDefault="00E12A70" w:rsidP="009B44C5"/>
    <w:p w14:paraId="0A48B66B" w14:textId="45D588DD" w:rsidR="00E12A70" w:rsidRPr="00AE5E98" w:rsidRDefault="00E12A70" w:rsidP="009B44C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color w:val="000000"/>
        </w:rPr>
      </w:pPr>
      <w:r w:rsidRPr="00AE5E98">
        <w:rPr>
          <w:i/>
          <w:color w:val="000000"/>
        </w:rPr>
        <w:t xml:space="preserve">Client registration requested with registration ID '&lt;64 byte number&gt;' AP MAC Address ‘&lt;mac&gt;’ Client IP Address '&lt;ip&gt;' Client Type 'ios' Client MAC Address </w:t>
      </w:r>
      <w:r w:rsidR="009B44C5" w:rsidRPr="00AE5E98">
        <w:rPr>
          <w:i/>
          <w:color w:val="000000"/>
        </w:rPr>
        <w:t>'None</w:t>
      </w:r>
      <w:r w:rsidRPr="00AE5E98">
        <w:rPr>
          <w:i/>
          <w:color w:val="000000"/>
        </w:rPr>
        <w:t>'</w:t>
      </w:r>
    </w:p>
    <w:p w14:paraId="228AE43D" w14:textId="77777777" w:rsidR="00E12A70" w:rsidRPr="00AE5E98" w:rsidRDefault="00E12A70" w:rsidP="009B44C5"/>
    <w:p w14:paraId="4562C8EF" w14:textId="77777777" w:rsidR="00E12A70" w:rsidRPr="00AE5E98" w:rsidRDefault="00E12A70" w:rsidP="009B44C5">
      <w:r w:rsidRPr="00AE5E98">
        <w:t xml:space="preserve">Make sure you have a push notification registration id which will be a 64 byte number. Make sure the client ip and the ap mac address are there. Except these three information pieces ios7 registration will not work. </w:t>
      </w:r>
    </w:p>
    <w:p w14:paraId="79C34B51" w14:textId="77777777" w:rsidR="00E12A70" w:rsidRPr="00AE5E98" w:rsidRDefault="00E12A70" w:rsidP="009B44C5"/>
    <w:p w14:paraId="542D621A" w14:textId="20298BF9" w:rsidR="00E12A70" w:rsidRPr="00AE5E98" w:rsidRDefault="00E12A70" w:rsidP="009B44C5">
      <w:r w:rsidRPr="00AE5E98">
        <w:t xml:space="preserve">If the </w:t>
      </w:r>
      <w:r w:rsidR="00B675F7">
        <w:t>Mobile App Server</w:t>
      </w:r>
      <w:r w:rsidRPr="00AE5E98">
        <w:t xml:space="preserve"> successfully registered you, you should see a message like this:</w:t>
      </w:r>
    </w:p>
    <w:p w14:paraId="6C196D10" w14:textId="77777777" w:rsidR="00E12A70" w:rsidRPr="00AE5E98" w:rsidRDefault="00E12A70" w:rsidP="009B44C5"/>
    <w:p w14:paraId="2A50774D" w14:textId="6394991D" w:rsidR="00E12A70" w:rsidRPr="00AE5E98" w:rsidRDefault="00E12A70" w:rsidP="009B44C5">
      <w:r w:rsidRPr="00AE5E98">
        <w:rPr>
          <w:i/>
          <w:color w:val="000000"/>
        </w:rPr>
        <w:t>Device registration has completed successfully</w:t>
      </w:r>
      <w:r w:rsidRPr="00AE5E98">
        <w:rPr>
          <w:color w:val="000000"/>
        </w:rPr>
        <w:t>. Respond with registration completion message</w:t>
      </w:r>
      <w:r w:rsidR="009B44C5">
        <w:rPr>
          <w:color w:val="000000"/>
        </w:rPr>
        <w:t xml:space="preserve"> </w:t>
      </w:r>
      <w:r w:rsidRPr="00AE5E98">
        <w:t xml:space="preserve">if the </w:t>
      </w:r>
      <w:r w:rsidR="009B44C5">
        <w:t>Mobile App Server</w:t>
      </w:r>
      <w:r w:rsidRPr="00AE5E98">
        <w:t xml:space="preserve"> is unable to detect you on the venue you should see a message like : </w:t>
      </w:r>
      <w:r w:rsidRPr="00AE5E98">
        <w:rPr>
          <w:i/>
        </w:rPr>
        <w:t>No Pending Association Event found</w:t>
      </w:r>
      <w:r w:rsidRPr="00AE5E98">
        <w:t xml:space="preserve">. </w:t>
      </w:r>
    </w:p>
    <w:p w14:paraId="6BFD7F7D" w14:textId="77777777" w:rsidR="00E12A70" w:rsidRPr="00AE5E98" w:rsidRDefault="00E12A70" w:rsidP="009B44C5"/>
    <w:p w14:paraId="7710D94A" w14:textId="3C3CB219" w:rsidR="00E12A70" w:rsidRPr="00AE5E98" w:rsidRDefault="00E12A70" w:rsidP="009B44C5">
      <w:r w:rsidRPr="00AE5E98">
        <w:t xml:space="preserve">In that case make sure the </w:t>
      </w:r>
      <w:r w:rsidR="009B44C5">
        <w:t>Mobile App Server</w:t>
      </w:r>
      <w:r w:rsidR="009B44C5" w:rsidRPr="00A8004F">
        <w:t xml:space="preserve"> </w:t>
      </w:r>
      <w:r w:rsidRPr="00AE5E98">
        <w:t>received the association event for your device. Note the macaddress of your device (</w:t>
      </w:r>
      <w:r w:rsidRPr="00AE5E98">
        <w:rPr>
          <w:i/>
        </w:rPr>
        <w:t>Settings&gt;General&gt;About</w:t>
      </w:r>
      <w:r w:rsidRPr="00AE5E98">
        <w:t>). Go to the</w:t>
      </w:r>
      <w:r w:rsidR="009B44C5" w:rsidRPr="00AE5E98">
        <w:t xml:space="preserve"> cmx-mobile-app</w:t>
      </w:r>
      <w:r w:rsidRPr="00AE5E98">
        <w:t xml:space="preserve">-server.log and search for the macaddress for your device. Make sure you have an association event for the device if trace is enabled on your logs. </w:t>
      </w:r>
    </w:p>
    <w:p w14:paraId="5908E0FB" w14:textId="77777777" w:rsidR="00E12A70" w:rsidRPr="00AE5E98" w:rsidRDefault="00E12A70" w:rsidP="009B44C5"/>
    <w:p w14:paraId="44ABDE24" w14:textId="77777777" w:rsidR="00E12A70" w:rsidRPr="00AE5E98" w:rsidRDefault="00E12A70" w:rsidP="009B44C5">
      <w:pPr>
        <w:rPr>
          <w:i/>
        </w:rPr>
      </w:pPr>
      <w:r w:rsidRPr="00AE5E98">
        <w:rPr>
          <w:i/>
          <w:color w:val="000000"/>
        </w:rPr>
        <w:t>Completed update of assocation event for client '&lt;mac&gt;'. Respond object is {"configuration":{"notifications_enabled":"true","update_distance":1,"zone_timeout":0,"subscription_name":"CMX_Location_Event","mac_address_list":["&lt;mac&gt;"]}}</w:t>
      </w:r>
    </w:p>
    <w:p w14:paraId="3D9230A7" w14:textId="77777777" w:rsidR="00E12A70" w:rsidRDefault="00E12A70" w:rsidP="00E12A70"/>
    <w:p w14:paraId="2C6141AC" w14:textId="4E9FEA1A" w:rsidR="00E12A70" w:rsidRDefault="00E12A70" w:rsidP="00AE5E98">
      <w:pPr>
        <w:pStyle w:val="Heading2"/>
        <w:numPr>
          <w:ilvl w:val="1"/>
          <w:numId w:val="17"/>
        </w:numPr>
      </w:pPr>
      <w:bookmarkStart w:id="301" w:name="_Toc392006644"/>
      <w:r>
        <w:t>iOS push notification is not working</w:t>
      </w:r>
      <w:bookmarkEnd w:id="301"/>
    </w:p>
    <w:p w14:paraId="2A213682" w14:textId="77777777" w:rsidR="00E12A70" w:rsidRDefault="00E12A70" w:rsidP="00E12A70"/>
    <w:p w14:paraId="5734D697" w14:textId="17D35475" w:rsidR="00E12A70" w:rsidRPr="00AE5E98" w:rsidRDefault="00E12A70" w:rsidP="003F1FE0">
      <w:r w:rsidRPr="00AE5E98">
        <w:t>iOS Push Notification is a three way communication.  When the client changes a zone and the new zone has a push notification configured on i</w:t>
      </w:r>
      <w:r w:rsidR="00683A33" w:rsidRPr="00AE5E98">
        <w:t>t, the M</w:t>
      </w:r>
      <w:r w:rsidRPr="00AE5E98">
        <w:t xml:space="preserve">obile </w:t>
      </w:r>
      <w:r w:rsidR="00683A33">
        <w:t>A</w:t>
      </w:r>
      <w:r w:rsidRPr="00AE5E98">
        <w:t xml:space="preserve">pp </w:t>
      </w:r>
      <w:r w:rsidR="00683A33">
        <w:t>S</w:t>
      </w:r>
      <w:r w:rsidRPr="00AE5E98">
        <w:t>erver will send the notification to the APNS server and then the APNS server will trigger a notification to the registered device.</w:t>
      </w:r>
    </w:p>
    <w:p w14:paraId="211955FE" w14:textId="77777777" w:rsidR="00E12A70" w:rsidRPr="00AE5E98" w:rsidRDefault="00E12A70" w:rsidP="003F1FE0"/>
    <w:p w14:paraId="6404C3C5" w14:textId="231D78DB" w:rsidR="00E12A70" w:rsidRPr="00AE5E98" w:rsidRDefault="00E12A70" w:rsidP="00BC3CC4">
      <w:pPr>
        <w:pStyle w:val="ListParagraph"/>
        <w:numPr>
          <w:ilvl w:val="0"/>
          <w:numId w:val="28"/>
        </w:numPr>
        <w:spacing w:line="240" w:lineRule="auto"/>
        <w:ind w:left="0" w:firstLine="0"/>
        <w:contextualSpacing/>
        <w:rPr>
          <w:rFonts w:ascii="Times New Roman" w:hAnsi="Times New Roman"/>
          <w:sz w:val="24"/>
          <w:szCs w:val="24"/>
        </w:rPr>
        <w:pPrChange w:id="302" w:author="Harvey Delery" w:date="2014-07-01T19:35:00Z">
          <w:pPr>
            <w:pStyle w:val="ListParagraph"/>
            <w:numPr>
              <w:numId w:val="77"/>
            </w:numPr>
            <w:tabs>
              <w:tab w:val="num" w:pos="360"/>
            </w:tabs>
            <w:spacing w:line="240" w:lineRule="auto"/>
            <w:ind w:left="0"/>
            <w:contextualSpacing/>
          </w:pPr>
        </w:pPrChange>
      </w:pPr>
      <w:r w:rsidRPr="00AE5E98">
        <w:rPr>
          <w:rFonts w:ascii="Times New Roman" w:hAnsi="Times New Roman"/>
          <w:sz w:val="24"/>
          <w:szCs w:val="24"/>
        </w:rPr>
        <w:lastRenderedPageBreak/>
        <w:t xml:space="preserve">Check the provisioning profile in your application has the device </w:t>
      </w:r>
      <w:r w:rsidR="00683A33">
        <w:rPr>
          <w:rFonts w:ascii="Times New Roman" w:hAnsi="Times New Roman"/>
          <w:sz w:val="24"/>
          <w:szCs w:val="24"/>
        </w:rPr>
        <w:t>UDID</w:t>
      </w:r>
      <w:r w:rsidRPr="00AE5E98">
        <w:rPr>
          <w:rFonts w:ascii="Times New Roman" w:hAnsi="Times New Roman"/>
          <w:sz w:val="24"/>
          <w:szCs w:val="24"/>
        </w:rPr>
        <w:t>s for the device on which you installed the application. Also  make sure that you have enabled notifications in the settings&gt;notification center for the application.</w:t>
      </w:r>
    </w:p>
    <w:p w14:paraId="215BBC16" w14:textId="77777777" w:rsidR="00683A33" w:rsidRPr="00AE5E98" w:rsidRDefault="00683A33" w:rsidP="00AE5E98">
      <w:pPr>
        <w:pStyle w:val="ListParagraph"/>
        <w:spacing w:line="240" w:lineRule="auto"/>
        <w:ind w:left="0"/>
        <w:contextualSpacing/>
        <w:rPr>
          <w:rFonts w:ascii="Times New Roman" w:eastAsiaTheme="minorEastAsia" w:hAnsi="Times New Roman"/>
          <w:sz w:val="24"/>
          <w:szCs w:val="24"/>
        </w:rPr>
      </w:pPr>
    </w:p>
    <w:p w14:paraId="2DBB9EEE" w14:textId="77777777" w:rsidR="00683A33" w:rsidRPr="00AE5E98" w:rsidRDefault="00E12A70" w:rsidP="00BC3CC4">
      <w:pPr>
        <w:pStyle w:val="ListParagraph"/>
        <w:numPr>
          <w:ilvl w:val="0"/>
          <w:numId w:val="28"/>
        </w:numPr>
        <w:spacing w:line="240" w:lineRule="auto"/>
        <w:ind w:left="0" w:firstLine="0"/>
        <w:contextualSpacing/>
        <w:rPr>
          <w:rFonts w:ascii="Times New Roman" w:eastAsiaTheme="minorEastAsia" w:hAnsi="Times New Roman"/>
          <w:i/>
          <w:sz w:val="24"/>
          <w:szCs w:val="24"/>
        </w:rPr>
        <w:pPrChange w:id="303" w:author="Harvey Delery" w:date="2014-07-01T19:35:00Z">
          <w:pPr>
            <w:pStyle w:val="ListParagraph"/>
            <w:numPr>
              <w:numId w:val="77"/>
            </w:numPr>
            <w:tabs>
              <w:tab w:val="num" w:pos="360"/>
            </w:tabs>
            <w:spacing w:line="240" w:lineRule="auto"/>
            <w:ind w:left="0"/>
            <w:contextualSpacing/>
          </w:pPr>
        </w:pPrChange>
      </w:pPr>
      <w:r w:rsidRPr="00AE5E98">
        <w:rPr>
          <w:rFonts w:ascii="Times New Roman" w:hAnsi="Times New Roman"/>
          <w:sz w:val="24"/>
          <w:szCs w:val="24"/>
        </w:rPr>
        <w:t>Make sure in your application delegate you hav</w:t>
      </w:r>
      <w:r w:rsidR="00683A33" w:rsidRPr="00AE5E98">
        <w:rPr>
          <w:rFonts w:ascii="Times New Roman" w:hAnsi="Times New Roman"/>
          <w:sz w:val="24"/>
          <w:szCs w:val="24"/>
        </w:rPr>
        <w:t>e implemented these 3 methods:</w:t>
      </w:r>
      <w:r w:rsidRPr="00AE5E98">
        <w:rPr>
          <w:rFonts w:ascii="Times New Roman" w:hAnsi="Times New Roman"/>
          <w:sz w:val="24"/>
          <w:szCs w:val="24"/>
        </w:rPr>
        <w:t xml:space="preserve"> </w:t>
      </w:r>
    </w:p>
    <w:p w14:paraId="170EB13C" w14:textId="77777777" w:rsidR="00683A33" w:rsidRPr="00AE5E98" w:rsidRDefault="00E12A70" w:rsidP="00BC3CC4">
      <w:pPr>
        <w:pStyle w:val="ListParagraph"/>
        <w:numPr>
          <w:ilvl w:val="0"/>
          <w:numId w:val="19"/>
        </w:numPr>
        <w:spacing w:line="240" w:lineRule="auto"/>
        <w:contextualSpacing/>
        <w:rPr>
          <w:rStyle w:val="HTMLCode"/>
          <w:rFonts w:ascii="Times New Roman" w:hAnsi="Times New Roman" w:cs="Times New Roman"/>
          <w:i/>
          <w:sz w:val="24"/>
          <w:szCs w:val="24"/>
        </w:rPr>
        <w:pPrChange w:id="304" w:author="Harvey Delery" w:date="2014-07-01T19:35:00Z">
          <w:pPr>
            <w:pStyle w:val="ListParagraph"/>
            <w:numPr>
              <w:numId w:val="23"/>
            </w:numPr>
            <w:spacing w:line="240" w:lineRule="auto"/>
            <w:ind w:hanging="360"/>
            <w:contextualSpacing/>
          </w:pPr>
        </w:pPrChange>
      </w:pPr>
      <w:r w:rsidRPr="00AE5E98">
        <w:rPr>
          <w:rStyle w:val="HTMLCode"/>
          <w:rFonts w:ascii="Times New Roman" w:hAnsi="Times New Roman" w:cs="Times New Roman"/>
          <w:i/>
          <w:sz w:val="24"/>
          <w:szCs w:val="24"/>
        </w:rPr>
        <w:t>regis</w:t>
      </w:r>
      <w:r w:rsidR="00683A33" w:rsidRPr="00AE5E98">
        <w:rPr>
          <w:rStyle w:val="HTMLCode"/>
          <w:rFonts w:ascii="Times New Roman" w:hAnsi="Times New Roman" w:cs="Times New Roman"/>
          <w:i/>
          <w:sz w:val="24"/>
          <w:szCs w:val="24"/>
        </w:rPr>
        <w:t>terForRemoteNotificationTypes:</w:t>
      </w:r>
    </w:p>
    <w:p w14:paraId="0D85911F" w14:textId="77777777" w:rsidR="00683A33" w:rsidRPr="00AE5E98" w:rsidRDefault="00E12A70" w:rsidP="00BC3CC4">
      <w:pPr>
        <w:pStyle w:val="ListParagraph"/>
        <w:numPr>
          <w:ilvl w:val="0"/>
          <w:numId w:val="19"/>
        </w:numPr>
        <w:spacing w:line="240" w:lineRule="auto"/>
        <w:contextualSpacing/>
        <w:rPr>
          <w:rStyle w:val="HTMLCode"/>
          <w:rFonts w:ascii="Times New Roman" w:hAnsi="Times New Roman" w:cs="Times New Roman"/>
          <w:i/>
          <w:sz w:val="24"/>
          <w:szCs w:val="24"/>
        </w:rPr>
        <w:pPrChange w:id="305" w:author="Harvey Delery" w:date="2014-07-01T19:35:00Z">
          <w:pPr>
            <w:pStyle w:val="ListParagraph"/>
            <w:numPr>
              <w:numId w:val="23"/>
            </w:numPr>
            <w:spacing w:line="240" w:lineRule="auto"/>
            <w:ind w:hanging="360"/>
            <w:contextualSpacing/>
          </w:pPr>
        </w:pPrChange>
      </w:pPr>
      <w:r w:rsidRPr="00AE5E98">
        <w:rPr>
          <w:rStyle w:val="HTMLCode"/>
          <w:rFonts w:ascii="Times New Roman" w:hAnsi="Times New Roman" w:cs="Times New Roman"/>
          <w:i/>
          <w:sz w:val="24"/>
          <w:szCs w:val="24"/>
        </w:rPr>
        <w:t>application:didRegisterForRemo</w:t>
      </w:r>
      <w:r w:rsidR="00683A33" w:rsidRPr="00AE5E98">
        <w:rPr>
          <w:rStyle w:val="HTMLCode"/>
          <w:rFonts w:ascii="Times New Roman" w:hAnsi="Times New Roman" w:cs="Times New Roman"/>
          <w:i/>
          <w:sz w:val="24"/>
          <w:szCs w:val="24"/>
        </w:rPr>
        <w:t>teNotificationsWithDeviceToken:</w:t>
      </w:r>
    </w:p>
    <w:p w14:paraId="25D735E2" w14:textId="581D0B22" w:rsidR="00E12A70" w:rsidRPr="00AE5E98" w:rsidRDefault="00E12A70" w:rsidP="00BC3CC4">
      <w:pPr>
        <w:pStyle w:val="ListParagraph"/>
        <w:numPr>
          <w:ilvl w:val="0"/>
          <w:numId w:val="19"/>
        </w:numPr>
        <w:spacing w:line="240" w:lineRule="auto"/>
        <w:contextualSpacing/>
        <w:rPr>
          <w:rStyle w:val="HTMLCode"/>
          <w:rFonts w:ascii="Times New Roman" w:hAnsi="Times New Roman" w:cs="Times New Roman"/>
          <w:i/>
          <w:sz w:val="24"/>
          <w:szCs w:val="24"/>
        </w:rPr>
        <w:pPrChange w:id="306" w:author="Harvey Delery" w:date="2014-07-01T19:35:00Z">
          <w:pPr>
            <w:pStyle w:val="ListParagraph"/>
            <w:numPr>
              <w:numId w:val="23"/>
            </w:numPr>
            <w:spacing w:line="240" w:lineRule="auto"/>
            <w:ind w:hanging="360"/>
            <w:contextualSpacing/>
          </w:pPr>
        </w:pPrChange>
      </w:pPr>
      <w:r w:rsidRPr="00AE5E98">
        <w:rPr>
          <w:rStyle w:val="HTMLCode"/>
          <w:rFonts w:ascii="Times New Roman" w:hAnsi="Times New Roman" w:cs="Times New Roman"/>
          <w:i/>
          <w:sz w:val="24"/>
          <w:szCs w:val="24"/>
        </w:rPr>
        <w:t>application:didFailToRegisterForRemoteNotificationsWithError:.</w:t>
      </w:r>
    </w:p>
    <w:p w14:paraId="4C3AE65C" w14:textId="77777777" w:rsidR="00E12A70" w:rsidRPr="00AE5E98" w:rsidRDefault="00E12A70" w:rsidP="003F1FE0"/>
    <w:p w14:paraId="56845A36" w14:textId="24F72409" w:rsidR="00E12A70" w:rsidRPr="00AE5E98" w:rsidRDefault="00E12A70" w:rsidP="003F1FE0">
      <w:pPr>
        <w:rPr>
          <w:rFonts w:eastAsiaTheme="minorEastAsia"/>
        </w:rPr>
      </w:pPr>
      <w:r w:rsidRPr="00AE5E98">
        <w:t xml:space="preserve">Make sure you do not get any error in the </w:t>
      </w:r>
      <w:r w:rsidRPr="00AE5E98">
        <w:rPr>
          <w:rStyle w:val="HTMLCode"/>
          <w:rFonts w:ascii="Times New Roman" w:hAnsi="Times New Roman" w:cs="Times New Roman"/>
          <w:i/>
          <w:sz w:val="24"/>
          <w:szCs w:val="24"/>
        </w:rPr>
        <w:t>application:didFailToRegisterForRemoteNotificationsWithError:</w:t>
      </w:r>
    </w:p>
    <w:p w14:paraId="2E85AE06" w14:textId="77777777" w:rsidR="00E12A70" w:rsidRPr="00AE5E98" w:rsidRDefault="00E12A70" w:rsidP="003F1FE0"/>
    <w:p w14:paraId="5971DEF1" w14:textId="6DFF0B91" w:rsidR="00E12A70" w:rsidRPr="00AE5E98" w:rsidRDefault="00E12A70" w:rsidP="00BC3CC4">
      <w:pPr>
        <w:pStyle w:val="ListParagraph"/>
        <w:numPr>
          <w:ilvl w:val="0"/>
          <w:numId w:val="28"/>
        </w:numPr>
        <w:spacing w:line="240" w:lineRule="auto"/>
        <w:ind w:left="0" w:firstLine="0"/>
        <w:contextualSpacing/>
        <w:rPr>
          <w:rFonts w:ascii="Times New Roman" w:hAnsi="Times New Roman"/>
          <w:sz w:val="24"/>
          <w:szCs w:val="24"/>
        </w:rPr>
        <w:pPrChange w:id="307" w:author="Harvey Delery" w:date="2014-07-01T19:35:00Z">
          <w:pPr>
            <w:pStyle w:val="ListParagraph"/>
            <w:numPr>
              <w:numId w:val="77"/>
            </w:numPr>
            <w:tabs>
              <w:tab w:val="num" w:pos="360"/>
            </w:tabs>
            <w:spacing w:line="240" w:lineRule="auto"/>
            <w:ind w:left="0"/>
            <w:contextualSpacing/>
          </w:pPr>
        </w:pPrChange>
      </w:pPr>
      <w:r w:rsidRPr="00AE5E98">
        <w:rPr>
          <w:rFonts w:ascii="Times New Roman" w:hAnsi="Times New Roman"/>
          <w:sz w:val="24"/>
          <w:szCs w:val="24"/>
        </w:rPr>
        <w:t>Make sure your iOS dev</w:t>
      </w:r>
      <w:r w:rsidR="00683A33" w:rsidRPr="00AE5E98">
        <w:rPr>
          <w:rFonts w:ascii="Times New Roman" w:hAnsi="Times New Roman"/>
          <w:sz w:val="24"/>
          <w:szCs w:val="24"/>
        </w:rPr>
        <w:t>ice can access the internet.</w:t>
      </w:r>
    </w:p>
    <w:p w14:paraId="609923CB" w14:textId="77777777" w:rsidR="00683A33" w:rsidRPr="00AE5E98" w:rsidRDefault="00683A33" w:rsidP="00AE5E98">
      <w:pPr>
        <w:pStyle w:val="ListParagraph"/>
        <w:spacing w:line="240" w:lineRule="auto"/>
        <w:ind w:left="0"/>
        <w:contextualSpacing/>
        <w:rPr>
          <w:rFonts w:ascii="Times New Roman" w:hAnsi="Times New Roman"/>
          <w:sz w:val="24"/>
          <w:szCs w:val="24"/>
        </w:rPr>
      </w:pPr>
    </w:p>
    <w:p w14:paraId="00829753" w14:textId="7A030B26" w:rsidR="00E12A70" w:rsidRPr="00AE5E98" w:rsidRDefault="00E12A70" w:rsidP="00BC3CC4">
      <w:pPr>
        <w:pStyle w:val="ListParagraph"/>
        <w:numPr>
          <w:ilvl w:val="0"/>
          <w:numId w:val="28"/>
        </w:numPr>
        <w:spacing w:line="240" w:lineRule="auto"/>
        <w:ind w:left="0" w:firstLine="0"/>
        <w:contextualSpacing/>
        <w:rPr>
          <w:rFonts w:ascii="Times New Roman" w:hAnsi="Times New Roman"/>
          <w:sz w:val="24"/>
          <w:szCs w:val="24"/>
        </w:rPr>
        <w:pPrChange w:id="308" w:author="Harvey Delery" w:date="2014-07-01T19:35:00Z">
          <w:pPr>
            <w:pStyle w:val="ListParagraph"/>
            <w:numPr>
              <w:numId w:val="77"/>
            </w:numPr>
            <w:tabs>
              <w:tab w:val="num" w:pos="360"/>
            </w:tabs>
            <w:spacing w:line="240" w:lineRule="auto"/>
            <w:ind w:left="0"/>
            <w:contextualSpacing/>
          </w:pPr>
        </w:pPrChange>
      </w:pPr>
      <w:r w:rsidRPr="00AE5E98">
        <w:rPr>
          <w:rFonts w:ascii="Times New Roman" w:hAnsi="Times New Roman"/>
          <w:sz w:val="24"/>
          <w:szCs w:val="24"/>
        </w:rPr>
        <w:t xml:space="preserve">Apple sends push notifications over both cellular data and </w:t>
      </w:r>
      <w:r w:rsidR="00683A33">
        <w:rPr>
          <w:rFonts w:ascii="Times New Roman" w:hAnsi="Times New Roman"/>
          <w:sz w:val="24"/>
          <w:szCs w:val="24"/>
        </w:rPr>
        <w:t>WiFi</w:t>
      </w:r>
      <w:r w:rsidRPr="00AE5E98">
        <w:rPr>
          <w:rFonts w:ascii="Times New Roman" w:hAnsi="Times New Roman"/>
          <w:sz w:val="24"/>
          <w:szCs w:val="24"/>
        </w:rPr>
        <w:t xml:space="preserve">. Make sure the ports </w:t>
      </w:r>
      <w:r w:rsidR="00683A33" w:rsidRPr="00AE5E98">
        <w:rPr>
          <w:rFonts w:ascii="Times New Roman" w:hAnsi="Times New Roman"/>
          <w:sz w:val="24"/>
          <w:szCs w:val="24"/>
        </w:rPr>
        <w:t>2195 and 2196 on the Mobile App S</w:t>
      </w:r>
      <w:r w:rsidRPr="00AE5E98">
        <w:rPr>
          <w:rFonts w:ascii="Times New Roman" w:hAnsi="Times New Roman"/>
          <w:sz w:val="24"/>
          <w:szCs w:val="24"/>
        </w:rPr>
        <w:t>erver can reach the apple push notification server (inbound and outbound). Additionally make sure the device can reach the Apple push Notification Server on port 5223 (inbound and outbound).</w:t>
      </w:r>
    </w:p>
    <w:p w14:paraId="2CF4017A" w14:textId="77777777" w:rsidR="00E12A70" w:rsidRPr="00AE5E98" w:rsidRDefault="00E12A70" w:rsidP="003F1FE0"/>
    <w:p w14:paraId="27E97340" w14:textId="77777777" w:rsidR="00E12A70" w:rsidRPr="00AE5E98" w:rsidRDefault="00E12A70" w:rsidP="003F1FE0">
      <w:r w:rsidRPr="00AE5E98">
        <w:t>On the mobile app server you can do:</w:t>
      </w:r>
    </w:p>
    <w:p w14:paraId="41F719A2" w14:textId="77777777" w:rsidR="00E12A70" w:rsidRPr="00AE5E98" w:rsidRDefault="00E12A70" w:rsidP="003F1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i/>
        </w:rPr>
      </w:pPr>
      <w:r w:rsidRPr="00AE5E98">
        <w:tab/>
        <w:t xml:space="preserve">  </w:t>
      </w:r>
      <w:r w:rsidRPr="00AE5E98">
        <w:rPr>
          <w:b/>
          <w:i/>
        </w:rPr>
        <w:t>telnet gateway.push.apple.com 2195</w:t>
      </w:r>
    </w:p>
    <w:p w14:paraId="3F9F2099" w14:textId="61CFBD38" w:rsidR="00E12A70" w:rsidRPr="00AE5E98" w:rsidRDefault="00683A33" w:rsidP="00AE5E98">
      <w:pPr>
        <w:tabs>
          <w:tab w:val="left" w:pos="2748"/>
        </w:tabs>
      </w:pPr>
      <w:r>
        <w:tab/>
      </w:r>
    </w:p>
    <w:p w14:paraId="56B26D57" w14:textId="77777777" w:rsidR="00E12A70" w:rsidRPr="00AE5E98" w:rsidRDefault="00E12A70" w:rsidP="003F1FE0">
      <w:pPr>
        <w:pStyle w:val="HTMLPreformatted"/>
        <w:rPr>
          <w:rFonts w:ascii="Times New Roman" w:hAnsi="Times New Roman" w:cs="Times New Roman"/>
          <w:sz w:val="24"/>
          <w:szCs w:val="24"/>
        </w:rPr>
      </w:pPr>
      <w:r w:rsidRPr="00AE5E98">
        <w:rPr>
          <w:rFonts w:ascii="Times New Roman" w:hAnsi="Times New Roman" w:cs="Times New Roman"/>
          <w:sz w:val="24"/>
          <w:szCs w:val="24"/>
        </w:rPr>
        <w:tab/>
        <w:t xml:space="preserve"> On the iOS device you can download and application like iTelnet   </w:t>
      </w:r>
    </w:p>
    <w:p w14:paraId="161981B1" w14:textId="77777777" w:rsidR="00E12A70" w:rsidRPr="00AE5E98" w:rsidRDefault="00E12A70" w:rsidP="003F1FE0">
      <w:pPr>
        <w:pStyle w:val="HTMLPreformatted"/>
        <w:rPr>
          <w:rFonts w:ascii="Times New Roman" w:hAnsi="Times New Roman" w:cs="Times New Roman"/>
          <w:sz w:val="24"/>
          <w:szCs w:val="24"/>
        </w:rPr>
      </w:pPr>
      <w:r w:rsidRPr="00AE5E98">
        <w:rPr>
          <w:rFonts w:ascii="Times New Roman" w:hAnsi="Times New Roman" w:cs="Times New Roman"/>
          <w:sz w:val="24"/>
          <w:szCs w:val="24"/>
        </w:rPr>
        <w:t xml:space="preserve">  and then telnet to port </w:t>
      </w:r>
      <w:r w:rsidRPr="00AE5E98">
        <w:rPr>
          <w:rFonts w:ascii="Times New Roman" w:hAnsi="Times New Roman" w:cs="Times New Roman"/>
          <w:b/>
          <w:sz w:val="24"/>
          <w:szCs w:val="24"/>
        </w:rPr>
        <w:t>5223</w:t>
      </w:r>
      <w:r w:rsidRPr="00AE5E98">
        <w:rPr>
          <w:rFonts w:ascii="Times New Roman" w:hAnsi="Times New Roman" w:cs="Times New Roman"/>
          <w:sz w:val="24"/>
          <w:szCs w:val="24"/>
        </w:rPr>
        <w:t xml:space="preserve"> on </w:t>
      </w:r>
      <w:r w:rsidRPr="00AE5E98">
        <w:rPr>
          <w:rFonts w:ascii="Times New Roman" w:hAnsi="Times New Roman" w:cs="Times New Roman"/>
          <w:b/>
          <w:sz w:val="24"/>
          <w:szCs w:val="24"/>
        </w:rPr>
        <w:t>1-courier.push.apple.com</w:t>
      </w:r>
      <w:r w:rsidRPr="00AE5E98">
        <w:rPr>
          <w:rFonts w:ascii="Times New Roman" w:hAnsi="Times New Roman" w:cs="Times New Roman"/>
          <w:sz w:val="24"/>
          <w:szCs w:val="24"/>
        </w:rPr>
        <w:t>.</w:t>
      </w:r>
    </w:p>
    <w:p w14:paraId="6B912A08" w14:textId="77777777" w:rsidR="00E12A70" w:rsidRPr="00AE5E98" w:rsidRDefault="00E12A70" w:rsidP="003F1FE0"/>
    <w:p w14:paraId="3B0660BB" w14:textId="110616D8" w:rsidR="00E12A70" w:rsidRPr="00AE5E98" w:rsidRDefault="00E12A70" w:rsidP="00BC3CC4">
      <w:pPr>
        <w:pStyle w:val="ListParagraph"/>
        <w:numPr>
          <w:ilvl w:val="0"/>
          <w:numId w:val="28"/>
        </w:numPr>
        <w:spacing w:line="240" w:lineRule="auto"/>
        <w:ind w:left="0" w:firstLine="0"/>
        <w:contextualSpacing/>
        <w:rPr>
          <w:rFonts w:ascii="Times New Roman" w:hAnsi="Times New Roman"/>
          <w:color w:val="000000"/>
          <w:sz w:val="24"/>
          <w:szCs w:val="24"/>
        </w:rPr>
        <w:pPrChange w:id="309" w:author="Harvey Delery" w:date="2014-07-01T19:35:00Z">
          <w:pPr>
            <w:pStyle w:val="ListParagraph"/>
            <w:numPr>
              <w:numId w:val="77"/>
            </w:numPr>
            <w:tabs>
              <w:tab w:val="num" w:pos="360"/>
            </w:tabs>
            <w:spacing w:line="240" w:lineRule="auto"/>
            <w:ind w:left="0"/>
            <w:contextualSpacing/>
          </w:pPr>
        </w:pPrChange>
      </w:pPr>
      <w:r w:rsidRPr="00AE5E98">
        <w:rPr>
          <w:rFonts w:ascii="Times New Roman" w:hAnsi="Times New Roman"/>
          <w:sz w:val="24"/>
          <w:szCs w:val="24"/>
        </w:rPr>
        <w:t xml:space="preserve">Try to manually send a push notification from the mobile app server. Use the </w:t>
      </w:r>
      <w:r w:rsidRPr="00AE5E98">
        <w:rPr>
          <w:rFonts w:ascii="Times New Roman" w:hAnsi="Times New Roman"/>
          <w:color w:val="000000"/>
          <w:sz w:val="24"/>
          <w:szCs w:val="24"/>
        </w:rPr>
        <w:t>sendPushNotificationByMac.sh script under /opt/cmx-</w:t>
      </w:r>
      <w:r w:rsidR="00B675F7">
        <w:rPr>
          <w:rFonts w:ascii="Times New Roman" w:hAnsi="Times New Roman"/>
          <w:color w:val="000000"/>
          <w:sz w:val="24"/>
          <w:szCs w:val="24"/>
        </w:rPr>
        <w:t>mobile-app</w:t>
      </w:r>
      <w:r w:rsidR="00B675F7" w:rsidRPr="00AE5E98">
        <w:rPr>
          <w:rFonts w:ascii="Times New Roman" w:hAnsi="Times New Roman"/>
          <w:color w:val="000000"/>
          <w:sz w:val="24"/>
          <w:szCs w:val="24"/>
        </w:rPr>
        <w:t>-server/bin . Example</w:t>
      </w:r>
      <w:r w:rsidRPr="00AE5E98">
        <w:rPr>
          <w:rFonts w:ascii="Times New Roman" w:hAnsi="Times New Roman"/>
          <w:color w:val="000000"/>
          <w:sz w:val="24"/>
          <w:szCs w:val="24"/>
        </w:rPr>
        <w:t xml:space="preserve"> :</w:t>
      </w:r>
    </w:p>
    <w:p w14:paraId="33728978" w14:textId="7C983093" w:rsidR="00E12A70" w:rsidRPr="00AE5E98" w:rsidRDefault="00E12A70" w:rsidP="003F1FE0">
      <w:pPr>
        <w:pStyle w:val="ListParagraph"/>
        <w:ind w:left="0"/>
        <w:rPr>
          <w:rFonts w:ascii="Times New Roman" w:hAnsi="Times New Roman"/>
          <w:b/>
          <w:i/>
          <w:color w:val="000000"/>
          <w:sz w:val="24"/>
          <w:szCs w:val="24"/>
        </w:rPr>
      </w:pPr>
      <w:r w:rsidRPr="00AE5E98">
        <w:rPr>
          <w:rFonts w:ascii="Times New Roman" w:hAnsi="Times New Roman"/>
          <w:b/>
          <w:i/>
          <w:sz w:val="24"/>
          <w:szCs w:val="24"/>
        </w:rPr>
        <w:t>./</w:t>
      </w:r>
      <w:r w:rsidRPr="00AE5E98">
        <w:rPr>
          <w:rFonts w:ascii="Times New Roman" w:hAnsi="Times New Roman"/>
          <w:b/>
          <w:i/>
          <w:color w:val="000000"/>
          <w:sz w:val="24"/>
          <w:szCs w:val="24"/>
        </w:rPr>
        <w:t>sendPushNotificationByMac.sh &lt;macaddressOfTestDevice&gt; “Test Message”</w:t>
      </w:r>
    </w:p>
    <w:p w14:paraId="1B6320A0" w14:textId="44E76846" w:rsidR="00683A33" w:rsidRPr="00AE5E98" w:rsidRDefault="00683A33" w:rsidP="003F1FE0">
      <w:pPr>
        <w:pStyle w:val="ListParagraph"/>
        <w:ind w:left="0"/>
        <w:rPr>
          <w:rFonts w:ascii="Times New Roman" w:hAnsi="Times New Roman"/>
          <w:color w:val="000000"/>
          <w:sz w:val="24"/>
          <w:szCs w:val="24"/>
        </w:rPr>
      </w:pPr>
      <w:r>
        <w:rPr>
          <w:rFonts w:ascii="Times New Roman" w:hAnsi="Times New Roman"/>
          <w:color w:val="000000"/>
          <w:sz w:val="24"/>
          <w:szCs w:val="24"/>
        </w:rPr>
        <w:t>Also try the script</w:t>
      </w:r>
    </w:p>
    <w:p w14:paraId="0D5DA7DA" w14:textId="2D2CA86C" w:rsidR="00683A33" w:rsidRPr="00A8004F" w:rsidRDefault="00683A33" w:rsidP="00683A33">
      <w:pPr>
        <w:pStyle w:val="ListParagraph"/>
        <w:ind w:left="0"/>
        <w:rPr>
          <w:rFonts w:ascii="Times New Roman" w:hAnsi="Times New Roman"/>
          <w:b/>
          <w:i/>
          <w:color w:val="000000"/>
          <w:sz w:val="24"/>
          <w:szCs w:val="24"/>
        </w:rPr>
      </w:pPr>
      <w:r w:rsidRPr="00A8004F">
        <w:rPr>
          <w:rFonts w:ascii="Times New Roman" w:hAnsi="Times New Roman"/>
          <w:b/>
          <w:i/>
          <w:sz w:val="24"/>
          <w:szCs w:val="24"/>
        </w:rPr>
        <w:t>./</w:t>
      </w:r>
      <w:r>
        <w:rPr>
          <w:rFonts w:ascii="Times New Roman" w:hAnsi="Times New Roman"/>
          <w:b/>
          <w:i/>
          <w:color w:val="000000"/>
          <w:sz w:val="24"/>
          <w:szCs w:val="24"/>
        </w:rPr>
        <w:t>test</w:t>
      </w:r>
      <w:r w:rsidRPr="00A8004F">
        <w:rPr>
          <w:rFonts w:ascii="Times New Roman" w:hAnsi="Times New Roman"/>
          <w:b/>
          <w:i/>
          <w:color w:val="000000"/>
          <w:sz w:val="24"/>
          <w:szCs w:val="24"/>
        </w:rPr>
        <w:t>PushNotificationByMac.sh &lt;macaddressOfTestDevice</w:t>
      </w:r>
      <w:r>
        <w:rPr>
          <w:rFonts w:ascii="Times New Roman" w:hAnsi="Times New Roman"/>
          <w:b/>
          <w:i/>
          <w:color w:val="000000"/>
          <w:sz w:val="24"/>
          <w:szCs w:val="24"/>
        </w:rPr>
        <w:t>&gt;</w:t>
      </w:r>
    </w:p>
    <w:p w14:paraId="33A56A23" w14:textId="77777777" w:rsidR="00E12A70" w:rsidRPr="00AE5E98" w:rsidRDefault="00E12A70" w:rsidP="003F1FE0">
      <w:pPr>
        <w:pStyle w:val="ListParagraph"/>
        <w:ind w:left="0"/>
        <w:rPr>
          <w:rFonts w:ascii="Times New Roman" w:hAnsi="Times New Roman"/>
          <w:sz w:val="24"/>
          <w:szCs w:val="24"/>
        </w:rPr>
      </w:pPr>
    </w:p>
    <w:p w14:paraId="6BE58486" w14:textId="3556E833" w:rsidR="00E12A70" w:rsidRPr="00AE5E98" w:rsidRDefault="00E12A70" w:rsidP="003F1FE0">
      <w:r w:rsidRPr="00AE5E98">
        <w:t>6.  Make sure the .p12 file you uploaded in the Connect and Engage push notification configuration is the correct p12 file under : /opt/</w:t>
      </w:r>
      <w:r w:rsidR="00683A33">
        <w:t>cmx-mobile-app</w:t>
      </w:r>
      <w:r w:rsidRPr="00AE5E98">
        <w:t>-server/images. Delete other p12 files if they are there under /opt/cmx-</w:t>
      </w:r>
      <w:r w:rsidR="00683A33">
        <w:t>mobile-app</w:t>
      </w:r>
      <w:r w:rsidRPr="00AE5E98">
        <w:t xml:space="preserve">-server/images. </w:t>
      </w:r>
      <w:r w:rsidRPr="00AE5E98">
        <w:tab/>
      </w:r>
    </w:p>
    <w:p w14:paraId="014A2084" w14:textId="77777777" w:rsidR="00E12A70" w:rsidRPr="00AE5E98" w:rsidRDefault="00E12A70" w:rsidP="003F1FE0"/>
    <w:p w14:paraId="13CE14C3" w14:textId="77777777" w:rsidR="00E12A70" w:rsidRPr="00AE5E98" w:rsidRDefault="00E12A70" w:rsidP="003F1FE0">
      <w:r w:rsidRPr="00AE5E98">
        <w:t>7. If you are still unable to get push notifications, try to use a 3</w:t>
      </w:r>
      <w:r w:rsidRPr="00AE5E98">
        <w:rPr>
          <w:vertAlign w:val="superscript"/>
        </w:rPr>
        <w:t>rd</w:t>
      </w:r>
      <w:r w:rsidRPr="00AE5E98">
        <w:t xml:space="preserve"> party service to send push notifications to your device. </w:t>
      </w:r>
    </w:p>
    <w:p w14:paraId="63FF4824" w14:textId="77777777" w:rsidR="00E12A70" w:rsidRPr="00AE5E98" w:rsidRDefault="00E12A70" w:rsidP="003F1FE0"/>
    <w:p w14:paraId="537F8779" w14:textId="77777777" w:rsidR="00E12A70" w:rsidRPr="00AE5E98" w:rsidRDefault="00E12A70" w:rsidP="003F1FE0">
      <w:r w:rsidRPr="00AE5E98">
        <w:t>An example would be this:</w:t>
      </w:r>
    </w:p>
    <w:p w14:paraId="5E7D0ED0" w14:textId="77777777" w:rsidR="00E12A70" w:rsidRPr="00AE5E98" w:rsidRDefault="00E12A70" w:rsidP="003F1FE0"/>
    <w:p w14:paraId="7EAE23F1" w14:textId="77777777" w:rsidR="00E12A70" w:rsidRPr="00AE5E98" w:rsidRDefault="00E12A70" w:rsidP="003F1FE0">
      <w:r w:rsidRPr="00AE5E98">
        <w:t xml:space="preserve">Install Houston on  OSX : </w:t>
      </w:r>
    </w:p>
    <w:p w14:paraId="79A5C158" w14:textId="77777777" w:rsidR="00E12A70" w:rsidRPr="00AE5E98" w:rsidRDefault="00E12A70" w:rsidP="003F1FE0"/>
    <w:p w14:paraId="66F74347" w14:textId="77777777" w:rsidR="00E12A70" w:rsidRPr="00AE5E98" w:rsidRDefault="00E12A70" w:rsidP="003F1FE0">
      <w:r w:rsidRPr="00AE5E98">
        <w:t xml:space="preserve">Do </w:t>
      </w:r>
      <w:r w:rsidRPr="00AE5E98">
        <w:rPr>
          <w:b/>
          <w:i/>
        </w:rPr>
        <w:t>sudo gem install houston</w:t>
      </w:r>
      <w:r w:rsidRPr="00AE5E98">
        <w:t>.  If it fails run this command :</w:t>
      </w:r>
    </w:p>
    <w:p w14:paraId="36DCF3CE" w14:textId="77777777" w:rsidR="00E12A70" w:rsidRPr="00AE5E98" w:rsidRDefault="00E12A70" w:rsidP="003F1FE0">
      <w:pPr>
        <w:rPr>
          <w:b/>
          <w:i/>
        </w:rPr>
      </w:pPr>
      <w:r w:rsidRPr="00AE5E98">
        <w:rPr>
          <w:b/>
          <w:i/>
        </w:rPr>
        <w:lastRenderedPageBreak/>
        <w:t>sudo ARCHFLAGS=-Wno-error=unused-command-line-argument-hard-error-in-future gem install houston</w:t>
      </w:r>
    </w:p>
    <w:p w14:paraId="5581E6B9" w14:textId="77777777" w:rsidR="00E12A70" w:rsidRPr="00AE5E98" w:rsidRDefault="00E12A70" w:rsidP="003F1FE0"/>
    <w:p w14:paraId="737D2C95" w14:textId="77777777" w:rsidR="00E12A70" w:rsidRPr="00AE5E98" w:rsidRDefault="00E12A70" w:rsidP="003F1FE0">
      <w:pPr>
        <w:pStyle w:val="ListParagraph"/>
        <w:ind w:left="0"/>
        <w:rPr>
          <w:rFonts w:ascii="Times New Roman" w:hAnsi="Times New Roman"/>
          <w:sz w:val="24"/>
          <w:szCs w:val="24"/>
        </w:rPr>
      </w:pPr>
      <w:r w:rsidRPr="00AE5E98">
        <w:rPr>
          <w:rFonts w:ascii="Times New Roman" w:hAnsi="Times New Roman"/>
          <w:sz w:val="24"/>
          <w:szCs w:val="24"/>
        </w:rPr>
        <w:t>Generate a pem file from the p12 file using the following command :</w:t>
      </w:r>
    </w:p>
    <w:p w14:paraId="2424471E" w14:textId="77777777" w:rsidR="00E12A70" w:rsidRPr="00AE5E98" w:rsidRDefault="00E12A70" w:rsidP="003F1FE0">
      <w:pPr>
        <w:pStyle w:val="ListParagraph"/>
        <w:ind w:left="0"/>
        <w:rPr>
          <w:rFonts w:ascii="Times New Roman" w:hAnsi="Times New Roman"/>
          <w:b/>
          <w:i/>
          <w:sz w:val="24"/>
          <w:szCs w:val="24"/>
        </w:rPr>
      </w:pPr>
      <w:r w:rsidRPr="00AE5E98">
        <w:rPr>
          <w:rFonts w:ascii="Times New Roman" w:hAnsi="Times New Roman"/>
          <w:b/>
          <w:i/>
          <w:sz w:val="24"/>
          <w:szCs w:val="24"/>
        </w:rPr>
        <w:t>openssl pkcs12 -in Certificates.p12 -out apns-dev-cert.pem -nodes -clcerts</w:t>
      </w:r>
    </w:p>
    <w:p w14:paraId="145A23A7" w14:textId="77777777" w:rsidR="00683A33" w:rsidRDefault="00683A33" w:rsidP="003F1FE0">
      <w:pPr>
        <w:rPr>
          <w:rFonts w:eastAsia="Calibri"/>
        </w:rPr>
      </w:pPr>
    </w:p>
    <w:p w14:paraId="223C8010" w14:textId="091561EB" w:rsidR="00E12A70" w:rsidRPr="00AE5E98" w:rsidRDefault="00E12A70" w:rsidP="003F1FE0">
      <w:r w:rsidRPr="00AE5E98">
        <w:t>The apns-dev-cert.pem will be the file to use to send push notifications :</w:t>
      </w:r>
    </w:p>
    <w:p w14:paraId="0609AC53" w14:textId="77777777" w:rsidR="00E12A70" w:rsidRPr="00AE5E98" w:rsidRDefault="00E12A70" w:rsidP="003F1FE0">
      <w:r w:rsidRPr="00AE5E98">
        <w:tab/>
        <w:t xml:space="preserve">       Do :</w:t>
      </w:r>
    </w:p>
    <w:p w14:paraId="3C249CB5" w14:textId="77777777" w:rsidR="00E12A70" w:rsidRPr="00AE5E98" w:rsidRDefault="00E12A70" w:rsidP="003F1FE0">
      <w:pPr>
        <w:rPr>
          <w:b/>
          <w:i/>
        </w:rPr>
      </w:pPr>
      <w:r w:rsidRPr="00AE5E98">
        <w:rPr>
          <w:b/>
          <w:i/>
          <w:color w:val="000000"/>
        </w:rPr>
        <w:t>apn push "push notification token of device" -c /path/to /apns-dev-cert2.pem -m "Hello"</w:t>
      </w:r>
    </w:p>
    <w:p w14:paraId="639C9A34" w14:textId="77777777" w:rsidR="00E12A70" w:rsidRPr="00AE5E98" w:rsidRDefault="00E12A70" w:rsidP="003F1FE0"/>
    <w:p w14:paraId="09D49D8D" w14:textId="77777777" w:rsidR="00E12A70" w:rsidRPr="00AE5E98" w:rsidRDefault="00E12A70" w:rsidP="003F1FE0">
      <w:r w:rsidRPr="00AE5E98">
        <w:t>If this method can send push notifications to your device then you can focus on the mobile app server – APNS server communication for debugging.</w:t>
      </w:r>
    </w:p>
    <w:p w14:paraId="3CACE9D6" w14:textId="77777777" w:rsidR="00E12A70" w:rsidRDefault="00E12A70" w:rsidP="00E12A70"/>
    <w:p w14:paraId="509398BF" w14:textId="67E4B5BE" w:rsidR="00E12A70" w:rsidRDefault="00E12A70" w:rsidP="00AE5E98">
      <w:pPr>
        <w:pStyle w:val="Heading2"/>
        <w:numPr>
          <w:ilvl w:val="1"/>
          <w:numId w:val="17"/>
        </w:numPr>
      </w:pPr>
      <w:bookmarkStart w:id="310" w:name="_Toc392006645"/>
      <w:r>
        <w:t>Android Push notification is not working</w:t>
      </w:r>
      <w:bookmarkEnd w:id="310"/>
    </w:p>
    <w:p w14:paraId="4957C7B4" w14:textId="77777777" w:rsidR="00E12A70" w:rsidRDefault="00E12A70" w:rsidP="00E12A70">
      <w:pPr>
        <w:ind w:left="720"/>
      </w:pPr>
    </w:p>
    <w:p w14:paraId="479528F2" w14:textId="77777777" w:rsidR="00E12A70" w:rsidRPr="00AE5E98" w:rsidRDefault="00E12A70" w:rsidP="00BC3CC4">
      <w:pPr>
        <w:pStyle w:val="ListParagraph"/>
        <w:numPr>
          <w:ilvl w:val="0"/>
          <w:numId w:val="29"/>
        </w:numPr>
        <w:spacing w:line="240" w:lineRule="auto"/>
        <w:ind w:left="0" w:firstLine="0"/>
        <w:contextualSpacing/>
        <w:rPr>
          <w:rFonts w:ascii="Times New Roman" w:hAnsi="Times New Roman"/>
          <w:sz w:val="24"/>
          <w:szCs w:val="24"/>
        </w:rPr>
        <w:pPrChange w:id="311" w:author="Harvey Delery" w:date="2014-07-01T19:35:00Z">
          <w:pPr>
            <w:pStyle w:val="ListParagraph"/>
            <w:numPr>
              <w:numId w:val="78"/>
            </w:numPr>
            <w:tabs>
              <w:tab w:val="num" w:pos="360"/>
            </w:tabs>
            <w:spacing w:line="240" w:lineRule="auto"/>
            <w:ind w:left="0"/>
            <w:contextualSpacing/>
          </w:pPr>
        </w:pPrChange>
      </w:pPr>
      <w:r w:rsidRPr="00AE5E98">
        <w:rPr>
          <w:rFonts w:ascii="Times New Roman" w:hAnsi="Times New Roman"/>
          <w:sz w:val="24"/>
          <w:szCs w:val="24"/>
        </w:rPr>
        <w:t xml:space="preserve">Make sure your Android device can access the Internet. </w:t>
      </w:r>
    </w:p>
    <w:p w14:paraId="40509C9D" w14:textId="77777777" w:rsidR="00E12A70" w:rsidRPr="00AE5E98" w:rsidRDefault="00E12A70" w:rsidP="00BC3CC4">
      <w:pPr>
        <w:pStyle w:val="ListParagraph"/>
        <w:numPr>
          <w:ilvl w:val="0"/>
          <w:numId w:val="29"/>
        </w:numPr>
        <w:spacing w:line="240" w:lineRule="auto"/>
        <w:ind w:left="0" w:firstLine="0"/>
        <w:contextualSpacing/>
        <w:rPr>
          <w:rFonts w:ascii="Times New Roman" w:hAnsi="Times New Roman"/>
          <w:sz w:val="24"/>
          <w:szCs w:val="24"/>
        </w:rPr>
        <w:pPrChange w:id="312" w:author="Harvey Delery" w:date="2014-07-01T19:35:00Z">
          <w:pPr>
            <w:pStyle w:val="ListParagraph"/>
            <w:numPr>
              <w:numId w:val="78"/>
            </w:numPr>
            <w:tabs>
              <w:tab w:val="num" w:pos="360"/>
            </w:tabs>
            <w:spacing w:line="240" w:lineRule="auto"/>
            <w:ind w:left="0"/>
            <w:contextualSpacing/>
          </w:pPr>
        </w:pPrChange>
      </w:pPr>
      <w:r w:rsidRPr="00AE5E98">
        <w:rPr>
          <w:rFonts w:ascii="Times New Roman" w:hAnsi="Times New Roman"/>
          <w:sz w:val="24"/>
          <w:szCs w:val="24"/>
        </w:rPr>
        <w:t>Make sure the ports</w:t>
      </w:r>
      <w:r w:rsidRPr="00AE5E98">
        <w:rPr>
          <w:rFonts w:ascii="Times New Roman" w:eastAsia="Times New Roman" w:hAnsi="Times New Roman"/>
          <w:sz w:val="24"/>
          <w:szCs w:val="24"/>
        </w:rPr>
        <w:t xml:space="preserve"> 5228, 5229, and 5230 are not blocked by firewalls.</w:t>
      </w:r>
    </w:p>
    <w:p w14:paraId="6F94FE8F" w14:textId="617044D2" w:rsidR="00E12A70" w:rsidRPr="00AE5E98" w:rsidRDefault="00E12A70" w:rsidP="00BC3CC4">
      <w:pPr>
        <w:pStyle w:val="ListParagraph"/>
        <w:numPr>
          <w:ilvl w:val="0"/>
          <w:numId w:val="29"/>
        </w:numPr>
        <w:spacing w:line="240" w:lineRule="auto"/>
        <w:ind w:left="0" w:firstLine="0"/>
        <w:contextualSpacing/>
        <w:rPr>
          <w:rFonts w:ascii="Times New Roman" w:hAnsi="Times New Roman"/>
          <w:color w:val="000000"/>
          <w:sz w:val="24"/>
          <w:szCs w:val="24"/>
        </w:rPr>
        <w:pPrChange w:id="313" w:author="Harvey Delery" w:date="2014-07-01T19:35:00Z">
          <w:pPr>
            <w:pStyle w:val="ListParagraph"/>
            <w:numPr>
              <w:numId w:val="78"/>
            </w:numPr>
            <w:tabs>
              <w:tab w:val="num" w:pos="360"/>
            </w:tabs>
            <w:spacing w:line="240" w:lineRule="auto"/>
            <w:ind w:left="0"/>
            <w:contextualSpacing/>
          </w:pPr>
        </w:pPrChange>
      </w:pPr>
      <w:r w:rsidRPr="00AE5E98">
        <w:rPr>
          <w:rFonts w:ascii="Times New Roman" w:hAnsi="Times New Roman"/>
          <w:sz w:val="24"/>
          <w:szCs w:val="24"/>
        </w:rPr>
        <w:t xml:space="preserve">Try to manually send a push notification from the mobile app server. Use the </w:t>
      </w:r>
      <w:r w:rsidRPr="00AE5E98">
        <w:rPr>
          <w:rFonts w:ascii="Times New Roman" w:hAnsi="Times New Roman"/>
          <w:color w:val="000000"/>
          <w:sz w:val="24"/>
          <w:szCs w:val="24"/>
        </w:rPr>
        <w:t>sendPushNotificationByMac.sh script under /opt/cmx-</w:t>
      </w:r>
      <w:r w:rsidR="00B75607">
        <w:rPr>
          <w:rFonts w:ascii="Times New Roman" w:hAnsi="Times New Roman"/>
          <w:color w:val="000000"/>
          <w:sz w:val="24"/>
          <w:szCs w:val="24"/>
        </w:rPr>
        <w:t>mobile-app</w:t>
      </w:r>
      <w:r w:rsidR="00B75607" w:rsidRPr="00AE5E98">
        <w:rPr>
          <w:rFonts w:ascii="Times New Roman" w:hAnsi="Times New Roman"/>
          <w:color w:val="000000"/>
          <w:sz w:val="24"/>
          <w:szCs w:val="24"/>
        </w:rPr>
        <w:t>-server/bin . Example</w:t>
      </w:r>
      <w:r w:rsidRPr="00AE5E98">
        <w:rPr>
          <w:rFonts w:ascii="Times New Roman" w:hAnsi="Times New Roman"/>
          <w:color w:val="000000"/>
          <w:sz w:val="24"/>
          <w:szCs w:val="24"/>
        </w:rPr>
        <w:t xml:space="preserve"> :</w:t>
      </w:r>
    </w:p>
    <w:p w14:paraId="41F6B7C0" w14:textId="2B0D10EB" w:rsidR="00E12A70" w:rsidRPr="00AE5E98" w:rsidRDefault="00E12A70" w:rsidP="00B75607">
      <w:pPr>
        <w:pStyle w:val="ListParagraph"/>
        <w:ind w:left="0"/>
        <w:rPr>
          <w:rFonts w:ascii="Times New Roman" w:hAnsi="Times New Roman"/>
          <w:b/>
          <w:i/>
          <w:color w:val="000000"/>
          <w:sz w:val="24"/>
          <w:szCs w:val="24"/>
        </w:rPr>
      </w:pPr>
      <w:r w:rsidRPr="00AE5E98">
        <w:rPr>
          <w:rFonts w:ascii="Times New Roman" w:hAnsi="Times New Roman"/>
          <w:b/>
          <w:i/>
          <w:sz w:val="24"/>
          <w:szCs w:val="24"/>
        </w:rPr>
        <w:t>./</w:t>
      </w:r>
      <w:r w:rsidRPr="00AE5E98">
        <w:rPr>
          <w:rFonts w:ascii="Times New Roman" w:hAnsi="Times New Roman"/>
          <w:b/>
          <w:i/>
          <w:color w:val="000000"/>
          <w:sz w:val="24"/>
          <w:szCs w:val="24"/>
        </w:rPr>
        <w:t>sendPushNotificationByMac.sh &lt;macaddressOfTestDevice&gt; “Test Message”</w:t>
      </w:r>
    </w:p>
    <w:p w14:paraId="3F0DC574" w14:textId="77777777" w:rsidR="00E12A70" w:rsidRDefault="00E12A70" w:rsidP="00E12A70">
      <w:pPr>
        <w:ind w:left="720"/>
      </w:pPr>
    </w:p>
    <w:p w14:paraId="0E5CC3FE" w14:textId="1530CCF7" w:rsidR="00E12A70" w:rsidRDefault="008E29FA" w:rsidP="00AE5E98">
      <w:pPr>
        <w:pStyle w:val="Heading2"/>
        <w:numPr>
          <w:ilvl w:val="1"/>
          <w:numId w:val="17"/>
        </w:numPr>
      </w:pPr>
      <w:bookmarkStart w:id="314" w:name="_Toc392006646"/>
      <w:r>
        <w:t>No</w:t>
      </w:r>
      <w:r w:rsidR="00E12A70">
        <w:t xml:space="preserve"> </w:t>
      </w:r>
      <w:r>
        <w:t>p</w:t>
      </w:r>
      <w:r w:rsidR="00E12A70">
        <w:t>ush notifications when I move</w:t>
      </w:r>
      <w:r w:rsidR="00D06075">
        <w:t xml:space="preserve"> </w:t>
      </w:r>
      <w:r>
        <w:t xml:space="preserve">are received </w:t>
      </w:r>
      <w:r w:rsidR="00D06075">
        <w:t>but</w:t>
      </w:r>
      <w:r w:rsidR="00D435F0">
        <w:t xml:space="preserve"> </w:t>
      </w:r>
      <w:r w:rsidR="0099303E">
        <w:t>are</w:t>
      </w:r>
      <w:r w:rsidR="00D435F0">
        <w:t xml:space="preserve"> when sent manually</w:t>
      </w:r>
      <w:bookmarkEnd w:id="314"/>
    </w:p>
    <w:p w14:paraId="454A2A12" w14:textId="77777777" w:rsidR="00E12A70" w:rsidRDefault="00E12A70" w:rsidP="00E12A70"/>
    <w:p w14:paraId="493CBC2C" w14:textId="568E5C82" w:rsidR="00E12A70" w:rsidRPr="00AE5E98" w:rsidRDefault="00E12A70" w:rsidP="00D435F0">
      <w:r w:rsidRPr="00AE5E98">
        <w:t xml:space="preserve">The </w:t>
      </w:r>
      <w:r w:rsidR="00D435F0">
        <w:t>Mobile</w:t>
      </w:r>
      <w:r w:rsidRPr="00AE5E98">
        <w:t xml:space="preserve"> </w:t>
      </w:r>
      <w:r w:rsidR="00D435F0">
        <w:t>A</w:t>
      </w:r>
      <w:r w:rsidRPr="00AE5E98">
        <w:t xml:space="preserve">pp </w:t>
      </w:r>
      <w:r w:rsidR="00D435F0">
        <w:t>S</w:t>
      </w:r>
      <w:r w:rsidRPr="00AE5E98">
        <w:t xml:space="preserve">erver sends push notifications everytime a client changes its position from one zone to another provided the new zone he moves into has a notification configured. However, once a client receives a push notification we prevent the app server to send push notification to the client again on the same zone within a certain period of time. By default this time period is set to 60 minutes. </w:t>
      </w:r>
    </w:p>
    <w:p w14:paraId="3A0BB056" w14:textId="77777777" w:rsidR="00E12A70" w:rsidRPr="00AE5E98" w:rsidRDefault="00E12A70" w:rsidP="00D435F0"/>
    <w:p w14:paraId="6D78B09A" w14:textId="6A7811EA" w:rsidR="00E12A70" w:rsidRPr="00AE5E98" w:rsidRDefault="00E12A70" w:rsidP="00D435F0">
      <w:bookmarkStart w:id="315" w:name="_GoBack"/>
      <w:r w:rsidRPr="00AE5E98">
        <w:t xml:space="preserve">If you want the </w:t>
      </w:r>
      <w:r w:rsidR="00D435F0">
        <w:t>Mobile</w:t>
      </w:r>
      <w:r w:rsidR="00D435F0" w:rsidRPr="00A8004F">
        <w:t xml:space="preserve"> </w:t>
      </w:r>
      <w:r w:rsidR="00D435F0">
        <w:t>A</w:t>
      </w:r>
      <w:r w:rsidR="00D435F0" w:rsidRPr="00A8004F">
        <w:t xml:space="preserve">pp </w:t>
      </w:r>
      <w:r w:rsidR="00D435F0">
        <w:t>S</w:t>
      </w:r>
      <w:r w:rsidR="00D435F0" w:rsidRPr="00A8004F">
        <w:t xml:space="preserve">erver </w:t>
      </w:r>
      <w:r w:rsidRPr="00AE5E98">
        <w:t xml:space="preserve">to send push notifications everytime a client enters a zone </w:t>
      </w:r>
      <w:bookmarkEnd w:id="315"/>
      <w:r w:rsidRPr="00AE5E98">
        <w:t>with a notification , you need to :</w:t>
      </w:r>
    </w:p>
    <w:p w14:paraId="4A1BEA39" w14:textId="77777777" w:rsidR="00E12A70" w:rsidRPr="00AE5E98" w:rsidRDefault="00E12A70" w:rsidP="00D435F0"/>
    <w:p w14:paraId="2BF5644D" w14:textId="74D5229D" w:rsidR="00E12A70" w:rsidRPr="00AE5E98" w:rsidRDefault="00D435F0" w:rsidP="00D435F0">
      <w:pPr>
        <w:rPr>
          <w:b/>
          <w:color w:val="000000"/>
        </w:rPr>
      </w:pPr>
      <w:r w:rsidRPr="00AE5E98">
        <w:t>edit</w:t>
      </w:r>
      <w:r w:rsidR="00E12A70" w:rsidRPr="00AE5E98">
        <w:t xml:space="preserve"> </w:t>
      </w:r>
      <w:r w:rsidRPr="00AE5E98">
        <w:rPr>
          <w:color w:val="000000"/>
        </w:rPr>
        <w:t>/</w:t>
      </w:r>
      <w:r w:rsidRPr="00AE5E98">
        <w:rPr>
          <w:b/>
          <w:color w:val="000000"/>
        </w:rPr>
        <w:t>opt/cmx-mobile-app</w:t>
      </w:r>
      <w:r w:rsidR="00E12A70" w:rsidRPr="00AE5E98">
        <w:rPr>
          <w:b/>
          <w:color w:val="000000"/>
        </w:rPr>
        <w:t>-server/apache-tomcat/webapps/cmx-cloud-server/WEB-INF/classes/config/settings.properties</w:t>
      </w:r>
    </w:p>
    <w:p w14:paraId="00159E6A" w14:textId="77777777" w:rsidR="00E12A70" w:rsidRPr="00AE5E98" w:rsidRDefault="00E12A70" w:rsidP="00D435F0">
      <w:pPr>
        <w:rPr>
          <w:color w:val="000000"/>
        </w:rPr>
      </w:pPr>
    </w:p>
    <w:p w14:paraId="586B0413" w14:textId="77777777" w:rsidR="00E12A70" w:rsidRPr="00AE5E98" w:rsidRDefault="00E12A70" w:rsidP="00D435F0">
      <w:r w:rsidRPr="00AE5E98">
        <w:rPr>
          <w:color w:val="000000"/>
        </w:rPr>
        <w:t xml:space="preserve">Then change the </w:t>
      </w:r>
      <w:r w:rsidRPr="00AE5E98">
        <w:rPr>
          <w:b/>
          <w:i/>
          <w:color w:val="000000"/>
        </w:rPr>
        <w:t>location.minutesBetweenSendingNotification</w:t>
      </w:r>
      <w:r w:rsidRPr="00AE5E98">
        <w:rPr>
          <w:color w:val="000000"/>
        </w:rPr>
        <w:t xml:space="preserve"> parameter to 0. </w:t>
      </w:r>
    </w:p>
    <w:p w14:paraId="1C883641" w14:textId="77777777" w:rsidR="00E12A70" w:rsidRPr="00AE5E98" w:rsidRDefault="00E12A70" w:rsidP="00D435F0"/>
    <w:p w14:paraId="30962B90" w14:textId="72A5A1E0" w:rsidR="00E12A70" w:rsidRPr="00AE5E98" w:rsidRDefault="00E12A70" w:rsidP="00D435F0">
      <w:r w:rsidRPr="00AE5E98">
        <w:t xml:space="preserve">Even after that you cannot see push notification on the client when it changes a zone, make sure that the client actually changes a zone and the zone change is reflected in the </w:t>
      </w:r>
      <w:r w:rsidR="00D435F0">
        <w:t>Mobile</w:t>
      </w:r>
      <w:r w:rsidR="00D435F0" w:rsidRPr="00A8004F">
        <w:t xml:space="preserve"> </w:t>
      </w:r>
      <w:r w:rsidR="00D435F0">
        <w:t>A</w:t>
      </w:r>
      <w:r w:rsidR="00D435F0" w:rsidRPr="00A8004F">
        <w:t xml:space="preserve">pp </w:t>
      </w:r>
      <w:r w:rsidR="00D435F0">
        <w:t>S</w:t>
      </w:r>
      <w:r w:rsidR="00D435F0" w:rsidRPr="00A8004F">
        <w:t>erver</w:t>
      </w:r>
      <w:r w:rsidRPr="00AE5E98">
        <w:t>.</w:t>
      </w:r>
    </w:p>
    <w:p w14:paraId="0C1205E3" w14:textId="77777777" w:rsidR="00E12A70" w:rsidRPr="00AE5E98" w:rsidRDefault="00E12A70" w:rsidP="00D435F0"/>
    <w:p w14:paraId="2A788F63" w14:textId="77777777" w:rsidR="00E12A70" w:rsidRPr="00AE5E98" w:rsidRDefault="00E12A70" w:rsidP="00D435F0">
      <w:r w:rsidRPr="00AE5E98">
        <w:t>For this :</w:t>
      </w:r>
    </w:p>
    <w:p w14:paraId="6E218C19" w14:textId="77777777" w:rsidR="00E12A70" w:rsidRPr="00AE5E98" w:rsidRDefault="00E12A70" w:rsidP="00D435F0"/>
    <w:p w14:paraId="180891B2" w14:textId="4AFB6972" w:rsidR="00E12A70" w:rsidRPr="00AE5E98" w:rsidRDefault="00D435F0" w:rsidP="00D435F0">
      <w:pPr>
        <w:rPr>
          <w:color w:val="000000"/>
        </w:rPr>
      </w:pPr>
      <w:r w:rsidRPr="00AE5E98">
        <w:t>Go to /opt/cmx-mobile-app</w:t>
      </w:r>
      <w:r w:rsidR="00E12A70" w:rsidRPr="00AE5E98">
        <w:t xml:space="preserve">-server/bin . Run the </w:t>
      </w:r>
      <w:r w:rsidR="00E12A70" w:rsidRPr="00AE5E98">
        <w:rPr>
          <w:b/>
          <w:i/>
          <w:color w:val="000000"/>
        </w:rPr>
        <w:t>getLocationByMac.sh</w:t>
      </w:r>
      <w:r w:rsidR="00E12A70" w:rsidRPr="00AE5E98">
        <w:rPr>
          <w:color w:val="000000"/>
        </w:rPr>
        <w:t xml:space="preserve"> or </w:t>
      </w:r>
      <w:r w:rsidR="00E12A70" w:rsidRPr="00AE5E98">
        <w:rPr>
          <w:b/>
          <w:i/>
          <w:color w:val="000000"/>
        </w:rPr>
        <w:t>monitorLocationByMac.sh</w:t>
      </w:r>
      <w:r w:rsidR="00E12A70" w:rsidRPr="00AE5E98">
        <w:rPr>
          <w:color w:val="000000"/>
        </w:rPr>
        <w:t xml:space="preserve"> the with the Macaddress of the client device as the parameter. </w:t>
      </w:r>
    </w:p>
    <w:p w14:paraId="1BCA21D3" w14:textId="77777777" w:rsidR="00E12A70" w:rsidRPr="00AE5E98" w:rsidRDefault="00E12A70" w:rsidP="00D435F0">
      <w:pPr>
        <w:rPr>
          <w:color w:val="000000"/>
        </w:rPr>
      </w:pPr>
    </w:p>
    <w:p w14:paraId="34804C0F" w14:textId="77777777" w:rsidR="00E12A70" w:rsidRPr="00AE5E98" w:rsidRDefault="00E12A70" w:rsidP="00D435F0">
      <w:pPr>
        <w:rPr>
          <w:color w:val="000000"/>
        </w:rPr>
      </w:pPr>
      <w:r w:rsidRPr="00AE5E98">
        <w:rPr>
          <w:color w:val="000000"/>
        </w:rPr>
        <w:t xml:space="preserve">[ INFO] 2014-05-05 16:11:59,332 - ------- Wireless Client Location ------- </w:t>
      </w:r>
    </w:p>
    <w:p w14:paraId="38F29BF7" w14:textId="77777777" w:rsidR="00E12A70" w:rsidRPr="00AE5E98" w:rsidRDefault="00E12A70" w:rsidP="00D435F0">
      <w:pPr>
        <w:rPr>
          <w:color w:val="000000"/>
        </w:rPr>
      </w:pPr>
      <w:r w:rsidRPr="00AE5E98">
        <w:rPr>
          <w:color w:val="000000"/>
        </w:rPr>
        <w:t xml:space="preserve">[ INFO] 2014-05-05 16:11:59,339 - Last Updated Time: 5/5/14 4:10 PM </w:t>
      </w:r>
    </w:p>
    <w:p w14:paraId="4E561544" w14:textId="77777777" w:rsidR="00E12A70" w:rsidRPr="00AE5E98" w:rsidRDefault="00E12A70" w:rsidP="00D435F0">
      <w:pPr>
        <w:rPr>
          <w:color w:val="000000"/>
        </w:rPr>
      </w:pPr>
      <w:r w:rsidRPr="00AE5E98">
        <w:rPr>
          <w:color w:val="000000"/>
        </w:rPr>
        <w:t xml:space="preserve">[ INFO] 2014-05-05 16:11:59,339 - MAC Address: 3c:d0:f8:08:c3:d3 </w:t>
      </w:r>
    </w:p>
    <w:p w14:paraId="577AB6EE" w14:textId="77777777" w:rsidR="00E12A70" w:rsidRPr="00AE5E98" w:rsidRDefault="00E12A70" w:rsidP="00D435F0">
      <w:pPr>
        <w:rPr>
          <w:color w:val="000000"/>
        </w:rPr>
      </w:pPr>
      <w:r w:rsidRPr="00AE5E98">
        <w:rPr>
          <w:color w:val="000000"/>
        </w:rPr>
        <w:t xml:space="preserve">[ INFO] 2014-05-05 16:11:59,339 - Device Type: ios </w:t>
      </w:r>
    </w:p>
    <w:p w14:paraId="19C8B183" w14:textId="77777777" w:rsidR="00E12A70" w:rsidRPr="00AE5E98" w:rsidRDefault="00E12A70" w:rsidP="00D435F0">
      <w:pPr>
        <w:rPr>
          <w:color w:val="000000"/>
        </w:rPr>
      </w:pPr>
      <w:r w:rsidRPr="00AE5E98">
        <w:rPr>
          <w:color w:val="000000"/>
        </w:rPr>
        <w:t xml:space="preserve">[ INFO] 2014-05-05 16:11:59,340 - Venue ID: AIR-MSE-VA-K9:V01:jkp-msevm.cisco.com_e3609d9c-04e8-11e3-b9d2-000c29084471:730297895206518936 </w:t>
      </w:r>
    </w:p>
    <w:p w14:paraId="434EBB64" w14:textId="77777777" w:rsidR="00E12A70" w:rsidRPr="00AE5E98" w:rsidRDefault="00E12A70" w:rsidP="00D435F0">
      <w:pPr>
        <w:rPr>
          <w:color w:val="000000"/>
        </w:rPr>
      </w:pPr>
      <w:r w:rsidRPr="00AE5E98">
        <w:rPr>
          <w:color w:val="000000"/>
        </w:rPr>
        <w:t xml:space="preserve">[ INFO] 2014-05-05 16:11:59,340 - Floor ID: 730297895206518939 </w:t>
      </w:r>
    </w:p>
    <w:p w14:paraId="3E77CC23" w14:textId="77777777" w:rsidR="00E12A70" w:rsidRPr="00AE5E98" w:rsidRDefault="00E12A70" w:rsidP="00D435F0">
      <w:pPr>
        <w:rPr>
          <w:color w:val="FF0000"/>
        </w:rPr>
      </w:pPr>
      <w:r w:rsidRPr="00AE5E98">
        <w:rPr>
          <w:color w:val="FF0000"/>
        </w:rPr>
        <w:t xml:space="preserve">[ INFO] 2014-05-05 16:11:59,340 - Zone ID: 1654 </w:t>
      </w:r>
    </w:p>
    <w:p w14:paraId="14DF2845" w14:textId="77777777" w:rsidR="00E12A70" w:rsidRPr="00AE5E98" w:rsidRDefault="00E12A70" w:rsidP="00D435F0">
      <w:pPr>
        <w:rPr>
          <w:color w:val="000000"/>
        </w:rPr>
      </w:pPr>
      <w:r w:rsidRPr="00AE5E98">
        <w:rPr>
          <w:color w:val="000000"/>
        </w:rPr>
        <w:t xml:space="preserve">[ INFO] 2014-05-05 16:11:59,340 - X: 83.48412 </w:t>
      </w:r>
    </w:p>
    <w:p w14:paraId="50189277" w14:textId="77777777" w:rsidR="00E12A70" w:rsidRPr="00AE5E98" w:rsidRDefault="00E12A70" w:rsidP="00D435F0">
      <w:pPr>
        <w:rPr>
          <w:color w:val="000000"/>
        </w:rPr>
      </w:pPr>
      <w:r w:rsidRPr="00AE5E98">
        <w:rPr>
          <w:color w:val="000000"/>
        </w:rPr>
        <w:t xml:space="preserve">[ INFO] 2014-05-05 16:11:59,340 - Y: 21.228664 </w:t>
      </w:r>
    </w:p>
    <w:p w14:paraId="59B7D04C" w14:textId="77777777" w:rsidR="00E12A70" w:rsidRPr="00AE5E98" w:rsidRDefault="00E12A70" w:rsidP="00D435F0">
      <w:pPr>
        <w:rPr>
          <w:color w:val="000000"/>
        </w:rPr>
      </w:pPr>
      <w:r w:rsidRPr="00AE5E98">
        <w:rPr>
          <w:color w:val="000000"/>
        </w:rPr>
        <w:t xml:space="preserve">[ INFO] 2014-05-05 16:11:59,340 - Latitude: 37.4070027136576 </w:t>
      </w:r>
    </w:p>
    <w:p w14:paraId="7BBED11E" w14:textId="77777777" w:rsidR="00E12A70" w:rsidRPr="00AE5E98" w:rsidRDefault="00E12A70" w:rsidP="00D435F0">
      <w:pPr>
        <w:rPr>
          <w:color w:val="000000"/>
        </w:rPr>
      </w:pPr>
      <w:r w:rsidRPr="00AE5E98">
        <w:rPr>
          <w:color w:val="000000"/>
        </w:rPr>
        <w:t>[ INFO] 2014-05-05 16:11:59,340 - Longitude: -121.9290557956652</w:t>
      </w:r>
    </w:p>
    <w:p w14:paraId="6269601C" w14:textId="77777777" w:rsidR="00E12A70" w:rsidRPr="00AE5E98" w:rsidRDefault="00E12A70" w:rsidP="00D435F0">
      <w:r w:rsidRPr="00AE5E98">
        <w:t xml:space="preserve"> </w:t>
      </w:r>
    </w:p>
    <w:p w14:paraId="7F9907E1" w14:textId="77777777" w:rsidR="00E12A70" w:rsidRPr="00AE5E98" w:rsidRDefault="00E12A70" w:rsidP="00D435F0">
      <w:r w:rsidRPr="00AE5E98">
        <w:t>Make sure the zone Id of the client device actually changes when the devices moves from one zone to the other where a push notification is configured.</w:t>
      </w:r>
    </w:p>
    <w:p w14:paraId="2CD050A7" w14:textId="77777777" w:rsidR="00E12A70" w:rsidRPr="00AE5E98" w:rsidRDefault="00E12A70" w:rsidP="00D435F0"/>
    <w:p w14:paraId="4EB2F1B5" w14:textId="70974E88" w:rsidR="00E12A70" w:rsidRPr="00AE5E98" w:rsidRDefault="00E12A70" w:rsidP="00D435F0">
      <w:r w:rsidRPr="00AE5E98">
        <w:t>Lastly if the client does show a zone change make sure that in the /opt/cmx-</w:t>
      </w:r>
      <w:r w:rsidR="00B675F7">
        <w:t>mobile-app</w:t>
      </w:r>
      <w:r w:rsidRPr="00AE5E98">
        <w:t>-server/logs/cmx-</w:t>
      </w:r>
      <w:r w:rsidR="00D435F0">
        <w:t>mobile-app</w:t>
      </w:r>
      <w:r w:rsidRPr="00AE5E98">
        <w:t xml:space="preserve">-server.log the push notification is fired and no error is logged . </w:t>
      </w:r>
    </w:p>
    <w:p w14:paraId="41EF7AD4" w14:textId="77777777" w:rsidR="00E12A70" w:rsidRPr="00AE5E98" w:rsidRDefault="00E12A70" w:rsidP="00D435F0"/>
    <w:p w14:paraId="1B47FB33" w14:textId="77777777" w:rsidR="00E12A70" w:rsidRPr="00AE5E98" w:rsidRDefault="00E12A70" w:rsidP="00D435F0">
      <w:r w:rsidRPr="00AE5E98">
        <w:rPr>
          <w:color w:val="000000"/>
        </w:rPr>
        <w:t>Starting to send push notification to client: &lt;macaddress&gt; with message: “Test Message”</w:t>
      </w:r>
    </w:p>
    <w:p w14:paraId="337C8162" w14:textId="77777777" w:rsidR="00E12A70" w:rsidRPr="00AE5E98" w:rsidRDefault="00E12A70" w:rsidP="00D435F0"/>
    <w:p w14:paraId="4A7C6CBC" w14:textId="09B74E01" w:rsidR="00E12A70" w:rsidRDefault="00A00D51" w:rsidP="00AE5E98">
      <w:pPr>
        <w:pStyle w:val="Heading2"/>
        <w:numPr>
          <w:ilvl w:val="1"/>
          <w:numId w:val="17"/>
        </w:numPr>
      </w:pPr>
      <w:bookmarkStart w:id="316" w:name="_Toc392006647"/>
      <w:r>
        <w:t>Getting</w:t>
      </w:r>
      <w:r w:rsidR="00E12A70">
        <w:t xml:space="preserve"> push notifications </w:t>
      </w:r>
      <w:r>
        <w:t>with</w:t>
      </w:r>
      <w:r w:rsidR="00E12A70">
        <w:t xml:space="preserve"> no message</w:t>
      </w:r>
      <w:bookmarkEnd w:id="316"/>
    </w:p>
    <w:p w14:paraId="226443DD" w14:textId="77777777" w:rsidR="00E12A70" w:rsidRDefault="00E12A70" w:rsidP="00E12A70"/>
    <w:p w14:paraId="7B8C2769" w14:textId="77777777" w:rsidR="00E12A70" w:rsidRPr="00AE5E98" w:rsidRDefault="00E12A70" w:rsidP="00143D87">
      <w:r w:rsidRPr="00AE5E98">
        <w:t xml:space="preserve">Make sure you have configured the message on the zone correctly in Connect and Engage. </w:t>
      </w:r>
    </w:p>
    <w:p w14:paraId="4AD0D4D7" w14:textId="77777777" w:rsidR="00E12A70" w:rsidRPr="00AE5E98" w:rsidRDefault="00E12A70" w:rsidP="00143D87"/>
    <w:p w14:paraId="488212F2" w14:textId="05A5CF12" w:rsidR="00E12A70" w:rsidRPr="00AE5E98" w:rsidRDefault="00E12A70" w:rsidP="00143D87">
      <w:r w:rsidRPr="00AE5E98">
        <w:t>In the /opt/cmx-</w:t>
      </w:r>
      <w:r w:rsidR="00A00D51">
        <w:t>mobile-app</w:t>
      </w:r>
      <w:r w:rsidRPr="00AE5E98">
        <w:t>-server/logs/cmx-</w:t>
      </w:r>
      <w:r w:rsidR="00A00D51">
        <w:t>mobile-app</w:t>
      </w:r>
      <w:r w:rsidRPr="00AE5E98">
        <w:t>-server.log make sure the message you configured on the zone is received.  Search with your message name in the log file. You should see something like :</w:t>
      </w:r>
    </w:p>
    <w:p w14:paraId="411DBBC2" w14:textId="77777777" w:rsidR="00E12A70" w:rsidRPr="00AE5E98" w:rsidRDefault="00E12A70" w:rsidP="00143D87">
      <w:pPr>
        <w:rPr>
          <w:i/>
        </w:rPr>
      </w:pPr>
      <w:r w:rsidRPr="00AE5E98">
        <w:rPr>
          <w:i/>
          <w:color w:val="000000"/>
        </w:rPr>
        <w:t>pushNotificationMessage= Value : “Your message”</w:t>
      </w:r>
    </w:p>
    <w:p w14:paraId="2CB8E642" w14:textId="77777777" w:rsidR="00E12A70" w:rsidRDefault="00E12A70" w:rsidP="00143D87"/>
    <w:p w14:paraId="4C663137" w14:textId="6F7ED7C2" w:rsidR="00E12A70" w:rsidRDefault="00E12A70" w:rsidP="00AE5E98">
      <w:pPr>
        <w:pStyle w:val="Heading2"/>
        <w:numPr>
          <w:ilvl w:val="1"/>
          <w:numId w:val="17"/>
        </w:numPr>
      </w:pPr>
      <w:bookmarkStart w:id="317" w:name="_Toc392006648"/>
      <w:r>
        <w:t xml:space="preserve">I cannot get preferred networks on my </w:t>
      </w:r>
      <w:r w:rsidR="00143D87">
        <w:t>device</w:t>
      </w:r>
      <w:bookmarkEnd w:id="317"/>
    </w:p>
    <w:p w14:paraId="077AF083" w14:textId="77777777" w:rsidR="00E12A70" w:rsidRDefault="00E12A70" w:rsidP="00E12A70">
      <w:pPr>
        <w:ind w:left="720"/>
      </w:pPr>
    </w:p>
    <w:p w14:paraId="126989CA" w14:textId="77777777" w:rsidR="00E12A70" w:rsidRPr="00AE5E98" w:rsidRDefault="00E12A70" w:rsidP="00143D87">
      <w:r w:rsidRPr="00AE5E98">
        <w:t>Make sure on the MSEUI page on your MSE (https://&lt;mseip&gt;/mseui/) you have populated the Preferred Network field at the bottom of the page and synced it properly.</w:t>
      </w:r>
    </w:p>
    <w:p w14:paraId="75D7C6B2" w14:textId="77777777" w:rsidR="00E12A70" w:rsidRDefault="00E12A70" w:rsidP="00E12A70">
      <w:pPr>
        <w:ind w:left="720"/>
      </w:pPr>
    </w:p>
    <w:p w14:paraId="71EEA355" w14:textId="5CC068E5" w:rsidR="00E12A70" w:rsidRDefault="00E12A70" w:rsidP="00AE5E98">
      <w:pPr>
        <w:pStyle w:val="Heading2"/>
        <w:numPr>
          <w:ilvl w:val="1"/>
          <w:numId w:val="17"/>
        </w:numPr>
      </w:pPr>
      <w:bookmarkStart w:id="318" w:name="_Toc392006649"/>
      <w:r>
        <w:lastRenderedPageBreak/>
        <w:t>I am not getting any latit</w:t>
      </w:r>
      <w:r w:rsidR="00143D87">
        <w:t>ude and longitude on my client</w:t>
      </w:r>
      <w:bookmarkEnd w:id="318"/>
    </w:p>
    <w:p w14:paraId="6AFCD9B4" w14:textId="77777777" w:rsidR="00E12A70" w:rsidRPr="00AE5E98" w:rsidRDefault="00E12A70" w:rsidP="00E12A70">
      <w:pPr>
        <w:pStyle w:val="ListParagraph"/>
        <w:rPr>
          <w:rFonts w:ascii="Times New Roman" w:hAnsi="Times New Roman"/>
          <w:sz w:val="24"/>
          <w:szCs w:val="24"/>
        </w:rPr>
      </w:pPr>
    </w:p>
    <w:p w14:paraId="0138C8E7" w14:textId="77777777" w:rsidR="00E12A70" w:rsidRPr="00AE5E98" w:rsidRDefault="00E12A70" w:rsidP="00143D87">
      <w:pPr>
        <w:pStyle w:val="ListParagraph"/>
        <w:ind w:left="0"/>
        <w:rPr>
          <w:rFonts w:ascii="Times New Roman" w:hAnsi="Times New Roman"/>
          <w:sz w:val="24"/>
          <w:szCs w:val="24"/>
        </w:rPr>
      </w:pPr>
      <w:r w:rsidRPr="00AE5E98">
        <w:rPr>
          <w:rFonts w:ascii="Times New Roman" w:hAnsi="Times New Roman"/>
          <w:sz w:val="24"/>
          <w:szCs w:val="24"/>
        </w:rPr>
        <w:t>Ensure on the PI Maps page you have at least 3 GPS markers placed. Then save the page and sync the changes (or wait for the sync to happen).</w:t>
      </w:r>
    </w:p>
    <w:p w14:paraId="7A7FF8CB" w14:textId="77777777" w:rsidR="00E12A70" w:rsidRPr="00AE5E98" w:rsidRDefault="00E12A70" w:rsidP="00143D87">
      <w:pPr>
        <w:pStyle w:val="ListParagraph"/>
        <w:ind w:left="0"/>
        <w:rPr>
          <w:rFonts w:ascii="Times New Roman" w:hAnsi="Times New Roman"/>
          <w:sz w:val="24"/>
          <w:szCs w:val="24"/>
        </w:rPr>
      </w:pPr>
    </w:p>
    <w:p w14:paraId="1A786A67" w14:textId="483E9988" w:rsidR="00E12A70" w:rsidRPr="00AE5E98" w:rsidRDefault="00E12A70" w:rsidP="00143D87">
      <w:pPr>
        <w:pStyle w:val="ListParagraph"/>
        <w:ind w:left="0"/>
        <w:rPr>
          <w:rFonts w:ascii="Times New Roman" w:hAnsi="Times New Roman"/>
          <w:sz w:val="24"/>
          <w:szCs w:val="24"/>
        </w:rPr>
      </w:pPr>
      <w:r w:rsidRPr="00AE5E98">
        <w:rPr>
          <w:rFonts w:ascii="Times New Roman" w:hAnsi="Times New Roman"/>
          <w:sz w:val="24"/>
          <w:szCs w:val="24"/>
        </w:rPr>
        <w:t xml:space="preserve">On the </w:t>
      </w:r>
      <w:r w:rsidR="00143D87">
        <w:rPr>
          <w:rFonts w:ascii="Times New Roman" w:hAnsi="Times New Roman"/>
          <w:sz w:val="24"/>
          <w:szCs w:val="24"/>
        </w:rPr>
        <w:t>M</w:t>
      </w:r>
      <w:r w:rsidRPr="00AE5E98">
        <w:rPr>
          <w:rFonts w:ascii="Times New Roman" w:hAnsi="Times New Roman"/>
          <w:sz w:val="24"/>
          <w:szCs w:val="24"/>
        </w:rPr>
        <w:t xml:space="preserve">obile </w:t>
      </w:r>
      <w:r w:rsidR="00143D87">
        <w:rPr>
          <w:rFonts w:ascii="Times New Roman" w:hAnsi="Times New Roman"/>
          <w:sz w:val="24"/>
          <w:szCs w:val="24"/>
        </w:rPr>
        <w:t>A</w:t>
      </w:r>
      <w:r w:rsidRPr="00AE5E98">
        <w:rPr>
          <w:rFonts w:ascii="Times New Roman" w:hAnsi="Times New Roman"/>
          <w:sz w:val="24"/>
          <w:szCs w:val="24"/>
        </w:rPr>
        <w:t xml:space="preserve">pp </w:t>
      </w:r>
      <w:r w:rsidR="00143D87">
        <w:rPr>
          <w:rFonts w:ascii="Times New Roman" w:hAnsi="Times New Roman"/>
          <w:sz w:val="24"/>
          <w:szCs w:val="24"/>
        </w:rPr>
        <w:t>S</w:t>
      </w:r>
      <w:r w:rsidRPr="00AE5E98">
        <w:rPr>
          <w:rFonts w:ascii="Times New Roman" w:hAnsi="Times New Roman"/>
          <w:sz w:val="24"/>
          <w:szCs w:val="24"/>
        </w:rPr>
        <w:t>erver, go to /opt/cmx-</w:t>
      </w:r>
      <w:r w:rsidR="00143D87">
        <w:rPr>
          <w:rFonts w:ascii="Times New Roman" w:hAnsi="Times New Roman"/>
          <w:sz w:val="24"/>
          <w:szCs w:val="24"/>
        </w:rPr>
        <w:t>mobile-app</w:t>
      </w:r>
      <w:r w:rsidRPr="00AE5E98">
        <w:rPr>
          <w:rFonts w:ascii="Times New Roman" w:hAnsi="Times New Roman"/>
          <w:sz w:val="24"/>
          <w:szCs w:val="24"/>
        </w:rPr>
        <w:t>-server/logs and check if you receive the latitude and longitude values with the client movement event.</w:t>
      </w:r>
    </w:p>
    <w:p w14:paraId="1896AA97" w14:textId="77777777" w:rsidR="00E12A70" w:rsidRPr="00AE5E98" w:rsidRDefault="00E12A70" w:rsidP="00143D87">
      <w:pPr>
        <w:pStyle w:val="ListParagraph"/>
        <w:ind w:left="0"/>
        <w:rPr>
          <w:rFonts w:ascii="Times New Roman" w:hAnsi="Times New Roman"/>
          <w:sz w:val="24"/>
          <w:szCs w:val="24"/>
        </w:rPr>
      </w:pPr>
    </w:p>
    <w:p w14:paraId="671B2D08" w14:textId="79C12CAE" w:rsidR="00E12A70" w:rsidRPr="00AE5E98" w:rsidRDefault="00E12A70" w:rsidP="00143D87">
      <w:pPr>
        <w:pStyle w:val="ListParagraph"/>
        <w:ind w:left="0"/>
        <w:rPr>
          <w:rFonts w:ascii="Times New Roman" w:hAnsi="Times New Roman"/>
          <w:sz w:val="24"/>
          <w:szCs w:val="24"/>
        </w:rPr>
      </w:pPr>
      <w:r w:rsidRPr="00AE5E98">
        <w:rPr>
          <w:rFonts w:ascii="Times New Roman" w:hAnsi="Times New Roman"/>
          <w:sz w:val="24"/>
          <w:szCs w:val="24"/>
        </w:rPr>
        <w:t>You can also go to /opt/cmx-</w:t>
      </w:r>
      <w:r w:rsidR="00143D87">
        <w:rPr>
          <w:rFonts w:ascii="Times New Roman" w:hAnsi="Times New Roman"/>
          <w:sz w:val="24"/>
          <w:szCs w:val="24"/>
        </w:rPr>
        <w:t>mobile-app</w:t>
      </w:r>
      <w:r w:rsidRPr="00AE5E98">
        <w:rPr>
          <w:rFonts w:ascii="Times New Roman" w:hAnsi="Times New Roman"/>
          <w:sz w:val="24"/>
          <w:szCs w:val="24"/>
        </w:rPr>
        <w:t xml:space="preserve">-server/bin and run the </w:t>
      </w:r>
      <w:r w:rsidRPr="00AE5E98">
        <w:rPr>
          <w:rFonts w:ascii="Times New Roman" w:hAnsi="Times New Roman"/>
          <w:i/>
          <w:sz w:val="24"/>
          <w:szCs w:val="24"/>
        </w:rPr>
        <w:t>getLocationByMac</w:t>
      </w:r>
      <w:r w:rsidRPr="00AE5E98">
        <w:rPr>
          <w:rFonts w:ascii="Times New Roman" w:hAnsi="Times New Roman"/>
          <w:sz w:val="24"/>
          <w:szCs w:val="24"/>
        </w:rPr>
        <w:t xml:space="preserve"> script with a client  macaddress  as argument and check if you receive the latitude and the longitude for the client.</w:t>
      </w:r>
    </w:p>
    <w:p w14:paraId="189B855E" w14:textId="77777777" w:rsidR="00E12A70" w:rsidRDefault="00E12A70" w:rsidP="00E12A70">
      <w:pPr>
        <w:pStyle w:val="ListParagraph"/>
      </w:pPr>
    </w:p>
    <w:p w14:paraId="21582B7C" w14:textId="047805D7" w:rsidR="00E12A70" w:rsidRDefault="00143D87" w:rsidP="00AE5E98">
      <w:pPr>
        <w:pStyle w:val="Heading2"/>
        <w:numPr>
          <w:ilvl w:val="1"/>
          <w:numId w:val="17"/>
        </w:numPr>
      </w:pPr>
      <w:bookmarkStart w:id="319" w:name="_Toc392006650"/>
      <w:r>
        <w:t>None of the steps resolved my issue</w:t>
      </w:r>
      <w:bookmarkEnd w:id="319"/>
    </w:p>
    <w:p w14:paraId="4E8900B3" w14:textId="77777777" w:rsidR="00E12A70" w:rsidRDefault="00E12A70" w:rsidP="00E12A70"/>
    <w:p w14:paraId="1F09C4AC" w14:textId="197E3963" w:rsidR="00E12A70" w:rsidRPr="00AE5E98" w:rsidRDefault="00E12A70" w:rsidP="00AE5E98">
      <w:r w:rsidRPr="00AE5E98">
        <w:t>Go to /opt/cmx-</w:t>
      </w:r>
      <w:r w:rsidR="00143D87">
        <w:t>mobile-app</w:t>
      </w:r>
      <w:r w:rsidRPr="00AE5E98">
        <w:t xml:space="preserve">-server/bin. Run the </w:t>
      </w:r>
      <w:r w:rsidRPr="00AE5E98">
        <w:rPr>
          <w:b/>
          <w:i/>
          <w:color w:val="000000"/>
        </w:rPr>
        <w:t>collectDebugInfo.sh</w:t>
      </w:r>
      <w:r w:rsidRPr="00AE5E98">
        <w:rPr>
          <w:color w:val="000000"/>
        </w:rPr>
        <w:t xml:space="preserve"> script.</w:t>
      </w:r>
      <w:r w:rsidR="00143D87">
        <w:rPr>
          <w:color w:val="000000"/>
        </w:rPr>
        <w:t xml:space="preserve"> Send the generated file to technical support.</w:t>
      </w:r>
      <w:r w:rsidRPr="00AE5E98">
        <w:rPr>
          <w:color w:val="000000"/>
        </w:rPr>
        <w:t xml:space="preserve">  </w:t>
      </w:r>
    </w:p>
    <w:p w14:paraId="5765CE82" w14:textId="3DA48F03" w:rsidR="00160B03" w:rsidRDefault="00160B03" w:rsidP="006C38C6">
      <w:pPr>
        <w:pStyle w:val="Heading1"/>
        <w:numPr>
          <w:ilvl w:val="0"/>
          <w:numId w:val="17"/>
        </w:numPr>
      </w:pPr>
      <w:bookmarkStart w:id="320" w:name="_Toc392006651"/>
      <w:r>
        <w:t>Known Issues</w:t>
      </w:r>
      <w:bookmarkEnd w:id="320"/>
    </w:p>
    <w:p w14:paraId="4FF4A463" w14:textId="0E3399D4" w:rsidR="00AD5F6B" w:rsidRDefault="00AD5F6B" w:rsidP="00260AF6">
      <w:pPr>
        <w:pStyle w:val="Heading1"/>
      </w:pPr>
    </w:p>
    <w:p w14:paraId="24CAD9ED" w14:textId="77777777" w:rsidR="00160B03" w:rsidRDefault="00160B03" w:rsidP="00260AF6"/>
    <w:p w14:paraId="151728AD" w14:textId="77777777" w:rsidR="00160B03" w:rsidRPr="00260AF6" w:rsidRDefault="00160B03" w:rsidP="00260AF6"/>
    <w:sectPr w:rsidR="00160B03" w:rsidRPr="00260AF6" w:rsidSect="0005186B">
      <w:headerReference w:type="even" r:id="rId76"/>
      <w:headerReference w:type="default" r:id="rId77"/>
      <w:footerReference w:type="even" r:id="rId78"/>
      <w:footerReference w:type="default" r:id="rId79"/>
      <w:headerReference w:type="first" r:id="rId80"/>
      <w:footerReference w:type="first" r:id="rId81"/>
      <w:pgSz w:w="12240" w:h="15840"/>
      <w:pgMar w:top="2160" w:right="1440" w:bottom="1440" w:left="1800" w:header="720" w:footer="21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95D580" w14:textId="77777777" w:rsidR="00BC3CC4" w:rsidRDefault="00BC3CC4" w:rsidP="00A86E4F">
      <w:r>
        <w:separator/>
      </w:r>
    </w:p>
  </w:endnote>
  <w:endnote w:type="continuationSeparator" w:id="0">
    <w:p w14:paraId="74E59CD7" w14:textId="77777777" w:rsidR="00BC3CC4" w:rsidRDefault="00BC3CC4" w:rsidP="00A86E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Bold">
    <w:panose1 w:val="020B0704020202020204"/>
    <w:charset w:val="00"/>
    <w:family w:val="auto"/>
    <w:pitch w:val="variable"/>
    <w:sig w:usb0="00000003" w:usb1="00000000" w:usb2="00000000" w:usb3="00000000" w:csb0="00000001" w:csb1="00000000"/>
  </w:font>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enlo Regular">
    <w:altName w:val="Arial"/>
    <w:charset w:val="00"/>
    <w:family w:val="auto"/>
    <w:pitch w:val="variable"/>
    <w:sig w:usb0="00000000" w:usb1="D200F9FB" w:usb2="02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54BDC" w14:textId="77777777" w:rsidR="008E29FA" w:rsidRPr="00A86E4F" w:rsidRDefault="008E29FA" w:rsidP="00A86E4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00" w:type="dxa"/>
      <w:tblInd w:w="108" w:type="dxa"/>
      <w:tblBorders>
        <w:top w:val="single" w:sz="4" w:space="0" w:color="auto"/>
      </w:tblBorders>
      <w:tblLook w:val="01E0" w:firstRow="1" w:lastRow="1" w:firstColumn="1" w:lastColumn="1" w:noHBand="0" w:noVBand="0"/>
    </w:tblPr>
    <w:tblGrid>
      <w:gridCol w:w="4133"/>
      <w:gridCol w:w="735"/>
      <w:gridCol w:w="4132"/>
    </w:tblGrid>
    <w:tr w:rsidR="008E29FA" w14:paraId="09D9E8CE" w14:textId="77777777">
      <w:trPr>
        <w:trHeight w:val="173"/>
      </w:trPr>
      <w:tc>
        <w:tcPr>
          <w:tcW w:w="4046" w:type="dxa"/>
        </w:tcPr>
        <w:p w14:paraId="2F19D872" w14:textId="77777777" w:rsidR="008E29FA" w:rsidRPr="003F7A28" w:rsidRDefault="008E29FA" w:rsidP="00A86E4F">
          <w:pPr>
            <w:pStyle w:val="CiscoFooter"/>
          </w:pPr>
          <w:r>
            <w:rPr>
              <w:noProof/>
            </w:rPr>
            <w:drawing>
              <wp:anchor distT="0" distB="0" distL="114300" distR="114300" simplePos="0" relativeHeight="251661824" behindDoc="1" locked="0" layoutInCell="0" allowOverlap="0" wp14:anchorId="11F60F3F" wp14:editId="61B99589">
                <wp:simplePos x="0" y="0"/>
                <wp:positionH relativeFrom="column">
                  <wp:posOffset>-721360</wp:posOffset>
                </wp:positionH>
                <wp:positionV relativeFrom="page">
                  <wp:posOffset>8324850</wp:posOffset>
                </wp:positionV>
                <wp:extent cx="1892935" cy="1955800"/>
                <wp:effectExtent l="19050" t="0" r="0" b="0"/>
                <wp:wrapNone/>
                <wp:docPr id="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1892935" cy="1955800"/>
                        </a:xfrm>
                        <a:prstGeom prst="rect">
                          <a:avLst/>
                        </a:prstGeom>
                        <a:noFill/>
                        <a:ln w="9525">
                          <a:noFill/>
                          <a:miter lim="800000"/>
                          <a:headEnd/>
                          <a:tailEnd/>
                        </a:ln>
                      </pic:spPr>
                    </pic:pic>
                  </a:graphicData>
                </a:graphic>
              </wp:anchor>
            </w:drawing>
          </w:r>
          <w:r>
            <w:t>Copyright 2014 Cisco Systems</w:t>
          </w:r>
        </w:p>
      </w:tc>
      <w:tc>
        <w:tcPr>
          <w:tcW w:w="720" w:type="dxa"/>
        </w:tcPr>
        <w:p w14:paraId="0D914B3C" w14:textId="77777777" w:rsidR="008E29FA" w:rsidRDefault="008E29FA" w:rsidP="00A86E4F">
          <w:pPr>
            <w:pStyle w:val="CiscoFooter"/>
            <w:jc w:val="center"/>
          </w:pPr>
          <w:r w:rsidRPr="00024A12">
            <w:t xml:space="preserve">- </w:t>
          </w:r>
          <w:r>
            <w:fldChar w:fldCharType="begin"/>
          </w:r>
          <w:r>
            <w:instrText xml:space="preserve"> PAGE </w:instrText>
          </w:r>
          <w:r>
            <w:fldChar w:fldCharType="separate"/>
          </w:r>
          <w:r w:rsidR="00AE5E98">
            <w:rPr>
              <w:noProof/>
            </w:rPr>
            <w:t>iii</w:t>
          </w:r>
          <w:r>
            <w:rPr>
              <w:noProof/>
            </w:rPr>
            <w:fldChar w:fldCharType="end"/>
          </w:r>
          <w:r w:rsidRPr="00024A12">
            <w:t xml:space="preserve"> -</w:t>
          </w:r>
        </w:p>
      </w:tc>
      <w:tc>
        <w:tcPr>
          <w:tcW w:w="4046" w:type="dxa"/>
        </w:tcPr>
        <w:p w14:paraId="19FFEAA8" w14:textId="77777777" w:rsidR="008E29FA" w:rsidRDefault="008E29FA" w:rsidP="00710E42">
          <w:pPr>
            <w:pStyle w:val="CiscoFooter"/>
            <w:ind w:left="-108" w:right="-18" w:hanging="7"/>
            <w:jc w:val="right"/>
          </w:pPr>
          <w:r>
            <w:rPr>
              <w:noProof/>
            </w:rPr>
            <w:t xml:space="preserve">CMX Mobile Application SDK Guide </w:t>
          </w:r>
        </w:p>
      </w:tc>
    </w:tr>
  </w:tbl>
  <w:p w14:paraId="07C4DC0A" w14:textId="77777777" w:rsidR="008E29FA" w:rsidRPr="00BD64E5" w:rsidRDefault="008E29FA" w:rsidP="00710E42">
    <w:pPr>
      <w:pStyle w:val="CiscoFooter"/>
      <w:tabs>
        <w:tab w:val="left" w:pos="1545"/>
      </w:tabs>
    </w:pPr>
    <w:r>
      <w:tab/>
    </w:r>
  </w:p>
  <w:p w14:paraId="263A1DC3" w14:textId="77777777" w:rsidR="008E29FA" w:rsidRPr="00BD64E5" w:rsidRDefault="008E29FA" w:rsidP="00A86E4F">
    <w:pPr>
      <w:pStyle w:val="Cisco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7CD3EA" w14:textId="77777777" w:rsidR="008E29FA" w:rsidRPr="00A86E4F" w:rsidRDefault="008E29FA" w:rsidP="00A86E4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15399A" w14:textId="77777777" w:rsidR="008E29FA" w:rsidRPr="005B5B88" w:rsidRDefault="008E29FA" w:rsidP="005B5B8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90" w:type="dxa"/>
      <w:tblInd w:w="108" w:type="dxa"/>
      <w:tblBorders>
        <w:top w:val="single" w:sz="4" w:space="0" w:color="auto"/>
      </w:tblBorders>
      <w:tblLook w:val="01E0" w:firstRow="1" w:lastRow="1" w:firstColumn="1" w:lastColumn="1" w:noHBand="0" w:noVBand="0"/>
    </w:tblPr>
    <w:tblGrid>
      <w:gridCol w:w="2970"/>
      <w:gridCol w:w="2880"/>
      <w:gridCol w:w="3240"/>
    </w:tblGrid>
    <w:tr w:rsidR="008E29FA" w:rsidRPr="00435286" w14:paraId="6829A4B4" w14:textId="77777777">
      <w:trPr>
        <w:trHeight w:val="173"/>
      </w:trPr>
      <w:tc>
        <w:tcPr>
          <w:tcW w:w="2970" w:type="dxa"/>
        </w:tcPr>
        <w:p w14:paraId="1463656C" w14:textId="77777777" w:rsidR="008E29FA" w:rsidRPr="00435286" w:rsidRDefault="008E29FA" w:rsidP="00352315">
          <w:pPr>
            <w:pStyle w:val="CiscoFooter"/>
          </w:pPr>
          <w:r>
            <w:t>Copyright 2014 Cisco Systems</w:t>
          </w:r>
        </w:p>
      </w:tc>
      <w:tc>
        <w:tcPr>
          <w:tcW w:w="2880" w:type="dxa"/>
        </w:tcPr>
        <w:p w14:paraId="4436A851" w14:textId="77777777" w:rsidR="008E29FA" w:rsidRPr="00435286" w:rsidRDefault="008E29FA" w:rsidP="00352315">
          <w:pPr>
            <w:pStyle w:val="CiscoFooter"/>
            <w:jc w:val="center"/>
          </w:pPr>
          <w:r w:rsidRPr="00024A12">
            <w:t xml:space="preserve">- </w:t>
          </w:r>
          <w:r>
            <w:fldChar w:fldCharType="begin"/>
          </w:r>
          <w:r>
            <w:instrText xml:space="preserve"> PAGE </w:instrText>
          </w:r>
          <w:r>
            <w:fldChar w:fldCharType="separate"/>
          </w:r>
          <w:r w:rsidR="00AE5E98">
            <w:rPr>
              <w:noProof/>
            </w:rPr>
            <w:t>75</w:t>
          </w:r>
          <w:r>
            <w:rPr>
              <w:noProof/>
            </w:rPr>
            <w:fldChar w:fldCharType="end"/>
          </w:r>
          <w:r w:rsidRPr="00024A12">
            <w:t xml:space="preserve"> -</w:t>
          </w:r>
        </w:p>
      </w:tc>
      <w:tc>
        <w:tcPr>
          <w:tcW w:w="3240" w:type="dxa"/>
        </w:tcPr>
        <w:p w14:paraId="7FE3FB39" w14:textId="77777777" w:rsidR="008E29FA" w:rsidRPr="00435286" w:rsidRDefault="008E29FA" w:rsidP="00352315">
          <w:pPr>
            <w:pStyle w:val="CiscoFooter"/>
            <w:jc w:val="right"/>
          </w:pPr>
          <w:r>
            <w:t>CMX Mobile Application SDK Guide</w:t>
          </w:r>
        </w:p>
      </w:tc>
    </w:tr>
  </w:tbl>
  <w:p w14:paraId="20A075EB" w14:textId="77777777" w:rsidR="008E29FA" w:rsidRPr="00435286" w:rsidRDefault="008E29FA" w:rsidP="005B5B88">
    <w:r>
      <w:rPr>
        <w:noProof/>
      </w:rPr>
      <w:drawing>
        <wp:anchor distT="0" distB="0" distL="114300" distR="114300" simplePos="0" relativeHeight="251660288" behindDoc="1" locked="0" layoutInCell="0" allowOverlap="0" wp14:anchorId="310692E8" wp14:editId="7EC032FD">
          <wp:simplePos x="0" y="0"/>
          <wp:positionH relativeFrom="column">
            <wp:posOffset>-687070</wp:posOffset>
          </wp:positionH>
          <wp:positionV relativeFrom="page">
            <wp:posOffset>8324850</wp:posOffset>
          </wp:positionV>
          <wp:extent cx="1892935" cy="1955800"/>
          <wp:effectExtent l="19050" t="0" r="0" b="0"/>
          <wp:wrapNone/>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srcRect/>
                  <a:stretch>
                    <a:fillRect/>
                  </a:stretch>
                </pic:blipFill>
                <pic:spPr bwMode="auto">
                  <a:xfrm>
                    <a:off x="0" y="0"/>
                    <a:ext cx="1892935" cy="1955800"/>
                  </a:xfrm>
                  <a:prstGeom prst="rect">
                    <a:avLst/>
                  </a:prstGeom>
                  <a:noFill/>
                  <a:ln w="9525">
                    <a:noFill/>
                    <a:miter lim="800000"/>
                    <a:headEnd/>
                    <a:tailEnd/>
                  </a:ln>
                </pic:spPr>
              </pic:pic>
            </a:graphicData>
          </a:graphic>
        </wp:anchor>
      </w:drawing>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D63730" w14:textId="77777777" w:rsidR="008E29FA" w:rsidRPr="005B5B88" w:rsidRDefault="008E29FA" w:rsidP="005B5B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2CBFFF" w14:textId="77777777" w:rsidR="00BC3CC4" w:rsidRDefault="00BC3CC4" w:rsidP="00A86E4F">
      <w:r>
        <w:separator/>
      </w:r>
    </w:p>
  </w:footnote>
  <w:footnote w:type="continuationSeparator" w:id="0">
    <w:p w14:paraId="66FF554C" w14:textId="77777777" w:rsidR="00BC3CC4" w:rsidRDefault="00BC3CC4" w:rsidP="00A86E4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B1CB29" w14:textId="77777777" w:rsidR="008E29FA" w:rsidRDefault="008E29FA">
    <w:pPr>
      <w:pStyle w:val="Header"/>
    </w:pP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4FF6A2" w14:textId="77777777" w:rsidR="008E29FA" w:rsidRPr="00A86E4F" w:rsidRDefault="008E29FA" w:rsidP="00A86E4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B5D35D" w14:textId="77777777" w:rsidR="008E29FA" w:rsidRPr="00B829FB" w:rsidRDefault="008E29FA" w:rsidP="00A86E4F">
    <w:pPr>
      <w:framePr w:w="2175" w:h="1396" w:hRule="exact" w:hSpace="187" w:wrap="notBeside" w:vAnchor="text" w:hAnchor="page" w:x="1419" w:y="-14" w:anchorLock="1"/>
      <w:jc w:val="center"/>
      <w:rPr>
        <w:rFonts w:ascii="Arial" w:hAnsi="Arial" w:cs="Arial"/>
        <w:sz w:val="18"/>
        <w:szCs w:val="18"/>
      </w:rPr>
    </w:pPr>
  </w:p>
  <w:p w14:paraId="4F7A9DE1" w14:textId="77777777" w:rsidR="008E29FA" w:rsidRPr="00CD74DD" w:rsidRDefault="008E29FA" w:rsidP="00A86E4F">
    <w:pPr>
      <w:rPr>
        <w:color w:val="000000"/>
      </w:rPr>
    </w:pPr>
  </w:p>
  <w:p w14:paraId="2E07ADC3" w14:textId="77777777" w:rsidR="008E29FA" w:rsidRPr="007A21AB" w:rsidRDefault="008E29FA" w:rsidP="00A86E4F">
    <w:pPr>
      <w:pStyle w:val="Header"/>
      <w:rPr>
        <w:szCs w:val="28"/>
      </w:rPr>
    </w:pPr>
  </w:p>
  <w:p w14:paraId="77A1D054" w14:textId="77777777" w:rsidR="008E29FA" w:rsidRPr="00927E4C" w:rsidRDefault="008E29FA" w:rsidP="00A86E4F">
    <w:pPr>
      <w:pStyle w:val="Header"/>
    </w:pPr>
    <w:r>
      <w:rPr>
        <w:noProof/>
      </w:rPr>
      <w:drawing>
        <wp:anchor distT="0" distB="0" distL="114300" distR="114300" simplePos="0" relativeHeight="251658752" behindDoc="1" locked="0" layoutInCell="1" allowOverlap="1" wp14:anchorId="0F79FEFE" wp14:editId="50900D0A">
          <wp:simplePos x="0" y="0"/>
          <wp:positionH relativeFrom="column">
            <wp:posOffset>4709795</wp:posOffset>
          </wp:positionH>
          <wp:positionV relativeFrom="paragraph">
            <wp:posOffset>-389255</wp:posOffset>
          </wp:positionV>
          <wp:extent cx="981710" cy="773430"/>
          <wp:effectExtent l="19050" t="0" r="8890" b="0"/>
          <wp:wrapTight wrapText="bothSides">
            <wp:wrapPolygon edited="0">
              <wp:start x="4191" y="0"/>
              <wp:lineTo x="-419" y="3724"/>
              <wp:lineTo x="-419" y="6384"/>
              <wp:lineTo x="10898" y="8512"/>
              <wp:lineTo x="2515" y="8512"/>
              <wp:lineTo x="1257" y="11172"/>
              <wp:lineTo x="2096" y="13833"/>
              <wp:lineTo x="21796" y="13833"/>
              <wp:lineTo x="21796" y="10640"/>
              <wp:lineTo x="17185" y="8512"/>
              <wp:lineTo x="10898" y="8512"/>
              <wp:lineTo x="21376" y="6384"/>
              <wp:lineTo x="21796" y="3724"/>
              <wp:lineTo x="16766" y="0"/>
              <wp:lineTo x="4191" y="0"/>
            </wp:wrapPolygon>
          </wp:wrapTight>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981710" cy="773430"/>
                  </a:xfrm>
                  <a:prstGeom prst="rect">
                    <a:avLst/>
                  </a:prstGeom>
                  <a:noFill/>
                  <a:ln w="9525">
                    <a:noFill/>
                    <a:miter lim="800000"/>
                    <a:headEnd/>
                    <a:tailEnd/>
                  </a:ln>
                </pic:spPr>
              </pic:pic>
            </a:graphicData>
          </a:graphic>
        </wp:anchor>
      </w:drawing>
    </w:r>
  </w:p>
  <w:p w14:paraId="15C21317" w14:textId="77777777" w:rsidR="008E29FA" w:rsidRDefault="008E29FA" w:rsidP="00A86E4F">
    <w:pPr>
      <w:pStyle w:val="Header"/>
    </w:pPr>
    <w:r>
      <w:rPr>
        <w:noProof/>
      </w:rPr>
      <w:drawing>
        <wp:anchor distT="0" distB="0" distL="114300" distR="114300" simplePos="0" relativeHeight="251655680" behindDoc="0" locked="0" layoutInCell="1" allowOverlap="1" wp14:anchorId="41AC5BF6" wp14:editId="415129B3">
          <wp:simplePos x="0" y="0"/>
          <wp:positionH relativeFrom="column">
            <wp:posOffset>-5715</wp:posOffset>
          </wp:positionH>
          <wp:positionV relativeFrom="paragraph">
            <wp:posOffset>158750</wp:posOffset>
          </wp:positionV>
          <wp:extent cx="5713730" cy="58420"/>
          <wp:effectExtent l="19050" t="0" r="1270" b="0"/>
          <wp:wrapNone/>
          <wp:docPr id="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5713730" cy="58420"/>
                  </a:xfrm>
                  <a:prstGeom prst="rect">
                    <a:avLst/>
                  </a:prstGeom>
                  <a:noFill/>
                  <a:ln w="9525">
                    <a:noFill/>
                    <a:miter lim="800000"/>
                    <a:headEnd/>
                    <a:tailEnd/>
                  </a:ln>
                </pic:spPr>
              </pic:pic>
            </a:graphicData>
          </a:graphic>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5F33D4" w14:textId="77777777" w:rsidR="008E29FA" w:rsidRPr="00A86E4F" w:rsidRDefault="008E29FA" w:rsidP="00A86E4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D4F32" w14:textId="77777777" w:rsidR="008E29FA" w:rsidRPr="005B5B88" w:rsidRDefault="008E29FA" w:rsidP="005B5B88">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0BCCD4" w14:textId="77777777" w:rsidR="008E29FA" w:rsidRPr="00B829FB" w:rsidRDefault="008E29FA" w:rsidP="005B5B88">
    <w:pPr>
      <w:framePr w:w="2175" w:h="1396" w:hRule="exact" w:hSpace="187" w:wrap="notBeside" w:vAnchor="text" w:hAnchor="page" w:x="1449" w:y="1" w:anchorLock="1"/>
      <w:jc w:val="center"/>
      <w:rPr>
        <w:rFonts w:ascii="Arial" w:hAnsi="Arial" w:cs="Arial"/>
        <w:sz w:val="18"/>
        <w:szCs w:val="18"/>
      </w:rPr>
    </w:pPr>
  </w:p>
  <w:p w14:paraId="3CBD8488" w14:textId="77777777" w:rsidR="008E29FA" w:rsidRPr="00CD74DD" w:rsidRDefault="008E29FA" w:rsidP="005B5B88">
    <w:pPr>
      <w:rPr>
        <w:color w:val="000000"/>
      </w:rPr>
    </w:pPr>
    <w:r>
      <w:rPr>
        <w:noProof/>
        <w:color w:val="000000"/>
      </w:rPr>
      <w:drawing>
        <wp:anchor distT="0" distB="0" distL="114300" distR="114300" simplePos="0" relativeHeight="251658240" behindDoc="1" locked="0" layoutInCell="1" allowOverlap="1" wp14:anchorId="33299546" wp14:editId="453BF6C8">
          <wp:simplePos x="0" y="0"/>
          <wp:positionH relativeFrom="column">
            <wp:posOffset>4709795</wp:posOffset>
          </wp:positionH>
          <wp:positionV relativeFrom="paragraph">
            <wp:posOffset>-38735</wp:posOffset>
          </wp:positionV>
          <wp:extent cx="981710" cy="773430"/>
          <wp:effectExtent l="19050" t="0" r="8890" b="0"/>
          <wp:wrapTight wrapText="bothSides">
            <wp:wrapPolygon edited="0">
              <wp:start x="4191" y="0"/>
              <wp:lineTo x="-419" y="3724"/>
              <wp:lineTo x="-419" y="6384"/>
              <wp:lineTo x="10898" y="8512"/>
              <wp:lineTo x="2515" y="8512"/>
              <wp:lineTo x="1257" y="11172"/>
              <wp:lineTo x="2096" y="13833"/>
              <wp:lineTo x="21796" y="13833"/>
              <wp:lineTo x="21796" y="10640"/>
              <wp:lineTo x="17185" y="8512"/>
              <wp:lineTo x="10898" y="8512"/>
              <wp:lineTo x="21376" y="6384"/>
              <wp:lineTo x="21796" y="3724"/>
              <wp:lineTo x="16766" y="0"/>
              <wp:lineTo x="4191" y="0"/>
            </wp:wrapPolygon>
          </wp:wrapTight>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srcRect/>
                  <a:stretch>
                    <a:fillRect/>
                  </a:stretch>
                </pic:blipFill>
                <pic:spPr bwMode="auto">
                  <a:xfrm>
                    <a:off x="0" y="0"/>
                    <a:ext cx="981710" cy="773430"/>
                  </a:xfrm>
                  <a:prstGeom prst="rect">
                    <a:avLst/>
                  </a:prstGeom>
                  <a:noFill/>
                  <a:ln w="9525">
                    <a:noFill/>
                    <a:miter lim="800000"/>
                    <a:headEnd/>
                    <a:tailEnd/>
                  </a:ln>
                </pic:spPr>
              </pic:pic>
            </a:graphicData>
          </a:graphic>
        </wp:anchor>
      </w:drawing>
    </w:r>
  </w:p>
  <w:p w14:paraId="4D9232FE" w14:textId="77777777" w:rsidR="008E29FA" w:rsidRPr="007A21AB" w:rsidRDefault="008E29FA" w:rsidP="005B5B88">
    <w:pPr>
      <w:pStyle w:val="Header"/>
      <w:rPr>
        <w:szCs w:val="28"/>
      </w:rPr>
    </w:pPr>
  </w:p>
  <w:p w14:paraId="7CBB1A8E" w14:textId="77777777" w:rsidR="008E29FA" w:rsidRPr="00927E4C" w:rsidRDefault="008E29FA" w:rsidP="005B5B88">
    <w:pPr>
      <w:pStyle w:val="Header"/>
    </w:pPr>
  </w:p>
  <w:p w14:paraId="30F6A316" w14:textId="77777777" w:rsidR="008E29FA" w:rsidRDefault="008E29FA" w:rsidP="005B5B88">
    <w:pPr>
      <w:pStyle w:val="Header"/>
    </w:pPr>
    <w:r>
      <w:rPr>
        <w:noProof/>
      </w:rPr>
      <w:drawing>
        <wp:anchor distT="0" distB="0" distL="114300" distR="114300" simplePos="0" relativeHeight="251656192" behindDoc="0" locked="0" layoutInCell="1" allowOverlap="1" wp14:anchorId="6FE9C5DA" wp14:editId="28772B2D">
          <wp:simplePos x="0" y="0"/>
          <wp:positionH relativeFrom="column">
            <wp:posOffset>-5715</wp:posOffset>
          </wp:positionH>
          <wp:positionV relativeFrom="paragraph">
            <wp:posOffset>158750</wp:posOffset>
          </wp:positionV>
          <wp:extent cx="5713730" cy="58420"/>
          <wp:effectExtent l="19050" t="0" r="1270" b="0"/>
          <wp:wrapNone/>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srcRect/>
                  <a:stretch>
                    <a:fillRect/>
                  </a:stretch>
                </pic:blipFill>
                <pic:spPr bwMode="auto">
                  <a:xfrm>
                    <a:off x="0" y="0"/>
                    <a:ext cx="5713730" cy="58420"/>
                  </a:xfrm>
                  <a:prstGeom prst="rect">
                    <a:avLst/>
                  </a:prstGeom>
                  <a:noFill/>
                  <a:ln w="9525">
                    <a:noFill/>
                    <a:miter lim="800000"/>
                    <a:headEnd/>
                    <a:tailEnd/>
                  </a:ln>
                </pic:spPr>
              </pic:pic>
            </a:graphicData>
          </a:graphic>
        </wp:anchor>
      </w:drawing>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EA3BC4" w14:textId="77777777" w:rsidR="008E29FA" w:rsidRPr="005B5B88" w:rsidRDefault="008E29FA" w:rsidP="005B5B8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823CD6"/>
    <w:multiLevelType w:val="hybridMultilevel"/>
    <w:tmpl w:val="EB047C84"/>
    <w:lvl w:ilvl="0" w:tplc="6096F880">
      <w:start w:val="1"/>
      <w:numFmt w:val="none"/>
      <w:pStyle w:val="CiscoResponseNote"/>
      <w:lvlText w:val="Note:"/>
      <w:lvlJc w:val="left"/>
      <w:pPr>
        <w:tabs>
          <w:tab w:val="num" w:pos="216"/>
        </w:tabs>
        <w:ind w:left="0" w:firstLine="0"/>
      </w:pPr>
      <w:rPr>
        <w:rFonts w:ascii="Arial Bold" w:hAnsi="Arial Bold" w:hint="default"/>
        <w:b/>
        <w:i w:val="0"/>
        <w:color w:val="3E67A4"/>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BCF3622"/>
    <w:multiLevelType w:val="multilevel"/>
    <w:tmpl w:val="8E7826DC"/>
    <w:lvl w:ilvl="0">
      <w:start w:val="1"/>
      <w:numFmt w:val="decimal"/>
      <w:pStyle w:val="CiscoSectionTitle"/>
      <w:isLgl/>
      <w:lvlText w:val="%1"/>
      <w:lvlJc w:val="left"/>
      <w:pPr>
        <w:tabs>
          <w:tab w:val="num" w:pos="1080"/>
        </w:tabs>
        <w:ind w:left="0" w:firstLine="0"/>
      </w:pPr>
      <w:rPr>
        <w:rFonts w:hint="default"/>
      </w:rPr>
    </w:lvl>
    <w:lvl w:ilvl="1">
      <w:start w:val="1"/>
      <w:numFmt w:val="decimal"/>
      <w:pStyle w:val="CiscoHeading1"/>
      <w:isLgl/>
      <w:lvlText w:val="%1.%2"/>
      <w:lvlJc w:val="left"/>
      <w:pPr>
        <w:tabs>
          <w:tab w:val="num" w:pos="1080"/>
        </w:tabs>
        <w:ind w:left="0" w:firstLine="0"/>
      </w:pPr>
      <w:rPr>
        <w:rFonts w:hint="default"/>
      </w:rPr>
    </w:lvl>
    <w:lvl w:ilvl="2">
      <w:start w:val="1"/>
      <w:numFmt w:val="decimal"/>
      <w:pStyle w:val="CiscoHeading2"/>
      <w:isLgl/>
      <w:lvlText w:val="%1.%2.%3"/>
      <w:lvlJc w:val="left"/>
      <w:pPr>
        <w:tabs>
          <w:tab w:val="num" w:pos="1080"/>
        </w:tabs>
        <w:ind w:left="0" w:firstLine="0"/>
      </w:pPr>
      <w:rPr>
        <w:rFonts w:hint="default"/>
      </w:rPr>
    </w:lvl>
    <w:lvl w:ilvl="3">
      <w:start w:val="1"/>
      <w:numFmt w:val="decimal"/>
      <w:pStyle w:val="CiscoHeading3"/>
      <w:isLgl/>
      <w:lvlText w:val="%1.%2.%3.%4"/>
      <w:lvlJc w:val="left"/>
      <w:pPr>
        <w:tabs>
          <w:tab w:val="num" w:pos="1080"/>
        </w:tabs>
        <w:ind w:left="0" w:firstLine="0"/>
      </w:pPr>
      <w:rPr>
        <w:rFonts w:hint="default"/>
      </w:rPr>
    </w:lvl>
    <w:lvl w:ilvl="4">
      <w:start w:val="1"/>
      <w:numFmt w:val="decimal"/>
      <w:pStyle w:val="CiscoHeading4"/>
      <w:isLgl/>
      <w:lvlText w:val="%1.%2.%3.%4.%5"/>
      <w:lvlJc w:val="left"/>
      <w:pPr>
        <w:tabs>
          <w:tab w:val="num" w:pos="1080"/>
        </w:tabs>
        <w:ind w:left="0" w:firstLine="0"/>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
    <w:nsid w:val="125B53D8"/>
    <w:multiLevelType w:val="hybridMultilevel"/>
    <w:tmpl w:val="66C89D14"/>
    <w:lvl w:ilvl="0" w:tplc="015ECF6E">
      <w:start w:val="1"/>
      <w:numFmt w:val="bullet"/>
      <w:pStyle w:val="CiscoResponseBullet2"/>
      <w:lvlText w:val="-"/>
      <w:lvlJc w:val="left"/>
      <w:pPr>
        <w:tabs>
          <w:tab w:val="num" w:pos="1080"/>
        </w:tabs>
        <w:ind w:left="1080" w:hanging="360"/>
      </w:pPr>
      <w:rPr>
        <w:rFonts w:ascii="Verdana" w:hAnsi="Verdana" w:hint="default"/>
        <w:color w:val="2F6681"/>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26C6408"/>
    <w:multiLevelType w:val="multilevel"/>
    <w:tmpl w:val="8FD8FDE8"/>
    <w:lvl w:ilvl="0">
      <w:start w:val="5"/>
      <w:numFmt w:val="decimal"/>
      <w:lvlText w:val="%1"/>
      <w:lvlJc w:val="left"/>
      <w:pPr>
        <w:ind w:left="765" w:hanging="765"/>
      </w:pPr>
      <w:rPr>
        <w:rFonts w:hint="default"/>
      </w:rPr>
    </w:lvl>
    <w:lvl w:ilvl="1">
      <w:start w:val="1"/>
      <w:numFmt w:val="decimal"/>
      <w:lvlText w:val="%1.%2"/>
      <w:lvlJc w:val="left"/>
      <w:pPr>
        <w:ind w:left="1173" w:hanging="765"/>
      </w:pPr>
      <w:rPr>
        <w:rFonts w:hint="default"/>
      </w:rPr>
    </w:lvl>
    <w:lvl w:ilvl="2">
      <w:start w:val="3"/>
      <w:numFmt w:val="decimal"/>
      <w:lvlText w:val="%1.%2.%3"/>
      <w:lvlJc w:val="left"/>
      <w:pPr>
        <w:ind w:left="1581" w:hanging="765"/>
      </w:pPr>
      <w:rPr>
        <w:rFonts w:hint="default"/>
      </w:rPr>
    </w:lvl>
    <w:lvl w:ilvl="3">
      <w:start w:val="1"/>
      <w:numFmt w:val="decimal"/>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4248" w:hanging="180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424" w:hanging="2160"/>
      </w:pPr>
      <w:rPr>
        <w:rFonts w:hint="default"/>
      </w:rPr>
    </w:lvl>
  </w:abstractNum>
  <w:abstractNum w:abstractNumId="4">
    <w:nsid w:val="14C87F3A"/>
    <w:multiLevelType w:val="hybridMultilevel"/>
    <w:tmpl w:val="5792F3F8"/>
    <w:lvl w:ilvl="0" w:tplc="607E39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52F7245"/>
    <w:multiLevelType w:val="multilevel"/>
    <w:tmpl w:val="353EFF90"/>
    <w:lvl w:ilvl="0">
      <w:start w:val="5"/>
      <w:numFmt w:val="decimal"/>
      <w:lvlText w:val="%1"/>
      <w:lvlJc w:val="left"/>
      <w:pPr>
        <w:ind w:left="765" w:hanging="765"/>
      </w:pPr>
      <w:rPr>
        <w:rFonts w:hint="default"/>
      </w:rPr>
    </w:lvl>
    <w:lvl w:ilvl="1">
      <w:start w:val="1"/>
      <w:numFmt w:val="decimal"/>
      <w:lvlText w:val="%1.%2"/>
      <w:lvlJc w:val="left"/>
      <w:pPr>
        <w:ind w:left="1005" w:hanging="765"/>
      </w:pPr>
      <w:rPr>
        <w:rFonts w:hint="default"/>
      </w:rPr>
    </w:lvl>
    <w:lvl w:ilvl="2">
      <w:start w:val="4"/>
      <w:numFmt w:val="decimal"/>
      <w:lvlText w:val="%1.%2.%3"/>
      <w:lvlJc w:val="left"/>
      <w:pPr>
        <w:ind w:left="1245" w:hanging="765"/>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6">
    <w:nsid w:val="1CC4399A"/>
    <w:multiLevelType w:val="hybridMultilevel"/>
    <w:tmpl w:val="B652E894"/>
    <w:lvl w:ilvl="0" w:tplc="C3BED226">
      <w:start w:val="1"/>
      <w:numFmt w:val="bullet"/>
      <w:pStyle w:val="CiscoTable-Bullet"/>
      <w:lvlText w:val="•"/>
      <w:lvlJc w:val="left"/>
      <w:pPr>
        <w:tabs>
          <w:tab w:val="num" w:pos="216"/>
        </w:tabs>
        <w:ind w:left="216" w:hanging="216"/>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2CB7570"/>
    <w:multiLevelType w:val="hybridMultilevel"/>
    <w:tmpl w:val="B08C922C"/>
    <w:lvl w:ilvl="0" w:tplc="4216CC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69F4D51"/>
    <w:multiLevelType w:val="hybridMultilevel"/>
    <w:tmpl w:val="1B7CE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9A66BE"/>
    <w:multiLevelType w:val="hybridMultilevel"/>
    <w:tmpl w:val="CBAE6F4A"/>
    <w:lvl w:ilvl="0" w:tplc="42C871EA">
      <w:start w:val="1"/>
      <w:numFmt w:val="none"/>
      <w:pStyle w:val="CiscoResponseAutomatic"/>
      <w:lvlText w:val="Cisco Response:"/>
      <w:lvlJc w:val="left"/>
      <w:pPr>
        <w:tabs>
          <w:tab w:val="num" w:pos="360"/>
        </w:tabs>
        <w:ind w:left="0" w:firstLine="0"/>
      </w:pPr>
      <w:rPr>
        <w:rFonts w:ascii="Arial Bold" w:hAnsi="Arial Bold" w:hint="default"/>
        <w:b/>
        <w:i w:val="0"/>
        <w:color w:val="3E67A4"/>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2D6A77A5"/>
    <w:multiLevelType w:val="hybridMultilevel"/>
    <w:tmpl w:val="3514C29A"/>
    <w:lvl w:ilvl="0" w:tplc="4B74F07A">
      <w:start w:val="1"/>
      <w:numFmt w:val="decimal"/>
      <w:pStyle w:val="CiscoTableCaption"/>
      <w:lvlText w:val="Table %1:"/>
      <w:lvlJc w:val="left"/>
      <w:pPr>
        <w:tabs>
          <w:tab w:val="num" w:pos="360"/>
        </w:tabs>
        <w:ind w:left="0" w:firstLine="0"/>
      </w:pPr>
      <w:rPr>
        <w:rFonts w:ascii="Arial Bold" w:hAnsi="Arial Bold" w:hint="default"/>
        <w:b/>
        <w:i w:val="0"/>
        <w:color w:val="333333"/>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3260559A"/>
    <w:multiLevelType w:val="hybridMultilevel"/>
    <w:tmpl w:val="588C8AF4"/>
    <w:lvl w:ilvl="0" w:tplc="24EE16F0">
      <w:start w:val="1"/>
      <w:numFmt w:val="bullet"/>
      <w:pStyle w:val="CiscoSidebarBullet"/>
      <w:lvlText w:val="•"/>
      <w:lvlJc w:val="left"/>
      <w:pPr>
        <w:tabs>
          <w:tab w:val="num" w:pos="216"/>
        </w:tabs>
        <w:ind w:left="216" w:hanging="216"/>
      </w:pPr>
      <w:rPr>
        <w:rFonts w:ascii="Arial" w:hAnsi="Arial" w:hint="default"/>
        <w:b w:val="0"/>
        <w:i w:val="0"/>
        <w:color w:val="auto"/>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9DE305C"/>
    <w:multiLevelType w:val="hybridMultilevel"/>
    <w:tmpl w:val="6208657A"/>
    <w:lvl w:ilvl="0" w:tplc="37341E5E">
      <w:start w:val="1"/>
      <w:numFmt w:val="decimal"/>
      <w:pStyle w:val="CiscoFigureCaption"/>
      <w:lvlText w:val="Figure %1:"/>
      <w:lvlJc w:val="left"/>
      <w:pPr>
        <w:tabs>
          <w:tab w:val="num" w:pos="216"/>
        </w:tabs>
        <w:ind w:left="0" w:firstLine="0"/>
      </w:pPr>
      <w:rPr>
        <w:rFonts w:ascii="Arial Bold" w:hAnsi="Arial Bold" w:hint="default"/>
        <w:b/>
        <w:i w:val="0"/>
        <w:color w:val="333333"/>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434B655D"/>
    <w:multiLevelType w:val="hybridMultilevel"/>
    <w:tmpl w:val="0770AB32"/>
    <w:lvl w:ilvl="0" w:tplc="263C25B6">
      <w:start w:val="1"/>
      <w:numFmt w:val="bullet"/>
      <w:pStyle w:val="CiscoResponseBullet1"/>
      <w:lvlText w:val=""/>
      <w:lvlJc w:val="left"/>
      <w:pPr>
        <w:tabs>
          <w:tab w:val="num" w:pos="720"/>
        </w:tabs>
        <w:ind w:left="720" w:hanging="360"/>
      </w:pPr>
      <w:rPr>
        <w:rFonts w:ascii="Wingdings" w:hAnsi="Wingdings" w:hint="default"/>
        <w:color w:val="3E67A4"/>
        <w:sz w:val="16"/>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3E16250"/>
    <w:multiLevelType w:val="hybridMultilevel"/>
    <w:tmpl w:val="468A9592"/>
    <w:lvl w:ilvl="0" w:tplc="581472BE">
      <w:start w:val="1"/>
      <w:numFmt w:val="bullet"/>
      <w:pStyle w:val="CiscoBullet2"/>
      <w:lvlText w:val="-"/>
      <w:lvlJc w:val="left"/>
      <w:pPr>
        <w:tabs>
          <w:tab w:val="num" w:pos="1080"/>
        </w:tabs>
        <w:ind w:left="1080" w:hanging="360"/>
      </w:pPr>
      <w:rPr>
        <w:rFonts w:ascii="Verdana" w:hAnsi="Verdana"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5">
    <w:nsid w:val="43F131CA"/>
    <w:multiLevelType w:val="hybridMultilevel"/>
    <w:tmpl w:val="1408E422"/>
    <w:lvl w:ilvl="0" w:tplc="664E16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4327F61"/>
    <w:multiLevelType w:val="hybridMultilevel"/>
    <w:tmpl w:val="E4041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F803BD"/>
    <w:multiLevelType w:val="hybridMultilevel"/>
    <w:tmpl w:val="A07C2E7A"/>
    <w:lvl w:ilvl="0" w:tplc="CCE64836">
      <w:start w:val="1"/>
      <w:numFmt w:val="bullet"/>
      <w:pStyle w:val="CiscoResponseNumListBullet"/>
      <w:lvlText w:val="•"/>
      <w:lvlJc w:val="left"/>
      <w:pPr>
        <w:tabs>
          <w:tab w:val="num" w:pos="720"/>
        </w:tabs>
        <w:ind w:left="720" w:hanging="360"/>
      </w:pPr>
      <w:rPr>
        <w:rFonts w:ascii="Arial" w:hAnsi="Arial" w:hint="default"/>
        <w:color w:val="3E67A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460F6206"/>
    <w:multiLevelType w:val="hybridMultilevel"/>
    <w:tmpl w:val="FDCC0BCE"/>
    <w:lvl w:ilvl="0" w:tplc="B2C48C7C">
      <w:start w:val="1"/>
      <w:numFmt w:val="decimal"/>
      <w:pStyle w:val="CiscoResponseNumberList"/>
      <w:lvlText w:val="%1."/>
      <w:lvlJc w:val="left"/>
      <w:pPr>
        <w:tabs>
          <w:tab w:val="num" w:pos="720"/>
        </w:tabs>
        <w:ind w:left="720" w:hanging="360"/>
      </w:pPr>
      <w:rPr>
        <w:rFonts w:ascii="Arial" w:hAnsi="Arial" w:hint="default"/>
        <w:b w:val="0"/>
        <w:i w:val="0"/>
        <w:color w:val="3E67A4"/>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4B2B68F6"/>
    <w:multiLevelType w:val="multilevel"/>
    <w:tmpl w:val="278C9522"/>
    <w:styleLink w:val="111111"/>
    <w:lvl w:ilvl="0">
      <w:start w:val="1"/>
      <w:numFmt w:val="decimal"/>
      <w:isLgl/>
      <w:lvlText w:val="%1"/>
      <w:lvlJc w:val="left"/>
      <w:pPr>
        <w:tabs>
          <w:tab w:val="num" w:pos="1080"/>
        </w:tabs>
        <w:ind w:left="0" w:firstLine="0"/>
      </w:pPr>
    </w:lvl>
    <w:lvl w:ilvl="1">
      <w:start w:val="1"/>
      <w:numFmt w:val="decimal"/>
      <w:isLgl/>
      <w:lvlText w:val="%1.%2"/>
      <w:lvlJc w:val="left"/>
      <w:pPr>
        <w:tabs>
          <w:tab w:val="num" w:pos="1080"/>
        </w:tabs>
        <w:ind w:left="0" w:firstLine="0"/>
      </w:pPr>
    </w:lvl>
    <w:lvl w:ilvl="2">
      <w:start w:val="1"/>
      <w:numFmt w:val="decimal"/>
      <w:isLgl/>
      <w:lvlText w:val="%1.%2.%3"/>
      <w:lvlJc w:val="left"/>
      <w:pPr>
        <w:tabs>
          <w:tab w:val="num" w:pos="1080"/>
        </w:tabs>
        <w:ind w:left="0" w:firstLine="0"/>
      </w:pPr>
    </w:lvl>
    <w:lvl w:ilvl="3">
      <w:start w:val="1"/>
      <w:numFmt w:val="decimal"/>
      <w:isLgl/>
      <w:lvlText w:val="%1.%2.%3.%4"/>
      <w:lvlJc w:val="left"/>
      <w:pPr>
        <w:tabs>
          <w:tab w:val="num" w:pos="1080"/>
        </w:tabs>
        <w:ind w:left="0" w:firstLine="0"/>
      </w:pPr>
    </w:lvl>
    <w:lvl w:ilvl="4">
      <w:start w:val="1"/>
      <w:numFmt w:val="decimal"/>
      <w:isLgl/>
      <w:lvlText w:val="%1.%2.%3.%4.%5"/>
      <w:lvlJc w:val="left"/>
      <w:pPr>
        <w:tabs>
          <w:tab w:val="num" w:pos="1080"/>
        </w:tabs>
        <w:ind w:left="0" w:firstLine="0"/>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0">
    <w:nsid w:val="57024334"/>
    <w:multiLevelType w:val="hybridMultilevel"/>
    <w:tmpl w:val="D9808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B8241FA"/>
    <w:multiLevelType w:val="hybridMultilevel"/>
    <w:tmpl w:val="2A1A87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E007DE8"/>
    <w:multiLevelType w:val="hybridMultilevel"/>
    <w:tmpl w:val="E036F8CA"/>
    <w:lvl w:ilvl="0" w:tplc="DF3229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60654306"/>
    <w:multiLevelType w:val="multilevel"/>
    <w:tmpl w:val="C61C981A"/>
    <w:lvl w:ilvl="0">
      <w:start w:val="1"/>
      <w:numFmt w:val="bullet"/>
      <w:pStyle w:val="CiscoBullet1"/>
      <w:lvlText w:val=""/>
      <w:lvlJc w:val="left"/>
      <w:pPr>
        <w:tabs>
          <w:tab w:val="num" w:pos="0"/>
        </w:tabs>
        <w:ind w:left="0" w:hanging="360"/>
      </w:pPr>
      <w:rPr>
        <w:rFonts w:ascii="Symbol" w:hAnsi="Symbol" w:hint="default"/>
        <w:color w:val="auto"/>
        <w:spacing w:val="0"/>
        <w:kern w:val="24"/>
        <w:sz w:val="19"/>
        <w:szCs w:val="19"/>
      </w:rPr>
    </w:lvl>
    <w:lvl w:ilvl="1">
      <w:start w:val="1"/>
      <w:numFmt w:val="bullet"/>
      <w:pStyle w:val="CiscoBullet1"/>
      <w:lvlText w:val="•"/>
      <w:lvlJc w:val="left"/>
      <w:pPr>
        <w:tabs>
          <w:tab w:val="num" w:pos="720"/>
        </w:tabs>
        <w:ind w:left="720" w:hanging="360"/>
      </w:pPr>
      <w:rPr>
        <w:rFonts w:ascii="Arial" w:hAnsi="Arial" w:hint="default"/>
        <w:caps w:val="0"/>
        <w:color w:val="auto"/>
        <w:spacing w:val="0"/>
        <w:kern w:val="24"/>
        <w:sz w:val="19"/>
        <w:szCs w:val="19"/>
      </w:rPr>
    </w:lvl>
    <w:lvl w:ilvl="2">
      <w:start w:val="1"/>
      <w:numFmt w:val="lowerRoman"/>
      <w:lvlText w:val="%3)"/>
      <w:lvlJc w:val="left"/>
      <w:pPr>
        <w:tabs>
          <w:tab w:val="num" w:pos="720"/>
        </w:tabs>
        <w:ind w:left="720" w:hanging="360"/>
      </w:pPr>
      <w:rPr>
        <w:rFonts w:hint="default"/>
      </w:rPr>
    </w:lvl>
    <w:lvl w:ilvl="3">
      <w:start w:val="1"/>
      <w:numFmt w:val="decimal"/>
      <w:lvlText w:val="(%4)"/>
      <w:lvlJc w:val="left"/>
      <w:pPr>
        <w:tabs>
          <w:tab w:val="num" w:pos="1080"/>
        </w:tabs>
        <w:ind w:left="1080" w:hanging="360"/>
      </w:pPr>
      <w:rPr>
        <w:rFonts w:hint="default"/>
      </w:rPr>
    </w:lvl>
    <w:lvl w:ilvl="4">
      <w:start w:val="1"/>
      <w:numFmt w:val="lowerLetter"/>
      <w:lvlText w:val="(%5)"/>
      <w:lvlJc w:val="left"/>
      <w:pPr>
        <w:tabs>
          <w:tab w:val="num" w:pos="1440"/>
        </w:tabs>
        <w:ind w:left="1440" w:hanging="360"/>
      </w:pPr>
      <w:rPr>
        <w:rFonts w:hint="default"/>
      </w:rPr>
    </w:lvl>
    <w:lvl w:ilvl="5">
      <w:start w:val="1"/>
      <w:numFmt w:val="lowerRoman"/>
      <w:lvlText w:val="(%6)"/>
      <w:lvlJc w:val="left"/>
      <w:pPr>
        <w:tabs>
          <w:tab w:val="num" w:pos="1800"/>
        </w:tabs>
        <w:ind w:left="1800" w:hanging="360"/>
      </w:pPr>
      <w:rPr>
        <w:rFonts w:hint="default"/>
      </w:rPr>
    </w:lvl>
    <w:lvl w:ilvl="6">
      <w:start w:val="1"/>
      <w:numFmt w:val="decimal"/>
      <w:lvlText w:val="%7."/>
      <w:lvlJc w:val="left"/>
      <w:pPr>
        <w:tabs>
          <w:tab w:val="num" w:pos="2160"/>
        </w:tabs>
        <w:ind w:left="2160" w:hanging="360"/>
      </w:pPr>
      <w:rPr>
        <w:rFonts w:hint="default"/>
      </w:rPr>
    </w:lvl>
    <w:lvl w:ilvl="7">
      <w:start w:val="1"/>
      <w:numFmt w:val="lowerLetter"/>
      <w:lvlText w:val="%8."/>
      <w:lvlJc w:val="left"/>
      <w:pPr>
        <w:tabs>
          <w:tab w:val="num" w:pos="2520"/>
        </w:tabs>
        <w:ind w:left="2520" w:hanging="360"/>
      </w:pPr>
      <w:rPr>
        <w:rFonts w:hint="default"/>
      </w:rPr>
    </w:lvl>
    <w:lvl w:ilvl="8">
      <w:start w:val="1"/>
      <w:numFmt w:val="lowerRoman"/>
      <w:lvlText w:val="%9."/>
      <w:lvlJc w:val="left"/>
      <w:pPr>
        <w:tabs>
          <w:tab w:val="num" w:pos="2880"/>
        </w:tabs>
        <w:ind w:left="2880" w:hanging="360"/>
      </w:pPr>
      <w:rPr>
        <w:rFonts w:hint="default"/>
      </w:rPr>
    </w:lvl>
  </w:abstractNum>
  <w:abstractNum w:abstractNumId="24">
    <w:nsid w:val="64AD7BE3"/>
    <w:multiLevelType w:val="hybridMultilevel"/>
    <w:tmpl w:val="1882759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nsid w:val="68914BB5"/>
    <w:multiLevelType w:val="hybridMultilevel"/>
    <w:tmpl w:val="4E9419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98435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72323512"/>
    <w:multiLevelType w:val="multilevel"/>
    <w:tmpl w:val="8F647EC2"/>
    <w:lvl w:ilvl="0">
      <w:start w:val="1"/>
      <w:numFmt w:val="decimal"/>
      <w:pStyle w:val="Question"/>
      <w:lvlText w:val="%1."/>
      <w:lvlJc w:val="left"/>
      <w:pPr>
        <w:tabs>
          <w:tab w:val="num" w:pos="0"/>
        </w:tabs>
        <w:ind w:left="360" w:hanging="360"/>
      </w:pPr>
      <w:rPr>
        <w:rFonts w:ascii="Arial" w:hAnsi="Arial" w:hint="default"/>
        <w:b/>
        <w:i w:val="0"/>
        <w:color w:val="auto"/>
        <w:sz w:val="20"/>
      </w:rPr>
    </w:lvl>
    <w:lvl w:ilvl="1">
      <w:start w:val="1"/>
      <w:numFmt w:val="decimal"/>
      <w:lvlText w:val="%1.%2."/>
      <w:lvlJc w:val="left"/>
      <w:pPr>
        <w:tabs>
          <w:tab w:val="num" w:pos="0"/>
        </w:tabs>
        <w:ind w:left="360" w:hanging="360"/>
      </w:pPr>
      <w:rPr>
        <w:rFonts w:cs="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lowerLetter"/>
      <w:suff w:val="space"/>
      <w:lvlText w:val="%1.%2.%3."/>
      <w:lvlJc w:val="left"/>
      <w:pPr>
        <w:ind w:left="720" w:firstLine="0"/>
      </w:pPr>
      <w:rPr>
        <w:rFonts w:hint="default"/>
      </w:rPr>
    </w:lvl>
    <w:lvl w:ilvl="3">
      <w:start w:val="1"/>
      <w:numFmt w:val="decimal"/>
      <w:suff w:val="space"/>
      <w:lvlText w:val="%1.%2.%3.%4."/>
      <w:lvlJc w:val="left"/>
      <w:pPr>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28">
    <w:nsid w:val="7C2C6FBA"/>
    <w:multiLevelType w:val="hybridMultilevel"/>
    <w:tmpl w:val="1EC02B12"/>
    <w:lvl w:ilvl="0" w:tplc="591C2494">
      <w:start w:val="1"/>
      <w:numFmt w:val="none"/>
      <w:pStyle w:val="CiscoNote"/>
      <w:lvlText w:val="Note:"/>
      <w:lvlJc w:val="left"/>
      <w:pPr>
        <w:tabs>
          <w:tab w:val="num" w:pos="216"/>
        </w:tabs>
        <w:ind w:left="0" w:firstLine="0"/>
      </w:pPr>
      <w:rPr>
        <w:rFonts w:ascii="Arial Bold" w:hAnsi="Arial Bold" w:hint="default"/>
        <w:b/>
        <w:i w:val="0"/>
        <w:color w:val="auto"/>
        <w:sz w:val="20"/>
        <w:szCs w:val="20"/>
      </w:rPr>
    </w:lvl>
    <w:lvl w:ilvl="1" w:tplc="AD2E5294" w:tentative="1">
      <w:start w:val="1"/>
      <w:numFmt w:val="lowerLetter"/>
      <w:lvlText w:val="%2."/>
      <w:lvlJc w:val="left"/>
      <w:pPr>
        <w:tabs>
          <w:tab w:val="num" w:pos="1440"/>
        </w:tabs>
        <w:ind w:left="1440" w:hanging="360"/>
      </w:pPr>
    </w:lvl>
    <w:lvl w:ilvl="2" w:tplc="472E26A8" w:tentative="1">
      <w:start w:val="1"/>
      <w:numFmt w:val="lowerRoman"/>
      <w:lvlText w:val="%3."/>
      <w:lvlJc w:val="right"/>
      <w:pPr>
        <w:tabs>
          <w:tab w:val="num" w:pos="2160"/>
        </w:tabs>
        <w:ind w:left="2160" w:hanging="180"/>
      </w:pPr>
    </w:lvl>
    <w:lvl w:ilvl="3" w:tplc="3EE406F0" w:tentative="1">
      <w:start w:val="1"/>
      <w:numFmt w:val="decimal"/>
      <w:lvlText w:val="%4."/>
      <w:lvlJc w:val="left"/>
      <w:pPr>
        <w:tabs>
          <w:tab w:val="num" w:pos="2880"/>
        </w:tabs>
        <w:ind w:left="2880" w:hanging="360"/>
      </w:pPr>
    </w:lvl>
    <w:lvl w:ilvl="4" w:tplc="7B20068E" w:tentative="1">
      <w:start w:val="1"/>
      <w:numFmt w:val="lowerLetter"/>
      <w:lvlText w:val="%5."/>
      <w:lvlJc w:val="left"/>
      <w:pPr>
        <w:tabs>
          <w:tab w:val="num" w:pos="3600"/>
        </w:tabs>
        <w:ind w:left="3600" w:hanging="360"/>
      </w:pPr>
    </w:lvl>
    <w:lvl w:ilvl="5" w:tplc="F87C545A" w:tentative="1">
      <w:start w:val="1"/>
      <w:numFmt w:val="lowerRoman"/>
      <w:lvlText w:val="%6."/>
      <w:lvlJc w:val="right"/>
      <w:pPr>
        <w:tabs>
          <w:tab w:val="num" w:pos="4320"/>
        </w:tabs>
        <w:ind w:left="4320" w:hanging="180"/>
      </w:pPr>
    </w:lvl>
    <w:lvl w:ilvl="6" w:tplc="85FCB416" w:tentative="1">
      <w:start w:val="1"/>
      <w:numFmt w:val="decimal"/>
      <w:lvlText w:val="%7."/>
      <w:lvlJc w:val="left"/>
      <w:pPr>
        <w:tabs>
          <w:tab w:val="num" w:pos="5040"/>
        </w:tabs>
        <w:ind w:left="5040" w:hanging="360"/>
      </w:pPr>
    </w:lvl>
    <w:lvl w:ilvl="7" w:tplc="4A029B18" w:tentative="1">
      <w:start w:val="1"/>
      <w:numFmt w:val="lowerLetter"/>
      <w:lvlText w:val="%8."/>
      <w:lvlJc w:val="left"/>
      <w:pPr>
        <w:tabs>
          <w:tab w:val="num" w:pos="5760"/>
        </w:tabs>
        <w:ind w:left="5760" w:hanging="360"/>
      </w:pPr>
    </w:lvl>
    <w:lvl w:ilvl="8" w:tplc="751E8386" w:tentative="1">
      <w:start w:val="1"/>
      <w:numFmt w:val="lowerRoman"/>
      <w:lvlText w:val="%9."/>
      <w:lvlJc w:val="right"/>
      <w:pPr>
        <w:tabs>
          <w:tab w:val="num" w:pos="6480"/>
        </w:tabs>
        <w:ind w:left="6480" w:hanging="180"/>
      </w:pPr>
    </w:lvl>
  </w:abstractNum>
  <w:num w:numId="1">
    <w:abstractNumId w:val="23"/>
  </w:num>
  <w:num w:numId="2">
    <w:abstractNumId w:val="14"/>
  </w:num>
  <w:num w:numId="3">
    <w:abstractNumId w:val="12"/>
  </w:num>
  <w:num w:numId="4">
    <w:abstractNumId w:val="28"/>
  </w:num>
  <w:num w:numId="5">
    <w:abstractNumId w:val="9"/>
  </w:num>
  <w:num w:numId="6">
    <w:abstractNumId w:val="13"/>
  </w:num>
  <w:num w:numId="7">
    <w:abstractNumId w:val="2"/>
  </w:num>
  <w:num w:numId="8">
    <w:abstractNumId w:val="0"/>
  </w:num>
  <w:num w:numId="9">
    <w:abstractNumId w:val="17"/>
  </w:num>
  <w:num w:numId="10">
    <w:abstractNumId w:val="18"/>
  </w:num>
  <w:num w:numId="11">
    <w:abstractNumId w:val="1"/>
    <w:lvlOverride w:ilvl="0">
      <w:lvl w:ilvl="0">
        <w:start w:val="1"/>
        <w:numFmt w:val="decimal"/>
        <w:pStyle w:val="CiscoSectionTitle"/>
        <w:isLgl/>
        <w:lvlText w:val="%1"/>
        <w:lvlJc w:val="left"/>
        <w:pPr>
          <w:tabs>
            <w:tab w:val="num" w:pos="1080"/>
          </w:tabs>
          <w:ind w:left="0" w:firstLine="0"/>
        </w:pPr>
        <w:rPr>
          <w:rFonts w:ascii="Arial Bold" w:hAnsi="Arial Bold" w:hint="default"/>
          <w:b/>
          <w:i w:val="0"/>
          <w:iCs w:val="0"/>
          <w:caps w:val="0"/>
          <w:strike w:val="0"/>
          <w:dstrike w:val="0"/>
          <w:outline w:val="0"/>
          <w:shadow w:val="0"/>
          <w:emboss w:val="0"/>
          <w:imprint w:val="0"/>
          <w:vanish w:val="0"/>
          <w:spacing w:val="0"/>
          <w:position w:val="0"/>
          <w:sz w:val="32"/>
          <w:u w:val="none"/>
          <w:vertAlign w:val="baseline"/>
          <w:em w:val="none"/>
        </w:rPr>
      </w:lvl>
    </w:lvlOverride>
    <w:lvlOverride w:ilvl="1">
      <w:lvl w:ilvl="1">
        <w:start w:val="1"/>
        <w:numFmt w:val="decimal"/>
        <w:pStyle w:val="CiscoHeading1"/>
        <w:isLgl/>
        <w:lvlText w:val="%1.%2"/>
        <w:lvlJc w:val="left"/>
        <w:pPr>
          <w:tabs>
            <w:tab w:val="num" w:pos="1080"/>
          </w:tabs>
          <w:ind w:left="0" w:firstLine="0"/>
        </w:pPr>
        <w:rPr>
          <w:rFonts w:hint="default"/>
        </w:rPr>
      </w:lvl>
    </w:lvlOverride>
    <w:lvlOverride w:ilvl="2">
      <w:lvl w:ilvl="2">
        <w:start w:val="1"/>
        <w:numFmt w:val="decimal"/>
        <w:pStyle w:val="CiscoHeading2"/>
        <w:isLgl/>
        <w:lvlText w:val="%1.%2.%3"/>
        <w:lvlJc w:val="left"/>
        <w:pPr>
          <w:tabs>
            <w:tab w:val="num" w:pos="1080"/>
          </w:tabs>
          <w:ind w:left="0" w:firstLine="0"/>
        </w:pPr>
        <w:rPr>
          <w:rFonts w:hint="default"/>
        </w:rPr>
      </w:lvl>
    </w:lvlOverride>
    <w:lvlOverride w:ilvl="3">
      <w:lvl w:ilvl="3">
        <w:start w:val="1"/>
        <w:numFmt w:val="decimal"/>
        <w:pStyle w:val="CiscoHeading3"/>
        <w:isLgl/>
        <w:lvlText w:val="%1.%2.%3.%4"/>
        <w:lvlJc w:val="left"/>
        <w:pPr>
          <w:tabs>
            <w:tab w:val="num" w:pos="1080"/>
          </w:tabs>
          <w:ind w:left="0" w:firstLine="0"/>
        </w:pPr>
        <w:rPr>
          <w:rFonts w:hint="default"/>
        </w:rPr>
      </w:lvl>
    </w:lvlOverride>
    <w:lvlOverride w:ilvl="4">
      <w:lvl w:ilvl="4">
        <w:start w:val="1"/>
        <w:numFmt w:val="decimal"/>
        <w:pStyle w:val="CiscoHeading4"/>
        <w:isLgl/>
        <w:lvlText w:val="%1.%2.%3.%4.%5"/>
        <w:lvlJc w:val="left"/>
        <w:pPr>
          <w:tabs>
            <w:tab w:val="num" w:pos="1080"/>
          </w:tabs>
          <w:ind w:left="0" w:firstLine="0"/>
        </w:pPr>
        <w:rPr>
          <w:rFonts w:hint="default"/>
        </w:rPr>
      </w:lvl>
    </w:lvlOverride>
    <w:lvlOverride w:ilvl="5">
      <w:lvl w:ilvl="5">
        <w:start w:val="1"/>
        <w:numFmt w:val="decimal"/>
        <w:lvlText w:val="%1.%2.%3.%4.%5.%6."/>
        <w:lvlJc w:val="left"/>
        <w:pPr>
          <w:tabs>
            <w:tab w:val="num" w:pos="324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5040"/>
          </w:tabs>
          <w:ind w:left="4320" w:hanging="1440"/>
        </w:pPr>
        <w:rPr>
          <w:rFonts w:hint="default"/>
        </w:rPr>
      </w:lvl>
    </w:lvlOverride>
  </w:num>
  <w:num w:numId="12">
    <w:abstractNumId w:val="11"/>
  </w:num>
  <w:num w:numId="13">
    <w:abstractNumId w:val="6"/>
  </w:num>
  <w:num w:numId="14">
    <w:abstractNumId w:val="10"/>
  </w:num>
  <w:num w:numId="15">
    <w:abstractNumId w:val="27"/>
  </w:num>
  <w:num w:numId="16">
    <w:abstractNumId w:val="19"/>
  </w:num>
  <w:num w:numId="17">
    <w:abstractNumId w:val="26"/>
  </w:num>
  <w:num w:numId="18">
    <w:abstractNumId w:val="24"/>
  </w:num>
  <w:num w:numId="19">
    <w:abstractNumId w:val="8"/>
  </w:num>
  <w:num w:numId="20">
    <w:abstractNumId w:val="25"/>
  </w:num>
  <w:num w:numId="21">
    <w:abstractNumId w:val="7"/>
  </w:num>
  <w:num w:numId="22">
    <w:abstractNumId w:val="22"/>
  </w:num>
  <w:num w:numId="23">
    <w:abstractNumId w:val="16"/>
  </w:num>
  <w:num w:numId="24">
    <w:abstractNumId w:val="20"/>
  </w:num>
  <w:num w:numId="25">
    <w:abstractNumId w:val="3"/>
  </w:num>
  <w:num w:numId="26">
    <w:abstractNumId w:val="5"/>
  </w:num>
  <w:num w:numId="27">
    <w:abstractNumId w:val="21"/>
  </w:num>
  <w:num w:numId="28">
    <w:abstractNumId w:val="4"/>
  </w:num>
  <w:num w:numId="29">
    <w:abstractNumId w:val="15"/>
  </w:num>
  <w:numIdMacAtCleanup w:val="2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rvey Delery">
    <w15:presenceInfo w15:providerId="Windows Live" w15:userId="d820ec216d79c0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hideGrammaticalErrors/>
  <w:attachedTemplate r:id="rId1"/>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trackRevisions/>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3690"/>
    <w:rsid w:val="000039E7"/>
    <w:rsid w:val="00005C1E"/>
    <w:rsid w:val="00015540"/>
    <w:rsid w:val="000159CD"/>
    <w:rsid w:val="00015BDA"/>
    <w:rsid w:val="000164EC"/>
    <w:rsid w:val="00020A28"/>
    <w:rsid w:val="00021013"/>
    <w:rsid w:val="00021C19"/>
    <w:rsid w:val="00023198"/>
    <w:rsid w:val="000234BF"/>
    <w:rsid w:val="00023C95"/>
    <w:rsid w:val="0003127B"/>
    <w:rsid w:val="000448F8"/>
    <w:rsid w:val="0005186B"/>
    <w:rsid w:val="000520B9"/>
    <w:rsid w:val="000567A6"/>
    <w:rsid w:val="00080C69"/>
    <w:rsid w:val="00091604"/>
    <w:rsid w:val="000949AC"/>
    <w:rsid w:val="00095908"/>
    <w:rsid w:val="00097194"/>
    <w:rsid w:val="000B5896"/>
    <w:rsid w:val="000B6515"/>
    <w:rsid w:val="000C1551"/>
    <w:rsid w:val="000D0639"/>
    <w:rsid w:val="000D35A4"/>
    <w:rsid w:val="000D7516"/>
    <w:rsid w:val="000E0FA1"/>
    <w:rsid w:val="000E2DF3"/>
    <w:rsid w:val="000E3846"/>
    <w:rsid w:val="000E6FF7"/>
    <w:rsid w:val="000E7E42"/>
    <w:rsid w:val="000F02A3"/>
    <w:rsid w:val="000F1EE5"/>
    <w:rsid w:val="000F745A"/>
    <w:rsid w:val="00100718"/>
    <w:rsid w:val="00103372"/>
    <w:rsid w:val="0010660C"/>
    <w:rsid w:val="001077FB"/>
    <w:rsid w:val="00110570"/>
    <w:rsid w:val="001127F8"/>
    <w:rsid w:val="00114C09"/>
    <w:rsid w:val="00116E44"/>
    <w:rsid w:val="00117F22"/>
    <w:rsid w:val="00136A32"/>
    <w:rsid w:val="00136C0B"/>
    <w:rsid w:val="00143D87"/>
    <w:rsid w:val="00155059"/>
    <w:rsid w:val="00160B03"/>
    <w:rsid w:val="00164897"/>
    <w:rsid w:val="00164E58"/>
    <w:rsid w:val="00165F5C"/>
    <w:rsid w:val="0017430B"/>
    <w:rsid w:val="00181DE8"/>
    <w:rsid w:val="001872A4"/>
    <w:rsid w:val="0019417A"/>
    <w:rsid w:val="001A62BE"/>
    <w:rsid w:val="001B44DB"/>
    <w:rsid w:val="001C48F9"/>
    <w:rsid w:val="001C6325"/>
    <w:rsid w:val="001E0E78"/>
    <w:rsid w:val="001E157A"/>
    <w:rsid w:val="001E3ED4"/>
    <w:rsid w:val="001F122A"/>
    <w:rsid w:val="001F1F92"/>
    <w:rsid w:val="001F659A"/>
    <w:rsid w:val="001F7648"/>
    <w:rsid w:val="002019DC"/>
    <w:rsid w:val="00206B7F"/>
    <w:rsid w:val="00210878"/>
    <w:rsid w:val="00220FF5"/>
    <w:rsid w:val="0022390E"/>
    <w:rsid w:val="00224C51"/>
    <w:rsid w:val="002300E2"/>
    <w:rsid w:val="00234FB1"/>
    <w:rsid w:val="00240545"/>
    <w:rsid w:val="0024201A"/>
    <w:rsid w:val="002423E2"/>
    <w:rsid w:val="00245DF2"/>
    <w:rsid w:val="00252909"/>
    <w:rsid w:val="00255FC2"/>
    <w:rsid w:val="00257969"/>
    <w:rsid w:val="00260AF6"/>
    <w:rsid w:val="0026204D"/>
    <w:rsid w:val="00262B7D"/>
    <w:rsid w:val="0027658D"/>
    <w:rsid w:val="002768A3"/>
    <w:rsid w:val="00277589"/>
    <w:rsid w:val="00277B6E"/>
    <w:rsid w:val="002807FA"/>
    <w:rsid w:val="00282181"/>
    <w:rsid w:val="00292912"/>
    <w:rsid w:val="00292E2B"/>
    <w:rsid w:val="002965F6"/>
    <w:rsid w:val="002970E7"/>
    <w:rsid w:val="002A3626"/>
    <w:rsid w:val="002A3A9C"/>
    <w:rsid w:val="002A60CB"/>
    <w:rsid w:val="002B3690"/>
    <w:rsid w:val="002B71AA"/>
    <w:rsid w:val="002B7AFE"/>
    <w:rsid w:val="002C2D6E"/>
    <w:rsid w:val="002C309E"/>
    <w:rsid w:val="002C4558"/>
    <w:rsid w:val="002D1370"/>
    <w:rsid w:val="002D1978"/>
    <w:rsid w:val="002D3CE3"/>
    <w:rsid w:val="002D571B"/>
    <w:rsid w:val="002D5CD3"/>
    <w:rsid w:val="002D5D3D"/>
    <w:rsid w:val="002D6CAC"/>
    <w:rsid w:val="002F0539"/>
    <w:rsid w:val="002F3164"/>
    <w:rsid w:val="002F32A5"/>
    <w:rsid w:val="002F6568"/>
    <w:rsid w:val="003127B7"/>
    <w:rsid w:val="003157FA"/>
    <w:rsid w:val="00317A0C"/>
    <w:rsid w:val="00320DE5"/>
    <w:rsid w:val="00326709"/>
    <w:rsid w:val="003268FD"/>
    <w:rsid w:val="00333980"/>
    <w:rsid w:val="00334CAE"/>
    <w:rsid w:val="00347DF6"/>
    <w:rsid w:val="00352315"/>
    <w:rsid w:val="00361C67"/>
    <w:rsid w:val="0036583F"/>
    <w:rsid w:val="003667D7"/>
    <w:rsid w:val="00366A83"/>
    <w:rsid w:val="00367BF4"/>
    <w:rsid w:val="003717A5"/>
    <w:rsid w:val="00371CA9"/>
    <w:rsid w:val="00384799"/>
    <w:rsid w:val="00387156"/>
    <w:rsid w:val="00390A92"/>
    <w:rsid w:val="00393D19"/>
    <w:rsid w:val="00394D99"/>
    <w:rsid w:val="00396213"/>
    <w:rsid w:val="003A0905"/>
    <w:rsid w:val="003B0DA2"/>
    <w:rsid w:val="003B1B01"/>
    <w:rsid w:val="003B264A"/>
    <w:rsid w:val="003B3B03"/>
    <w:rsid w:val="003B491F"/>
    <w:rsid w:val="003C401C"/>
    <w:rsid w:val="003C5800"/>
    <w:rsid w:val="003C748D"/>
    <w:rsid w:val="003D1D03"/>
    <w:rsid w:val="003D3194"/>
    <w:rsid w:val="003D3829"/>
    <w:rsid w:val="003D5CB8"/>
    <w:rsid w:val="003E0025"/>
    <w:rsid w:val="003E3451"/>
    <w:rsid w:val="003E3752"/>
    <w:rsid w:val="003E3E49"/>
    <w:rsid w:val="003E60D1"/>
    <w:rsid w:val="003F1FE0"/>
    <w:rsid w:val="00400D0F"/>
    <w:rsid w:val="004107AE"/>
    <w:rsid w:val="004110B5"/>
    <w:rsid w:val="00420DF8"/>
    <w:rsid w:val="00434CA7"/>
    <w:rsid w:val="00441611"/>
    <w:rsid w:val="00447B2B"/>
    <w:rsid w:val="00450203"/>
    <w:rsid w:val="00450836"/>
    <w:rsid w:val="00453B4C"/>
    <w:rsid w:val="00455C3A"/>
    <w:rsid w:val="004574BF"/>
    <w:rsid w:val="00463373"/>
    <w:rsid w:val="00466046"/>
    <w:rsid w:val="00476484"/>
    <w:rsid w:val="00477581"/>
    <w:rsid w:val="00484180"/>
    <w:rsid w:val="00484B35"/>
    <w:rsid w:val="00491F2F"/>
    <w:rsid w:val="004A2A8C"/>
    <w:rsid w:val="004A40FE"/>
    <w:rsid w:val="004A4A6B"/>
    <w:rsid w:val="004A58CD"/>
    <w:rsid w:val="004A647E"/>
    <w:rsid w:val="004A67FE"/>
    <w:rsid w:val="004A788B"/>
    <w:rsid w:val="004B1442"/>
    <w:rsid w:val="004B3230"/>
    <w:rsid w:val="004B5883"/>
    <w:rsid w:val="004C0987"/>
    <w:rsid w:val="004D3618"/>
    <w:rsid w:val="004E48AE"/>
    <w:rsid w:val="004E7D45"/>
    <w:rsid w:val="004F44A4"/>
    <w:rsid w:val="00500376"/>
    <w:rsid w:val="005017DD"/>
    <w:rsid w:val="005024CB"/>
    <w:rsid w:val="00513275"/>
    <w:rsid w:val="00514C70"/>
    <w:rsid w:val="00515325"/>
    <w:rsid w:val="00517E2A"/>
    <w:rsid w:val="005242FC"/>
    <w:rsid w:val="0053554D"/>
    <w:rsid w:val="005366B6"/>
    <w:rsid w:val="00537C9F"/>
    <w:rsid w:val="00555237"/>
    <w:rsid w:val="00560F25"/>
    <w:rsid w:val="005626C4"/>
    <w:rsid w:val="00566C65"/>
    <w:rsid w:val="00567A34"/>
    <w:rsid w:val="0057526D"/>
    <w:rsid w:val="005802BB"/>
    <w:rsid w:val="0058228E"/>
    <w:rsid w:val="00584AD7"/>
    <w:rsid w:val="00586FBF"/>
    <w:rsid w:val="005A2329"/>
    <w:rsid w:val="005A6AA8"/>
    <w:rsid w:val="005B0EC9"/>
    <w:rsid w:val="005B5B88"/>
    <w:rsid w:val="005C2A09"/>
    <w:rsid w:val="005C3489"/>
    <w:rsid w:val="005C4B78"/>
    <w:rsid w:val="005C522C"/>
    <w:rsid w:val="005C541D"/>
    <w:rsid w:val="005C5F20"/>
    <w:rsid w:val="005D0057"/>
    <w:rsid w:val="005D0A8C"/>
    <w:rsid w:val="005D1699"/>
    <w:rsid w:val="005D1E4B"/>
    <w:rsid w:val="005D3F9D"/>
    <w:rsid w:val="005D42BE"/>
    <w:rsid w:val="005D6E7E"/>
    <w:rsid w:val="005E08EC"/>
    <w:rsid w:val="005E2477"/>
    <w:rsid w:val="005E5814"/>
    <w:rsid w:val="005F656F"/>
    <w:rsid w:val="006024A1"/>
    <w:rsid w:val="006049A4"/>
    <w:rsid w:val="006063BD"/>
    <w:rsid w:val="0060743D"/>
    <w:rsid w:val="00611110"/>
    <w:rsid w:val="00611141"/>
    <w:rsid w:val="00613608"/>
    <w:rsid w:val="006140FA"/>
    <w:rsid w:val="00614758"/>
    <w:rsid w:val="00616BEC"/>
    <w:rsid w:val="0063177D"/>
    <w:rsid w:val="00635607"/>
    <w:rsid w:val="00635A15"/>
    <w:rsid w:val="00637050"/>
    <w:rsid w:val="00643CC7"/>
    <w:rsid w:val="00644042"/>
    <w:rsid w:val="00644F6F"/>
    <w:rsid w:val="006471C7"/>
    <w:rsid w:val="006508BC"/>
    <w:rsid w:val="00655BAF"/>
    <w:rsid w:val="006561D5"/>
    <w:rsid w:val="00656441"/>
    <w:rsid w:val="00660C46"/>
    <w:rsid w:val="006633EB"/>
    <w:rsid w:val="006637E0"/>
    <w:rsid w:val="0066672E"/>
    <w:rsid w:val="00670410"/>
    <w:rsid w:val="006740E5"/>
    <w:rsid w:val="00674DD4"/>
    <w:rsid w:val="00675C8A"/>
    <w:rsid w:val="00683A33"/>
    <w:rsid w:val="00683ECE"/>
    <w:rsid w:val="00692CD1"/>
    <w:rsid w:val="0069455E"/>
    <w:rsid w:val="006A15DB"/>
    <w:rsid w:val="006A4E9D"/>
    <w:rsid w:val="006A5FC0"/>
    <w:rsid w:val="006B530F"/>
    <w:rsid w:val="006C18A7"/>
    <w:rsid w:val="006C20E7"/>
    <w:rsid w:val="006C2232"/>
    <w:rsid w:val="006C259A"/>
    <w:rsid w:val="006C2B81"/>
    <w:rsid w:val="006C38C6"/>
    <w:rsid w:val="006C58AE"/>
    <w:rsid w:val="006C58F5"/>
    <w:rsid w:val="006D08DF"/>
    <w:rsid w:val="006D11DE"/>
    <w:rsid w:val="006D2377"/>
    <w:rsid w:val="006D640A"/>
    <w:rsid w:val="006E009A"/>
    <w:rsid w:val="006E1A0E"/>
    <w:rsid w:val="006E39F7"/>
    <w:rsid w:val="006E4999"/>
    <w:rsid w:val="006F06E3"/>
    <w:rsid w:val="006F22C7"/>
    <w:rsid w:val="006F421C"/>
    <w:rsid w:val="00702785"/>
    <w:rsid w:val="00710E42"/>
    <w:rsid w:val="00712498"/>
    <w:rsid w:val="00714CA2"/>
    <w:rsid w:val="00715554"/>
    <w:rsid w:val="00720B39"/>
    <w:rsid w:val="0072232A"/>
    <w:rsid w:val="0072696A"/>
    <w:rsid w:val="00730A94"/>
    <w:rsid w:val="0073225F"/>
    <w:rsid w:val="007356E6"/>
    <w:rsid w:val="00736FB4"/>
    <w:rsid w:val="00737BC8"/>
    <w:rsid w:val="00740EDF"/>
    <w:rsid w:val="00743263"/>
    <w:rsid w:val="00750211"/>
    <w:rsid w:val="00753EB1"/>
    <w:rsid w:val="007552DE"/>
    <w:rsid w:val="007556B7"/>
    <w:rsid w:val="00762FC2"/>
    <w:rsid w:val="00767830"/>
    <w:rsid w:val="00767AA0"/>
    <w:rsid w:val="007727F8"/>
    <w:rsid w:val="00773B44"/>
    <w:rsid w:val="007877FF"/>
    <w:rsid w:val="007B0302"/>
    <w:rsid w:val="007B1130"/>
    <w:rsid w:val="007B6826"/>
    <w:rsid w:val="007C358E"/>
    <w:rsid w:val="007C36E0"/>
    <w:rsid w:val="007D159C"/>
    <w:rsid w:val="007D749E"/>
    <w:rsid w:val="007D7C4A"/>
    <w:rsid w:val="007E4D44"/>
    <w:rsid w:val="007E640B"/>
    <w:rsid w:val="007F0529"/>
    <w:rsid w:val="008037B5"/>
    <w:rsid w:val="0081076B"/>
    <w:rsid w:val="00816CAF"/>
    <w:rsid w:val="00820EED"/>
    <w:rsid w:val="008218B8"/>
    <w:rsid w:val="00822AB0"/>
    <w:rsid w:val="008231F8"/>
    <w:rsid w:val="00823215"/>
    <w:rsid w:val="00824E5F"/>
    <w:rsid w:val="00825435"/>
    <w:rsid w:val="00827609"/>
    <w:rsid w:val="0083210E"/>
    <w:rsid w:val="00833BEC"/>
    <w:rsid w:val="0083673F"/>
    <w:rsid w:val="00836C8C"/>
    <w:rsid w:val="00840DC0"/>
    <w:rsid w:val="0084174B"/>
    <w:rsid w:val="00841CAA"/>
    <w:rsid w:val="00851064"/>
    <w:rsid w:val="00852536"/>
    <w:rsid w:val="0085326C"/>
    <w:rsid w:val="00856191"/>
    <w:rsid w:val="008620A9"/>
    <w:rsid w:val="008639A5"/>
    <w:rsid w:val="008752A2"/>
    <w:rsid w:val="00881620"/>
    <w:rsid w:val="00882CEB"/>
    <w:rsid w:val="0088714C"/>
    <w:rsid w:val="008903D3"/>
    <w:rsid w:val="00891990"/>
    <w:rsid w:val="0089222B"/>
    <w:rsid w:val="008923E5"/>
    <w:rsid w:val="00892917"/>
    <w:rsid w:val="00893645"/>
    <w:rsid w:val="0089552D"/>
    <w:rsid w:val="008A1CF0"/>
    <w:rsid w:val="008A25D4"/>
    <w:rsid w:val="008A7481"/>
    <w:rsid w:val="008B798E"/>
    <w:rsid w:val="008C5C2C"/>
    <w:rsid w:val="008C7301"/>
    <w:rsid w:val="008D7ABF"/>
    <w:rsid w:val="008E29FA"/>
    <w:rsid w:val="008E32D3"/>
    <w:rsid w:val="008E38B9"/>
    <w:rsid w:val="008F0410"/>
    <w:rsid w:val="008F398A"/>
    <w:rsid w:val="008F663E"/>
    <w:rsid w:val="00907476"/>
    <w:rsid w:val="00913228"/>
    <w:rsid w:val="00913A83"/>
    <w:rsid w:val="00914650"/>
    <w:rsid w:val="00915B4C"/>
    <w:rsid w:val="00921856"/>
    <w:rsid w:val="009234F0"/>
    <w:rsid w:val="009310FF"/>
    <w:rsid w:val="00931296"/>
    <w:rsid w:val="00932882"/>
    <w:rsid w:val="00933287"/>
    <w:rsid w:val="00933FF6"/>
    <w:rsid w:val="00937D05"/>
    <w:rsid w:val="00943EFE"/>
    <w:rsid w:val="009542A6"/>
    <w:rsid w:val="00961929"/>
    <w:rsid w:val="00970FF0"/>
    <w:rsid w:val="00973508"/>
    <w:rsid w:val="00975DC4"/>
    <w:rsid w:val="00976632"/>
    <w:rsid w:val="009825C6"/>
    <w:rsid w:val="00986991"/>
    <w:rsid w:val="00986E02"/>
    <w:rsid w:val="0099303E"/>
    <w:rsid w:val="009946E0"/>
    <w:rsid w:val="00994D73"/>
    <w:rsid w:val="00996054"/>
    <w:rsid w:val="0099786B"/>
    <w:rsid w:val="009B2F9E"/>
    <w:rsid w:val="009B4363"/>
    <w:rsid w:val="009B44C5"/>
    <w:rsid w:val="009C252E"/>
    <w:rsid w:val="009C52BB"/>
    <w:rsid w:val="009C563B"/>
    <w:rsid w:val="009D0AAC"/>
    <w:rsid w:val="009D0DF8"/>
    <w:rsid w:val="009D1823"/>
    <w:rsid w:val="009D6E8E"/>
    <w:rsid w:val="009E1DCC"/>
    <w:rsid w:val="009E606D"/>
    <w:rsid w:val="009F1B7B"/>
    <w:rsid w:val="009F1D13"/>
    <w:rsid w:val="009F33B9"/>
    <w:rsid w:val="009F588A"/>
    <w:rsid w:val="00A00D51"/>
    <w:rsid w:val="00A01649"/>
    <w:rsid w:val="00A06A36"/>
    <w:rsid w:val="00A06F6C"/>
    <w:rsid w:val="00A07F95"/>
    <w:rsid w:val="00A110B8"/>
    <w:rsid w:val="00A13423"/>
    <w:rsid w:val="00A17369"/>
    <w:rsid w:val="00A176EB"/>
    <w:rsid w:val="00A2080B"/>
    <w:rsid w:val="00A25052"/>
    <w:rsid w:val="00A30408"/>
    <w:rsid w:val="00A30B2C"/>
    <w:rsid w:val="00A31EDC"/>
    <w:rsid w:val="00A33ADE"/>
    <w:rsid w:val="00A3658D"/>
    <w:rsid w:val="00A400E4"/>
    <w:rsid w:val="00A40FC8"/>
    <w:rsid w:val="00A41523"/>
    <w:rsid w:val="00A42D16"/>
    <w:rsid w:val="00A44611"/>
    <w:rsid w:val="00A44986"/>
    <w:rsid w:val="00A450DB"/>
    <w:rsid w:val="00A55678"/>
    <w:rsid w:val="00A75069"/>
    <w:rsid w:val="00A8079E"/>
    <w:rsid w:val="00A82191"/>
    <w:rsid w:val="00A86E25"/>
    <w:rsid w:val="00A86E4F"/>
    <w:rsid w:val="00A90E18"/>
    <w:rsid w:val="00A932B0"/>
    <w:rsid w:val="00A93557"/>
    <w:rsid w:val="00A94180"/>
    <w:rsid w:val="00A95BCD"/>
    <w:rsid w:val="00A966A3"/>
    <w:rsid w:val="00AA6B34"/>
    <w:rsid w:val="00AB1412"/>
    <w:rsid w:val="00AB3BD3"/>
    <w:rsid w:val="00AC3B4A"/>
    <w:rsid w:val="00AC6409"/>
    <w:rsid w:val="00AD0AF3"/>
    <w:rsid w:val="00AD4534"/>
    <w:rsid w:val="00AD5F6B"/>
    <w:rsid w:val="00AD676F"/>
    <w:rsid w:val="00AE2C1E"/>
    <w:rsid w:val="00AE5E98"/>
    <w:rsid w:val="00AE6918"/>
    <w:rsid w:val="00AF5D83"/>
    <w:rsid w:val="00AF608A"/>
    <w:rsid w:val="00B01297"/>
    <w:rsid w:val="00B051ED"/>
    <w:rsid w:val="00B07B7D"/>
    <w:rsid w:val="00B2168C"/>
    <w:rsid w:val="00B2313D"/>
    <w:rsid w:val="00B263AE"/>
    <w:rsid w:val="00B31AF0"/>
    <w:rsid w:val="00B33705"/>
    <w:rsid w:val="00B35C9A"/>
    <w:rsid w:val="00B36E92"/>
    <w:rsid w:val="00B45C87"/>
    <w:rsid w:val="00B54180"/>
    <w:rsid w:val="00B60A86"/>
    <w:rsid w:val="00B6381F"/>
    <w:rsid w:val="00B6592F"/>
    <w:rsid w:val="00B675F7"/>
    <w:rsid w:val="00B6773C"/>
    <w:rsid w:val="00B67D17"/>
    <w:rsid w:val="00B71D10"/>
    <w:rsid w:val="00B75607"/>
    <w:rsid w:val="00B75C59"/>
    <w:rsid w:val="00B77C48"/>
    <w:rsid w:val="00B91423"/>
    <w:rsid w:val="00B91E7E"/>
    <w:rsid w:val="00B94FD4"/>
    <w:rsid w:val="00B95AE1"/>
    <w:rsid w:val="00B95C73"/>
    <w:rsid w:val="00BA6D6D"/>
    <w:rsid w:val="00BB7DE0"/>
    <w:rsid w:val="00BC0EE9"/>
    <w:rsid w:val="00BC3C31"/>
    <w:rsid w:val="00BC3CC4"/>
    <w:rsid w:val="00BC7DA4"/>
    <w:rsid w:val="00BD1669"/>
    <w:rsid w:val="00BD3292"/>
    <w:rsid w:val="00BD66AB"/>
    <w:rsid w:val="00BD69BD"/>
    <w:rsid w:val="00BD6E86"/>
    <w:rsid w:val="00BE17AC"/>
    <w:rsid w:val="00BE389C"/>
    <w:rsid w:val="00BF30DD"/>
    <w:rsid w:val="00BF53CD"/>
    <w:rsid w:val="00C00D54"/>
    <w:rsid w:val="00C029FF"/>
    <w:rsid w:val="00C0358D"/>
    <w:rsid w:val="00C0464C"/>
    <w:rsid w:val="00C12F28"/>
    <w:rsid w:val="00C1655E"/>
    <w:rsid w:val="00C17037"/>
    <w:rsid w:val="00C201B0"/>
    <w:rsid w:val="00C22B5C"/>
    <w:rsid w:val="00C30E63"/>
    <w:rsid w:val="00C356E3"/>
    <w:rsid w:val="00C35F59"/>
    <w:rsid w:val="00C40CFA"/>
    <w:rsid w:val="00C47A0B"/>
    <w:rsid w:val="00C50FE7"/>
    <w:rsid w:val="00C535DD"/>
    <w:rsid w:val="00C55B30"/>
    <w:rsid w:val="00C57BC2"/>
    <w:rsid w:val="00C624F7"/>
    <w:rsid w:val="00C655EE"/>
    <w:rsid w:val="00C71BCA"/>
    <w:rsid w:val="00C9785F"/>
    <w:rsid w:val="00CA1BC5"/>
    <w:rsid w:val="00CA7948"/>
    <w:rsid w:val="00CA7A67"/>
    <w:rsid w:val="00CB3FF7"/>
    <w:rsid w:val="00CC061D"/>
    <w:rsid w:val="00CC33F6"/>
    <w:rsid w:val="00CC3B66"/>
    <w:rsid w:val="00CD0B92"/>
    <w:rsid w:val="00CD17DB"/>
    <w:rsid w:val="00CD3536"/>
    <w:rsid w:val="00CD395E"/>
    <w:rsid w:val="00CD7835"/>
    <w:rsid w:val="00CE3222"/>
    <w:rsid w:val="00CE3D57"/>
    <w:rsid w:val="00CE5A50"/>
    <w:rsid w:val="00CF3598"/>
    <w:rsid w:val="00CF6EB1"/>
    <w:rsid w:val="00D00A60"/>
    <w:rsid w:val="00D06075"/>
    <w:rsid w:val="00D0704A"/>
    <w:rsid w:val="00D11CF0"/>
    <w:rsid w:val="00D1283F"/>
    <w:rsid w:val="00D12CFE"/>
    <w:rsid w:val="00D1352E"/>
    <w:rsid w:val="00D20E87"/>
    <w:rsid w:val="00D22972"/>
    <w:rsid w:val="00D27031"/>
    <w:rsid w:val="00D27039"/>
    <w:rsid w:val="00D302ED"/>
    <w:rsid w:val="00D324B0"/>
    <w:rsid w:val="00D36D49"/>
    <w:rsid w:val="00D435F0"/>
    <w:rsid w:val="00D44074"/>
    <w:rsid w:val="00D451E9"/>
    <w:rsid w:val="00D541BA"/>
    <w:rsid w:val="00D543D8"/>
    <w:rsid w:val="00D5644B"/>
    <w:rsid w:val="00D6179A"/>
    <w:rsid w:val="00D6301F"/>
    <w:rsid w:val="00D632DE"/>
    <w:rsid w:val="00D64BBC"/>
    <w:rsid w:val="00D664CF"/>
    <w:rsid w:val="00D75EB4"/>
    <w:rsid w:val="00D7691C"/>
    <w:rsid w:val="00D77AE2"/>
    <w:rsid w:val="00D83949"/>
    <w:rsid w:val="00D94DAC"/>
    <w:rsid w:val="00D9626E"/>
    <w:rsid w:val="00DA2316"/>
    <w:rsid w:val="00DA2AE3"/>
    <w:rsid w:val="00DA35C3"/>
    <w:rsid w:val="00DB34ED"/>
    <w:rsid w:val="00DC14F9"/>
    <w:rsid w:val="00DD1F6E"/>
    <w:rsid w:val="00DD3310"/>
    <w:rsid w:val="00DD46F5"/>
    <w:rsid w:val="00DE582C"/>
    <w:rsid w:val="00DF1CBC"/>
    <w:rsid w:val="00DF4E8E"/>
    <w:rsid w:val="00E01191"/>
    <w:rsid w:val="00E01EF6"/>
    <w:rsid w:val="00E025CB"/>
    <w:rsid w:val="00E04433"/>
    <w:rsid w:val="00E06579"/>
    <w:rsid w:val="00E10382"/>
    <w:rsid w:val="00E109CD"/>
    <w:rsid w:val="00E12A70"/>
    <w:rsid w:val="00E14801"/>
    <w:rsid w:val="00E15302"/>
    <w:rsid w:val="00E16215"/>
    <w:rsid w:val="00E16A7E"/>
    <w:rsid w:val="00E301CF"/>
    <w:rsid w:val="00E30AB9"/>
    <w:rsid w:val="00E31C30"/>
    <w:rsid w:val="00E37324"/>
    <w:rsid w:val="00E45F8F"/>
    <w:rsid w:val="00E50A7E"/>
    <w:rsid w:val="00E56A10"/>
    <w:rsid w:val="00E57F4C"/>
    <w:rsid w:val="00E60DF3"/>
    <w:rsid w:val="00E62C9B"/>
    <w:rsid w:val="00E74217"/>
    <w:rsid w:val="00E8074F"/>
    <w:rsid w:val="00E83C5D"/>
    <w:rsid w:val="00E93A15"/>
    <w:rsid w:val="00EA1167"/>
    <w:rsid w:val="00EA43BB"/>
    <w:rsid w:val="00EA524C"/>
    <w:rsid w:val="00EB392B"/>
    <w:rsid w:val="00EB3FA5"/>
    <w:rsid w:val="00EB44EA"/>
    <w:rsid w:val="00EB454B"/>
    <w:rsid w:val="00EB47B1"/>
    <w:rsid w:val="00EB57FA"/>
    <w:rsid w:val="00EB77B9"/>
    <w:rsid w:val="00EC1574"/>
    <w:rsid w:val="00EC169A"/>
    <w:rsid w:val="00EC204E"/>
    <w:rsid w:val="00EC2FD0"/>
    <w:rsid w:val="00ED2EF5"/>
    <w:rsid w:val="00ED3ABA"/>
    <w:rsid w:val="00ED4797"/>
    <w:rsid w:val="00EE18E1"/>
    <w:rsid w:val="00EE4613"/>
    <w:rsid w:val="00EE7B90"/>
    <w:rsid w:val="00EF4D1B"/>
    <w:rsid w:val="00F129CA"/>
    <w:rsid w:val="00F2439C"/>
    <w:rsid w:val="00F244FB"/>
    <w:rsid w:val="00F2454B"/>
    <w:rsid w:val="00F3555D"/>
    <w:rsid w:val="00F45C76"/>
    <w:rsid w:val="00F52523"/>
    <w:rsid w:val="00F53C50"/>
    <w:rsid w:val="00F54E9F"/>
    <w:rsid w:val="00F57C8D"/>
    <w:rsid w:val="00F6118C"/>
    <w:rsid w:val="00F63F3A"/>
    <w:rsid w:val="00F65801"/>
    <w:rsid w:val="00F67FDF"/>
    <w:rsid w:val="00F700C2"/>
    <w:rsid w:val="00F704E3"/>
    <w:rsid w:val="00F72D23"/>
    <w:rsid w:val="00F83C3E"/>
    <w:rsid w:val="00F85B2D"/>
    <w:rsid w:val="00F93C88"/>
    <w:rsid w:val="00F951EB"/>
    <w:rsid w:val="00F9705C"/>
    <w:rsid w:val="00F97A71"/>
    <w:rsid w:val="00FB1C1E"/>
    <w:rsid w:val="00FB4783"/>
    <w:rsid w:val="00FB75B0"/>
    <w:rsid w:val="00FC2E19"/>
    <w:rsid w:val="00FD25A1"/>
    <w:rsid w:val="00FD559F"/>
    <w:rsid w:val="00FD5EB0"/>
    <w:rsid w:val="00FD620D"/>
    <w:rsid w:val="00FD7124"/>
    <w:rsid w:val="00FF4485"/>
    <w:rsid w:val="00FF747E"/>
    <w:rsid w:val="00FF79D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ADB74F4"/>
  <w15:docId w15:val="{0BF78288-1774-4A91-A525-FB026265B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qFormat="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6409"/>
    <w:rPr>
      <w:sz w:val="24"/>
      <w:szCs w:val="24"/>
    </w:rPr>
  </w:style>
  <w:style w:type="paragraph" w:styleId="Heading1">
    <w:name w:val="heading 1"/>
    <w:basedOn w:val="Normal"/>
    <w:next w:val="Normal"/>
    <w:link w:val="Heading1Char"/>
    <w:qFormat/>
    <w:rsid w:val="00AC6409"/>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AC6409"/>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AC6409"/>
    <w:pPr>
      <w:keepNext/>
      <w:spacing w:before="240" w:after="60"/>
      <w:outlineLvl w:val="2"/>
    </w:pPr>
    <w:rPr>
      <w:rFonts w:ascii="Arial" w:hAnsi="Arial" w:cs="Arial"/>
      <w:b/>
      <w:bCs/>
      <w:sz w:val="26"/>
      <w:szCs w:val="26"/>
    </w:rPr>
  </w:style>
  <w:style w:type="paragraph" w:styleId="Heading4">
    <w:name w:val="heading 4"/>
    <w:basedOn w:val="Heading1"/>
    <w:next w:val="Normal"/>
    <w:link w:val="Heading4Char"/>
    <w:qFormat/>
    <w:rsid w:val="00AC6409"/>
    <w:pPr>
      <w:outlineLvl w:val="3"/>
    </w:pPr>
    <w:rPr>
      <w:i/>
      <w:sz w:val="24"/>
      <w:szCs w:val="24"/>
    </w:rPr>
  </w:style>
  <w:style w:type="paragraph" w:styleId="Heading5">
    <w:name w:val="heading 5"/>
    <w:basedOn w:val="Heading1"/>
    <w:next w:val="Normal"/>
    <w:link w:val="Heading5Char"/>
    <w:qFormat/>
    <w:rsid w:val="00AC6409"/>
    <w:pPr>
      <w:outlineLvl w:val="4"/>
    </w:pPr>
    <w:rPr>
      <w:sz w:val="22"/>
      <w:szCs w:val="22"/>
    </w:rPr>
  </w:style>
  <w:style w:type="paragraph" w:styleId="Heading6">
    <w:name w:val="heading 6"/>
    <w:basedOn w:val="Heading1"/>
    <w:next w:val="Normal"/>
    <w:link w:val="Heading6Char"/>
    <w:qFormat/>
    <w:rsid w:val="00AC6409"/>
    <w:pPr>
      <w:outlineLvl w:val="5"/>
    </w:pPr>
    <w:rPr>
      <w: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C6409"/>
    <w:rPr>
      <w:rFonts w:ascii="Arial" w:hAnsi="Arial" w:cs="Arial"/>
      <w:b/>
      <w:bCs/>
      <w:kern w:val="32"/>
      <w:sz w:val="32"/>
      <w:szCs w:val="32"/>
    </w:rPr>
  </w:style>
  <w:style w:type="character" w:customStyle="1" w:styleId="Heading2Char">
    <w:name w:val="Heading 2 Char"/>
    <w:basedOn w:val="DefaultParagraphFont"/>
    <w:link w:val="Heading2"/>
    <w:rsid w:val="00AC6409"/>
    <w:rPr>
      <w:rFonts w:ascii="Arial" w:hAnsi="Arial" w:cs="Arial"/>
      <w:b/>
      <w:bCs/>
      <w:i/>
      <w:iCs/>
      <w:sz w:val="28"/>
      <w:szCs w:val="28"/>
    </w:rPr>
  </w:style>
  <w:style w:type="character" w:customStyle="1" w:styleId="Heading3Char">
    <w:name w:val="Heading 3 Char"/>
    <w:basedOn w:val="DefaultParagraphFont"/>
    <w:link w:val="Heading3"/>
    <w:rsid w:val="00AC6409"/>
    <w:rPr>
      <w:rFonts w:ascii="Arial" w:hAnsi="Arial" w:cs="Arial"/>
      <w:b/>
      <w:bCs/>
      <w:sz w:val="26"/>
      <w:szCs w:val="26"/>
    </w:rPr>
  </w:style>
  <w:style w:type="character" w:customStyle="1" w:styleId="Heading4Char">
    <w:name w:val="Heading 4 Char"/>
    <w:basedOn w:val="DefaultParagraphFont"/>
    <w:link w:val="Heading4"/>
    <w:rsid w:val="00AC6409"/>
    <w:rPr>
      <w:rFonts w:ascii="Arial" w:hAnsi="Arial" w:cs="Arial"/>
      <w:b/>
      <w:bCs/>
      <w:i/>
      <w:kern w:val="32"/>
      <w:sz w:val="24"/>
      <w:szCs w:val="24"/>
    </w:rPr>
  </w:style>
  <w:style w:type="character" w:customStyle="1" w:styleId="Heading5Char">
    <w:name w:val="Heading 5 Char"/>
    <w:basedOn w:val="DefaultParagraphFont"/>
    <w:link w:val="Heading5"/>
    <w:rsid w:val="00AC6409"/>
    <w:rPr>
      <w:rFonts w:ascii="Arial" w:hAnsi="Arial" w:cs="Arial"/>
      <w:b/>
      <w:bCs/>
      <w:kern w:val="32"/>
      <w:sz w:val="22"/>
      <w:szCs w:val="22"/>
    </w:rPr>
  </w:style>
  <w:style w:type="character" w:customStyle="1" w:styleId="Heading6Char">
    <w:name w:val="Heading 6 Char"/>
    <w:basedOn w:val="DefaultParagraphFont"/>
    <w:link w:val="Heading6"/>
    <w:rsid w:val="00AC6409"/>
    <w:rPr>
      <w:rFonts w:ascii="Arial" w:hAnsi="Arial" w:cs="Arial"/>
      <w:b/>
      <w:bCs/>
      <w:i/>
      <w:kern w:val="32"/>
      <w:sz w:val="22"/>
      <w:szCs w:val="32"/>
    </w:rPr>
  </w:style>
  <w:style w:type="paragraph" w:styleId="Footer">
    <w:name w:val="footer"/>
    <w:link w:val="FooterChar"/>
    <w:rsid w:val="00AC6409"/>
    <w:pPr>
      <w:tabs>
        <w:tab w:val="center" w:pos="4320"/>
        <w:tab w:val="right" w:pos="8640"/>
      </w:tabs>
      <w:spacing w:before="60"/>
    </w:pPr>
    <w:rPr>
      <w:i/>
      <w:sz w:val="18"/>
      <w:szCs w:val="24"/>
    </w:rPr>
  </w:style>
  <w:style w:type="character" w:customStyle="1" w:styleId="FooterChar">
    <w:name w:val="Footer Char"/>
    <w:basedOn w:val="DefaultParagraphFont"/>
    <w:link w:val="Footer"/>
    <w:rsid w:val="00AC6409"/>
    <w:rPr>
      <w:i/>
      <w:sz w:val="18"/>
      <w:szCs w:val="24"/>
      <w:lang w:val="en-US" w:eastAsia="en-US" w:bidi="ar-SA"/>
    </w:rPr>
  </w:style>
  <w:style w:type="paragraph" w:styleId="Header">
    <w:name w:val="header"/>
    <w:basedOn w:val="Normal"/>
    <w:link w:val="HeaderChar"/>
    <w:rsid w:val="00AC6409"/>
    <w:pPr>
      <w:tabs>
        <w:tab w:val="center" w:pos="4320"/>
        <w:tab w:val="right" w:pos="8640"/>
      </w:tabs>
    </w:pPr>
  </w:style>
  <w:style w:type="character" w:customStyle="1" w:styleId="HeaderChar">
    <w:name w:val="Header Char"/>
    <w:basedOn w:val="DefaultParagraphFont"/>
    <w:link w:val="Header"/>
    <w:rsid w:val="00AC6409"/>
    <w:rPr>
      <w:sz w:val="24"/>
      <w:szCs w:val="24"/>
    </w:rPr>
  </w:style>
  <w:style w:type="character" w:styleId="Hyperlink">
    <w:name w:val="Hyperlink"/>
    <w:basedOn w:val="DefaultParagraphFont"/>
    <w:uiPriority w:val="99"/>
    <w:qFormat/>
    <w:rsid w:val="00AC6409"/>
    <w:rPr>
      <w:color w:val="0000FF"/>
      <w:u w:val="single"/>
    </w:rPr>
  </w:style>
  <w:style w:type="character" w:styleId="PageNumber">
    <w:name w:val="page number"/>
    <w:basedOn w:val="DefaultParagraphFont"/>
    <w:rsid w:val="00AC6409"/>
  </w:style>
  <w:style w:type="paragraph" w:customStyle="1" w:styleId="HeaderStyle">
    <w:name w:val="HeaderStyle"/>
    <w:basedOn w:val="Normal"/>
    <w:next w:val="Normal"/>
    <w:rsid w:val="00AC6409"/>
    <w:pPr>
      <w:keepNext/>
      <w:spacing w:before="240" w:after="120"/>
    </w:pPr>
    <w:rPr>
      <w:b/>
    </w:rPr>
  </w:style>
  <w:style w:type="paragraph" w:styleId="TOC1">
    <w:name w:val="toc 1"/>
    <w:basedOn w:val="Normal"/>
    <w:next w:val="Normal"/>
    <w:autoRedefine/>
    <w:uiPriority w:val="39"/>
    <w:rsid w:val="00AC6409"/>
    <w:pPr>
      <w:tabs>
        <w:tab w:val="right" w:leader="dot" w:pos="9000"/>
      </w:tabs>
      <w:spacing w:before="120" w:after="120"/>
    </w:pPr>
    <w:rPr>
      <w:rFonts w:ascii="Arial" w:hAnsi="Arial"/>
      <w:b/>
      <w:bCs/>
      <w:caps/>
      <w:sz w:val="20"/>
      <w:szCs w:val="20"/>
    </w:rPr>
  </w:style>
  <w:style w:type="paragraph" w:styleId="TOC2">
    <w:name w:val="toc 2"/>
    <w:basedOn w:val="Normal"/>
    <w:next w:val="Normal"/>
    <w:autoRedefine/>
    <w:uiPriority w:val="39"/>
    <w:rsid w:val="00AC6409"/>
    <w:pPr>
      <w:ind w:left="240"/>
    </w:pPr>
    <w:rPr>
      <w:rFonts w:ascii="Arial" w:hAnsi="Arial"/>
      <w:smallCaps/>
      <w:sz w:val="20"/>
      <w:szCs w:val="20"/>
    </w:rPr>
  </w:style>
  <w:style w:type="paragraph" w:styleId="TOC3">
    <w:name w:val="toc 3"/>
    <w:basedOn w:val="Normal"/>
    <w:next w:val="Normal"/>
    <w:autoRedefine/>
    <w:uiPriority w:val="39"/>
    <w:rsid w:val="00AC6409"/>
    <w:pPr>
      <w:ind w:left="480"/>
    </w:pPr>
    <w:rPr>
      <w:rFonts w:ascii="Arial" w:hAnsi="Arial"/>
      <w:i/>
      <w:iCs/>
      <w:sz w:val="20"/>
      <w:szCs w:val="20"/>
    </w:rPr>
  </w:style>
  <w:style w:type="paragraph" w:styleId="TOC4">
    <w:name w:val="toc 4"/>
    <w:basedOn w:val="Normal"/>
    <w:next w:val="Normal"/>
    <w:autoRedefine/>
    <w:uiPriority w:val="39"/>
    <w:rsid w:val="00AC6409"/>
    <w:pPr>
      <w:ind w:left="720"/>
    </w:pPr>
    <w:rPr>
      <w:rFonts w:ascii="Arial" w:hAnsi="Arial"/>
      <w:sz w:val="18"/>
      <w:szCs w:val="18"/>
    </w:rPr>
  </w:style>
  <w:style w:type="paragraph" w:styleId="TOC5">
    <w:name w:val="toc 5"/>
    <w:basedOn w:val="Normal"/>
    <w:uiPriority w:val="39"/>
    <w:rsid w:val="00AC6409"/>
    <w:pPr>
      <w:tabs>
        <w:tab w:val="right" w:leader="underscore" w:pos="8640"/>
      </w:tabs>
      <w:spacing w:before="60" w:after="60"/>
      <w:ind w:left="1152"/>
    </w:pPr>
    <w:rPr>
      <w:rFonts w:ascii="Arial" w:hAnsi="Arial"/>
      <w:i/>
      <w:sz w:val="20"/>
      <w:szCs w:val="20"/>
    </w:rPr>
  </w:style>
  <w:style w:type="paragraph" w:styleId="TOC6">
    <w:name w:val="toc 6"/>
    <w:basedOn w:val="Normal"/>
    <w:uiPriority w:val="39"/>
    <w:rsid w:val="00AC6409"/>
    <w:pPr>
      <w:tabs>
        <w:tab w:val="right" w:leader="underscore" w:pos="8640"/>
      </w:tabs>
      <w:spacing w:before="60" w:after="60"/>
      <w:ind w:left="1440"/>
    </w:pPr>
    <w:rPr>
      <w:rFonts w:ascii="Arial" w:hAnsi="Arial"/>
      <w:b/>
      <w:i/>
      <w:sz w:val="20"/>
    </w:rPr>
  </w:style>
  <w:style w:type="paragraph" w:styleId="TOC7">
    <w:name w:val="toc 7"/>
    <w:basedOn w:val="Normal"/>
    <w:uiPriority w:val="39"/>
    <w:rsid w:val="00AC6409"/>
    <w:pPr>
      <w:tabs>
        <w:tab w:val="right" w:leader="underscore" w:pos="8640"/>
      </w:tabs>
      <w:spacing w:before="60" w:after="60"/>
      <w:ind w:left="1728"/>
    </w:pPr>
    <w:rPr>
      <w:rFonts w:ascii="Arial" w:hAnsi="Arial"/>
      <w:sz w:val="18"/>
    </w:rPr>
  </w:style>
  <w:style w:type="paragraph" w:styleId="TOC8">
    <w:name w:val="toc 8"/>
    <w:basedOn w:val="Normal"/>
    <w:uiPriority w:val="39"/>
    <w:rsid w:val="00AC6409"/>
    <w:pPr>
      <w:tabs>
        <w:tab w:val="right" w:leader="underscore" w:pos="8640"/>
      </w:tabs>
      <w:spacing w:before="60" w:after="60"/>
      <w:ind w:left="2016"/>
    </w:pPr>
    <w:rPr>
      <w:rFonts w:ascii="Arial" w:hAnsi="Arial"/>
      <w:i/>
      <w:sz w:val="18"/>
    </w:rPr>
  </w:style>
  <w:style w:type="paragraph" w:styleId="TOC9">
    <w:name w:val="toc 9"/>
    <w:basedOn w:val="Normal"/>
    <w:uiPriority w:val="39"/>
    <w:rsid w:val="00AC6409"/>
    <w:pPr>
      <w:tabs>
        <w:tab w:val="right" w:leader="underscore" w:pos="8640"/>
      </w:tabs>
      <w:spacing w:before="60" w:after="60"/>
      <w:ind w:left="2304"/>
    </w:pPr>
    <w:rPr>
      <w:rFonts w:ascii="Arial" w:hAnsi="Arial"/>
      <w:b/>
      <w:i/>
      <w:sz w:val="18"/>
    </w:rPr>
  </w:style>
  <w:style w:type="paragraph" w:styleId="BalloonText">
    <w:name w:val="Balloon Text"/>
    <w:basedOn w:val="Normal"/>
    <w:link w:val="BalloonTextChar"/>
    <w:rsid w:val="00AC6409"/>
    <w:rPr>
      <w:rFonts w:ascii="Tahoma" w:hAnsi="Tahoma" w:cs="Tahoma"/>
      <w:sz w:val="16"/>
      <w:szCs w:val="16"/>
    </w:rPr>
  </w:style>
  <w:style w:type="character" w:customStyle="1" w:styleId="BalloonTextChar">
    <w:name w:val="Balloon Text Char"/>
    <w:basedOn w:val="DefaultParagraphFont"/>
    <w:link w:val="BalloonText"/>
    <w:rsid w:val="00AC6409"/>
    <w:rPr>
      <w:rFonts w:ascii="Tahoma" w:hAnsi="Tahoma" w:cs="Tahoma"/>
      <w:sz w:val="16"/>
      <w:szCs w:val="16"/>
    </w:rPr>
  </w:style>
  <w:style w:type="paragraph" w:customStyle="1" w:styleId="CiscoBullet1">
    <w:name w:val="Cisco Bullet 1"/>
    <w:link w:val="CiscoBullet1Char"/>
    <w:qFormat/>
    <w:rsid w:val="00AC6409"/>
    <w:pPr>
      <w:numPr>
        <w:ilvl w:val="1"/>
        <w:numId w:val="1"/>
      </w:numPr>
      <w:snapToGrid w:val="0"/>
      <w:spacing w:before="160"/>
    </w:pPr>
    <w:rPr>
      <w:rFonts w:ascii="Arial" w:hAnsi="Arial" w:cs="Arial"/>
      <w:lang w:eastAsia="ja-JP"/>
    </w:rPr>
  </w:style>
  <w:style w:type="paragraph" w:customStyle="1" w:styleId="CiscoBullet2">
    <w:name w:val="Cisco Bullet 2"/>
    <w:link w:val="CiscoBullet2Char"/>
    <w:rsid w:val="00AC6409"/>
    <w:pPr>
      <w:numPr>
        <w:numId w:val="2"/>
      </w:numPr>
      <w:spacing w:before="160"/>
    </w:pPr>
    <w:rPr>
      <w:rFonts w:ascii="Arial" w:hAnsi="Arial"/>
      <w:szCs w:val="19"/>
    </w:rPr>
  </w:style>
  <w:style w:type="paragraph" w:customStyle="1" w:styleId="CiscoDisclaimer">
    <w:name w:val="Cisco Disclaimer"/>
    <w:rsid w:val="00AC6409"/>
    <w:pPr>
      <w:widowControl w:val="0"/>
      <w:spacing w:before="120"/>
    </w:pPr>
    <w:rPr>
      <w:rFonts w:ascii="Arial" w:hAnsi="Arial" w:cs="Arial"/>
      <w:sz w:val="16"/>
      <w:szCs w:val="16"/>
    </w:rPr>
  </w:style>
  <w:style w:type="paragraph" w:customStyle="1" w:styleId="CiscoFigureCaption">
    <w:name w:val="Cisco Figure Caption"/>
    <w:next w:val="Normal"/>
    <w:link w:val="CiscoFigureCaptionCharChar"/>
    <w:rsid w:val="00AC6409"/>
    <w:pPr>
      <w:keepNext/>
      <w:widowControl w:val="0"/>
      <w:numPr>
        <w:numId w:val="3"/>
      </w:numPr>
      <w:tabs>
        <w:tab w:val="clear" w:pos="216"/>
        <w:tab w:val="num" w:pos="360"/>
        <w:tab w:val="left" w:pos="1080"/>
      </w:tabs>
      <w:spacing w:before="200" w:after="60"/>
    </w:pPr>
    <w:rPr>
      <w:rFonts w:ascii="Arial Bold" w:hAnsi="Arial Bold"/>
      <w:b/>
      <w:color w:val="333333"/>
      <w:szCs w:val="19"/>
    </w:rPr>
  </w:style>
  <w:style w:type="paragraph" w:customStyle="1" w:styleId="CiscoHeading1">
    <w:name w:val="Cisco Heading 1"/>
    <w:next w:val="Normal"/>
    <w:link w:val="CiscoHeading1CharChar"/>
    <w:rsid w:val="00AC6409"/>
    <w:pPr>
      <w:keepNext/>
      <w:numPr>
        <w:ilvl w:val="1"/>
        <w:numId w:val="11"/>
      </w:numPr>
      <w:spacing w:before="240"/>
      <w:outlineLvl w:val="1"/>
    </w:pPr>
    <w:rPr>
      <w:rFonts w:ascii="Arial Bold" w:hAnsi="Arial Bold"/>
      <w:color w:val="3E67A4"/>
      <w:sz w:val="28"/>
      <w:szCs w:val="28"/>
    </w:rPr>
  </w:style>
  <w:style w:type="paragraph" w:customStyle="1" w:styleId="CiscoHeading2">
    <w:name w:val="Cisco Heading 2"/>
    <w:next w:val="Normal"/>
    <w:rsid w:val="00AC6409"/>
    <w:pPr>
      <w:keepNext/>
      <w:numPr>
        <w:ilvl w:val="2"/>
        <w:numId w:val="11"/>
      </w:numPr>
      <w:tabs>
        <w:tab w:val="clear" w:pos="1080"/>
        <w:tab w:val="num" w:pos="360"/>
      </w:tabs>
      <w:spacing w:before="240"/>
    </w:pPr>
    <w:rPr>
      <w:rFonts w:ascii="Arial Bold" w:hAnsi="Arial Bold"/>
      <w:b/>
      <w:color w:val="333333"/>
      <w:sz w:val="24"/>
      <w:szCs w:val="24"/>
    </w:rPr>
  </w:style>
  <w:style w:type="paragraph" w:customStyle="1" w:styleId="CiscoHeading3">
    <w:name w:val="Cisco Heading 3"/>
    <w:next w:val="Normal"/>
    <w:rsid w:val="00AC6409"/>
    <w:pPr>
      <w:keepNext/>
      <w:numPr>
        <w:ilvl w:val="3"/>
        <w:numId w:val="11"/>
      </w:numPr>
      <w:tabs>
        <w:tab w:val="clear" w:pos="1080"/>
        <w:tab w:val="num" w:pos="360"/>
      </w:tabs>
      <w:spacing w:before="200"/>
    </w:pPr>
    <w:rPr>
      <w:rFonts w:ascii="Arial Bold" w:hAnsi="Arial Bold"/>
      <w:b/>
      <w:i/>
      <w:sz w:val="22"/>
      <w:szCs w:val="22"/>
    </w:rPr>
  </w:style>
  <w:style w:type="paragraph" w:customStyle="1" w:styleId="CiscoHeading4">
    <w:name w:val="Cisco Heading 4"/>
    <w:next w:val="Normal"/>
    <w:rsid w:val="00AC6409"/>
    <w:pPr>
      <w:keepNext/>
      <w:widowControl w:val="0"/>
      <w:numPr>
        <w:ilvl w:val="4"/>
        <w:numId w:val="11"/>
      </w:numPr>
      <w:tabs>
        <w:tab w:val="clear" w:pos="1080"/>
        <w:tab w:val="left" w:pos="0"/>
        <w:tab w:val="num" w:pos="360"/>
      </w:tabs>
      <w:spacing w:before="200"/>
    </w:pPr>
    <w:rPr>
      <w:rFonts w:ascii="Arial" w:hAnsi="Arial"/>
      <w:szCs w:val="22"/>
      <w:u w:val="single"/>
    </w:rPr>
  </w:style>
  <w:style w:type="paragraph" w:customStyle="1" w:styleId="CiscoNote">
    <w:name w:val="Cisco Note"/>
    <w:next w:val="Normal"/>
    <w:rsid w:val="00AC6409"/>
    <w:pPr>
      <w:widowControl w:val="0"/>
      <w:numPr>
        <w:numId w:val="4"/>
      </w:numPr>
      <w:tabs>
        <w:tab w:val="clear" w:pos="216"/>
        <w:tab w:val="left" w:pos="0"/>
        <w:tab w:val="num" w:pos="360"/>
      </w:tabs>
      <w:spacing w:before="200"/>
    </w:pPr>
    <w:rPr>
      <w:rFonts w:ascii="Arial" w:hAnsi="Arial"/>
    </w:rPr>
  </w:style>
  <w:style w:type="paragraph" w:customStyle="1" w:styleId="CiscoText">
    <w:name w:val="Cisco Text"/>
    <w:link w:val="CiscoTextCharChar"/>
    <w:qFormat/>
    <w:rsid w:val="00AC6409"/>
    <w:pPr>
      <w:widowControl w:val="0"/>
      <w:spacing w:before="200"/>
    </w:pPr>
    <w:rPr>
      <w:rFonts w:ascii="Arial" w:hAnsi="Arial"/>
      <w:szCs w:val="19"/>
    </w:rPr>
  </w:style>
  <w:style w:type="character" w:customStyle="1" w:styleId="CiscoTextCharChar">
    <w:name w:val="Cisco Text Char Char"/>
    <w:basedOn w:val="DefaultParagraphFont"/>
    <w:link w:val="CiscoText"/>
    <w:rsid w:val="00AC6409"/>
    <w:rPr>
      <w:rFonts w:ascii="Arial" w:hAnsi="Arial"/>
      <w:szCs w:val="19"/>
      <w:lang w:val="en-US" w:eastAsia="en-US" w:bidi="ar-SA"/>
    </w:rPr>
  </w:style>
  <w:style w:type="paragraph" w:customStyle="1" w:styleId="CiscoProposalSubtitle">
    <w:name w:val="Cisco Proposal Subtitle"/>
    <w:basedOn w:val="CiscoText"/>
    <w:rsid w:val="00AC6409"/>
    <w:pPr>
      <w:spacing w:before="120"/>
    </w:pPr>
    <w:rPr>
      <w:rFonts w:ascii="Tahoma" w:hAnsi="Tahoma" w:cs="Tahoma"/>
      <w:color w:val="595959"/>
      <w:sz w:val="24"/>
      <w:szCs w:val="24"/>
    </w:rPr>
  </w:style>
  <w:style w:type="paragraph" w:customStyle="1" w:styleId="CiscoProposalTitle">
    <w:name w:val="Cisco Proposal Title"/>
    <w:basedOn w:val="Normal"/>
    <w:rsid w:val="00AC6409"/>
    <w:pPr>
      <w:widowControl w:val="0"/>
      <w:spacing w:before="2400"/>
    </w:pPr>
    <w:rPr>
      <w:rFonts w:ascii="Tahoma" w:hAnsi="Tahoma" w:cs="Tahoma"/>
      <w:color w:val="0070C0"/>
      <w:sz w:val="32"/>
      <w:szCs w:val="28"/>
    </w:rPr>
  </w:style>
  <w:style w:type="paragraph" w:customStyle="1" w:styleId="CiscoProposalTitleCustomerName">
    <w:name w:val="Cisco Proposal Title CustomerName"/>
    <w:basedOn w:val="CiscoText"/>
    <w:rsid w:val="00AC6409"/>
    <w:pPr>
      <w:spacing w:before="360"/>
      <w:jc w:val="right"/>
    </w:pPr>
    <w:rPr>
      <w:rFonts w:ascii="Tahoma" w:hAnsi="Tahoma" w:cs="Tahoma"/>
      <w:sz w:val="24"/>
      <w:szCs w:val="24"/>
    </w:rPr>
  </w:style>
  <w:style w:type="paragraph" w:customStyle="1" w:styleId="CiscoProposalTitleDate">
    <w:name w:val="Cisco Proposal Title Date"/>
    <w:basedOn w:val="CiscoText"/>
    <w:rsid w:val="00AC6409"/>
    <w:pPr>
      <w:spacing w:before="60"/>
      <w:jc w:val="right"/>
    </w:pPr>
    <w:rPr>
      <w:rFonts w:ascii="Tahoma" w:hAnsi="Tahoma" w:cs="Tahoma"/>
      <w:sz w:val="24"/>
      <w:szCs w:val="24"/>
    </w:rPr>
  </w:style>
  <w:style w:type="paragraph" w:customStyle="1" w:styleId="CiscoResponse">
    <w:name w:val="Cisco Response"/>
    <w:link w:val="CiscoResponseChar"/>
    <w:rsid w:val="00AC6409"/>
    <w:pPr>
      <w:widowControl w:val="0"/>
      <w:spacing w:before="200"/>
    </w:pPr>
    <w:rPr>
      <w:rFonts w:ascii="Arial" w:hAnsi="Arial"/>
      <w:color w:val="3E67A4"/>
    </w:rPr>
  </w:style>
  <w:style w:type="paragraph" w:customStyle="1" w:styleId="CiscoResponseAutomatic">
    <w:name w:val="Cisco Response Automatic"/>
    <w:link w:val="CiscoResponseAutomaticChar"/>
    <w:qFormat/>
    <w:rsid w:val="00AC6409"/>
    <w:pPr>
      <w:widowControl w:val="0"/>
      <w:numPr>
        <w:numId w:val="5"/>
      </w:numPr>
      <w:spacing w:before="200"/>
    </w:pPr>
    <w:rPr>
      <w:rFonts w:ascii="Arial" w:hAnsi="Arial"/>
      <w:color w:val="3E67A4"/>
      <w:szCs w:val="19"/>
    </w:rPr>
  </w:style>
  <w:style w:type="paragraph" w:customStyle="1" w:styleId="CiscoResponseBullet1">
    <w:name w:val="Cisco Response Bullet 1"/>
    <w:rsid w:val="00AC6409"/>
    <w:pPr>
      <w:widowControl w:val="0"/>
      <w:numPr>
        <w:numId w:val="6"/>
      </w:numPr>
      <w:spacing w:before="160"/>
    </w:pPr>
    <w:rPr>
      <w:rFonts w:ascii="Arial" w:hAnsi="Arial"/>
      <w:color w:val="3E67A4"/>
      <w:szCs w:val="19"/>
    </w:rPr>
  </w:style>
  <w:style w:type="paragraph" w:customStyle="1" w:styleId="CiscoResponseBullet2">
    <w:name w:val="Cisco Response Bullet 2"/>
    <w:rsid w:val="00AC6409"/>
    <w:pPr>
      <w:widowControl w:val="0"/>
      <w:numPr>
        <w:numId w:val="7"/>
      </w:numPr>
      <w:spacing w:before="160"/>
    </w:pPr>
    <w:rPr>
      <w:rFonts w:ascii="Arial" w:hAnsi="Arial"/>
      <w:color w:val="3E67A4"/>
      <w:szCs w:val="19"/>
    </w:rPr>
  </w:style>
  <w:style w:type="paragraph" w:customStyle="1" w:styleId="CiscoResponseHeading1">
    <w:name w:val="Cisco Response Heading 1"/>
    <w:next w:val="CiscoResponse"/>
    <w:rsid w:val="00AC6409"/>
    <w:pPr>
      <w:keepNext/>
      <w:widowControl w:val="0"/>
      <w:spacing w:before="240"/>
    </w:pPr>
    <w:rPr>
      <w:rFonts w:ascii="Arial Bold" w:hAnsi="Arial Bold"/>
      <w:b/>
      <w:color w:val="3E67A4"/>
      <w:sz w:val="28"/>
      <w:szCs w:val="32"/>
    </w:rPr>
  </w:style>
  <w:style w:type="paragraph" w:customStyle="1" w:styleId="CiscoResponseHeading2">
    <w:name w:val="Cisco Response Heading 2"/>
    <w:next w:val="CiscoResponse"/>
    <w:rsid w:val="00AC6409"/>
    <w:pPr>
      <w:keepNext/>
      <w:widowControl w:val="0"/>
      <w:spacing w:before="240"/>
    </w:pPr>
    <w:rPr>
      <w:rFonts w:ascii="Arial Bold" w:hAnsi="Arial Bold"/>
      <w:b/>
      <w:color w:val="333333"/>
      <w:sz w:val="24"/>
      <w:szCs w:val="32"/>
    </w:rPr>
  </w:style>
  <w:style w:type="paragraph" w:customStyle="1" w:styleId="CiscoResponseHeading3">
    <w:name w:val="Cisco Response Heading 3"/>
    <w:next w:val="CiscoResponse"/>
    <w:rsid w:val="00AC6409"/>
    <w:pPr>
      <w:keepNext/>
      <w:widowControl w:val="0"/>
      <w:spacing w:before="200"/>
    </w:pPr>
    <w:rPr>
      <w:rFonts w:ascii="Arial Bold" w:hAnsi="Arial Bold"/>
      <w:b/>
      <w:color w:val="3E67A4"/>
      <w:sz w:val="23"/>
      <w:szCs w:val="32"/>
    </w:rPr>
  </w:style>
  <w:style w:type="paragraph" w:customStyle="1" w:styleId="CiscoResponseHeading4">
    <w:name w:val="Cisco Response Heading 4"/>
    <w:next w:val="CiscoResponse"/>
    <w:rsid w:val="00AC6409"/>
    <w:pPr>
      <w:keepNext/>
      <w:widowControl w:val="0"/>
      <w:spacing w:before="200"/>
    </w:pPr>
    <w:rPr>
      <w:rFonts w:ascii="Arial Bold" w:hAnsi="Arial Bold"/>
      <w:b/>
      <w:i/>
      <w:color w:val="3E67A4"/>
      <w:szCs w:val="32"/>
    </w:rPr>
  </w:style>
  <w:style w:type="paragraph" w:customStyle="1" w:styleId="CiscoResponseHeading5">
    <w:name w:val="Cisco Response Heading 5"/>
    <w:next w:val="CiscoResponse"/>
    <w:rsid w:val="00AC6409"/>
    <w:pPr>
      <w:keepNext/>
      <w:widowControl w:val="0"/>
      <w:spacing w:before="200"/>
    </w:pPr>
    <w:rPr>
      <w:rFonts w:ascii="Arial" w:hAnsi="Arial"/>
      <w:color w:val="3E67A4"/>
      <w:szCs w:val="22"/>
      <w:u w:val="single"/>
    </w:rPr>
  </w:style>
  <w:style w:type="paragraph" w:customStyle="1" w:styleId="CiscoResponseNote">
    <w:name w:val="Cisco Response Note"/>
    <w:next w:val="CiscoResponse"/>
    <w:rsid w:val="00AC6409"/>
    <w:pPr>
      <w:widowControl w:val="0"/>
      <w:numPr>
        <w:numId w:val="8"/>
      </w:numPr>
      <w:tabs>
        <w:tab w:val="clear" w:pos="216"/>
        <w:tab w:val="num" w:pos="360"/>
      </w:tabs>
      <w:spacing w:before="200"/>
    </w:pPr>
    <w:rPr>
      <w:rFonts w:ascii="Arial" w:hAnsi="Arial"/>
      <w:color w:val="3E67A4"/>
    </w:rPr>
  </w:style>
  <w:style w:type="paragraph" w:customStyle="1" w:styleId="CiscoResponseNumListBullet">
    <w:name w:val="Cisco Response Num List Bullet"/>
    <w:rsid w:val="00AC6409"/>
    <w:pPr>
      <w:numPr>
        <w:numId w:val="9"/>
      </w:numPr>
      <w:spacing w:before="120"/>
    </w:pPr>
    <w:rPr>
      <w:rFonts w:ascii="Arial" w:hAnsi="Arial"/>
      <w:color w:val="3E67A4"/>
      <w:szCs w:val="19"/>
    </w:rPr>
  </w:style>
  <w:style w:type="paragraph" w:customStyle="1" w:styleId="CiscoResponseNumberList">
    <w:name w:val="Cisco Response Number List"/>
    <w:rsid w:val="00AC6409"/>
    <w:pPr>
      <w:numPr>
        <w:numId w:val="10"/>
      </w:numPr>
      <w:spacing w:before="160"/>
    </w:pPr>
    <w:rPr>
      <w:rFonts w:ascii="Arial" w:hAnsi="Arial"/>
      <w:color w:val="3E67A4"/>
      <w:szCs w:val="19"/>
    </w:rPr>
  </w:style>
  <w:style w:type="paragraph" w:customStyle="1" w:styleId="CiscoResponseNumberListCont">
    <w:name w:val="Cisco Response Number List Cont."/>
    <w:rsid w:val="00AC6409"/>
    <w:pPr>
      <w:spacing w:before="120"/>
      <w:ind w:left="1080"/>
    </w:pPr>
    <w:rPr>
      <w:rFonts w:ascii="Arial" w:hAnsi="Arial"/>
      <w:color w:val="3E67A4"/>
      <w:szCs w:val="19"/>
    </w:rPr>
  </w:style>
  <w:style w:type="paragraph" w:customStyle="1" w:styleId="CiscoSectionTitle">
    <w:name w:val="Cisco Section Title"/>
    <w:next w:val="CiscoText"/>
    <w:rsid w:val="00AC6409"/>
    <w:pPr>
      <w:keepNext/>
      <w:pageBreakBefore/>
      <w:widowControl w:val="0"/>
      <w:numPr>
        <w:numId w:val="11"/>
      </w:numPr>
      <w:spacing w:before="280"/>
      <w:jc w:val="right"/>
      <w:outlineLvl w:val="0"/>
    </w:pPr>
    <w:rPr>
      <w:rFonts w:ascii="Arial Bold" w:hAnsi="Arial Bold" w:cs="Arial"/>
      <w:b/>
      <w:bCs/>
      <w:color w:val="333333"/>
      <w:kern w:val="32"/>
      <w:sz w:val="32"/>
      <w:szCs w:val="30"/>
    </w:rPr>
  </w:style>
  <w:style w:type="paragraph" w:customStyle="1" w:styleId="CiscoSidebarBullet">
    <w:name w:val="Cisco Sidebar Bullet"/>
    <w:rsid w:val="00AC6409"/>
    <w:pPr>
      <w:widowControl w:val="0"/>
      <w:numPr>
        <w:numId w:val="12"/>
      </w:numPr>
      <w:tabs>
        <w:tab w:val="clear" w:pos="216"/>
        <w:tab w:val="num" w:pos="360"/>
      </w:tabs>
      <w:spacing w:before="160"/>
      <w:ind w:left="0" w:firstLine="0"/>
    </w:pPr>
    <w:rPr>
      <w:i/>
      <w:sz w:val="24"/>
      <w:szCs w:val="24"/>
    </w:rPr>
  </w:style>
  <w:style w:type="paragraph" w:customStyle="1" w:styleId="CiscoSidebarText">
    <w:name w:val="Cisco Sidebar Text"/>
    <w:rsid w:val="00AC6409"/>
    <w:pPr>
      <w:widowControl w:val="0"/>
      <w:spacing w:before="160"/>
    </w:pPr>
    <w:rPr>
      <w:i/>
      <w:sz w:val="24"/>
      <w:szCs w:val="19"/>
    </w:rPr>
  </w:style>
  <w:style w:type="paragraph" w:customStyle="1" w:styleId="CiscoTable-Bullet">
    <w:name w:val="Cisco Table - Bullet"/>
    <w:rsid w:val="00AC6409"/>
    <w:pPr>
      <w:widowControl w:val="0"/>
      <w:numPr>
        <w:numId w:val="13"/>
      </w:numPr>
      <w:tabs>
        <w:tab w:val="clear" w:pos="216"/>
        <w:tab w:val="num" w:pos="360"/>
      </w:tabs>
      <w:spacing w:before="60"/>
      <w:ind w:left="0" w:firstLine="0"/>
    </w:pPr>
    <w:rPr>
      <w:rFonts w:ascii="Arial" w:hAnsi="Arial"/>
      <w:color w:val="000000"/>
      <w:sz w:val="19"/>
      <w:szCs w:val="18"/>
    </w:rPr>
  </w:style>
  <w:style w:type="table" w:customStyle="1" w:styleId="CiscoTable1">
    <w:name w:val="Cisco Table 1"/>
    <w:basedOn w:val="TableNormal"/>
    <w:rsid w:val="00AD4534"/>
    <w:pPr>
      <w:tabs>
        <w:tab w:val="left" w:pos="0"/>
        <w:tab w:val="left" w:pos="720"/>
      </w:tabs>
      <w:spacing w:before="120"/>
    </w:pPr>
    <w:rPr>
      <w:rFonts w:ascii="Arial" w:hAnsi="Arial"/>
      <w:color w:val="000000"/>
      <w:sz w:val="19"/>
      <w:szCs w:val="19"/>
    </w:rPr>
    <w:tblPr>
      <w:tblInd w:w="0" w:type="dxa"/>
      <w:tblBorders>
        <w:top w:val="single" w:sz="2" w:space="0" w:color="999999"/>
        <w:left w:val="single" w:sz="2" w:space="0" w:color="999999"/>
        <w:bottom w:val="single" w:sz="2" w:space="0" w:color="999999"/>
        <w:right w:val="single" w:sz="2" w:space="0" w:color="999999"/>
        <w:insideH w:val="single" w:sz="2" w:space="0" w:color="808080"/>
        <w:insideV w:val="single" w:sz="2" w:space="0" w:color="808080"/>
      </w:tblBorders>
      <w:tblCellMar>
        <w:top w:w="0" w:type="dxa"/>
        <w:left w:w="115" w:type="dxa"/>
        <w:bottom w:w="0" w:type="dxa"/>
        <w:right w:w="115" w:type="dxa"/>
      </w:tblCellMar>
    </w:tblPr>
    <w:tcPr>
      <w:shd w:val="solid" w:color="EDEEEF" w:fill="E6E6E6"/>
      <w:tcMar>
        <w:top w:w="14" w:type="dxa"/>
        <w:left w:w="144" w:type="dxa"/>
        <w:bottom w:w="14" w:type="dxa"/>
        <w:right w:w="144" w:type="dxa"/>
      </w:tcMar>
    </w:tcPr>
    <w:tblStylePr w:type="firstRow">
      <w:rPr>
        <w:rFonts w:ascii="Arial" w:hAnsi="Arial"/>
        <w:b/>
        <w:bCs/>
        <w:i w:val="0"/>
        <w:iCs/>
        <w:color w:val="FFFFFF"/>
        <w:sz w:val="19"/>
      </w:rPr>
      <w:tblPr/>
      <w:tcPr>
        <w:tcBorders>
          <w:top w:val="nil"/>
          <w:left w:val="nil"/>
          <w:bottom w:val="nil"/>
          <w:right w:val="nil"/>
          <w:insideH w:val="nil"/>
          <w:insideV w:val="nil"/>
          <w:tl2br w:val="nil"/>
          <w:tr2bl w:val="nil"/>
        </w:tcBorders>
        <w:shd w:val="clear" w:color="auto" w:fill="B7C7C9"/>
      </w:tcPr>
    </w:tblStylePr>
    <w:tblStylePr w:type="firstCol">
      <w:rPr>
        <w:b w:val="0"/>
        <w:bCs/>
        <w:i w:val="0"/>
        <w:iCs/>
      </w:rPr>
      <w:tblPr/>
      <w:tcPr>
        <w:tcBorders>
          <w:tl2br w:val="none" w:sz="0" w:space="0" w:color="auto"/>
          <w:tr2bl w:val="none" w:sz="0" w:space="0" w:color="auto"/>
        </w:tcBorders>
      </w:tcPr>
    </w:tblStylePr>
    <w:tblStylePr w:type="lastCol">
      <w:tblPr/>
      <w:tcPr>
        <w:tcBorders>
          <w:top w:val="single" w:sz="2" w:space="0" w:color="999999"/>
          <w:left w:val="single" w:sz="2" w:space="0" w:color="999999"/>
          <w:bottom w:val="single" w:sz="2" w:space="0" w:color="999999"/>
          <w:right w:val="single" w:sz="2" w:space="0" w:color="999999"/>
          <w:insideH w:val="nil"/>
          <w:insideV w:val="nil"/>
          <w:tl2br w:val="nil"/>
          <w:tr2bl w:val="nil"/>
        </w:tcBorders>
        <w:shd w:val="solid" w:color="EAEFF2" w:fill="EDEEEF"/>
      </w:tcPr>
    </w:tblStylePr>
    <w:tblStylePr w:type="swCell">
      <w:rPr>
        <w:b w:val="0"/>
        <w:bCs/>
        <w:i w:val="0"/>
        <w:iCs w:val="0"/>
      </w:rPr>
      <w:tblPr/>
      <w:tcPr>
        <w:tcBorders>
          <w:tl2br w:val="none" w:sz="0" w:space="0" w:color="auto"/>
          <w:tr2bl w:val="none" w:sz="0" w:space="0" w:color="auto"/>
        </w:tcBorders>
      </w:tcPr>
    </w:tblStylePr>
  </w:style>
  <w:style w:type="paragraph" w:customStyle="1" w:styleId="CiscoTableCaption">
    <w:name w:val="Cisco Table Caption"/>
    <w:next w:val="CiscoText"/>
    <w:rsid w:val="00AC6409"/>
    <w:pPr>
      <w:keepNext/>
      <w:widowControl w:val="0"/>
      <w:numPr>
        <w:numId w:val="14"/>
      </w:numPr>
      <w:tabs>
        <w:tab w:val="left" w:pos="900"/>
      </w:tabs>
      <w:spacing w:before="200" w:after="60"/>
    </w:pPr>
    <w:rPr>
      <w:rFonts w:ascii="Arial Bold" w:hAnsi="Arial Bold"/>
      <w:b/>
      <w:color w:val="333333"/>
      <w:szCs w:val="19"/>
    </w:rPr>
  </w:style>
  <w:style w:type="paragraph" w:customStyle="1" w:styleId="CiscoTableHeading">
    <w:name w:val="Cisco Table Heading"/>
    <w:rsid w:val="00AC6409"/>
    <w:pPr>
      <w:widowControl w:val="0"/>
      <w:tabs>
        <w:tab w:val="left" w:pos="0"/>
        <w:tab w:val="left" w:pos="720"/>
      </w:tabs>
      <w:spacing w:before="120"/>
      <w:jc w:val="center"/>
    </w:pPr>
    <w:rPr>
      <w:rFonts w:ascii="Arial Bold" w:hAnsi="Arial Bold"/>
      <w:b/>
      <w:bCs/>
      <w:iCs/>
    </w:rPr>
  </w:style>
  <w:style w:type="paragraph" w:customStyle="1" w:styleId="CiscoTableText">
    <w:name w:val="Cisco Table Text"/>
    <w:link w:val="CiscoTableTextChar"/>
    <w:rsid w:val="00AC6409"/>
    <w:pPr>
      <w:widowControl w:val="0"/>
      <w:tabs>
        <w:tab w:val="left" w:pos="0"/>
        <w:tab w:val="left" w:pos="720"/>
      </w:tabs>
      <w:spacing w:before="120"/>
    </w:pPr>
    <w:rPr>
      <w:rFonts w:ascii="Arial" w:hAnsi="Arial"/>
      <w:sz w:val="19"/>
      <w:szCs w:val="19"/>
    </w:rPr>
  </w:style>
  <w:style w:type="paragraph" w:customStyle="1" w:styleId="CiscoTextBold">
    <w:name w:val="Cisco Text Bold"/>
    <w:basedOn w:val="CiscoText"/>
    <w:link w:val="CiscoTextBoldChar"/>
    <w:rsid w:val="00AC6409"/>
    <w:rPr>
      <w:b/>
      <w:bCs/>
    </w:rPr>
  </w:style>
  <w:style w:type="character" w:customStyle="1" w:styleId="CiscoTextBoldChar">
    <w:name w:val="Cisco Text Bold Char"/>
    <w:basedOn w:val="CiscoTextCharChar"/>
    <w:link w:val="CiscoTextBold"/>
    <w:rsid w:val="00AC6409"/>
    <w:rPr>
      <w:rFonts w:ascii="Arial" w:hAnsi="Arial"/>
      <w:b/>
      <w:bCs/>
      <w:szCs w:val="19"/>
      <w:lang w:val="en-US" w:eastAsia="en-US" w:bidi="ar-SA"/>
    </w:rPr>
  </w:style>
  <w:style w:type="paragraph" w:customStyle="1" w:styleId="CiscoTextIndent">
    <w:name w:val="Cisco Text Indent"/>
    <w:basedOn w:val="CiscoText"/>
    <w:rsid w:val="00AC6409"/>
    <w:pPr>
      <w:ind w:left="360"/>
    </w:pPr>
    <w:rPr>
      <w:szCs w:val="20"/>
    </w:rPr>
  </w:style>
  <w:style w:type="paragraph" w:customStyle="1" w:styleId="CiscoTOCHeading">
    <w:name w:val="Cisco TOC Heading"/>
    <w:rsid w:val="00AC6409"/>
    <w:pPr>
      <w:pageBreakBefore/>
      <w:spacing w:before="60" w:after="240"/>
      <w:jc w:val="right"/>
    </w:pPr>
    <w:rPr>
      <w:rFonts w:ascii="Arial Bold" w:hAnsi="Arial Bold"/>
      <w:b/>
      <w:color w:val="5F5F5F"/>
      <w:sz w:val="32"/>
      <w:szCs w:val="32"/>
    </w:rPr>
  </w:style>
  <w:style w:type="character" w:styleId="CommentReference">
    <w:name w:val="annotation reference"/>
    <w:basedOn w:val="DefaultParagraphFont"/>
    <w:rsid w:val="00AC6409"/>
    <w:rPr>
      <w:sz w:val="16"/>
      <w:szCs w:val="16"/>
    </w:rPr>
  </w:style>
  <w:style w:type="paragraph" w:styleId="CommentText">
    <w:name w:val="annotation text"/>
    <w:basedOn w:val="Normal"/>
    <w:link w:val="CommentTextChar"/>
    <w:rsid w:val="00AC6409"/>
    <w:rPr>
      <w:sz w:val="20"/>
      <w:szCs w:val="20"/>
    </w:rPr>
  </w:style>
  <w:style w:type="character" w:customStyle="1" w:styleId="CommentTextChar">
    <w:name w:val="Comment Text Char"/>
    <w:basedOn w:val="DefaultParagraphFont"/>
    <w:link w:val="CommentText"/>
    <w:rsid w:val="00AC6409"/>
  </w:style>
  <w:style w:type="paragraph" w:styleId="CommentSubject">
    <w:name w:val="annotation subject"/>
    <w:basedOn w:val="CommentText"/>
    <w:next w:val="CommentText"/>
    <w:link w:val="CommentSubjectChar"/>
    <w:rsid w:val="00AC6409"/>
    <w:rPr>
      <w:b/>
      <w:bCs/>
    </w:rPr>
  </w:style>
  <w:style w:type="character" w:customStyle="1" w:styleId="CommentSubjectChar">
    <w:name w:val="Comment Subject Char"/>
    <w:basedOn w:val="CommentTextChar"/>
    <w:link w:val="CommentSubject"/>
    <w:rsid w:val="00AC6409"/>
    <w:rPr>
      <w:b/>
      <w:bCs/>
    </w:rPr>
  </w:style>
  <w:style w:type="paragraph" w:styleId="DocumentMap">
    <w:name w:val="Document Map"/>
    <w:basedOn w:val="Normal"/>
    <w:link w:val="DocumentMapChar"/>
    <w:rsid w:val="00AC6409"/>
    <w:pPr>
      <w:shd w:val="clear" w:color="auto" w:fill="000080"/>
    </w:pPr>
    <w:rPr>
      <w:rFonts w:ascii="Tahoma" w:hAnsi="Tahoma" w:cs="Tahoma"/>
      <w:sz w:val="20"/>
      <w:szCs w:val="20"/>
    </w:rPr>
  </w:style>
  <w:style w:type="character" w:customStyle="1" w:styleId="DocumentMapChar">
    <w:name w:val="Document Map Char"/>
    <w:basedOn w:val="DefaultParagraphFont"/>
    <w:link w:val="DocumentMap"/>
    <w:rsid w:val="00AC6409"/>
    <w:rPr>
      <w:rFonts w:ascii="Tahoma" w:hAnsi="Tahoma" w:cs="Tahoma"/>
      <w:shd w:val="clear" w:color="auto" w:fill="000080"/>
    </w:rPr>
  </w:style>
  <w:style w:type="character" w:styleId="FollowedHyperlink">
    <w:name w:val="FollowedHyperlink"/>
    <w:basedOn w:val="DefaultParagraphFont"/>
    <w:rsid w:val="00AC6409"/>
    <w:rPr>
      <w:color w:val="800080"/>
      <w:u w:val="single"/>
    </w:rPr>
  </w:style>
  <w:style w:type="paragraph" w:customStyle="1" w:styleId="CiscoFooter">
    <w:name w:val="Cisco Footer"/>
    <w:basedOn w:val="Normal"/>
    <w:qFormat/>
    <w:rsid w:val="00AC6409"/>
    <w:rPr>
      <w:i/>
      <w:sz w:val="18"/>
    </w:rPr>
  </w:style>
  <w:style w:type="paragraph" w:customStyle="1" w:styleId="CiscoCallOutFrame">
    <w:name w:val="Cisco_CallOutFrame"/>
    <w:rsid w:val="00AC6409"/>
    <w:pPr>
      <w:framePr w:w="2578" w:hSpace="187" w:wrap="around" w:vAnchor="page" w:hAnchor="text" w:x="-3153" w:y="102"/>
    </w:pPr>
    <w:rPr>
      <w:i/>
      <w:szCs w:val="24"/>
    </w:rPr>
  </w:style>
  <w:style w:type="paragraph" w:customStyle="1" w:styleId="CiscoCallOutFrame0">
    <w:name w:val="Cisco CallOutFrame"/>
    <w:basedOn w:val="Normal"/>
    <w:rsid w:val="00AC6409"/>
    <w:pPr>
      <w:framePr w:w="2578" w:hSpace="14" w:wrap="around" w:vAnchor="text" w:hAnchor="text" w:x="-3153" w:y="102"/>
    </w:pPr>
    <w:rPr>
      <w:i/>
      <w:sz w:val="18"/>
    </w:rPr>
  </w:style>
  <w:style w:type="paragraph" w:customStyle="1" w:styleId="CiscoCallOutAnchor">
    <w:name w:val="Cisco CallOutAnchor"/>
    <w:basedOn w:val="CiscoText"/>
    <w:rsid w:val="00AC6409"/>
    <w:rPr>
      <w:sz w:val="2"/>
    </w:rPr>
  </w:style>
  <w:style w:type="paragraph" w:customStyle="1" w:styleId="CiscoLetterText">
    <w:name w:val="Cisco Letter Text"/>
    <w:rsid w:val="00AC6409"/>
    <w:pPr>
      <w:spacing w:before="120"/>
    </w:pPr>
    <w:rPr>
      <w:rFonts w:ascii="Arial" w:hAnsi="Arial"/>
      <w:szCs w:val="24"/>
    </w:rPr>
  </w:style>
  <w:style w:type="paragraph" w:customStyle="1" w:styleId="CiscoLetterTextBold">
    <w:name w:val="Cisco Letter Text Bold"/>
    <w:basedOn w:val="CiscoLetterText"/>
    <w:rsid w:val="00AC6409"/>
    <w:rPr>
      <w:b/>
    </w:rPr>
  </w:style>
  <w:style w:type="paragraph" w:customStyle="1" w:styleId="Question">
    <w:name w:val="Question"/>
    <w:next w:val="CiscoResponseAutomatic"/>
    <w:rsid w:val="00AC6409"/>
    <w:pPr>
      <w:keepNext/>
      <w:keepLines/>
      <w:widowControl w:val="0"/>
      <w:numPr>
        <w:numId w:val="15"/>
      </w:numPr>
      <w:spacing w:before="200"/>
    </w:pPr>
    <w:rPr>
      <w:rFonts w:ascii="Arial" w:hAnsi="Arial"/>
      <w:b/>
    </w:rPr>
  </w:style>
  <w:style w:type="paragraph" w:customStyle="1" w:styleId="CiscoProposalCustomerName">
    <w:name w:val="Cisco Proposal Customer Name"/>
    <w:basedOn w:val="Normal"/>
    <w:rsid w:val="00A86E4F"/>
    <w:pPr>
      <w:widowControl w:val="0"/>
      <w:spacing w:before="360"/>
    </w:pPr>
    <w:rPr>
      <w:rFonts w:ascii="Tahoma" w:hAnsi="Tahoma" w:cs="Tahoma"/>
      <w:color w:val="595959"/>
    </w:rPr>
  </w:style>
  <w:style w:type="paragraph" w:customStyle="1" w:styleId="CiscoProposalDate">
    <w:name w:val="Cisco Proposal Date"/>
    <w:basedOn w:val="Normal"/>
    <w:rsid w:val="00A86E4F"/>
    <w:pPr>
      <w:widowControl w:val="0"/>
      <w:spacing w:before="60"/>
    </w:pPr>
    <w:rPr>
      <w:rFonts w:ascii="Tahoma" w:hAnsi="Tahoma" w:cs="Tahoma"/>
      <w:color w:val="595959"/>
    </w:rPr>
  </w:style>
  <w:style w:type="character" w:customStyle="1" w:styleId="CiscoBullet1Char">
    <w:name w:val="Cisco Bullet 1 Char"/>
    <w:basedOn w:val="DefaultParagraphFont"/>
    <w:link w:val="CiscoBullet1"/>
    <w:locked/>
    <w:rsid w:val="00A86E4F"/>
    <w:rPr>
      <w:rFonts w:ascii="Arial" w:hAnsi="Arial" w:cs="Arial"/>
      <w:lang w:eastAsia="ja-JP"/>
    </w:rPr>
  </w:style>
  <w:style w:type="character" w:customStyle="1" w:styleId="CiscoBullet2Char">
    <w:name w:val="Cisco Bullet 2 Char"/>
    <w:basedOn w:val="DefaultParagraphFont"/>
    <w:link w:val="CiscoBullet2"/>
    <w:locked/>
    <w:rsid w:val="00A86E4F"/>
    <w:rPr>
      <w:rFonts w:ascii="Arial" w:hAnsi="Arial"/>
      <w:szCs w:val="19"/>
    </w:rPr>
  </w:style>
  <w:style w:type="paragraph" w:customStyle="1" w:styleId="CiscoTableofContentsTitle">
    <w:name w:val="Cisco Table of Contents Title"/>
    <w:rsid w:val="00A86E4F"/>
    <w:pPr>
      <w:pageBreakBefore/>
      <w:spacing w:before="60" w:after="240"/>
      <w:jc w:val="right"/>
    </w:pPr>
    <w:rPr>
      <w:rFonts w:ascii="Arial Bold" w:hAnsi="Arial Bold"/>
      <w:b/>
      <w:color w:val="5F5F5F"/>
      <w:sz w:val="32"/>
      <w:szCs w:val="32"/>
    </w:rPr>
  </w:style>
  <w:style w:type="numbering" w:styleId="111111">
    <w:name w:val="Outline List 2"/>
    <w:basedOn w:val="NoList"/>
    <w:unhideWhenUsed/>
    <w:rsid w:val="00277B6E"/>
    <w:pPr>
      <w:numPr>
        <w:numId w:val="16"/>
      </w:numPr>
    </w:pPr>
  </w:style>
  <w:style w:type="paragraph" w:styleId="ListParagraph">
    <w:name w:val="List Paragraph"/>
    <w:basedOn w:val="Normal"/>
    <w:uiPriority w:val="34"/>
    <w:qFormat/>
    <w:rsid w:val="00767830"/>
    <w:pPr>
      <w:spacing w:line="276" w:lineRule="auto"/>
      <w:ind w:left="720"/>
    </w:pPr>
    <w:rPr>
      <w:rFonts w:ascii="Calibri" w:eastAsia="Calibri" w:hAnsi="Calibri"/>
      <w:sz w:val="22"/>
      <w:szCs w:val="22"/>
    </w:rPr>
  </w:style>
  <w:style w:type="character" w:customStyle="1" w:styleId="CiscoResponseChar">
    <w:name w:val="Cisco Response Char"/>
    <w:basedOn w:val="DefaultParagraphFont"/>
    <w:link w:val="CiscoResponse"/>
    <w:rsid w:val="00986991"/>
    <w:rPr>
      <w:rFonts w:ascii="Arial" w:hAnsi="Arial"/>
      <w:color w:val="3E67A4"/>
      <w:lang w:val="en-US" w:eastAsia="en-US" w:bidi="ar-SA"/>
    </w:rPr>
  </w:style>
  <w:style w:type="character" w:customStyle="1" w:styleId="CiscoTextChar">
    <w:name w:val="Cisco Text Char"/>
    <w:basedOn w:val="DefaultParagraphFont"/>
    <w:rsid w:val="00EC2FD0"/>
    <w:rPr>
      <w:rFonts w:ascii="Arial" w:hAnsi="Arial"/>
      <w:szCs w:val="19"/>
      <w:lang w:val="en-US" w:eastAsia="en-US" w:bidi="ar-SA"/>
    </w:rPr>
  </w:style>
  <w:style w:type="character" w:customStyle="1" w:styleId="CiscoTableTextChar">
    <w:name w:val="Cisco Table Text Char"/>
    <w:basedOn w:val="DefaultParagraphFont"/>
    <w:link w:val="CiscoTableText"/>
    <w:rsid w:val="00EC2FD0"/>
    <w:rPr>
      <w:rFonts w:ascii="Arial" w:hAnsi="Arial"/>
      <w:sz w:val="19"/>
      <w:szCs w:val="19"/>
      <w:lang w:val="en-US" w:eastAsia="en-US" w:bidi="ar-SA"/>
    </w:rPr>
  </w:style>
  <w:style w:type="paragraph" w:customStyle="1" w:styleId="ciscoresponseautomatic0">
    <w:name w:val="ciscoresponseautomatic"/>
    <w:basedOn w:val="Normal"/>
    <w:rsid w:val="008A7481"/>
    <w:pPr>
      <w:spacing w:before="200"/>
    </w:pPr>
    <w:rPr>
      <w:rFonts w:ascii="Arial" w:eastAsia="Calibri" w:hAnsi="Arial" w:cs="Arial"/>
      <w:color w:val="3E67A4"/>
      <w:sz w:val="20"/>
      <w:szCs w:val="20"/>
    </w:rPr>
  </w:style>
  <w:style w:type="table" w:styleId="TableGrid">
    <w:name w:val="Table Grid"/>
    <w:basedOn w:val="TableNormal"/>
    <w:uiPriority w:val="59"/>
    <w:rsid w:val="0005186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Web">
    <w:name w:val="Normal (Web)"/>
    <w:basedOn w:val="Normal"/>
    <w:uiPriority w:val="99"/>
    <w:unhideWhenUsed/>
    <w:rsid w:val="00B67D17"/>
    <w:pPr>
      <w:spacing w:before="100" w:beforeAutospacing="1" w:after="100" w:afterAutospacing="1"/>
    </w:pPr>
  </w:style>
  <w:style w:type="character" w:customStyle="1" w:styleId="CiscoResponseAutomaticChar">
    <w:name w:val="Cisco Response Automatic Char"/>
    <w:basedOn w:val="DefaultParagraphFont"/>
    <w:link w:val="CiscoResponseAutomatic"/>
    <w:rsid w:val="00277589"/>
    <w:rPr>
      <w:rFonts w:ascii="Arial" w:hAnsi="Arial"/>
      <w:color w:val="3E67A4"/>
      <w:szCs w:val="19"/>
    </w:rPr>
  </w:style>
  <w:style w:type="character" w:customStyle="1" w:styleId="CiscoFigureCaptionCharChar">
    <w:name w:val="Cisco Figure Caption Char Char"/>
    <w:basedOn w:val="DefaultParagraphFont"/>
    <w:link w:val="CiscoFigureCaption"/>
    <w:locked/>
    <w:rsid w:val="00220FF5"/>
    <w:rPr>
      <w:rFonts w:ascii="Arial Bold" w:hAnsi="Arial Bold"/>
      <w:b/>
      <w:color w:val="333333"/>
      <w:szCs w:val="19"/>
    </w:rPr>
  </w:style>
  <w:style w:type="paragraph" w:styleId="Caption">
    <w:name w:val="caption"/>
    <w:basedOn w:val="Normal"/>
    <w:next w:val="Normal"/>
    <w:unhideWhenUsed/>
    <w:qFormat/>
    <w:rsid w:val="00EE4613"/>
    <w:rPr>
      <w:b/>
      <w:bCs/>
      <w:sz w:val="20"/>
      <w:szCs w:val="20"/>
    </w:rPr>
  </w:style>
  <w:style w:type="table" w:styleId="Table3Deffects3">
    <w:name w:val="Table 3D effects 3"/>
    <w:basedOn w:val="TableNormal"/>
    <w:rsid w:val="006A15DB"/>
    <w:pPr>
      <w:spacing w:after="200" w:line="276" w:lineRule="auto"/>
    </w:pPr>
    <w:rPr>
      <w:rFonts w:ascii="Arial" w:hAnsi="Arial" w:cs="Arial"/>
      <w:sz w:val="18"/>
      <w:szCs w:val="18"/>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Default">
    <w:name w:val="Default"/>
    <w:rsid w:val="00816CAF"/>
    <w:pPr>
      <w:autoSpaceDE w:val="0"/>
      <w:autoSpaceDN w:val="0"/>
      <w:adjustRightInd w:val="0"/>
    </w:pPr>
    <w:rPr>
      <w:rFonts w:ascii="Arial" w:eastAsia="MS Mincho" w:hAnsi="Arial" w:cs="Arial"/>
      <w:color w:val="000000"/>
      <w:sz w:val="24"/>
      <w:szCs w:val="24"/>
    </w:rPr>
  </w:style>
  <w:style w:type="character" w:customStyle="1" w:styleId="CiscoHeading1CharChar">
    <w:name w:val="Cisco Heading 1 Char Char"/>
    <w:basedOn w:val="DefaultParagraphFont"/>
    <w:link w:val="CiscoHeading1"/>
    <w:rsid w:val="00611141"/>
    <w:rPr>
      <w:rFonts w:ascii="Arial Bold" w:hAnsi="Arial Bold"/>
      <w:color w:val="3E67A4"/>
      <w:sz w:val="28"/>
      <w:szCs w:val="28"/>
    </w:rPr>
  </w:style>
  <w:style w:type="paragraph" w:styleId="TOCHeading">
    <w:name w:val="TOC Heading"/>
    <w:basedOn w:val="Heading1"/>
    <w:next w:val="Normal"/>
    <w:uiPriority w:val="39"/>
    <w:unhideWhenUsed/>
    <w:qFormat/>
    <w:rsid w:val="00710E42"/>
    <w:pPr>
      <w:keepLines/>
      <w:spacing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Revision">
    <w:name w:val="Revision"/>
    <w:hidden/>
    <w:uiPriority w:val="99"/>
    <w:semiHidden/>
    <w:rsid w:val="00515325"/>
    <w:rPr>
      <w:sz w:val="24"/>
      <w:szCs w:val="24"/>
    </w:rPr>
  </w:style>
  <w:style w:type="character" w:styleId="HTMLCode">
    <w:name w:val="HTML Code"/>
    <w:basedOn w:val="DefaultParagraphFont"/>
    <w:uiPriority w:val="99"/>
    <w:semiHidden/>
    <w:unhideWhenUsed/>
    <w:rsid w:val="00E12A70"/>
    <w:rPr>
      <w:rFonts w:ascii="Courier" w:eastAsiaTheme="minorEastAsia" w:hAnsi="Courier" w:cs="Courier"/>
      <w:sz w:val="20"/>
      <w:szCs w:val="20"/>
    </w:rPr>
  </w:style>
  <w:style w:type="paragraph" w:styleId="HTMLPreformatted">
    <w:name w:val="HTML Preformatted"/>
    <w:basedOn w:val="Normal"/>
    <w:link w:val="HTMLPreformattedChar"/>
    <w:uiPriority w:val="99"/>
    <w:unhideWhenUsed/>
    <w:rsid w:val="00E12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Theme="minorEastAsia" w:hAnsi="Courier" w:cs="Courier"/>
      <w:sz w:val="20"/>
      <w:szCs w:val="20"/>
    </w:rPr>
  </w:style>
  <w:style w:type="character" w:customStyle="1" w:styleId="HTMLPreformattedChar">
    <w:name w:val="HTML Preformatted Char"/>
    <w:basedOn w:val="DefaultParagraphFont"/>
    <w:link w:val="HTMLPreformatted"/>
    <w:uiPriority w:val="99"/>
    <w:rsid w:val="00E12A70"/>
    <w:rPr>
      <w:rFonts w:ascii="Courier" w:eastAsiaTheme="minorEastAsia" w:hAnsi="Courier" w:cs="Courie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941477">
      <w:bodyDiv w:val="1"/>
      <w:marLeft w:val="0"/>
      <w:marRight w:val="0"/>
      <w:marTop w:val="0"/>
      <w:marBottom w:val="0"/>
      <w:divBdr>
        <w:top w:val="none" w:sz="0" w:space="0" w:color="auto"/>
        <w:left w:val="none" w:sz="0" w:space="0" w:color="auto"/>
        <w:bottom w:val="none" w:sz="0" w:space="0" w:color="auto"/>
        <w:right w:val="none" w:sz="0" w:space="0" w:color="auto"/>
      </w:divBdr>
    </w:div>
    <w:div w:id="243926774">
      <w:bodyDiv w:val="1"/>
      <w:marLeft w:val="0"/>
      <w:marRight w:val="0"/>
      <w:marTop w:val="0"/>
      <w:marBottom w:val="0"/>
      <w:divBdr>
        <w:top w:val="none" w:sz="0" w:space="0" w:color="auto"/>
        <w:left w:val="none" w:sz="0" w:space="0" w:color="auto"/>
        <w:bottom w:val="none" w:sz="0" w:space="0" w:color="auto"/>
        <w:right w:val="none" w:sz="0" w:space="0" w:color="auto"/>
      </w:divBdr>
    </w:div>
    <w:div w:id="267662360">
      <w:bodyDiv w:val="1"/>
      <w:marLeft w:val="0"/>
      <w:marRight w:val="0"/>
      <w:marTop w:val="0"/>
      <w:marBottom w:val="0"/>
      <w:divBdr>
        <w:top w:val="none" w:sz="0" w:space="0" w:color="auto"/>
        <w:left w:val="none" w:sz="0" w:space="0" w:color="auto"/>
        <w:bottom w:val="none" w:sz="0" w:space="0" w:color="auto"/>
        <w:right w:val="none" w:sz="0" w:space="0" w:color="auto"/>
      </w:divBdr>
    </w:div>
    <w:div w:id="272127625">
      <w:bodyDiv w:val="1"/>
      <w:marLeft w:val="0"/>
      <w:marRight w:val="0"/>
      <w:marTop w:val="0"/>
      <w:marBottom w:val="0"/>
      <w:divBdr>
        <w:top w:val="none" w:sz="0" w:space="0" w:color="auto"/>
        <w:left w:val="none" w:sz="0" w:space="0" w:color="auto"/>
        <w:bottom w:val="none" w:sz="0" w:space="0" w:color="auto"/>
        <w:right w:val="none" w:sz="0" w:space="0" w:color="auto"/>
      </w:divBdr>
      <w:divsChild>
        <w:div w:id="40440720">
          <w:marLeft w:val="274"/>
          <w:marRight w:val="0"/>
          <w:marTop w:val="120"/>
          <w:marBottom w:val="0"/>
          <w:divBdr>
            <w:top w:val="none" w:sz="0" w:space="0" w:color="auto"/>
            <w:left w:val="none" w:sz="0" w:space="0" w:color="auto"/>
            <w:bottom w:val="none" w:sz="0" w:space="0" w:color="auto"/>
            <w:right w:val="none" w:sz="0" w:space="0" w:color="auto"/>
          </w:divBdr>
        </w:div>
        <w:div w:id="788818263">
          <w:marLeft w:val="274"/>
          <w:marRight w:val="0"/>
          <w:marTop w:val="120"/>
          <w:marBottom w:val="0"/>
          <w:divBdr>
            <w:top w:val="none" w:sz="0" w:space="0" w:color="auto"/>
            <w:left w:val="none" w:sz="0" w:space="0" w:color="auto"/>
            <w:bottom w:val="none" w:sz="0" w:space="0" w:color="auto"/>
            <w:right w:val="none" w:sz="0" w:space="0" w:color="auto"/>
          </w:divBdr>
        </w:div>
        <w:div w:id="1709722279">
          <w:marLeft w:val="274"/>
          <w:marRight w:val="0"/>
          <w:marTop w:val="120"/>
          <w:marBottom w:val="0"/>
          <w:divBdr>
            <w:top w:val="none" w:sz="0" w:space="0" w:color="auto"/>
            <w:left w:val="none" w:sz="0" w:space="0" w:color="auto"/>
            <w:bottom w:val="none" w:sz="0" w:space="0" w:color="auto"/>
            <w:right w:val="none" w:sz="0" w:space="0" w:color="auto"/>
          </w:divBdr>
        </w:div>
      </w:divsChild>
    </w:div>
    <w:div w:id="303124276">
      <w:bodyDiv w:val="1"/>
      <w:marLeft w:val="0"/>
      <w:marRight w:val="0"/>
      <w:marTop w:val="0"/>
      <w:marBottom w:val="0"/>
      <w:divBdr>
        <w:top w:val="none" w:sz="0" w:space="0" w:color="auto"/>
        <w:left w:val="none" w:sz="0" w:space="0" w:color="auto"/>
        <w:bottom w:val="none" w:sz="0" w:space="0" w:color="auto"/>
        <w:right w:val="none" w:sz="0" w:space="0" w:color="auto"/>
      </w:divBdr>
    </w:div>
    <w:div w:id="394351809">
      <w:bodyDiv w:val="1"/>
      <w:marLeft w:val="0"/>
      <w:marRight w:val="0"/>
      <w:marTop w:val="0"/>
      <w:marBottom w:val="0"/>
      <w:divBdr>
        <w:top w:val="none" w:sz="0" w:space="0" w:color="auto"/>
        <w:left w:val="none" w:sz="0" w:space="0" w:color="auto"/>
        <w:bottom w:val="none" w:sz="0" w:space="0" w:color="auto"/>
        <w:right w:val="none" w:sz="0" w:space="0" w:color="auto"/>
      </w:divBdr>
      <w:divsChild>
        <w:div w:id="501359647">
          <w:marLeft w:val="274"/>
          <w:marRight w:val="0"/>
          <w:marTop w:val="120"/>
          <w:marBottom w:val="0"/>
          <w:divBdr>
            <w:top w:val="none" w:sz="0" w:space="0" w:color="auto"/>
            <w:left w:val="none" w:sz="0" w:space="0" w:color="auto"/>
            <w:bottom w:val="none" w:sz="0" w:space="0" w:color="auto"/>
            <w:right w:val="none" w:sz="0" w:space="0" w:color="auto"/>
          </w:divBdr>
        </w:div>
        <w:div w:id="662317653">
          <w:marLeft w:val="274"/>
          <w:marRight w:val="0"/>
          <w:marTop w:val="120"/>
          <w:marBottom w:val="0"/>
          <w:divBdr>
            <w:top w:val="none" w:sz="0" w:space="0" w:color="auto"/>
            <w:left w:val="none" w:sz="0" w:space="0" w:color="auto"/>
            <w:bottom w:val="none" w:sz="0" w:space="0" w:color="auto"/>
            <w:right w:val="none" w:sz="0" w:space="0" w:color="auto"/>
          </w:divBdr>
        </w:div>
        <w:div w:id="1174684697">
          <w:marLeft w:val="274"/>
          <w:marRight w:val="0"/>
          <w:marTop w:val="120"/>
          <w:marBottom w:val="0"/>
          <w:divBdr>
            <w:top w:val="none" w:sz="0" w:space="0" w:color="auto"/>
            <w:left w:val="none" w:sz="0" w:space="0" w:color="auto"/>
            <w:bottom w:val="none" w:sz="0" w:space="0" w:color="auto"/>
            <w:right w:val="none" w:sz="0" w:space="0" w:color="auto"/>
          </w:divBdr>
        </w:div>
      </w:divsChild>
    </w:div>
    <w:div w:id="522406608">
      <w:bodyDiv w:val="1"/>
      <w:marLeft w:val="0"/>
      <w:marRight w:val="0"/>
      <w:marTop w:val="0"/>
      <w:marBottom w:val="0"/>
      <w:divBdr>
        <w:top w:val="none" w:sz="0" w:space="0" w:color="auto"/>
        <w:left w:val="none" w:sz="0" w:space="0" w:color="auto"/>
        <w:bottom w:val="none" w:sz="0" w:space="0" w:color="auto"/>
        <w:right w:val="none" w:sz="0" w:space="0" w:color="auto"/>
      </w:divBdr>
      <w:divsChild>
        <w:div w:id="174157098">
          <w:marLeft w:val="360"/>
          <w:marRight w:val="0"/>
          <w:marTop w:val="288"/>
          <w:marBottom w:val="0"/>
          <w:divBdr>
            <w:top w:val="none" w:sz="0" w:space="0" w:color="auto"/>
            <w:left w:val="none" w:sz="0" w:space="0" w:color="auto"/>
            <w:bottom w:val="none" w:sz="0" w:space="0" w:color="auto"/>
            <w:right w:val="none" w:sz="0" w:space="0" w:color="auto"/>
          </w:divBdr>
        </w:div>
        <w:div w:id="322781091">
          <w:marLeft w:val="360"/>
          <w:marRight w:val="0"/>
          <w:marTop w:val="120"/>
          <w:marBottom w:val="0"/>
          <w:divBdr>
            <w:top w:val="none" w:sz="0" w:space="0" w:color="auto"/>
            <w:left w:val="none" w:sz="0" w:space="0" w:color="auto"/>
            <w:bottom w:val="none" w:sz="0" w:space="0" w:color="auto"/>
            <w:right w:val="none" w:sz="0" w:space="0" w:color="auto"/>
          </w:divBdr>
        </w:div>
        <w:div w:id="382141442">
          <w:marLeft w:val="360"/>
          <w:marRight w:val="0"/>
          <w:marTop w:val="120"/>
          <w:marBottom w:val="0"/>
          <w:divBdr>
            <w:top w:val="none" w:sz="0" w:space="0" w:color="auto"/>
            <w:left w:val="none" w:sz="0" w:space="0" w:color="auto"/>
            <w:bottom w:val="none" w:sz="0" w:space="0" w:color="auto"/>
            <w:right w:val="none" w:sz="0" w:space="0" w:color="auto"/>
          </w:divBdr>
        </w:div>
        <w:div w:id="740565525">
          <w:marLeft w:val="360"/>
          <w:marRight w:val="0"/>
          <w:marTop w:val="120"/>
          <w:marBottom w:val="0"/>
          <w:divBdr>
            <w:top w:val="none" w:sz="0" w:space="0" w:color="auto"/>
            <w:left w:val="none" w:sz="0" w:space="0" w:color="auto"/>
            <w:bottom w:val="none" w:sz="0" w:space="0" w:color="auto"/>
            <w:right w:val="none" w:sz="0" w:space="0" w:color="auto"/>
          </w:divBdr>
        </w:div>
        <w:div w:id="1232498835">
          <w:marLeft w:val="360"/>
          <w:marRight w:val="0"/>
          <w:marTop w:val="120"/>
          <w:marBottom w:val="0"/>
          <w:divBdr>
            <w:top w:val="none" w:sz="0" w:space="0" w:color="auto"/>
            <w:left w:val="none" w:sz="0" w:space="0" w:color="auto"/>
            <w:bottom w:val="none" w:sz="0" w:space="0" w:color="auto"/>
            <w:right w:val="none" w:sz="0" w:space="0" w:color="auto"/>
          </w:divBdr>
        </w:div>
        <w:div w:id="1817642128">
          <w:marLeft w:val="360"/>
          <w:marRight w:val="0"/>
          <w:marTop w:val="120"/>
          <w:marBottom w:val="0"/>
          <w:divBdr>
            <w:top w:val="none" w:sz="0" w:space="0" w:color="auto"/>
            <w:left w:val="none" w:sz="0" w:space="0" w:color="auto"/>
            <w:bottom w:val="none" w:sz="0" w:space="0" w:color="auto"/>
            <w:right w:val="none" w:sz="0" w:space="0" w:color="auto"/>
          </w:divBdr>
        </w:div>
        <w:div w:id="1892109131">
          <w:marLeft w:val="360"/>
          <w:marRight w:val="0"/>
          <w:marTop w:val="120"/>
          <w:marBottom w:val="0"/>
          <w:divBdr>
            <w:top w:val="none" w:sz="0" w:space="0" w:color="auto"/>
            <w:left w:val="none" w:sz="0" w:space="0" w:color="auto"/>
            <w:bottom w:val="none" w:sz="0" w:space="0" w:color="auto"/>
            <w:right w:val="none" w:sz="0" w:space="0" w:color="auto"/>
          </w:divBdr>
        </w:div>
      </w:divsChild>
    </w:div>
    <w:div w:id="538055295">
      <w:bodyDiv w:val="1"/>
      <w:marLeft w:val="0"/>
      <w:marRight w:val="0"/>
      <w:marTop w:val="0"/>
      <w:marBottom w:val="0"/>
      <w:divBdr>
        <w:top w:val="none" w:sz="0" w:space="0" w:color="auto"/>
        <w:left w:val="none" w:sz="0" w:space="0" w:color="auto"/>
        <w:bottom w:val="none" w:sz="0" w:space="0" w:color="auto"/>
        <w:right w:val="none" w:sz="0" w:space="0" w:color="auto"/>
      </w:divBdr>
      <w:divsChild>
        <w:div w:id="83965092">
          <w:marLeft w:val="994"/>
          <w:marRight w:val="0"/>
          <w:marTop w:val="0"/>
          <w:marBottom w:val="0"/>
          <w:divBdr>
            <w:top w:val="none" w:sz="0" w:space="0" w:color="auto"/>
            <w:left w:val="none" w:sz="0" w:space="0" w:color="auto"/>
            <w:bottom w:val="none" w:sz="0" w:space="0" w:color="auto"/>
            <w:right w:val="none" w:sz="0" w:space="0" w:color="auto"/>
          </w:divBdr>
        </w:div>
        <w:div w:id="334380100">
          <w:marLeft w:val="994"/>
          <w:marRight w:val="0"/>
          <w:marTop w:val="0"/>
          <w:marBottom w:val="0"/>
          <w:divBdr>
            <w:top w:val="none" w:sz="0" w:space="0" w:color="auto"/>
            <w:left w:val="none" w:sz="0" w:space="0" w:color="auto"/>
            <w:bottom w:val="none" w:sz="0" w:space="0" w:color="auto"/>
            <w:right w:val="none" w:sz="0" w:space="0" w:color="auto"/>
          </w:divBdr>
        </w:div>
        <w:div w:id="413748767">
          <w:marLeft w:val="994"/>
          <w:marRight w:val="0"/>
          <w:marTop w:val="0"/>
          <w:marBottom w:val="0"/>
          <w:divBdr>
            <w:top w:val="none" w:sz="0" w:space="0" w:color="auto"/>
            <w:left w:val="none" w:sz="0" w:space="0" w:color="auto"/>
            <w:bottom w:val="none" w:sz="0" w:space="0" w:color="auto"/>
            <w:right w:val="none" w:sz="0" w:space="0" w:color="auto"/>
          </w:divBdr>
        </w:div>
        <w:div w:id="1151091997">
          <w:marLeft w:val="994"/>
          <w:marRight w:val="0"/>
          <w:marTop w:val="0"/>
          <w:marBottom w:val="0"/>
          <w:divBdr>
            <w:top w:val="none" w:sz="0" w:space="0" w:color="auto"/>
            <w:left w:val="none" w:sz="0" w:space="0" w:color="auto"/>
            <w:bottom w:val="none" w:sz="0" w:space="0" w:color="auto"/>
            <w:right w:val="none" w:sz="0" w:space="0" w:color="auto"/>
          </w:divBdr>
        </w:div>
      </w:divsChild>
    </w:div>
    <w:div w:id="743186979">
      <w:bodyDiv w:val="1"/>
      <w:marLeft w:val="0"/>
      <w:marRight w:val="0"/>
      <w:marTop w:val="0"/>
      <w:marBottom w:val="0"/>
      <w:divBdr>
        <w:top w:val="none" w:sz="0" w:space="0" w:color="auto"/>
        <w:left w:val="none" w:sz="0" w:space="0" w:color="auto"/>
        <w:bottom w:val="none" w:sz="0" w:space="0" w:color="auto"/>
        <w:right w:val="none" w:sz="0" w:space="0" w:color="auto"/>
      </w:divBdr>
    </w:div>
    <w:div w:id="754936249">
      <w:bodyDiv w:val="1"/>
      <w:marLeft w:val="0"/>
      <w:marRight w:val="0"/>
      <w:marTop w:val="0"/>
      <w:marBottom w:val="0"/>
      <w:divBdr>
        <w:top w:val="none" w:sz="0" w:space="0" w:color="auto"/>
        <w:left w:val="none" w:sz="0" w:space="0" w:color="auto"/>
        <w:bottom w:val="none" w:sz="0" w:space="0" w:color="auto"/>
        <w:right w:val="none" w:sz="0" w:space="0" w:color="auto"/>
      </w:divBdr>
    </w:div>
    <w:div w:id="869413974">
      <w:bodyDiv w:val="1"/>
      <w:marLeft w:val="0"/>
      <w:marRight w:val="0"/>
      <w:marTop w:val="0"/>
      <w:marBottom w:val="0"/>
      <w:divBdr>
        <w:top w:val="none" w:sz="0" w:space="0" w:color="auto"/>
        <w:left w:val="none" w:sz="0" w:space="0" w:color="auto"/>
        <w:bottom w:val="none" w:sz="0" w:space="0" w:color="auto"/>
        <w:right w:val="none" w:sz="0" w:space="0" w:color="auto"/>
      </w:divBdr>
      <w:divsChild>
        <w:div w:id="55320912">
          <w:marLeft w:val="360"/>
          <w:marRight w:val="0"/>
          <w:marTop w:val="0"/>
          <w:marBottom w:val="0"/>
          <w:divBdr>
            <w:top w:val="none" w:sz="0" w:space="0" w:color="auto"/>
            <w:left w:val="none" w:sz="0" w:space="0" w:color="auto"/>
            <w:bottom w:val="none" w:sz="0" w:space="0" w:color="auto"/>
            <w:right w:val="none" w:sz="0" w:space="0" w:color="auto"/>
          </w:divBdr>
        </w:div>
        <w:div w:id="178812451">
          <w:marLeft w:val="360"/>
          <w:marRight w:val="0"/>
          <w:marTop w:val="0"/>
          <w:marBottom w:val="0"/>
          <w:divBdr>
            <w:top w:val="none" w:sz="0" w:space="0" w:color="auto"/>
            <w:left w:val="none" w:sz="0" w:space="0" w:color="auto"/>
            <w:bottom w:val="none" w:sz="0" w:space="0" w:color="auto"/>
            <w:right w:val="none" w:sz="0" w:space="0" w:color="auto"/>
          </w:divBdr>
        </w:div>
        <w:div w:id="422458410">
          <w:marLeft w:val="360"/>
          <w:marRight w:val="0"/>
          <w:marTop w:val="0"/>
          <w:marBottom w:val="0"/>
          <w:divBdr>
            <w:top w:val="none" w:sz="0" w:space="0" w:color="auto"/>
            <w:left w:val="none" w:sz="0" w:space="0" w:color="auto"/>
            <w:bottom w:val="none" w:sz="0" w:space="0" w:color="auto"/>
            <w:right w:val="none" w:sz="0" w:space="0" w:color="auto"/>
          </w:divBdr>
        </w:div>
        <w:div w:id="621419519">
          <w:marLeft w:val="360"/>
          <w:marRight w:val="0"/>
          <w:marTop w:val="0"/>
          <w:marBottom w:val="0"/>
          <w:divBdr>
            <w:top w:val="none" w:sz="0" w:space="0" w:color="auto"/>
            <w:left w:val="none" w:sz="0" w:space="0" w:color="auto"/>
            <w:bottom w:val="none" w:sz="0" w:space="0" w:color="auto"/>
            <w:right w:val="none" w:sz="0" w:space="0" w:color="auto"/>
          </w:divBdr>
        </w:div>
        <w:div w:id="630981966">
          <w:marLeft w:val="360"/>
          <w:marRight w:val="0"/>
          <w:marTop w:val="0"/>
          <w:marBottom w:val="0"/>
          <w:divBdr>
            <w:top w:val="none" w:sz="0" w:space="0" w:color="auto"/>
            <w:left w:val="none" w:sz="0" w:space="0" w:color="auto"/>
            <w:bottom w:val="none" w:sz="0" w:space="0" w:color="auto"/>
            <w:right w:val="none" w:sz="0" w:space="0" w:color="auto"/>
          </w:divBdr>
        </w:div>
        <w:div w:id="697436405">
          <w:marLeft w:val="360"/>
          <w:marRight w:val="0"/>
          <w:marTop w:val="0"/>
          <w:marBottom w:val="0"/>
          <w:divBdr>
            <w:top w:val="none" w:sz="0" w:space="0" w:color="auto"/>
            <w:left w:val="none" w:sz="0" w:space="0" w:color="auto"/>
            <w:bottom w:val="none" w:sz="0" w:space="0" w:color="auto"/>
            <w:right w:val="none" w:sz="0" w:space="0" w:color="auto"/>
          </w:divBdr>
        </w:div>
        <w:div w:id="952399986">
          <w:marLeft w:val="360"/>
          <w:marRight w:val="0"/>
          <w:marTop w:val="0"/>
          <w:marBottom w:val="0"/>
          <w:divBdr>
            <w:top w:val="none" w:sz="0" w:space="0" w:color="auto"/>
            <w:left w:val="none" w:sz="0" w:space="0" w:color="auto"/>
            <w:bottom w:val="none" w:sz="0" w:space="0" w:color="auto"/>
            <w:right w:val="none" w:sz="0" w:space="0" w:color="auto"/>
          </w:divBdr>
        </w:div>
        <w:div w:id="1000347455">
          <w:marLeft w:val="360"/>
          <w:marRight w:val="0"/>
          <w:marTop w:val="0"/>
          <w:marBottom w:val="0"/>
          <w:divBdr>
            <w:top w:val="none" w:sz="0" w:space="0" w:color="auto"/>
            <w:left w:val="none" w:sz="0" w:space="0" w:color="auto"/>
            <w:bottom w:val="none" w:sz="0" w:space="0" w:color="auto"/>
            <w:right w:val="none" w:sz="0" w:space="0" w:color="auto"/>
          </w:divBdr>
        </w:div>
        <w:div w:id="1061487034">
          <w:marLeft w:val="360"/>
          <w:marRight w:val="0"/>
          <w:marTop w:val="0"/>
          <w:marBottom w:val="0"/>
          <w:divBdr>
            <w:top w:val="none" w:sz="0" w:space="0" w:color="auto"/>
            <w:left w:val="none" w:sz="0" w:space="0" w:color="auto"/>
            <w:bottom w:val="none" w:sz="0" w:space="0" w:color="auto"/>
            <w:right w:val="none" w:sz="0" w:space="0" w:color="auto"/>
          </w:divBdr>
        </w:div>
        <w:div w:id="1219779331">
          <w:marLeft w:val="360"/>
          <w:marRight w:val="0"/>
          <w:marTop w:val="0"/>
          <w:marBottom w:val="0"/>
          <w:divBdr>
            <w:top w:val="none" w:sz="0" w:space="0" w:color="auto"/>
            <w:left w:val="none" w:sz="0" w:space="0" w:color="auto"/>
            <w:bottom w:val="none" w:sz="0" w:space="0" w:color="auto"/>
            <w:right w:val="none" w:sz="0" w:space="0" w:color="auto"/>
          </w:divBdr>
        </w:div>
        <w:div w:id="1233811879">
          <w:marLeft w:val="360"/>
          <w:marRight w:val="0"/>
          <w:marTop w:val="0"/>
          <w:marBottom w:val="0"/>
          <w:divBdr>
            <w:top w:val="none" w:sz="0" w:space="0" w:color="auto"/>
            <w:left w:val="none" w:sz="0" w:space="0" w:color="auto"/>
            <w:bottom w:val="none" w:sz="0" w:space="0" w:color="auto"/>
            <w:right w:val="none" w:sz="0" w:space="0" w:color="auto"/>
          </w:divBdr>
        </w:div>
        <w:div w:id="1321737394">
          <w:marLeft w:val="360"/>
          <w:marRight w:val="0"/>
          <w:marTop w:val="0"/>
          <w:marBottom w:val="0"/>
          <w:divBdr>
            <w:top w:val="none" w:sz="0" w:space="0" w:color="auto"/>
            <w:left w:val="none" w:sz="0" w:space="0" w:color="auto"/>
            <w:bottom w:val="none" w:sz="0" w:space="0" w:color="auto"/>
            <w:right w:val="none" w:sz="0" w:space="0" w:color="auto"/>
          </w:divBdr>
        </w:div>
        <w:div w:id="1345936168">
          <w:marLeft w:val="360"/>
          <w:marRight w:val="0"/>
          <w:marTop w:val="0"/>
          <w:marBottom w:val="0"/>
          <w:divBdr>
            <w:top w:val="none" w:sz="0" w:space="0" w:color="auto"/>
            <w:left w:val="none" w:sz="0" w:space="0" w:color="auto"/>
            <w:bottom w:val="none" w:sz="0" w:space="0" w:color="auto"/>
            <w:right w:val="none" w:sz="0" w:space="0" w:color="auto"/>
          </w:divBdr>
        </w:div>
        <w:div w:id="1353727391">
          <w:marLeft w:val="360"/>
          <w:marRight w:val="0"/>
          <w:marTop w:val="0"/>
          <w:marBottom w:val="0"/>
          <w:divBdr>
            <w:top w:val="none" w:sz="0" w:space="0" w:color="auto"/>
            <w:left w:val="none" w:sz="0" w:space="0" w:color="auto"/>
            <w:bottom w:val="none" w:sz="0" w:space="0" w:color="auto"/>
            <w:right w:val="none" w:sz="0" w:space="0" w:color="auto"/>
          </w:divBdr>
        </w:div>
        <w:div w:id="1405682770">
          <w:marLeft w:val="360"/>
          <w:marRight w:val="0"/>
          <w:marTop w:val="0"/>
          <w:marBottom w:val="0"/>
          <w:divBdr>
            <w:top w:val="none" w:sz="0" w:space="0" w:color="auto"/>
            <w:left w:val="none" w:sz="0" w:space="0" w:color="auto"/>
            <w:bottom w:val="none" w:sz="0" w:space="0" w:color="auto"/>
            <w:right w:val="none" w:sz="0" w:space="0" w:color="auto"/>
          </w:divBdr>
        </w:div>
        <w:div w:id="1660160042">
          <w:marLeft w:val="360"/>
          <w:marRight w:val="0"/>
          <w:marTop w:val="0"/>
          <w:marBottom w:val="0"/>
          <w:divBdr>
            <w:top w:val="none" w:sz="0" w:space="0" w:color="auto"/>
            <w:left w:val="none" w:sz="0" w:space="0" w:color="auto"/>
            <w:bottom w:val="none" w:sz="0" w:space="0" w:color="auto"/>
            <w:right w:val="none" w:sz="0" w:space="0" w:color="auto"/>
          </w:divBdr>
        </w:div>
        <w:div w:id="2004627260">
          <w:marLeft w:val="360"/>
          <w:marRight w:val="0"/>
          <w:marTop w:val="0"/>
          <w:marBottom w:val="0"/>
          <w:divBdr>
            <w:top w:val="none" w:sz="0" w:space="0" w:color="auto"/>
            <w:left w:val="none" w:sz="0" w:space="0" w:color="auto"/>
            <w:bottom w:val="none" w:sz="0" w:space="0" w:color="auto"/>
            <w:right w:val="none" w:sz="0" w:space="0" w:color="auto"/>
          </w:divBdr>
        </w:div>
      </w:divsChild>
    </w:div>
    <w:div w:id="916521949">
      <w:bodyDiv w:val="1"/>
      <w:marLeft w:val="0"/>
      <w:marRight w:val="0"/>
      <w:marTop w:val="0"/>
      <w:marBottom w:val="0"/>
      <w:divBdr>
        <w:top w:val="none" w:sz="0" w:space="0" w:color="auto"/>
        <w:left w:val="none" w:sz="0" w:space="0" w:color="auto"/>
        <w:bottom w:val="none" w:sz="0" w:space="0" w:color="auto"/>
        <w:right w:val="none" w:sz="0" w:space="0" w:color="auto"/>
      </w:divBdr>
      <w:divsChild>
        <w:div w:id="38014912">
          <w:marLeft w:val="274"/>
          <w:marRight w:val="0"/>
          <w:marTop w:val="120"/>
          <w:marBottom w:val="0"/>
          <w:divBdr>
            <w:top w:val="none" w:sz="0" w:space="0" w:color="auto"/>
            <w:left w:val="none" w:sz="0" w:space="0" w:color="auto"/>
            <w:bottom w:val="none" w:sz="0" w:space="0" w:color="auto"/>
            <w:right w:val="none" w:sz="0" w:space="0" w:color="auto"/>
          </w:divBdr>
        </w:div>
        <w:div w:id="349336378">
          <w:marLeft w:val="274"/>
          <w:marRight w:val="0"/>
          <w:marTop w:val="120"/>
          <w:marBottom w:val="0"/>
          <w:divBdr>
            <w:top w:val="none" w:sz="0" w:space="0" w:color="auto"/>
            <w:left w:val="none" w:sz="0" w:space="0" w:color="auto"/>
            <w:bottom w:val="none" w:sz="0" w:space="0" w:color="auto"/>
            <w:right w:val="none" w:sz="0" w:space="0" w:color="auto"/>
          </w:divBdr>
        </w:div>
        <w:div w:id="429206808">
          <w:marLeft w:val="274"/>
          <w:marRight w:val="0"/>
          <w:marTop w:val="120"/>
          <w:marBottom w:val="0"/>
          <w:divBdr>
            <w:top w:val="none" w:sz="0" w:space="0" w:color="auto"/>
            <w:left w:val="none" w:sz="0" w:space="0" w:color="auto"/>
            <w:bottom w:val="none" w:sz="0" w:space="0" w:color="auto"/>
            <w:right w:val="none" w:sz="0" w:space="0" w:color="auto"/>
          </w:divBdr>
        </w:div>
      </w:divsChild>
    </w:div>
    <w:div w:id="1063529790">
      <w:bodyDiv w:val="1"/>
      <w:marLeft w:val="0"/>
      <w:marRight w:val="0"/>
      <w:marTop w:val="0"/>
      <w:marBottom w:val="0"/>
      <w:divBdr>
        <w:top w:val="none" w:sz="0" w:space="0" w:color="auto"/>
        <w:left w:val="none" w:sz="0" w:space="0" w:color="auto"/>
        <w:bottom w:val="none" w:sz="0" w:space="0" w:color="auto"/>
        <w:right w:val="none" w:sz="0" w:space="0" w:color="auto"/>
      </w:divBdr>
      <w:divsChild>
        <w:div w:id="212424362">
          <w:marLeft w:val="1080"/>
          <w:marRight w:val="0"/>
          <w:marTop w:val="288"/>
          <w:marBottom w:val="120"/>
          <w:divBdr>
            <w:top w:val="none" w:sz="0" w:space="0" w:color="auto"/>
            <w:left w:val="none" w:sz="0" w:space="0" w:color="auto"/>
            <w:bottom w:val="none" w:sz="0" w:space="0" w:color="auto"/>
            <w:right w:val="none" w:sz="0" w:space="0" w:color="auto"/>
          </w:divBdr>
        </w:div>
        <w:div w:id="669135379">
          <w:marLeft w:val="1080"/>
          <w:marRight w:val="0"/>
          <w:marTop w:val="288"/>
          <w:marBottom w:val="120"/>
          <w:divBdr>
            <w:top w:val="none" w:sz="0" w:space="0" w:color="auto"/>
            <w:left w:val="none" w:sz="0" w:space="0" w:color="auto"/>
            <w:bottom w:val="none" w:sz="0" w:space="0" w:color="auto"/>
            <w:right w:val="none" w:sz="0" w:space="0" w:color="auto"/>
          </w:divBdr>
        </w:div>
        <w:div w:id="1739589617">
          <w:marLeft w:val="1080"/>
          <w:marRight w:val="0"/>
          <w:marTop w:val="288"/>
          <w:marBottom w:val="120"/>
          <w:divBdr>
            <w:top w:val="none" w:sz="0" w:space="0" w:color="auto"/>
            <w:left w:val="none" w:sz="0" w:space="0" w:color="auto"/>
            <w:bottom w:val="none" w:sz="0" w:space="0" w:color="auto"/>
            <w:right w:val="none" w:sz="0" w:space="0" w:color="auto"/>
          </w:divBdr>
        </w:div>
        <w:div w:id="1792750813">
          <w:marLeft w:val="360"/>
          <w:marRight w:val="0"/>
          <w:marTop w:val="288"/>
          <w:marBottom w:val="120"/>
          <w:divBdr>
            <w:top w:val="none" w:sz="0" w:space="0" w:color="auto"/>
            <w:left w:val="none" w:sz="0" w:space="0" w:color="auto"/>
            <w:bottom w:val="none" w:sz="0" w:space="0" w:color="auto"/>
            <w:right w:val="none" w:sz="0" w:space="0" w:color="auto"/>
          </w:divBdr>
        </w:div>
      </w:divsChild>
    </w:div>
    <w:div w:id="1101803068">
      <w:bodyDiv w:val="1"/>
      <w:marLeft w:val="0"/>
      <w:marRight w:val="0"/>
      <w:marTop w:val="0"/>
      <w:marBottom w:val="0"/>
      <w:divBdr>
        <w:top w:val="none" w:sz="0" w:space="0" w:color="auto"/>
        <w:left w:val="none" w:sz="0" w:space="0" w:color="auto"/>
        <w:bottom w:val="none" w:sz="0" w:space="0" w:color="auto"/>
        <w:right w:val="none" w:sz="0" w:space="0" w:color="auto"/>
      </w:divBdr>
    </w:div>
    <w:div w:id="1125464502">
      <w:bodyDiv w:val="1"/>
      <w:marLeft w:val="0"/>
      <w:marRight w:val="0"/>
      <w:marTop w:val="0"/>
      <w:marBottom w:val="0"/>
      <w:divBdr>
        <w:top w:val="none" w:sz="0" w:space="0" w:color="auto"/>
        <w:left w:val="none" w:sz="0" w:space="0" w:color="auto"/>
        <w:bottom w:val="none" w:sz="0" w:space="0" w:color="auto"/>
        <w:right w:val="none" w:sz="0" w:space="0" w:color="auto"/>
      </w:divBdr>
      <w:divsChild>
        <w:div w:id="357052571">
          <w:marLeft w:val="0"/>
          <w:marRight w:val="0"/>
          <w:marTop w:val="0"/>
          <w:marBottom w:val="0"/>
          <w:divBdr>
            <w:top w:val="none" w:sz="0" w:space="0" w:color="auto"/>
            <w:left w:val="none" w:sz="0" w:space="0" w:color="auto"/>
            <w:bottom w:val="none" w:sz="0" w:space="0" w:color="auto"/>
            <w:right w:val="none" w:sz="0" w:space="0" w:color="auto"/>
          </w:divBdr>
          <w:divsChild>
            <w:div w:id="183186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23815">
      <w:bodyDiv w:val="1"/>
      <w:marLeft w:val="0"/>
      <w:marRight w:val="0"/>
      <w:marTop w:val="0"/>
      <w:marBottom w:val="0"/>
      <w:divBdr>
        <w:top w:val="none" w:sz="0" w:space="0" w:color="auto"/>
        <w:left w:val="none" w:sz="0" w:space="0" w:color="auto"/>
        <w:bottom w:val="none" w:sz="0" w:space="0" w:color="auto"/>
        <w:right w:val="none" w:sz="0" w:space="0" w:color="auto"/>
      </w:divBdr>
    </w:div>
    <w:div w:id="1409841128">
      <w:bodyDiv w:val="1"/>
      <w:marLeft w:val="0"/>
      <w:marRight w:val="0"/>
      <w:marTop w:val="0"/>
      <w:marBottom w:val="0"/>
      <w:divBdr>
        <w:top w:val="none" w:sz="0" w:space="0" w:color="auto"/>
        <w:left w:val="none" w:sz="0" w:space="0" w:color="auto"/>
        <w:bottom w:val="none" w:sz="0" w:space="0" w:color="auto"/>
        <w:right w:val="none" w:sz="0" w:space="0" w:color="auto"/>
      </w:divBdr>
    </w:div>
    <w:div w:id="1433743991">
      <w:bodyDiv w:val="1"/>
      <w:marLeft w:val="0"/>
      <w:marRight w:val="0"/>
      <w:marTop w:val="0"/>
      <w:marBottom w:val="0"/>
      <w:divBdr>
        <w:top w:val="none" w:sz="0" w:space="0" w:color="auto"/>
        <w:left w:val="none" w:sz="0" w:space="0" w:color="auto"/>
        <w:bottom w:val="none" w:sz="0" w:space="0" w:color="auto"/>
        <w:right w:val="none" w:sz="0" w:space="0" w:color="auto"/>
      </w:divBdr>
      <w:divsChild>
        <w:div w:id="40180483">
          <w:marLeft w:val="360"/>
          <w:marRight w:val="0"/>
          <w:marTop w:val="288"/>
          <w:marBottom w:val="0"/>
          <w:divBdr>
            <w:top w:val="none" w:sz="0" w:space="0" w:color="auto"/>
            <w:left w:val="none" w:sz="0" w:space="0" w:color="auto"/>
            <w:bottom w:val="none" w:sz="0" w:space="0" w:color="auto"/>
            <w:right w:val="none" w:sz="0" w:space="0" w:color="auto"/>
          </w:divBdr>
        </w:div>
        <w:div w:id="520164875">
          <w:marLeft w:val="360"/>
          <w:marRight w:val="0"/>
          <w:marTop w:val="288"/>
          <w:marBottom w:val="0"/>
          <w:divBdr>
            <w:top w:val="none" w:sz="0" w:space="0" w:color="auto"/>
            <w:left w:val="none" w:sz="0" w:space="0" w:color="auto"/>
            <w:bottom w:val="none" w:sz="0" w:space="0" w:color="auto"/>
            <w:right w:val="none" w:sz="0" w:space="0" w:color="auto"/>
          </w:divBdr>
        </w:div>
        <w:div w:id="559900911">
          <w:marLeft w:val="360"/>
          <w:marRight w:val="0"/>
          <w:marTop w:val="288"/>
          <w:marBottom w:val="0"/>
          <w:divBdr>
            <w:top w:val="none" w:sz="0" w:space="0" w:color="auto"/>
            <w:left w:val="none" w:sz="0" w:space="0" w:color="auto"/>
            <w:bottom w:val="none" w:sz="0" w:space="0" w:color="auto"/>
            <w:right w:val="none" w:sz="0" w:space="0" w:color="auto"/>
          </w:divBdr>
        </w:div>
        <w:div w:id="1325741860">
          <w:marLeft w:val="360"/>
          <w:marRight w:val="0"/>
          <w:marTop w:val="288"/>
          <w:marBottom w:val="0"/>
          <w:divBdr>
            <w:top w:val="none" w:sz="0" w:space="0" w:color="auto"/>
            <w:left w:val="none" w:sz="0" w:space="0" w:color="auto"/>
            <w:bottom w:val="none" w:sz="0" w:space="0" w:color="auto"/>
            <w:right w:val="none" w:sz="0" w:space="0" w:color="auto"/>
          </w:divBdr>
        </w:div>
      </w:divsChild>
    </w:div>
    <w:div w:id="1499539840">
      <w:bodyDiv w:val="1"/>
      <w:marLeft w:val="0"/>
      <w:marRight w:val="0"/>
      <w:marTop w:val="0"/>
      <w:marBottom w:val="0"/>
      <w:divBdr>
        <w:top w:val="none" w:sz="0" w:space="0" w:color="auto"/>
        <w:left w:val="none" w:sz="0" w:space="0" w:color="auto"/>
        <w:bottom w:val="none" w:sz="0" w:space="0" w:color="auto"/>
        <w:right w:val="none" w:sz="0" w:space="0" w:color="auto"/>
      </w:divBdr>
      <w:divsChild>
        <w:div w:id="1231500351">
          <w:marLeft w:val="274"/>
          <w:marRight w:val="0"/>
          <w:marTop w:val="120"/>
          <w:marBottom w:val="0"/>
          <w:divBdr>
            <w:top w:val="none" w:sz="0" w:space="0" w:color="auto"/>
            <w:left w:val="none" w:sz="0" w:space="0" w:color="auto"/>
            <w:bottom w:val="none" w:sz="0" w:space="0" w:color="auto"/>
            <w:right w:val="none" w:sz="0" w:space="0" w:color="auto"/>
          </w:divBdr>
        </w:div>
        <w:div w:id="1692342453">
          <w:marLeft w:val="274"/>
          <w:marRight w:val="0"/>
          <w:marTop w:val="120"/>
          <w:marBottom w:val="0"/>
          <w:divBdr>
            <w:top w:val="none" w:sz="0" w:space="0" w:color="auto"/>
            <w:left w:val="none" w:sz="0" w:space="0" w:color="auto"/>
            <w:bottom w:val="none" w:sz="0" w:space="0" w:color="auto"/>
            <w:right w:val="none" w:sz="0" w:space="0" w:color="auto"/>
          </w:divBdr>
        </w:div>
        <w:div w:id="1862544826">
          <w:marLeft w:val="274"/>
          <w:marRight w:val="0"/>
          <w:marTop w:val="120"/>
          <w:marBottom w:val="0"/>
          <w:divBdr>
            <w:top w:val="none" w:sz="0" w:space="0" w:color="auto"/>
            <w:left w:val="none" w:sz="0" w:space="0" w:color="auto"/>
            <w:bottom w:val="none" w:sz="0" w:space="0" w:color="auto"/>
            <w:right w:val="none" w:sz="0" w:space="0" w:color="auto"/>
          </w:divBdr>
        </w:div>
      </w:divsChild>
    </w:div>
    <w:div w:id="1786076994">
      <w:bodyDiv w:val="1"/>
      <w:marLeft w:val="0"/>
      <w:marRight w:val="0"/>
      <w:marTop w:val="0"/>
      <w:marBottom w:val="0"/>
      <w:divBdr>
        <w:top w:val="none" w:sz="0" w:space="0" w:color="auto"/>
        <w:left w:val="none" w:sz="0" w:space="0" w:color="auto"/>
        <w:bottom w:val="none" w:sz="0" w:space="0" w:color="auto"/>
        <w:right w:val="none" w:sz="0" w:space="0" w:color="auto"/>
      </w:divBdr>
    </w:div>
    <w:div w:id="1867594642">
      <w:bodyDiv w:val="1"/>
      <w:marLeft w:val="0"/>
      <w:marRight w:val="0"/>
      <w:marTop w:val="0"/>
      <w:marBottom w:val="0"/>
      <w:divBdr>
        <w:top w:val="none" w:sz="0" w:space="0" w:color="auto"/>
        <w:left w:val="none" w:sz="0" w:space="0" w:color="auto"/>
        <w:bottom w:val="none" w:sz="0" w:space="0" w:color="auto"/>
        <w:right w:val="none" w:sz="0" w:space="0" w:color="auto"/>
      </w:divBdr>
    </w:div>
    <w:div w:id="20639405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theme" Target="theme/theme1.xml"/><Relationship Id="rId16"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eader" Target="header6.xml"/><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eader" Target="header7.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footer" Target="footer2.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oter" Target="footer4.xml"/><Relationship Id="rId8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2" Type="http://schemas.openxmlformats.org/officeDocument/2006/relationships/image" Target="media/image6.emf"/><Relationship Id="rId1" Type="http://schemas.openxmlformats.org/officeDocument/2006/relationships/image" Target="media/image1.emf"/></Relationships>
</file>

<file path=word/_rels/header6.xml.rels><?xml version="1.0" encoding="UTF-8" standalone="yes"?>
<Relationships xmlns="http://schemas.openxmlformats.org/package/2006/relationships"><Relationship Id="rId2" Type="http://schemas.openxmlformats.org/officeDocument/2006/relationships/image" Target="media/image6.emf"/><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delery\Downloads\Cisco%20Sample%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71B191-D9A9-4FD2-92A3-5EF8EA4C1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Cisco Sample template.dotx</Template>
  <TotalTime>4648</TotalTime>
  <Pages>1</Pages>
  <Words>10796</Words>
  <Characters>61542</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CMX Mobile Application SDK Guide</vt:lpstr>
    </vt:vector>
  </TitlesOfParts>
  <Company>Cisco</Company>
  <LinksUpToDate>false</LinksUpToDate>
  <CharactersWithSpaces>72194</CharactersWithSpaces>
  <SharedDoc>false</SharedDoc>
  <HLinks>
    <vt:vector size="192" baseType="variant">
      <vt:variant>
        <vt:i4>7733354</vt:i4>
      </vt:variant>
      <vt:variant>
        <vt:i4>153</vt:i4>
      </vt:variant>
      <vt:variant>
        <vt:i4>0</vt:i4>
      </vt:variant>
      <vt:variant>
        <vt:i4>5</vt:i4>
      </vt:variant>
      <vt:variant>
        <vt:lpwstr>http://www.cisco.com/en/US/products/svcs/ps3034/ps2827/ps2978/serv_group_home.html</vt:lpwstr>
      </vt:variant>
      <vt:variant>
        <vt:lpwstr/>
      </vt:variant>
      <vt:variant>
        <vt:i4>38</vt:i4>
      </vt:variant>
      <vt:variant>
        <vt:i4>150</vt:i4>
      </vt:variant>
      <vt:variant>
        <vt:i4>0</vt:i4>
      </vt:variant>
      <vt:variant>
        <vt:i4>5</vt:i4>
      </vt:variant>
      <vt:variant>
        <vt:lpwstr>mailto:garretc@cisco.com</vt:lpwstr>
      </vt:variant>
      <vt:variant>
        <vt:lpwstr/>
      </vt:variant>
      <vt:variant>
        <vt:i4>6291520</vt:i4>
      </vt:variant>
      <vt:variant>
        <vt:i4>147</vt:i4>
      </vt:variant>
      <vt:variant>
        <vt:i4>0</vt:i4>
      </vt:variant>
      <vt:variant>
        <vt:i4>5</vt:i4>
      </vt:variant>
      <vt:variant>
        <vt:lpwstr>mailto:kaiander@cisco.com</vt:lpwstr>
      </vt:variant>
      <vt:variant>
        <vt:lpwstr/>
      </vt:variant>
      <vt:variant>
        <vt:i4>7274581</vt:i4>
      </vt:variant>
      <vt:variant>
        <vt:i4>144</vt:i4>
      </vt:variant>
      <vt:variant>
        <vt:i4>0</vt:i4>
      </vt:variant>
      <vt:variant>
        <vt:i4>5</vt:i4>
      </vt:variant>
      <vt:variant>
        <vt:lpwstr>mailto:dmcintos@cisco.com</vt:lpwstr>
      </vt:variant>
      <vt:variant>
        <vt:lpwstr/>
      </vt:variant>
      <vt:variant>
        <vt:i4>7012422</vt:i4>
      </vt:variant>
      <vt:variant>
        <vt:i4>141</vt:i4>
      </vt:variant>
      <vt:variant>
        <vt:i4>0</vt:i4>
      </vt:variant>
      <vt:variant>
        <vt:i4>5</vt:i4>
      </vt:variant>
      <vt:variant>
        <vt:lpwstr>mailto:jcondict@cisco.com</vt:lpwstr>
      </vt:variant>
      <vt:variant>
        <vt:lpwstr/>
      </vt:variant>
      <vt:variant>
        <vt:i4>7405652</vt:i4>
      </vt:variant>
      <vt:variant>
        <vt:i4>138</vt:i4>
      </vt:variant>
      <vt:variant>
        <vt:i4>0</vt:i4>
      </vt:variant>
      <vt:variant>
        <vt:i4>5</vt:i4>
      </vt:variant>
      <vt:variant>
        <vt:lpwstr>mailto:jaadrian@cisco.com</vt:lpwstr>
      </vt:variant>
      <vt:variant>
        <vt:lpwstr/>
      </vt:variant>
      <vt:variant>
        <vt:i4>5898291</vt:i4>
      </vt:variant>
      <vt:variant>
        <vt:i4>135</vt:i4>
      </vt:variant>
      <vt:variant>
        <vt:i4>0</vt:i4>
      </vt:variant>
      <vt:variant>
        <vt:i4>5</vt:i4>
      </vt:variant>
      <vt:variant>
        <vt:lpwstr>mailto:bsmith2@cisco.com</vt:lpwstr>
      </vt:variant>
      <vt:variant>
        <vt:lpwstr/>
      </vt:variant>
      <vt:variant>
        <vt:i4>6553688</vt:i4>
      </vt:variant>
      <vt:variant>
        <vt:i4>132</vt:i4>
      </vt:variant>
      <vt:variant>
        <vt:i4>0</vt:i4>
      </vt:variant>
      <vt:variant>
        <vt:i4>5</vt:i4>
      </vt:variant>
      <vt:variant>
        <vt:lpwstr>mailto:rtahmass@cisco.com</vt:lpwstr>
      </vt:variant>
      <vt:variant>
        <vt:lpwstr/>
      </vt:variant>
      <vt:variant>
        <vt:i4>7536730</vt:i4>
      </vt:variant>
      <vt:variant>
        <vt:i4>129</vt:i4>
      </vt:variant>
      <vt:variant>
        <vt:i4>0</vt:i4>
      </vt:variant>
      <vt:variant>
        <vt:i4>5</vt:i4>
      </vt:variant>
      <vt:variant>
        <vt:lpwstr>mailto:jitavare@cisco.com</vt:lpwstr>
      </vt:variant>
      <vt:variant>
        <vt:lpwstr/>
      </vt:variant>
      <vt:variant>
        <vt:i4>7209031</vt:i4>
      </vt:variant>
      <vt:variant>
        <vt:i4>126</vt:i4>
      </vt:variant>
      <vt:variant>
        <vt:i4>0</vt:i4>
      </vt:variant>
      <vt:variant>
        <vt:i4>5</vt:i4>
      </vt:variant>
      <vt:variant>
        <vt:lpwstr>mailto:tconnery@cisco.com</vt:lpwstr>
      </vt:variant>
      <vt:variant>
        <vt:lpwstr/>
      </vt:variant>
      <vt:variant>
        <vt:i4>7012426</vt:i4>
      </vt:variant>
      <vt:variant>
        <vt:i4>123</vt:i4>
      </vt:variant>
      <vt:variant>
        <vt:i4>0</vt:i4>
      </vt:variant>
      <vt:variant>
        <vt:i4>5</vt:i4>
      </vt:variant>
      <vt:variant>
        <vt:lpwstr>mailto:msolomon@cisco.com</vt:lpwstr>
      </vt:variant>
      <vt:variant>
        <vt:lpwstr/>
      </vt:variant>
      <vt:variant>
        <vt:i4>1245258</vt:i4>
      </vt:variant>
      <vt:variant>
        <vt:i4>120</vt:i4>
      </vt:variant>
      <vt:variant>
        <vt:i4>0</vt:i4>
      </vt:variant>
      <vt:variant>
        <vt:i4>5</vt:i4>
      </vt:variant>
      <vt:variant>
        <vt:lpwstr>http://www.cisco.com/web/siteassets/contacts/offices/</vt:lpwstr>
      </vt:variant>
      <vt:variant>
        <vt:lpwstr/>
      </vt:variant>
      <vt:variant>
        <vt:i4>5898267</vt:i4>
      </vt:variant>
      <vt:variant>
        <vt:i4>117</vt:i4>
      </vt:variant>
      <vt:variant>
        <vt:i4>0</vt:i4>
      </vt:variant>
      <vt:variant>
        <vt:i4>5</vt:i4>
      </vt:variant>
      <vt:variant>
        <vt:lpwstr>http://www.cisco.com/</vt:lpwstr>
      </vt:variant>
      <vt:variant>
        <vt:lpwstr/>
      </vt:variant>
      <vt:variant>
        <vt:i4>1638459</vt:i4>
      </vt:variant>
      <vt:variant>
        <vt:i4>110</vt:i4>
      </vt:variant>
      <vt:variant>
        <vt:i4>0</vt:i4>
      </vt:variant>
      <vt:variant>
        <vt:i4>5</vt:i4>
      </vt:variant>
      <vt:variant>
        <vt:lpwstr/>
      </vt:variant>
      <vt:variant>
        <vt:lpwstr>_Toc309315083</vt:lpwstr>
      </vt:variant>
      <vt:variant>
        <vt:i4>1638459</vt:i4>
      </vt:variant>
      <vt:variant>
        <vt:i4>104</vt:i4>
      </vt:variant>
      <vt:variant>
        <vt:i4>0</vt:i4>
      </vt:variant>
      <vt:variant>
        <vt:i4>5</vt:i4>
      </vt:variant>
      <vt:variant>
        <vt:lpwstr/>
      </vt:variant>
      <vt:variant>
        <vt:lpwstr>_Toc309315082</vt:lpwstr>
      </vt:variant>
      <vt:variant>
        <vt:i4>1638459</vt:i4>
      </vt:variant>
      <vt:variant>
        <vt:i4>98</vt:i4>
      </vt:variant>
      <vt:variant>
        <vt:i4>0</vt:i4>
      </vt:variant>
      <vt:variant>
        <vt:i4>5</vt:i4>
      </vt:variant>
      <vt:variant>
        <vt:lpwstr/>
      </vt:variant>
      <vt:variant>
        <vt:lpwstr>_Toc309315081</vt:lpwstr>
      </vt:variant>
      <vt:variant>
        <vt:i4>1638459</vt:i4>
      </vt:variant>
      <vt:variant>
        <vt:i4>92</vt:i4>
      </vt:variant>
      <vt:variant>
        <vt:i4>0</vt:i4>
      </vt:variant>
      <vt:variant>
        <vt:i4>5</vt:i4>
      </vt:variant>
      <vt:variant>
        <vt:lpwstr/>
      </vt:variant>
      <vt:variant>
        <vt:lpwstr>_Toc309315080</vt:lpwstr>
      </vt:variant>
      <vt:variant>
        <vt:i4>1441851</vt:i4>
      </vt:variant>
      <vt:variant>
        <vt:i4>86</vt:i4>
      </vt:variant>
      <vt:variant>
        <vt:i4>0</vt:i4>
      </vt:variant>
      <vt:variant>
        <vt:i4>5</vt:i4>
      </vt:variant>
      <vt:variant>
        <vt:lpwstr/>
      </vt:variant>
      <vt:variant>
        <vt:lpwstr>_Toc309315079</vt:lpwstr>
      </vt:variant>
      <vt:variant>
        <vt:i4>1441851</vt:i4>
      </vt:variant>
      <vt:variant>
        <vt:i4>80</vt:i4>
      </vt:variant>
      <vt:variant>
        <vt:i4>0</vt:i4>
      </vt:variant>
      <vt:variant>
        <vt:i4>5</vt:i4>
      </vt:variant>
      <vt:variant>
        <vt:lpwstr/>
      </vt:variant>
      <vt:variant>
        <vt:lpwstr>_Toc309315078</vt:lpwstr>
      </vt:variant>
      <vt:variant>
        <vt:i4>1441851</vt:i4>
      </vt:variant>
      <vt:variant>
        <vt:i4>74</vt:i4>
      </vt:variant>
      <vt:variant>
        <vt:i4>0</vt:i4>
      </vt:variant>
      <vt:variant>
        <vt:i4>5</vt:i4>
      </vt:variant>
      <vt:variant>
        <vt:lpwstr/>
      </vt:variant>
      <vt:variant>
        <vt:lpwstr>_Toc309315077</vt:lpwstr>
      </vt:variant>
      <vt:variant>
        <vt:i4>1441851</vt:i4>
      </vt:variant>
      <vt:variant>
        <vt:i4>68</vt:i4>
      </vt:variant>
      <vt:variant>
        <vt:i4>0</vt:i4>
      </vt:variant>
      <vt:variant>
        <vt:i4>5</vt:i4>
      </vt:variant>
      <vt:variant>
        <vt:lpwstr/>
      </vt:variant>
      <vt:variant>
        <vt:lpwstr>_Toc309315076</vt:lpwstr>
      </vt:variant>
      <vt:variant>
        <vt:i4>1441851</vt:i4>
      </vt:variant>
      <vt:variant>
        <vt:i4>62</vt:i4>
      </vt:variant>
      <vt:variant>
        <vt:i4>0</vt:i4>
      </vt:variant>
      <vt:variant>
        <vt:i4>5</vt:i4>
      </vt:variant>
      <vt:variant>
        <vt:lpwstr/>
      </vt:variant>
      <vt:variant>
        <vt:lpwstr>_Toc309315075</vt:lpwstr>
      </vt:variant>
      <vt:variant>
        <vt:i4>1441851</vt:i4>
      </vt:variant>
      <vt:variant>
        <vt:i4>56</vt:i4>
      </vt:variant>
      <vt:variant>
        <vt:i4>0</vt:i4>
      </vt:variant>
      <vt:variant>
        <vt:i4>5</vt:i4>
      </vt:variant>
      <vt:variant>
        <vt:lpwstr/>
      </vt:variant>
      <vt:variant>
        <vt:lpwstr>_Toc309315074</vt:lpwstr>
      </vt:variant>
      <vt:variant>
        <vt:i4>1441851</vt:i4>
      </vt:variant>
      <vt:variant>
        <vt:i4>50</vt:i4>
      </vt:variant>
      <vt:variant>
        <vt:i4>0</vt:i4>
      </vt:variant>
      <vt:variant>
        <vt:i4>5</vt:i4>
      </vt:variant>
      <vt:variant>
        <vt:lpwstr/>
      </vt:variant>
      <vt:variant>
        <vt:lpwstr>_Toc309315073</vt:lpwstr>
      </vt:variant>
      <vt:variant>
        <vt:i4>1441851</vt:i4>
      </vt:variant>
      <vt:variant>
        <vt:i4>44</vt:i4>
      </vt:variant>
      <vt:variant>
        <vt:i4>0</vt:i4>
      </vt:variant>
      <vt:variant>
        <vt:i4>5</vt:i4>
      </vt:variant>
      <vt:variant>
        <vt:lpwstr/>
      </vt:variant>
      <vt:variant>
        <vt:lpwstr>_Toc309315072</vt:lpwstr>
      </vt:variant>
      <vt:variant>
        <vt:i4>1507387</vt:i4>
      </vt:variant>
      <vt:variant>
        <vt:i4>38</vt:i4>
      </vt:variant>
      <vt:variant>
        <vt:i4>0</vt:i4>
      </vt:variant>
      <vt:variant>
        <vt:i4>5</vt:i4>
      </vt:variant>
      <vt:variant>
        <vt:lpwstr/>
      </vt:variant>
      <vt:variant>
        <vt:lpwstr>_Toc309315065</vt:lpwstr>
      </vt:variant>
      <vt:variant>
        <vt:i4>1507387</vt:i4>
      </vt:variant>
      <vt:variant>
        <vt:i4>32</vt:i4>
      </vt:variant>
      <vt:variant>
        <vt:i4>0</vt:i4>
      </vt:variant>
      <vt:variant>
        <vt:i4>5</vt:i4>
      </vt:variant>
      <vt:variant>
        <vt:lpwstr/>
      </vt:variant>
      <vt:variant>
        <vt:lpwstr>_Toc309315064</vt:lpwstr>
      </vt:variant>
      <vt:variant>
        <vt:i4>1376315</vt:i4>
      </vt:variant>
      <vt:variant>
        <vt:i4>26</vt:i4>
      </vt:variant>
      <vt:variant>
        <vt:i4>0</vt:i4>
      </vt:variant>
      <vt:variant>
        <vt:i4>5</vt:i4>
      </vt:variant>
      <vt:variant>
        <vt:lpwstr/>
      </vt:variant>
      <vt:variant>
        <vt:lpwstr>_Toc309315040</vt:lpwstr>
      </vt:variant>
      <vt:variant>
        <vt:i4>1179707</vt:i4>
      </vt:variant>
      <vt:variant>
        <vt:i4>20</vt:i4>
      </vt:variant>
      <vt:variant>
        <vt:i4>0</vt:i4>
      </vt:variant>
      <vt:variant>
        <vt:i4>5</vt:i4>
      </vt:variant>
      <vt:variant>
        <vt:lpwstr/>
      </vt:variant>
      <vt:variant>
        <vt:lpwstr>_Toc309315039</vt:lpwstr>
      </vt:variant>
      <vt:variant>
        <vt:i4>1179707</vt:i4>
      </vt:variant>
      <vt:variant>
        <vt:i4>14</vt:i4>
      </vt:variant>
      <vt:variant>
        <vt:i4>0</vt:i4>
      </vt:variant>
      <vt:variant>
        <vt:i4>5</vt:i4>
      </vt:variant>
      <vt:variant>
        <vt:lpwstr/>
      </vt:variant>
      <vt:variant>
        <vt:lpwstr>_Toc309315037</vt:lpwstr>
      </vt:variant>
      <vt:variant>
        <vt:i4>1179707</vt:i4>
      </vt:variant>
      <vt:variant>
        <vt:i4>8</vt:i4>
      </vt:variant>
      <vt:variant>
        <vt:i4>0</vt:i4>
      </vt:variant>
      <vt:variant>
        <vt:i4>5</vt:i4>
      </vt:variant>
      <vt:variant>
        <vt:lpwstr/>
      </vt:variant>
      <vt:variant>
        <vt:lpwstr>_Toc309315036</vt:lpwstr>
      </vt:variant>
      <vt:variant>
        <vt:i4>1179707</vt:i4>
      </vt:variant>
      <vt:variant>
        <vt:i4>2</vt:i4>
      </vt:variant>
      <vt:variant>
        <vt:i4>0</vt:i4>
      </vt:variant>
      <vt:variant>
        <vt:i4>5</vt:i4>
      </vt:variant>
      <vt:variant>
        <vt:lpwstr/>
      </vt:variant>
      <vt:variant>
        <vt:lpwstr>_Toc309315035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CMX Mobile Application SDK Guide</dc:title>
  <dc:subject/>
  <dc:creator>Harvey Delery (hdelery)</dc:creator>
  <cp:keywords/>
  <dc:description/>
  <cp:lastModifiedBy>Harvey Delery</cp:lastModifiedBy>
  <cp:revision>177</cp:revision>
  <cp:lastPrinted>2011-11-18T19:11:00Z</cp:lastPrinted>
  <dcterms:created xsi:type="dcterms:W3CDTF">2014-02-19T22:16:00Z</dcterms:created>
  <dcterms:modified xsi:type="dcterms:W3CDTF">2014-07-02T02:35:00Z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antTemplateMode">
    <vt:lpwstr>SantPostBuild</vt:lpwstr>
  </property>
  <property fmtid="{D5CDD505-2E9C-101B-9397-08002B2CF9AE}" pid="3" name="Server">
    <vt:lpwstr>aHR0cHM6Ly9jaXNjby5zYW50c3VpdGUuY29tL1NhbnRTdWl0ZS8=</vt:lpwstr>
  </property>
  <property fmtid="{D5CDD505-2E9C-101B-9397-08002B2CF9AE}" pid="4" name="ProjectID">
    <vt:lpwstr>17270</vt:lpwstr>
  </property>
  <property fmtid="{D5CDD505-2E9C-101B-9397-08002B2CF9AE}" pid="5" name="ProcessStarted">
    <vt:lpwstr>1</vt:lpwstr>
  </property>
</Properties>
</file>